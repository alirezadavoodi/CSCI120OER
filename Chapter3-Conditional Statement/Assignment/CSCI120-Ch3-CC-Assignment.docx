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F51ED78" w14:textId="0036F74A" w:rsidR="00123260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</w:p>
    <w:p w14:paraId="57B992D8" w14:textId="7AAE6164" w:rsidR="001F4AEB" w:rsidRPr="001F4AEB" w:rsidRDefault="001F4AEB" w:rsidP="001F4AEB">
      <w:pPr>
        <w:jc w:val="center"/>
        <w:rPr>
          <w:b/>
          <w:bCs/>
          <w:lang w:val="en-CA"/>
        </w:rPr>
      </w:pPr>
      <w:r w:rsidRPr="001F4AEB">
        <w:rPr>
          <w:b/>
          <w:bCs/>
          <w:lang w:val="en-CA"/>
        </w:rPr>
        <w:t>CSCI120</w:t>
      </w:r>
    </w:p>
    <w:p w14:paraId="3A36BB6D" w14:textId="66960405" w:rsidR="00323A27" w:rsidRDefault="00323A27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323A27">
        <w:rPr>
          <w:bCs w:val="0"/>
          <w:sz w:val="22"/>
          <w:szCs w:val="22"/>
          <w:lang w:val="en-CA"/>
        </w:rPr>
        <w:t>Chapter 3:</w:t>
      </w:r>
      <w:r>
        <w:rPr>
          <w:b w:val="0"/>
          <w:sz w:val="22"/>
          <w:szCs w:val="22"/>
          <w:lang w:val="en-CA"/>
        </w:rPr>
        <w:t xml:space="preserve"> Working with Conditions</w:t>
      </w:r>
    </w:p>
    <w:p w14:paraId="7586651C" w14:textId="2C6BAF74" w:rsidR="00962865" w:rsidRDefault="00EB68EB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Assignment</w:t>
      </w:r>
      <w:r w:rsidR="00351C15">
        <w:rPr>
          <w:b w:val="0"/>
          <w:sz w:val="22"/>
          <w:szCs w:val="22"/>
          <w:lang w:val="en-CA"/>
        </w:rPr>
        <w:t xml:space="preserve"> </w:t>
      </w:r>
      <w:r w:rsidR="001D4F79">
        <w:rPr>
          <w:b w:val="0"/>
          <w:sz w:val="22"/>
          <w:szCs w:val="22"/>
          <w:lang w:val="en-CA"/>
        </w:rPr>
        <w:t>3</w:t>
      </w:r>
    </w:p>
    <w:p w14:paraId="3D62BB42" w14:textId="33307E52" w:rsidR="002A6BD3" w:rsidRPr="002A6BD3" w:rsidRDefault="002A6BD3" w:rsidP="002A6BD3">
      <w:pPr>
        <w:rPr>
          <w:lang w:val="en-CA" w:eastAsia="en-US"/>
        </w:rPr>
      </w:pPr>
    </w:p>
    <w:p w14:paraId="36E53690" w14:textId="666ACC67" w:rsidR="00EA38AD" w:rsidRDefault="002A6BD3" w:rsidP="00EA38AD">
      <w:pPr>
        <w:rPr>
          <w:lang w:val="en-CA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EE910" wp14:editId="2943759A">
                <wp:simplePos x="0" y="0"/>
                <wp:positionH relativeFrom="column">
                  <wp:posOffset>0</wp:posOffset>
                </wp:positionH>
                <wp:positionV relativeFrom="paragraph">
                  <wp:posOffset>168890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033C5" w14:textId="77777777" w:rsidR="002A6BD3" w:rsidRPr="00907EEA" w:rsidRDefault="002A6BD3" w:rsidP="002A6B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5BDF0307" w14:textId="77777777" w:rsidR="002A6BD3" w:rsidRPr="00907EEA" w:rsidRDefault="002A6BD3" w:rsidP="002A6B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15840421" w14:textId="77777777" w:rsidR="002A6BD3" w:rsidRPr="00907EEA" w:rsidRDefault="002A6BD3" w:rsidP="002A6B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049F1EA3" w14:textId="77777777" w:rsidR="002A6BD3" w:rsidRDefault="002A6BD3" w:rsidP="002A6B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76712FA" w14:textId="77777777" w:rsidR="002A6BD3" w:rsidRDefault="002A6BD3" w:rsidP="002A6B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84FF0C3" w14:textId="77777777" w:rsidR="002A6BD3" w:rsidRPr="009666D8" w:rsidRDefault="002A6BD3" w:rsidP="002A6B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2DD450EB" w14:textId="77777777" w:rsidR="002A6BD3" w:rsidRDefault="002A6BD3" w:rsidP="002A6B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5310663" w14:textId="77777777" w:rsidR="002A6BD3" w:rsidRPr="00733D47" w:rsidRDefault="002A6BD3" w:rsidP="002A6B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EE9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3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" fillcolor="#d8d8d8 [2732]" strokeweight="1.25pt">
                <v:textbox>
                  <w:txbxContent>
                    <w:p w14:paraId="6C5033C5" w14:textId="77777777" w:rsidR="002A6BD3" w:rsidRPr="00907EEA" w:rsidRDefault="002A6BD3" w:rsidP="002A6B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5BDF0307" w14:textId="77777777" w:rsidR="002A6BD3" w:rsidRPr="00907EEA" w:rsidRDefault="002A6BD3" w:rsidP="002A6B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15840421" w14:textId="77777777" w:rsidR="002A6BD3" w:rsidRPr="00907EEA" w:rsidRDefault="002A6BD3" w:rsidP="002A6B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049F1EA3" w14:textId="77777777" w:rsidR="002A6BD3" w:rsidRDefault="002A6BD3" w:rsidP="002A6B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76712FA" w14:textId="77777777" w:rsidR="002A6BD3" w:rsidRDefault="002A6BD3" w:rsidP="002A6B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84FF0C3" w14:textId="77777777" w:rsidR="002A6BD3" w:rsidRPr="009666D8" w:rsidRDefault="002A6BD3" w:rsidP="002A6B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2DD450EB" w14:textId="77777777" w:rsidR="002A6BD3" w:rsidRDefault="002A6BD3" w:rsidP="002A6B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5310663" w14:textId="77777777" w:rsidR="002A6BD3" w:rsidRPr="00733D47" w:rsidRDefault="002A6BD3" w:rsidP="002A6B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086B6DB" w14:textId="77777777" w:rsidR="002A6BD3" w:rsidRDefault="002A6BD3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9869C5F" w14:textId="7FD604E5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Requirements</w:t>
      </w:r>
    </w:p>
    <w:p w14:paraId="0C665E92" w14:textId="58A00D15" w:rsidR="000B0924" w:rsidRDefault="00851DBD" w:rsidP="000B0924">
      <w:pPr>
        <w:pStyle w:val="ListParagraph"/>
        <w:numPr>
          <w:ilvl w:val="0"/>
          <w:numId w:val="33"/>
        </w:numPr>
      </w:pPr>
      <w:r>
        <w:t xml:space="preserve">For each of the problem below write a </w:t>
      </w:r>
      <w:r w:rsidR="003F5633">
        <w:t>P</w:t>
      </w:r>
      <w:r>
        <w:t>ython program.</w:t>
      </w:r>
    </w:p>
    <w:p w14:paraId="4E46BAD0" w14:textId="5D81D5F6" w:rsidR="000B0924" w:rsidRDefault="00851DBD" w:rsidP="000B0924">
      <w:pPr>
        <w:pStyle w:val="ListParagraph"/>
        <w:numPr>
          <w:ilvl w:val="0"/>
          <w:numId w:val="33"/>
        </w:numPr>
      </w:pPr>
      <w:r>
        <w:t>When defining variable names, use proper and meaningful names for the variables.</w:t>
      </w:r>
    </w:p>
    <w:p w14:paraId="194858FF" w14:textId="78FE4D9B" w:rsidR="00351C15" w:rsidRDefault="00851DBD" w:rsidP="000B0924">
      <w:pPr>
        <w:pStyle w:val="ListParagraph"/>
        <w:numPr>
          <w:ilvl w:val="0"/>
          <w:numId w:val="33"/>
        </w:numPr>
      </w:pPr>
      <w:r>
        <w:t>Follow Python’s convention for naming your variables (camel case)</w:t>
      </w:r>
    </w:p>
    <w:p w14:paraId="4EF439A8" w14:textId="7810F19B" w:rsidR="00851DBD" w:rsidRDefault="00851DBD" w:rsidP="000B0924">
      <w:pPr>
        <w:pStyle w:val="ListParagraph"/>
        <w:numPr>
          <w:ilvl w:val="0"/>
          <w:numId w:val="33"/>
        </w:numPr>
      </w:pPr>
      <w:r>
        <w:t>Remember Python is sensitive about indentation. Use proper indentation.</w:t>
      </w:r>
    </w:p>
    <w:p w14:paraId="3D11AEEF" w14:textId="17F28239" w:rsidR="00851DBD" w:rsidRDefault="00851DBD" w:rsidP="000B0924">
      <w:pPr>
        <w:pStyle w:val="ListParagraph"/>
        <w:numPr>
          <w:ilvl w:val="0"/>
          <w:numId w:val="33"/>
        </w:numPr>
      </w:pPr>
      <w:r>
        <w:t>Add comments to your code</w:t>
      </w:r>
      <w:r w:rsidR="003F5633">
        <w:t>.</w:t>
      </w:r>
    </w:p>
    <w:p w14:paraId="5E28CFEA" w14:textId="297C3EA3" w:rsidR="003F5633" w:rsidRDefault="003F5633" w:rsidP="003F5633">
      <w:pPr>
        <w:pStyle w:val="ListParagraph"/>
        <w:numPr>
          <w:ilvl w:val="0"/>
          <w:numId w:val="33"/>
        </w:numPr>
      </w:pPr>
      <w:r>
        <w:t xml:space="preserve">Refer to </w:t>
      </w:r>
      <w:r w:rsidR="0079612B">
        <w:t>lecture notes and lessons</w:t>
      </w:r>
      <w:r>
        <w:t xml:space="preserve"> if you need any help.</w:t>
      </w:r>
    </w:p>
    <w:p w14:paraId="7A176904" w14:textId="5442B3E0" w:rsidR="00851DBD" w:rsidRDefault="00851DBD" w:rsidP="000B0924">
      <w:pPr>
        <w:pStyle w:val="ListParagraph"/>
        <w:numPr>
          <w:ilvl w:val="0"/>
          <w:numId w:val="33"/>
        </w:numPr>
      </w:pPr>
      <w:r>
        <w:t xml:space="preserve">Write all the python programs in one single file. Separate your answers </w:t>
      </w:r>
      <w:r w:rsidR="003F5633">
        <w:t xml:space="preserve">for each </w:t>
      </w:r>
      <w:proofErr w:type="gramStart"/>
      <w:r w:rsidR="003F5633">
        <w:t>questions</w:t>
      </w:r>
      <w:proofErr w:type="gramEnd"/>
      <w:r w:rsidR="003F5633">
        <w:t xml:space="preserve"> as following:</w:t>
      </w:r>
      <w:r>
        <w:t xml:space="preserve"> Example:</w:t>
      </w:r>
    </w:p>
    <w:p w14:paraId="7008C97B" w14:textId="3F4EF3D6" w:rsidR="001645B2" w:rsidRDefault="001645B2" w:rsidP="00851DBD"/>
    <w:p w14:paraId="6D677614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##Problem 1</w:t>
      </w:r>
    </w:p>
    <w:p w14:paraId="3529D53A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print(“Problem1--------------------------------------------”)</w:t>
      </w:r>
    </w:p>
    <w:p w14:paraId="20E5E492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>
        <w:rPr>
          <w:rFonts w:ascii="Times" w:hAnsi="Times"/>
        </w:rPr>
        <w:t xml:space="preserve"> for problem 1</w:t>
      </w:r>
    </w:p>
    <w:p w14:paraId="2E7E67FE" w14:textId="77777777" w:rsidR="00710181" w:rsidRPr="00851DBD" w:rsidRDefault="00710181" w:rsidP="00710181">
      <w:pPr>
        <w:rPr>
          <w:rFonts w:ascii="Times" w:hAnsi="Times"/>
        </w:rPr>
      </w:pPr>
    </w:p>
    <w:p w14:paraId="42684288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##Problem 2</w:t>
      </w:r>
    </w:p>
    <w:p w14:paraId="34CD2B48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print(“Problem2--------------------------------------------”)</w:t>
      </w:r>
    </w:p>
    <w:p w14:paraId="3E0234C2" w14:textId="77777777" w:rsidR="00710181" w:rsidRPr="00851DBD" w:rsidRDefault="00710181" w:rsidP="00710181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>
        <w:rPr>
          <w:rFonts w:ascii="Times" w:hAnsi="Times"/>
        </w:rPr>
        <w:t xml:space="preserve"> for problem 2</w:t>
      </w:r>
    </w:p>
    <w:p w14:paraId="52ED1C67" w14:textId="77777777" w:rsidR="00710181" w:rsidRDefault="00710181" w:rsidP="00851DBD"/>
    <w:p w14:paraId="433123F0" w14:textId="77777777" w:rsidR="001645B2" w:rsidRPr="005F0425" w:rsidRDefault="001645B2" w:rsidP="001645B2">
      <w:pPr>
        <w:rPr>
          <w:rStyle w:val="Emphasis"/>
          <w:rFonts w:ascii="Arial" w:hAnsi="Arial" w:cs="Arial"/>
          <w:i w:val="0"/>
          <w:iCs w:val="0"/>
        </w:rPr>
      </w:pPr>
    </w:p>
    <w:p w14:paraId="4F3C7658" w14:textId="77777777" w:rsidR="001645B2" w:rsidRPr="00F207B5" w:rsidRDefault="001645B2" w:rsidP="001645B2">
      <w:pPr>
        <w:widowControl/>
        <w:jc w:val="left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45B2" w:rsidRPr="005F0425" w14:paraId="140C6BE3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5D94E4BC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3417E72D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1645B2" w:rsidRPr="005F0425" w14:paraId="77EE1520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3B93A255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29C75991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5FC3DC7A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1645B2" w:rsidRPr="005F0425" w14:paraId="59B50460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03AD608B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2D5D67F9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36A8D20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1645B2" w:rsidRPr="005F0425" w14:paraId="7215CFC3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1075CB8B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120E3FDB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7B47C6A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1645B2" w:rsidRPr="005F0425" w14:paraId="15D261C8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49D06333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5A7A8301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9009149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1645B2" w:rsidRPr="005F0425" w14:paraId="63BB7A89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42FDFB57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24A00F99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B833600" w14:textId="77777777" w:rsidR="001645B2" w:rsidRPr="005F0425" w:rsidRDefault="001645B2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07DCF860" w14:textId="6D7FD021" w:rsidR="001645B2" w:rsidRDefault="001645B2" w:rsidP="00851DBD"/>
    <w:p w14:paraId="5B6083FD" w14:textId="20B46072" w:rsidR="001645B2" w:rsidRDefault="001645B2">
      <w:pPr>
        <w:widowControl/>
        <w:jc w:val="left"/>
      </w:pPr>
      <w:r>
        <w:br w:type="page"/>
      </w:r>
    </w:p>
    <w:p w14:paraId="42E4BF98" w14:textId="77777777" w:rsidR="001645B2" w:rsidRDefault="001645B2" w:rsidP="00851DBD"/>
    <w:p w14:paraId="0B64C77B" w14:textId="77777777" w:rsidR="000B0924" w:rsidRPr="000B0924" w:rsidRDefault="000B0924" w:rsidP="000B0924">
      <w:pPr>
        <w:rPr>
          <w:rStyle w:val="Emphasis"/>
          <w:i w:val="0"/>
          <w:iCs w:val="0"/>
          <w:lang w:val="en-CA"/>
        </w:rPr>
      </w:pPr>
    </w:p>
    <w:p w14:paraId="42F6E91D" w14:textId="6361C446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3CEED7BD" w14:textId="3C94F425" w:rsidR="0003155B" w:rsidRDefault="0003155B" w:rsidP="00AD121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Write </w:t>
      </w:r>
      <w:r w:rsidR="003E1221">
        <w:rPr>
          <w:color w:val="222222"/>
          <w:shd w:val="clear" w:color="auto" w:fill="FFFFFF"/>
          <w:lang w:val="en-CA"/>
        </w:rPr>
        <w:t>a</w:t>
      </w:r>
      <w:r>
        <w:rPr>
          <w:color w:val="222222"/>
          <w:shd w:val="clear" w:color="auto" w:fill="FFFFFF"/>
          <w:lang w:val="en-CA"/>
        </w:rPr>
        <w:t xml:space="preserve"> Python program which receives the user’s age from the input and check</w:t>
      </w:r>
      <w:r w:rsidR="00CF703A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whether the user is able to take a Driver licence test and inform</w:t>
      </w:r>
      <w:r w:rsidR="003E1221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the user with a proper message. Note: </w:t>
      </w:r>
      <w:r w:rsidR="003E1221">
        <w:rPr>
          <w:color w:val="222222"/>
          <w:shd w:val="clear" w:color="auto" w:fill="FFFFFF"/>
          <w:lang w:val="en-CA"/>
        </w:rPr>
        <w:t>Suppose, t</w:t>
      </w:r>
      <w:r>
        <w:rPr>
          <w:color w:val="222222"/>
          <w:shd w:val="clear" w:color="auto" w:fill="FFFFFF"/>
          <w:lang w:val="en-CA"/>
        </w:rPr>
        <w:t xml:space="preserve">he user is eligible to take a Driver license test if s/he is greater than 18 years also. </w:t>
      </w:r>
    </w:p>
    <w:p w14:paraId="3277530A" w14:textId="77777777" w:rsidR="0003155B" w:rsidRDefault="0003155B" w:rsidP="0003155B">
      <w:pPr>
        <w:rPr>
          <w:color w:val="222222"/>
          <w:shd w:val="clear" w:color="auto" w:fill="FFFFFF"/>
          <w:lang w:val="en-CA"/>
        </w:rPr>
      </w:pPr>
    </w:p>
    <w:p w14:paraId="322F99E9" w14:textId="5C3D38DD" w:rsidR="0003155B" w:rsidRDefault="0003155B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2</w:t>
      </w:r>
    </w:p>
    <w:p w14:paraId="090BE9CF" w14:textId="44094FD5" w:rsidR="0052754F" w:rsidRDefault="0003155B" w:rsidP="0052754F">
      <w:pPr>
        <w:pStyle w:val="ListParagraph"/>
        <w:numPr>
          <w:ilvl w:val="0"/>
          <w:numId w:val="33"/>
        </w:numPr>
      </w:pPr>
      <w:r>
        <w:t>Write a</w:t>
      </w:r>
      <w:r w:rsidR="003E1221">
        <w:t xml:space="preserve"> Python</w:t>
      </w:r>
      <w:r>
        <w:t xml:space="preserve"> program which prompt</w:t>
      </w:r>
      <w:r w:rsidR="003E1221">
        <w:t>s (asks)</w:t>
      </w:r>
      <w:r>
        <w:t xml:space="preserve"> the user to enter a number between 0 and 10. If the</w:t>
      </w:r>
      <w:r w:rsidR="003E1221">
        <w:t xml:space="preserve"> user entered a</w:t>
      </w:r>
      <w:r>
        <w:t xml:space="preserve"> number </w:t>
      </w:r>
      <w:r w:rsidR="003E1221">
        <w:t xml:space="preserve">that </w:t>
      </w:r>
      <w:r>
        <w:t xml:space="preserve">is less than 0 or greater than 10, the number is invalid. If the number is valid, then the </w:t>
      </w:r>
      <w:r w:rsidR="003E1221">
        <w:t>program</w:t>
      </w:r>
      <w:r>
        <w:t xml:space="preserve"> print</w:t>
      </w:r>
      <w:r w:rsidR="003E1221">
        <w:t>s</w:t>
      </w:r>
      <w:r>
        <w:t xml:space="preserve"> </w:t>
      </w:r>
      <w:r w:rsidR="003E1221">
        <w:t>as many “Hello” word as the number the user had entered</w:t>
      </w:r>
      <w:r>
        <w:t xml:space="preserve">. For </w:t>
      </w:r>
      <w:proofErr w:type="gramStart"/>
      <w:r>
        <w:t>instance</w:t>
      </w:r>
      <w:proofErr w:type="gramEnd"/>
      <w:r>
        <w:t xml:space="preserve"> if the user entered 3 then the program should print</w:t>
      </w:r>
      <w:r w:rsidR="003E1221">
        <w:t xml:space="preserve"> Hello 3 times:</w:t>
      </w:r>
      <w:r>
        <w:t xml:space="preserve">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 w:rsidR="0052754F">
        <w:t>.</w:t>
      </w:r>
    </w:p>
    <w:p w14:paraId="0E9E83A2" w14:textId="77777777" w:rsidR="00AD1216" w:rsidRPr="0003155B" w:rsidRDefault="00AD1216" w:rsidP="0003155B">
      <w:pPr>
        <w:rPr>
          <w:rStyle w:val="Emphasis"/>
          <w:i w:val="0"/>
          <w:iCs w:val="0"/>
        </w:rPr>
      </w:pPr>
    </w:p>
    <w:p w14:paraId="3072679E" w14:textId="5B4CED1C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3</w:t>
      </w:r>
    </w:p>
    <w:p w14:paraId="6E87B7E0" w14:textId="2C86570F" w:rsidR="000B0924" w:rsidRDefault="0003155B" w:rsidP="000B0924">
      <w:pPr>
        <w:pStyle w:val="ListParagraph"/>
        <w:numPr>
          <w:ilvl w:val="0"/>
          <w:numId w:val="33"/>
        </w:numPr>
      </w:pPr>
      <w:r>
        <w:t xml:space="preserve">Write a </w:t>
      </w:r>
      <w:r w:rsidR="00BB64E4">
        <w:t>P</w:t>
      </w:r>
      <w:r>
        <w:t>ython program which asks the user to enter two numbers called number1 and number2 and then print</w:t>
      </w:r>
      <w:r w:rsidR="003E1221">
        <w:t>s</w:t>
      </w:r>
      <w:r>
        <w:t xml:space="preserve"> the number that is bigger.</w:t>
      </w:r>
      <w:r w:rsidR="003E1221">
        <w:t xml:space="preserve"> For </w:t>
      </w:r>
      <w:proofErr w:type="gramStart"/>
      <w:r w:rsidR="003E1221">
        <w:t>instance</w:t>
      </w:r>
      <w:proofErr w:type="gramEnd"/>
      <w:r w:rsidR="003E1221">
        <w:t xml:space="preserve"> if the user has entered 10 and 15, the program prints the bigger number that 15.</w:t>
      </w:r>
      <w:r>
        <w:t xml:space="preserve"> </w:t>
      </w:r>
      <w:r w:rsidR="0052754F" w:rsidRPr="0079612B">
        <w:rPr>
          <w:u w:val="single"/>
        </w:rPr>
        <w:t>Do not use the max function for this question.</w:t>
      </w:r>
      <w:r w:rsidR="0052754F">
        <w:t xml:space="preserve"> Use if-else to find the maximum of the 2 numbers.</w:t>
      </w:r>
    </w:p>
    <w:p w14:paraId="722C46F0" w14:textId="77777777" w:rsidR="0003155B" w:rsidRPr="0003155B" w:rsidRDefault="0003155B" w:rsidP="0003155B">
      <w:pPr>
        <w:rPr>
          <w:rStyle w:val="Emphasis"/>
          <w:i w:val="0"/>
          <w:iCs w:val="0"/>
        </w:rPr>
      </w:pPr>
    </w:p>
    <w:p w14:paraId="29985491" w14:textId="37B20711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4</w:t>
      </w:r>
    </w:p>
    <w:p w14:paraId="6226DE8E" w14:textId="5BC9DE98" w:rsidR="00917227" w:rsidRDefault="0003155B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Write a </w:t>
      </w:r>
      <w:r w:rsidR="00BB64E4">
        <w:rPr>
          <w:color w:val="222222"/>
          <w:shd w:val="clear" w:color="auto" w:fill="FFFFFF"/>
          <w:lang w:val="en-CA"/>
        </w:rPr>
        <w:t>P</w:t>
      </w:r>
      <w:r>
        <w:rPr>
          <w:color w:val="222222"/>
          <w:shd w:val="clear" w:color="auto" w:fill="FFFFFF"/>
          <w:lang w:val="en-CA"/>
        </w:rPr>
        <w:t xml:space="preserve">ython program which asks the user to enter a number, if the number is divisible by 6 and 7, the program prints “The number X is divisible by 6 </w:t>
      </w:r>
      <w:r w:rsidRPr="00C71AD0">
        <w:rPr>
          <w:color w:val="222222"/>
          <w:u w:val="single"/>
          <w:shd w:val="clear" w:color="auto" w:fill="FFFFFF"/>
          <w:lang w:val="en-CA"/>
        </w:rPr>
        <w:t>and</w:t>
      </w:r>
      <w:r>
        <w:rPr>
          <w:color w:val="222222"/>
          <w:shd w:val="clear" w:color="auto" w:fill="FFFFFF"/>
          <w:lang w:val="en-CA"/>
        </w:rPr>
        <w:t xml:space="preserve"> 7” and if the number is neither divisible by</w:t>
      </w:r>
      <w:r w:rsidR="00D05590">
        <w:rPr>
          <w:color w:val="222222"/>
          <w:shd w:val="clear" w:color="auto" w:fill="FFFFFF"/>
          <w:lang w:val="en-CA"/>
        </w:rPr>
        <w:t xml:space="preserve"> 6 nor by 7, then it prints “The number X is not divisible by 6 and 7”.</w:t>
      </w:r>
    </w:p>
    <w:p w14:paraId="6A6D542B" w14:textId="77777777" w:rsidR="009769B7" w:rsidRPr="009769B7" w:rsidRDefault="009769B7" w:rsidP="009769B7">
      <w:pPr>
        <w:rPr>
          <w:color w:val="222222"/>
          <w:shd w:val="clear" w:color="auto" w:fill="FFFFFF"/>
          <w:lang w:val="en-CA"/>
        </w:rPr>
      </w:pPr>
    </w:p>
    <w:p w14:paraId="3B4FBDFE" w14:textId="1BCA577B" w:rsidR="00D05590" w:rsidRDefault="00D05590" w:rsidP="00D0559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5</w:t>
      </w:r>
    </w:p>
    <w:p w14:paraId="1DA6B28A" w14:textId="630944E6" w:rsidR="00D05590" w:rsidRDefault="00D05590" w:rsidP="00D05590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Write a </w:t>
      </w:r>
      <w:r w:rsidR="00BB64E4">
        <w:rPr>
          <w:color w:val="222222"/>
          <w:shd w:val="clear" w:color="auto" w:fill="FFFFFF"/>
          <w:lang w:val="en-CA"/>
        </w:rPr>
        <w:t>P</w:t>
      </w:r>
      <w:r>
        <w:rPr>
          <w:color w:val="222222"/>
          <w:shd w:val="clear" w:color="auto" w:fill="FFFFFF"/>
          <w:lang w:val="en-CA"/>
        </w:rPr>
        <w:t xml:space="preserve">ython program which asks the user to enter a number, if the number is divisible by 6 or 7, the program prints “The number X is divisible by 6 </w:t>
      </w:r>
      <w:r w:rsidRPr="00C71AD0">
        <w:rPr>
          <w:color w:val="222222"/>
          <w:u w:val="single"/>
          <w:shd w:val="clear" w:color="auto" w:fill="FFFFFF"/>
          <w:lang w:val="en-CA"/>
        </w:rPr>
        <w:t>or</w:t>
      </w:r>
      <w:r>
        <w:rPr>
          <w:color w:val="222222"/>
          <w:shd w:val="clear" w:color="auto" w:fill="FFFFFF"/>
          <w:lang w:val="en-CA"/>
        </w:rPr>
        <w:t xml:space="preserve"> 7” and if the number is neither divisible by 6 nor by 7, then it prints “The number X is not divisible by 6 and 7”.</w:t>
      </w:r>
    </w:p>
    <w:p w14:paraId="1DEDD2E0" w14:textId="77777777" w:rsidR="00D05590" w:rsidRPr="00D05590" w:rsidRDefault="00D05590" w:rsidP="00D05590"/>
    <w:p w14:paraId="45CCC0C0" w14:textId="77777777" w:rsidR="000B0924" w:rsidRPr="000B0924" w:rsidRDefault="000B0924" w:rsidP="000B0924">
      <w:pPr>
        <w:pStyle w:val="ListParagraph"/>
        <w:rPr>
          <w:lang w:val="en-CA"/>
        </w:rPr>
      </w:pPr>
    </w:p>
    <w:p w14:paraId="7E93582D" w14:textId="539DE59D" w:rsidR="000B0924" w:rsidRPr="001424BF" w:rsidRDefault="000B0924" w:rsidP="000B092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C71AD0">
        <w:rPr>
          <w:rStyle w:val="Emphasis"/>
          <w:i w:val="0"/>
          <w:iCs w:val="0"/>
          <w:color w:val="ED7D31" w:themeColor="accent2"/>
        </w:rPr>
        <w:t>6</w:t>
      </w:r>
    </w:p>
    <w:p w14:paraId="5BCCB324" w14:textId="12E7BBF0" w:rsidR="000B0924" w:rsidRPr="00D05590" w:rsidRDefault="000B0924" w:rsidP="000B0924">
      <w:pPr>
        <w:pStyle w:val="ListParagraph"/>
        <w:numPr>
          <w:ilvl w:val="0"/>
          <w:numId w:val="33"/>
        </w:numPr>
        <w:rPr>
          <w:lang w:val="en-CA"/>
        </w:rPr>
      </w:pPr>
      <w:r w:rsidRPr="00AD1216">
        <w:rPr>
          <w:rFonts w:ascii="Helvetica" w:hAnsi="Helvetica"/>
          <w:color w:val="222222"/>
          <w:sz w:val="18"/>
          <w:szCs w:val="18"/>
          <w:shd w:val="clear" w:color="auto" w:fill="FFFFFF"/>
          <w:lang w:val="en-CA"/>
        </w:rPr>
        <w:t> </w:t>
      </w:r>
      <w:r w:rsidR="00D05590">
        <w:rPr>
          <w:color w:val="222222"/>
          <w:shd w:val="clear" w:color="auto" w:fill="FFFFFF"/>
          <w:lang w:val="en-CA"/>
        </w:rPr>
        <w:t>Write a Python program which prompts</w:t>
      </w:r>
      <w:r w:rsidR="00BB64E4">
        <w:rPr>
          <w:color w:val="222222"/>
          <w:shd w:val="clear" w:color="auto" w:fill="FFFFFF"/>
          <w:lang w:val="en-CA"/>
        </w:rPr>
        <w:t>(asks)</w:t>
      </w:r>
      <w:r w:rsidR="00D05590">
        <w:rPr>
          <w:color w:val="222222"/>
          <w:shd w:val="clear" w:color="auto" w:fill="FFFFFF"/>
          <w:lang w:val="en-CA"/>
        </w:rPr>
        <w:t xml:space="preserve"> the user to enter three numbers A and B and X and</w:t>
      </w:r>
      <w:r w:rsidR="009769B7">
        <w:rPr>
          <w:color w:val="222222"/>
          <w:shd w:val="clear" w:color="auto" w:fill="FFFFFF"/>
          <w:lang w:val="en-CA"/>
        </w:rPr>
        <w:t xml:space="preserve"> only if A is greater than B and less than X, then </w:t>
      </w:r>
      <w:r w:rsidR="00D05590">
        <w:rPr>
          <w:color w:val="222222"/>
          <w:shd w:val="clear" w:color="auto" w:fill="FFFFFF"/>
          <w:lang w:val="en-CA"/>
        </w:rPr>
        <w:t>calculates and prints the result of the following math function</w:t>
      </w:r>
      <w:r w:rsidR="009769B7">
        <w:rPr>
          <w:color w:val="222222"/>
          <w:shd w:val="clear" w:color="auto" w:fill="FFFFFF"/>
          <w:lang w:val="en-CA"/>
        </w:rPr>
        <w:t xml:space="preserve"> otherwise prints 0.</w:t>
      </w:r>
    </w:p>
    <w:p w14:paraId="2A24C62D" w14:textId="5C3583BD" w:rsidR="00D05590" w:rsidRPr="009769B7" w:rsidRDefault="00D05590" w:rsidP="00D05590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A^X+X^B</w:t>
      </w:r>
    </w:p>
    <w:p w14:paraId="0C0BD82F" w14:textId="1ACA4A1E" w:rsidR="009769B7" w:rsidRPr="000B0924" w:rsidRDefault="00184C75" w:rsidP="00D05590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^ means exponent: 2^3 means 2*2*2 = 8</w:t>
      </w:r>
    </w:p>
    <w:p w14:paraId="00F193DE" w14:textId="77777777" w:rsidR="000B0924" w:rsidRPr="000B0924" w:rsidRDefault="000B0924" w:rsidP="000B0924">
      <w:pPr>
        <w:pStyle w:val="ListParagraph"/>
        <w:rPr>
          <w:rStyle w:val="Emphasis"/>
          <w:i w:val="0"/>
          <w:iCs w:val="0"/>
          <w:lang w:val="en-CA"/>
        </w:rPr>
      </w:pPr>
    </w:p>
    <w:p w14:paraId="0834E374" w14:textId="11798AB8" w:rsidR="00917227" w:rsidRPr="001424BF" w:rsidRDefault="00917227" w:rsidP="00917227">
      <w:pPr>
        <w:pStyle w:val="Heading1"/>
        <w:jc w:val="left"/>
        <w:rPr>
          <w:i/>
          <w:iCs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C71AD0">
        <w:rPr>
          <w:rStyle w:val="Emphasis"/>
          <w:i w:val="0"/>
          <w:iCs w:val="0"/>
          <w:color w:val="ED7D31" w:themeColor="accent2"/>
        </w:rPr>
        <w:t>7</w:t>
      </w:r>
    </w:p>
    <w:p w14:paraId="4DE376B5" w14:textId="2852AB7A" w:rsidR="000B0924" w:rsidRPr="00D40A36" w:rsidRDefault="00D40A36" w:rsidP="000B0924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  <w:lang w:val="en-CA"/>
        </w:rPr>
        <w:t xml:space="preserve">Write a program which ask the user to enter a GPA (like 76) and checks for following letter grade </w:t>
      </w:r>
      <w:r w:rsidR="00BB64E4">
        <w:rPr>
          <w:color w:val="222222"/>
          <w:shd w:val="clear" w:color="auto" w:fill="FFFFFF"/>
          <w:lang w:val="en-CA"/>
        </w:rPr>
        <w:t xml:space="preserve">based on the table below </w:t>
      </w:r>
      <w:r>
        <w:rPr>
          <w:color w:val="222222"/>
          <w:shd w:val="clear" w:color="auto" w:fill="FFFFFF"/>
          <w:lang w:val="en-CA"/>
        </w:rPr>
        <w:t>and print</w:t>
      </w:r>
      <w:r w:rsidR="00BB64E4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the proper message:</w:t>
      </w:r>
    </w:p>
    <w:p w14:paraId="0E6B3C21" w14:textId="1EFD1FA9" w:rsidR="00D40A36" w:rsidRPr="00D40A36" w:rsidRDefault="00D40A36" w:rsidP="00D40A36">
      <w:pPr>
        <w:pStyle w:val="ListParagraph"/>
        <w:numPr>
          <w:ilvl w:val="1"/>
          <w:numId w:val="33"/>
        </w:numPr>
      </w:pPr>
      <w:r>
        <w:rPr>
          <w:color w:val="222222"/>
          <w:shd w:val="clear" w:color="auto" w:fill="FFFFFF"/>
          <w:lang w:val="en-CA"/>
        </w:rPr>
        <w:t xml:space="preserve"> </w:t>
      </w:r>
      <w:r w:rsidR="00BB64E4">
        <w:rPr>
          <w:color w:val="222222"/>
          <w:shd w:val="clear" w:color="auto" w:fill="FFFFFF"/>
          <w:lang w:val="en-CA"/>
        </w:rPr>
        <w:t xml:space="preserve">For </w:t>
      </w:r>
      <w:proofErr w:type="gramStart"/>
      <w:r w:rsidR="00BB64E4">
        <w:rPr>
          <w:color w:val="222222"/>
          <w:shd w:val="clear" w:color="auto" w:fill="FFFFFF"/>
          <w:lang w:val="en-CA"/>
        </w:rPr>
        <w:t>instance</w:t>
      </w:r>
      <w:proofErr w:type="gramEnd"/>
      <w:r w:rsidR="00BB64E4">
        <w:rPr>
          <w:color w:val="222222"/>
          <w:shd w:val="clear" w:color="auto" w:fill="FFFFFF"/>
          <w:lang w:val="en-CA"/>
        </w:rPr>
        <w:t xml:space="preserve"> if the user entered 70, then the program should print “You are Average (C+)”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93"/>
        <w:gridCol w:w="3432"/>
      </w:tblGrid>
      <w:tr w:rsidR="00D40A36" w:rsidRPr="00D40A36" w14:paraId="0D92B60A" w14:textId="3146D253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36BC9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AF2D6" w14:textId="04A5B0F1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86–100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4FF7859" w14:textId="6877204B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 xml:space="preserve"> Message: “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Your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 xml:space="preserve"> are GREAT (A)”</w:t>
            </w:r>
          </w:p>
        </w:tc>
      </w:tr>
      <w:tr w:rsidR="00D40A36" w:rsidRPr="00D40A36" w14:paraId="6A36EA25" w14:textId="57B898AA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E5D3F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C1BE4" w14:textId="022D8E5C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73–85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FC5A3A6" w14:textId="74C75A84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Message: “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Your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 xml:space="preserve"> are GOOD (B)”</w:t>
            </w:r>
          </w:p>
        </w:tc>
      </w:tr>
      <w:tr w:rsidR="00D40A36" w:rsidRPr="00D40A36" w14:paraId="15FBF2C6" w14:textId="3C23F4BE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171FE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C+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F1456" w14:textId="2B2A1ABB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67-72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70E3E8" w14:textId="361AD374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Message: “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Your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 xml:space="preserve"> are AVERAGE (C+)”</w:t>
            </w:r>
          </w:p>
        </w:tc>
      </w:tr>
      <w:tr w:rsidR="00D40A36" w:rsidRPr="00D40A36" w14:paraId="0F50D26F" w14:textId="67E40EAD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9D4D00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FE640" w14:textId="685296A0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60–66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313E30F" w14:textId="2904E5CC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Message: “You need to practice more (C)”</w:t>
            </w:r>
          </w:p>
        </w:tc>
      </w:tr>
      <w:tr w:rsidR="00D40A36" w:rsidRPr="00D40A36" w14:paraId="10567634" w14:textId="1CFA729E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5B41B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C-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B4A19" w14:textId="401A619C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50–59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F0BEBC4" w14:textId="179A836B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Message: “You need to try harder (C-)”</w:t>
            </w:r>
          </w:p>
        </w:tc>
      </w:tr>
      <w:tr w:rsidR="00D40A36" w:rsidRPr="00D40A36" w14:paraId="48A2456F" w14:textId="1760AC47" w:rsidTr="00D40A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1698D" w14:textId="77777777" w:rsidR="00D40A36" w:rsidRPr="00D40A36" w:rsidRDefault="00D40A36" w:rsidP="00D40A36">
            <w:pPr>
              <w:widowControl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b/>
                <w:bCs/>
                <w:color w:val="222222"/>
                <w:kern w:val="0"/>
                <w:szCs w:val="21"/>
                <w:lang w:val="en-CA" w:eastAsia="en-US"/>
              </w:rPr>
              <w:t>F (fail)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B3D0F" w14:textId="0632C304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 w:rsidRPr="00D40A36"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0–49</w:t>
            </w:r>
          </w:p>
        </w:tc>
        <w:tc>
          <w:tcPr>
            <w:tcW w:w="3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2BDCCBF" w14:textId="3449ECAE" w:rsidR="00D40A36" w:rsidRPr="00D40A36" w:rsidRDefault="00D40A36" w:rsidP="00D40A36">
            <w:pPr>
              <w:widowControl/>
              <w:spacing w:before="240" w:after="240"/>
              <w:jc w:val="left"/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:szCs w:val="21"/>
                <w:lang w:val="en-CA" w:eastAsia="en-US"/>
              </w:rPr>
              <w:t>Message: “Unfortunately you failed (F)”</w:t>
            </w:r>
          </w:p>
        </w:tc>
      </w:tr>
    </w:tbl>
    <w:p w14:paraId="6BCE58F1" w14:textId="5A912CF0" w:rsidR="00AD1216" w:rsidRDefault="00AD1216" w:rsidP="000B0924">
      <w:pPr>
        <w:rPr>
          <w:rFonts w:ascii="Arial" w:hAnsi="Arial" w:cs="Arial"/>
          <w:sz w:val="22"/>
        </w:rPr>
      </w:pPr>
    </w:p>
    <w:p w14:paraId="0E75D280" w14:textId="59192DC6" w:rsidR="0000292A" w:rsidRDefault="0000292A" w:rsidP="000B0924">
      <w:pPr>
        <w:rPr>
          <w:rFonts w:ascii="Arial" w:hAnsi="Arial" w:cs="Arial"/>
          <w:sz w:val="22"/>
        </w:rPr>
      </w:pP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D66F" w14:textId="77777777" w:rsidR="003B55DA" w:rsidRDefault="003B55DA" w:rsidP="00E46779">
      <w:r>
        <w:separator/>
      </w:r>
    </w:p>
  </w:endnote>
  <w:endnote w:type="continuationSeparator" w:id="0">
    <w:p w14:paraId="67A3CB53" w14:textId="77777777" w:rsidR="003B55DA" w:rsidRDefault="003B55DA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A343" w14:textId="77777777" w:rsidR="003B55DA" w:rsidRDefault="003B55DA" w:rsidP="00E46779">
      <w:r>
        <w:separator/>
      </w:r>
    </w:p>
  </w:footnote>
  <w:footnote w:type="continuationSeparator" w:id="0">
    <w:p w14:paraId="470B307D" w14:textId="77777777" w:rsidR="003B55DA" w:rsidRDefault="003B55DA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58519">
    <w:abstractNumId w:val="17"/>
  </w:num>
  <w:num w:numId="2" w16cid:durableId="1046179095">
    <w:abstractNumId w:val="18"/>
  </w:num>
  <w:num w:numId="3" w16cid:durableId="1112555045">
    <w:abstractNumId w:val="22"/>
  </w:num>
  <w:num w:numId="4" w16cid:durableId="1507938026">
    <w:abstractNumId w:val="14"/>
  </w:num>
  <w:num w:numId="5" w16cid:durableId="529104362">
    <w:abstractNumId w:val="0"/>
  </w:num>
  <w:num w:numId="6" w16cid:durableId="1656756882">
    <w:abstractNumId w:val="30"/>
  </w:num>
  <w:num w:numId="7" w16cid:durableId="974411411">
    <w:abstractNumId w:val="4"/>
  </w:num>
  <w:num w:numId="8" w16cid:durableId="771389639">
    <w:abstractNumId w:val="1"/>
  </w:num>
  <w:num w:numId="9" w16cid:durableId="2132508517">
    <w:abstractNumId w:val="31"/>
  </w:num>
  <w:num w:numId="10" w16cid:durableId="789125201">
    <w:abstractNumId w:val="21"/>
  </w:num>
  <w:num w:numId="11" w16cid:durableId="1538203750">
    <w:abstractNumId w:val="29"/>
  </w:num>
  <w:num w:numId="12" w16cid:durableId="1337801147">
    <w:abstractNumId w:val="10"/>
  </w:num>
  <w:num w:numId="13" w16cid:durableId="1311398741">
    <w:abstractNumId w:val="19"/>
  </w:num>
  <w:num w:numId="14" w16cid:durableId="2003315355">
    <w:abstractNumId w:val="27"/>
  </w:num>
  <w:num w:numId="15" w16cid:durableId="1196575356">
    <w:abstractNumId w:val="32"/>
  </w:num>
  <w:num w:numId="16" w16cid:durableId="150341962">
    <w:abstractNumId w:val="23"/>
  </w:num>
  <w:num w:numId="17" w16cid:durableId="593559560">
    <w:abstractNumId w:val="7"/>
  </w:num>
  <w:num w:numId="18" w16cid:durableId="1590888785">
    <w:abstractNumId w:val="16"/>
  </w:num>
  <w:num w:numId="19" w16cid:durableId="718674391">
    <w:abstractNumId w:val="8"/>
  </w:num>
  <w:num w:numId="20" w16cid:durableId="634872077">
    <w:abstractNumId w:val="20"/>
  </w:num>
  <w:num w:numId="21" w16cid:durableId="1493446125">
    <w:abstractNumId w:val="24"/>
  </w:num>
  <w:num w:numId="22" w16cid:durableId="918096351">
    <w:abstractNumId w:val="6"/>
  </w:num>
  <w:num w:numId="23" w16cid:durableId="479079332">
    <w:abstractNumId w:val="5"/>
  </w:num>
  <w:num w:numId="24" w16cid:durableId="1283071522">
    <w:abstractNumId w:val="3"/>
  </w:num>
  <w:num w:numId="25" w16cid:durableId="625814472">
    <w:abstractNumId w:val="26"/>
  </w:num>
  <w:num w:numId="26" w16cid:durableId="1573538323">
    <w:abstractNumId w:val="28"/>
  </w:num>
  <w:num w:numId="27" w16cid:durableId="1017384173">
    <w:abstractNumId w:val="12"/>
  </w:num>
  <w:num w:numId="28" w16cid:durableId="22555561">
    <w:abstractNumId w:val="15"/>
  </w:num>
  <w:num w:numId="29" w16cid:durableId="1138499584">
    <w:abstractNumId w:val="9"/>
  </w:num>
  <w:num w:numId="30" w16cid:durableId="920792206">
    <w:abstractNumId w:val="13"/>
  </w:num>
  <w:num w:numId="31" w16cid:durableId="110049856">
    <w:abstractNumId w:val="11"/>
  </w:num>
  <w:num w:numId="32" w16cid:durableId="1236277490">
    <w:abstractNumId w:val="25"/>
  </w:num>
  <w:num w:numId="33" w16cid:durableId="798457215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645B2"/>
    <w:rsid w:val="0017123A"/>
    <w:rsid w:val="00177A06"/>
    <w:rsid w:val="00181142"/>
    <w:rsid w:val="00184732"/>
    <w:rsid w:val="00184C75"/>
    <w:rsid w:val="00184D1C"/>
    <w:rsid w:val="00185B0E"/>
    <w:rsid w:val="001A53A2"/>
    <w:rsid w:val="001C3C11"/>
    <w:rsid w:val="001D4F79"/>
    <w:rsid w:val="001E5E27"/>
    <w:rsid w:val="001F4AEB"/>
    <w:rsid w:val="002050A9"/>
    <w:rsid w:val="00253014"/>
    <w:rsid w:val="00256E5E"/>
    <w:rsid w:val="00293BD7"/>
    <w:rsid w:val="002A6BD3"/>
    <w:rsid w:val="002B080E"/>
    <w:rsid w:val="002B2959"/>
    <w:rsid w:val="002B5547"/>
    <w:rsid w:val="002B7F60"/>
    <w:rsid w:val="002F4F29"/>
    <w:rsid w:val="00300A14"/>
    <w:rsid w:val="00304B8A"/>
    <w:rsid w:val="00323A27"/>
    <w:rsid w:val="003250C0"/>
    <w:rsid w:val="003410B9"/>
    <w:rsid w:val="00351C15"/>
    <w:rsid w:val="0035208B"/>
    <w:rsid w:val="00352A37"/>
    <w:rsid w:val="00373DB7"/>
    <w:rsid w:val="003B55DA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A5F70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2754F"/>
    <w:rsid w:val="00530427"/>
    <w:rsid w:val="005355D6"/>
    <w:rsid w:val="00540B21"/>
    <w:rsid w:val="005513C1"/>
    <w:rsid w:val="00564C1F"/>
    <w:rsid w:val="005814EA"/>
    <w:rsid w:val="005816F7"/>
    <w:rsid w:val="00590AEA"/>
    <w:rsid w:val="005C205E"/>
    <w:rsid w:val="00601536"/>
    <w:rsid w:val="006020F2"/>
    <w:rsid w:val="00610893"/>
    <w:rsid w:val="00631BA2"/>
    <w:rsid w:val="00650BD8"/>
    <w:rsid w:val="00657E97"/>
    <w:rsid w:val="00677872"/>
    <w:rsid w:val="00695201"/>
    <w:rsid w:val="006D3A14"/>
    <w:rsid w:val="006D62BF"/>
    <w:rsid w:val="006E626E"/>
    <w:rsid w:val="00710181"/>
    <w:rsid w:val="00715D0F"/>
    <w:rsid w:val="007339CB"/>
    <w:rsid w:val="0074127C"/>
    <w:rsid w:val="007441B0"/>
    <w:rsid w:val="00755F8F"/>
    <w:rsid w:val="007607D6"/>
    <w:rsid w:val="00760C74"/>
    <w:rsid w:val="0078418F"/>
    <w:rsid w:val="0079612B"/>
    <w:rsid w:val="007B1601"/>
    <w:rsid w:val="007B5ECC"/>
    <w:rsid w:val="007D564E"/>
    <w:rsid w:val="008006A7"/>
    <w:rsid w:val="008160ED"/>
    <w:rsid w:val="00851DBD"/>
    <w:rsid w:val="00892042"/>
    <w:rsid w:val="008B0B05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769B7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A11ED"/>
    <w:rsid w:val="00BB64E4"/>
    <w:rsid w:val="00BC3F75"/>
    <w:rsid w:val="00BC58B2"/>
    <w:rsid w:val="00BE0C9A"/>
    <w:rsid w:val="00BE5F7F"/>
    <w:rsid w:val="00BF075A"/>
    <w:rsid w:val="00C0273B"/>
    <w:rsid w:val="00C04033"/>
    <w:rsid w:val="00C22A9D"/>
    <w:rsid w:val="00C361EB"/>
    <w:rsid w:val="00C54183"/>
    <w:rsid w:val="00C71AD0"/>
    <w:rsid w:val="00C90D2F"/>
    <w:rsid w:val="00CA44C5"/>
    <w:rsid w:val="00CF703A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EAEDB-F094-8746-A4F6-62E3A326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74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25</cp:revision>
  <cp:lastPrinted>2019-05-08T03:22:00Z</cp:lastPrinted>
  <dcterms:created xsi:type="dcterms:W3CDTF">2019-05-10T07:19:00Z</dcterms:created>
  <dcterms:modified xsi:type="dcterms:W3CDTF">2022-08-14T04:13:00Z</dcterms:modified>
</cp:coreProperties>
</file>