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123260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5D89959B" w14:textId="77777777" w:rsidR="00154335" w:rsidRDefault="00154335" w:rsidP="00154335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023D4E07" w14:textId="77777777" w:rsidR="00154335" w:rsidRPr="008D6AE7" w:rsidRDefault="00154335" w:rsidP="00154335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04E7198B" w14:textId="158F7D54" w:rsidR="00154335" w:rsidRPr="00151915" w:rsidRDefault="00154335" w:rsidP="00154335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3: </w:t>
      </w:r>
      <w:r w:rsidR="00A014F2">
        <w:rPr>
          <w:b w:val="0"/>
          <w:sz w:val="22"/>
          <w:szCs w:val="22"/>
          <w:lang w:val="en-CA"/>
        </w:rPr>
        <w:t>Conditional Statements (if/else)</w:t>
      </w:r>
    </w:p>
    <w:p w14:paraId="7586651C" w14:textId="30CBA96A" w:rsidR="00962865" w:rsidRDefault="00154335" w:rsidP="00154335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C44EA6">
        <w:rPr>
          <w:bCs w:val="0"/>
          <w:color w:val="000000" w:themeColor="text1"/>
          <w:sz w:val="22"/>
          <w:szCs w:val="22"/>
          <w:u w:val="single"/>
          <w:lang w:val="en-CA"/>
        </w:rPr>
        <w:t>Sample Practices with Answers</w:t>
      </w:r>
    </w:p>
    <w:p w14:paraId="36E53690" w14:textId="123C246B" w:rsidR="00EA38AD" w:rsidRDefault="00EA38AD" w:rsidP="00EA38AD">
      <w:pPr>
        <w:rPr>
          <w:lang w:val="en-CA"/>
        </w:rPr>
      </w:pPr>
    </w:p>
    <w:p w14:paraId="284DD272" w14:textId="77777777" w:rsidR="001F77D3" w:rsidRDefault="001F77D3" w:rsidP="00EA38AD">
      <w:pPr>
        <w:rPr>
          <w:lang w:val="en-CA"/>
        </w:rPr>
      </w:pPr>
    </w:p>
    <w:p w14:paraId="7665AA14" w14:textId="12C6C1FD" w:rsidR="001F77D3" w:rsidRDefault="001F77D3" w:rsidP="00EA38AD">
      <w:pPr>
        <w:rPr>
          <w:lang w:val="en-CA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CD07D" wp14:editId="7CA7337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7375" cy="2647950"/>
                <wp:effectExtent l="0" t="0" r="95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9A5DA" w14:textId="77777777" w:rsidR="001F77D3" w:rsidRPr="00907EEA" w:rsidRDefault="001F77D3" w:rsidP="001F77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24FC7164" w14:textId="77777777" w:rsidR="001F77D3" w:rsidRPr="00907EEA" w:rsidRDefault="001F77D3" w:rsidP="001F77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0396D0F7" w14:textId="77777777" w:rsidR="001F77D3" w:rsidRPr="00907EEA" w:rsidRDefault="001F77D3" w:rsidP="001F77D3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4BDB39B8" w14:textId="77777777" w:rsidR="001F77D3" w:rsidRDefault="001F77D3" w:rsidP="001F77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34422535" w14:textId="77777777" w:rsidR="001F77D3" w:rsidRDefault="001F77D3" w:rsidP="001F77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689A222A" w14:textId="77777777" w:rsidR="001F77D3" w:rsidRPr="009666D8" w:rsidRDefault="001F77D3" w:rsidP="001F77D3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7C1DA322" w14:textId="77777777" w:rsidR="001F77D3" w:rsidRDefault="001F77D3" w:rsidP="001F77D3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1808558D" w14:textId="77777777" w:rsidR="001F77D3" w:rsidRPr="00733D47" w:rsidRDefault="001F77D3" w:rsidP="001F77D3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Last Modified: May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CD0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.05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" fillcolor="#d8d8d8 [2732]" strokeweight="1.25pt">
                <v:textbox>
                  <w:txbxContent>
                    <w:p w14:paraId="5A19A5DA" w14:textId="77777777" w:rsidR="001F77D3" w:rsidRPr="00907EEA" w:rsidRDefault="001F77D3" w:rsidP="001F77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24FC7164" w14:textId="77777777" w:rsidR="001F77D3" w:rsidRPr="00907EEA" w:rsidRDefault="001F77D3" w:rsidP="001F77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0396D0F7" w14:textId="77777777" w:rsidR="001F77D3" w:rsidRPr="00907EEA" w:rsidRDefault="001F77D3" w:rsidP="001F77D3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4BDB39B8" w14:textId="77777777" w:rsidR="001F77D3" w:rsidRDefault="001F77D3" w:rsidP="001F77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34422535" w14:textId="77777777" w:rsidR="001F77D3" w:rsidRDefault="001F77D3" w:rsidP="001F77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689A222A" w14:textId="77777777" w:rsidR="001F77D3" w:rsidRPr="009666D8" w:rsidRDefault="001F77D3" w:rsidP="001F77D3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7C1DA322" w14:textId="77777777" w:rsidR="001F77D3" w:rsidRDefault="001F77D3" w:rsidP="001F77D3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1808558D" w14:textId="77777777" w:rsidR="001F77D3" w:rsidRPr="00733D47" w:rsidRDefault="001F77D3" w:rsidP="001F77D3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Last Modified: May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74023ECD" w14:textId="77777777" w:rsidR="001F77D3" w:rsidRDefault="001F77D3" w:rsidP="00EA38AD">
      <w:pPr>
        <w:rPr>
          <w:lang w:val="en-CA"/>
        </w:rPr>
      </w:pPr>
    </w:p>
    <w:p w14:paraId="6922A119" w14:textId="2D258D85" w:rsidR="000D4066" w:rsidRDefault="000D4066" w:rsidP="004D5FD0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42F6E91D" w14:textId="65D2F58A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610893">
        <w:rPr>
          <w:rStyle w:val="Emphasis"/>
          <w:i w:val="0"/>
          <w:iCs w:val="0"/>
          <w:color w:val="ED7D31" w:themeColor="accent2"/>
        </w:rPr>
        <w:t>1</w:t>
      </w:r>
    </w:p>
    <w:p w14:paraId="3CEED7BD" w14:textId="0F54EF63" w:rsidR="0003155B" w:rsidRDefault="00116D1C" w:rsidP="00AD121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Write a Python program which asks the user to enter a password and check</w:t>
      </w:r>
      <w:r w:rsidR="00BD496B">
        <w:rPr>
          <w:color w:val="222222"/>
          <w:shd w:val="clear" w:color="auto" w:fill="FFFFFF"/>
          <w:lang w:val="en-CA"/>
        </w:rPr>
        <w:t>s</w:t>
      </w:r>
      <w:r>
        <w:rPr>
          <w:color w:val="222222"/>
          <w:shd w:val="clear" w:color="auto" w:fill="FFFFFF"/>
          <w:lang w:val="en-CA"/>
        </w:rPr>
        <w:t xml:space="preserve"> if the password is valid or not. A valid password:</w:t>
      </w:r>
    </w:p>
    <w:p w14:paraId="571A65F1" w14:textId="7476FBFA" w:rsidR="00BD496B" w:rsidRDefault="00BD496B" w:rsidP="00116D1C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contains only alphabets</w:t>
      </w:r>
      <w:r w:rsidR="00661AB4">
        <w:rPr>
          <w:color w:val="222222"/>
          <w:shd w:val="clear" w:color="auto" w:fill="FFFFFF"/>
          <w:lang w:val="en-CA"/>
        </w:rPr>
        <w:t xml:space="preserve"> (letters)</w:t>
      </w:r>
    </w:p>
    <w:p w14:paraId="487849A5" w14:textId="4E183168" w:rsidR="00116D1C" w:rsidRDefault="00BD496B" w:rsidP="00116D1C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has</w:t>
      </w:r>
      <w:r w:rsidR="00116D1C">
        <w:rPr>
          <w:color w:val="222222"/>
          <w:shd w:val="clear" w:color="auto" w:fill="FFFFFF"/>
          <w:lang w:val="en-CA"/>
        </w:rPr>
        <w:t xml:space="preserve"> at least 6 characters</w:t>
      </w:r>
    </w:p>
    <w:p w14:paraId="6DEA2E29" w14:textId="31990322" w:rsidR="00116D1C" w:rsidRDefault="00BD496B" w:rsidP="00116D1C">
      <w:pPr>
        <w:pStyle w:val="ListParagraph"/>
        <w:numPr>
          <w:ilvl w:val="1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i</w:t>
      </w:r>
      <w:r w:rsidR="00116D1C">
        <w:rPr>
          <w:color w:val="222222"/>
          <w:shd w:val="clear" w:color="auto" w:fill="FFFFFF"/>
          <w:lang w:val="en-CA"/>
        </w:rPr>
        <w:t>s combination of upper-case and lower-case letters.</w:t>
      </w:r>
    </w:p>
    <w:p w14:paraId="3277530A" w14:textId="77777777" w:rsidR="0003155B" w:rsidRDefault="0003155B" w:rsidP="0003155B">
      <w:pPr>
        <w:rPr>
          <w:color w:val="222222"/>
          <w:shd w:val="clear" w:color="auto" w:fill="FFFFFF"/>
          <w:lang w:val="en-CA"/>
        </w:rPr>
      </w:pPr>
    </w:p>
    <w:p w14:paraId="246A1E2C" w14:textId="77777777" w:rsidR="000D4066" w:rsidRDefault="000D4066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322F99E9" w14:textId="708B207C" w:rsidR="0003155B" w:rsidRDefault="0003155B" w:rsidP="0003155B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610893">
        <w:rPr>
          <w:rStyle w:val="Emphasis"/>
          <w:i w:val="0"/>
          <w:iCs w:val="0"/>
          <w:color w:val="ED7D31" w:themeColor="accent2"/>
        </w:rPr>
        <w:t>2</w:t>
      </w:r>
    </w:p>
    <w:p w14:paraId="4FE4050A" w14:textId="54E587A9" w:rsidR="00287EC4" w:rsidRDefault="00287EC4" w:rsidP="0052754F">
      <w:pPr>
        <w:pStyle w:val="ListParagraph"/>
        <w:numPr>
          <w:ilvl w:val="0"/>
          <w:numId w:val="33"/>
        </w:numPr>
      </w:pPr>
      <w:r>
        <w:t>Write a program which asks the user to enter a temperature value in Celsius and base on the following rules</w:t>
      </w:r>
      <w:r w:rsidR="008B1C82">
        <w:t xml:space="preserve"> generates some outputs:</w:t>
      </w:r>
    </w:p>
    <w:p w14:paraId="3ABFA131" w14:textId="04924580" w:rsidR="00287EC4" w:rsidRDefault="00287EC4" w:rsidP="008B1C82">
      <w:pPr>
        <w:pStyle w:val="ListParagraph"/>
        <w:numPr>
          <w:ilvl w:val="1"/>
          <w:numId w:val="33"/>
        </w:numPr>
      </w:pPr>
      <w:r>
        <w:t xml:space="preserve">If </w:t>
      </w:r>
      <w:r w:rsidR="00BF51D7">
        <w:t xml:space="preserve">the </w:t>
      </w:r>
      <w:r>
        <w:t>temperature greater than 35 degree: then print</w:t>
      </w:r>
      <w:r w:rsidR="008B1C82">
        <w:t>s</w:t>
      </w:r>
      <w:r>
        <w:t xml:space="preserve">: “It is to </w:t>
      </w:r>
      <w:r w:rsidR="00BF51D7">
        <w:t xml:space="preserve">too </w:t>
      </w:r>
      <w:r>
        <w:t xml:space="preserve">warm, stay home” </w:t>
      </w:r>
    </w:p>
    <w:p w14:paraId="24C2FFF1" w14:textId="7A80F093" w:rsidR="00116D1C" w:rsidRDefault="00BF51D7" w:rsidP="008B1C82">
      <w:pPr>
        <w:pStyle w:val="ListParagraph"/>
        <w:numPr>
          <w:ilvl w:val="1"/>
          <w:numId w:val="33"/>
        </w:numPr>
      </w:pPr>
      <w:r>
        <w:t>If the temperature is greater than 30 but less than 35, then print</w:t>
      </w:r>
      <w:r w:rsidR="008B1C82">
        <w:t>s</w:t>
      </w:r>
      <w:r>
        <w:t>: “It is really a summer day”</w:t>
      </w:r>
    </w:p>
    <w:p w14:paraId="1ACBABC2" w14:textId="3F9A36A2" w:rsidR="00BF51D7" w:rsidRDefault="009521CE" w:rsidP="008B1C82">
      <w:pPr>
        <w:pStyle w:val="ListParagraph"/>
        <w:numPr>
          <w:ilvl w:val="1"/>
          <w:numId w:val="33"/>
        </w:numPr>
      </w:pPr>
      <w:r>
        <w:t xml:space="preserve">If the temperature </w:t>
      </w:r>
      <w:r w:rsidR="00E05A49">
        <w:t>is between 20 and 30 degree, then print</w:t>
      </w:r>
      <w:r w:rsidR="008B1C82">
        <w:t>s</w:t>
      </w:r>
      <w:r w:rsidR="00E05A49">
        <w:t>: “Good weather out there”</w:t>
      </w:r>
    </w:p>
    <w:p w14:paraId="33D39FC8" w14:textId="5B7712E4" w:rsidR="00E05A49" w:rsidRDefault="00E05A49" w:rsidP="008B1C82">
      <w:pPr>
        <w:pStyle w:val="ListParagraph"/>
        <w:numPr>
          <w:ilvl w:val="1"/>
          <w:numId w:val="33"/>
        </w:numPr>
      </w:pPr>
      <w:r>
        <w:t xml:space="preserve">If the temperature between 10 and 20, there print: “Nice weather to </w:t>
      </w:r>
      <w:r w:rsidR="008B1C82">
        <w:t>go for running</w:t>
      </w:r>
      <w:r>
        <w:t xml:space="preserve"> </w:t>
      </w:r>
    </w:p>
    <w:p w14:paraId="021C8C80" w14:textId="6CD12BE4" w:rsidR="008B1C82" w:rsidRDefault="008B1C82" w:rsidP="008B1C82">
      <w:pPr>
        <w:pStyle w:val="ListParagraph"/>
        <w:numPr>
          <w:ilvl w:val="1"/>
          <w:numId w:val="33"/>
        </w:numPr>
      </w:pPr>
      <w:r>
        <w:t>Otherwise prints “It is a bit cold”</w:t>
      </w:r>
    </w:p>
    <w:p w14:paraId="0E9E83A2" w14:textId="77777777" w:rsidR="00AD1216" w:rsidRPr="0003155B" w:rsidRDefault="00AD1216" w:rsidP="0003155B">
      <w:pPr>
        <w:rPr>
          <w:rStyle w:val="Emphasis"/>
          <w:i w:val="0"/>
          <w:iCs w:val="0"/>
        </w:rPr>
      </w:pPr>
    </w:p>
    <w:p w14:paraId="27BC290D" w14:textId="77777777" w:rsidR="000D4066" w:rsidRDefault="000D4066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3072679E" w14:textId="0C11F3A1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52754F">
        <w:rPr>
          <w:rStyle w:val="Emphasis"/>
          <w:i w:val="0"/>
          <w:iCs w:val="0"/>
          <w:color w:val="ED7D31" w:themeColor="accent2"/>
        </w:rPr>
        <w:t>3</w:t>
      </w:r>
    </w:p>
    <w:p w14:paraId="6E87B7E0" w14:textId="6F839DF9" w:rsidR="000B0924" w:rsidRDefault="000D4066" w:rsidP="000B0924">
      <w:pPr>
        <w:pStyle w:val="ListParagraph"/>
        <w:numPr>
          <w:ilvl w:val="0"/>
          <w:numId w:val="33"/>
        </w:numPr>
      </w:pPr>
      <w:r>
        <w:t xml:space="preserve">Write a Python program which prompts the user to enter 4 words. The program need calculate the total sum of the input words that are </w:t>
      </w:r>
      <w:r w:rsidR="00CD54E5">
        <w:t xml:space="preserve">positive </w:t>
      </w:r>
      <w:r>
        <w:t xml:space="preserve">numbers. </w:t>
      </w:r>
    </w:p>
    <w:p w14:paraId="722C46F0" w14:textId="77777777" w:rsidR="0003155B" w:rsidRPr="0003155B" w:rsidRDefault="0003155B" w:rsidP="0003155B">
      <w:pPr>
        <w:rPr>
          <w:rStyle w:val="Emphasis"/>
          <w:i w:val="0"/>
          <w:iCs w:val="0"/>
        </w:rPr>
      </w:pPr>
    </w:p>
    <w:p w14:paraId="556CD740" w14:textId="77777777" w:rsidR="000D4066" w:rsidRDefault="000D4066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29985491" w14:textId="787FAF16" w:rsidR="00917227" w:rsidRPr="001424BF" w:rsidRDefault="00917227" w:rsidP="00917227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52754F">
        <w:rPr>
          <w:rStyle w:val="Emphasis"/>
          <w:i w:val="0"/>
          <w:iCs w:val="0"/>
          <w:color w:val="ED7D31" w:themeColor="accent2"/>
        </w:rPr>
        <w:t>4</w:t>
      </w:r>
    </w:p>
    <w:p w14:paraId="6226DE8E" w14:textId="2F97A474" w:rsidR="00917227" w:rsidRDefault="000D4066" w:rsidP="009769B7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Write a Python program which asks the student to enter a work email address for Columbia College and checks whether the email address is valid or not. A valid Columbia College email address has the following pattern:</w:t>
      </w:r>
    </w:p>
    <w:p w14:paraId="64053EE1" w14:textId="15FD232D" w:rsidR="000D4066" w:rsidRDefault="000D4066" w:rsidP="009769B7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[username]@columbiacollege.ca</w:t>
      </w:r>
    </w:p>
    <w:p w14:paraId="2B3B2215" w14:textId="6B21D5BF" w:rsidR="000D4066" w:rsidRDefault="000D4066" w:rsidP="009769B7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  <w:lang w:val="en-CA"/>
        </w:rPr>
      </w:pPr>
      <w:r>
        <w:rPr>
          <w:color w:val="222222"/>
          <w:shd w:val="clear" w:color="auto" w:fill="FFFFFF"/>
          <w:lang w:val="en-CA"/>
        </w:rPr>
        <w:t>The username is the student id of the student and only contains digits.</w:t>
      </w:r>
    </w:p>
    <w:p w14:paraId="6A6D542B" w14:textId="77777777" w:rsidR="009769B7" w:rsidRPr="009769B7" w:rsidRDefault="009769B7" w:rsidP="009769B7">
      <w:pPr>
        <w:rPr>
          <w:color w:val="222222"/>
          <w:shd w:val="clear" w:color="auto" w:fill="FFFFFF"/>
          <w:lang w:val="en-CA"/>
        </w:rPr>
      </w:pPr>
    </w:p>
    <w:p w14:paraId="0E75D280" w14:textId="4BFD6EA6" w:rsidR="0000292A" w:rsidRDefault="0000292A" w:rsidP="000B0924">
      <w:pPr>
        <w:rPr>
          <w:rFonts w:ascii="Arial" w:hAnsi="Arial" w:cs="Arial"/>
          <w:sz w:val="22"/>
        </w:rPr>
      </w:pPr>
    </w:p>
    <w:p w14:paraId="0BD50446" w14:textId="77777777" w:rsidR="00416942" w:rsidRDefault="00416942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66553B77" w14:textId="5D9DDA85" w:rsidR="00CD54E5" w:rsidRDefault="00CD54E5" w:rsidP="00CD54E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lastRenderedPageBreak/>
        <w:t>Problem</w:t>
      </w:r>
      <w:r>
        <w:rPr>
          <w:rStyle w:val="Emphasis"/>
          <w:i w:val="0"/>
          <w:iCs w:val="0"/>
          <w:color w:val="ED7D31" w:themeColor="accent2"/>
        </w:rPr>
        <w:t>5</w:t>
      </w:r>
    </w:p>
    <w:p w14:paraId="548AA7D3" w14:textId="1780A5B2" w:rsidR="00CD54E5" w:rsidRPr="00624222" w:rsidRDefault="00CD54E5" w:rsidP="0071673C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>
        <w:t xml:space="preserve">Write a Python program which asks the user to enter four names and counts the number of names which </w:t>
      </w:r>
      <w:r w:rsidR="00624222">
        <w:t>have</w:t>
      </w:r>
      <w:r>
        <w:t xml:space="preserve"> an “</w:t>
      </w:r>
      <w:proofErr w:type="spellStart"/>
      <w:r>
        <w:t>ali</w:t>
      </w:r>
      <w:proofErr w:type="spellEnd"/>
      <w:r>
        <w:t xml:space="preserve">” substring in them. The names are </w:t>
      </w:r>
      <w:r w:rsidRPr="00624222">
        <w:rPr>
          <w:u w:val="single"/>
        </w:rPr>
        <w:t>not</w:t>
      </w:r>
      <w:r>
        <w:t xml:space="preserve"> case sensitive, meaning that if the user enters a name, for instance “Alison”</w:t>
      </w:r>
      <w:r w:rsidR="00624222">
        <w:t>, “</w:t>
      </w:r>
      <w:proofErr w:type="spellStart"/>
      <w:r w:rsidR="00624222">
        <w:t>aliSon</w:t>
      </w:r>
      <w:proofErr w:type="spellEnd"/>
      <w:r w:rsidR="00624222">
        <w:t>”, “ALISON”, “</w:t>
      </w:r>
      <w:proofErr w:type="spellStart"/>
      <w:r w:rsidR="00624222">
        <w:t>alison</w:t>
      </w:r>
      <w:proofErr w:type="spellEnd"/>
      <w:r w:rsidR="00624222">
        <w:t>”, … are considered the same and they all contain “</w:t>
      </w:r>
      <w:proofErr w:type="spellStart"/>
      <w:r w:rsidR="00624222">
        <w:t>ali</w:t>
      </w:r>
      <w:proofErr w:type="spellEnd"/>
      <w:r w:rsidR="00624222">
        <w:t>” in them.</w:t>
      </w:r>
    </w:p>
    <w:p w14:paraId="35FDE464" w14:textId="682F9389" w:rsidR="0000292A" w:rsidRDefault="0000292A" w:rsidP="000B0924">
      <w:pPr>
        <w:rPr>
          <w:rFonts w:ascii="Arial" w:hAnsi="Arial" w:cs="Arial"/>
          <w:sz w:val="22"/>
        </w:rPr>
      </w:pPr>
    </w:p>
    <w:p w14:paraId="043BEC5A" w14:textId="54D1A766" w:rsidR="0000292A" w:rsidRPr="0000292A" w:rsidRDefault="0000292A" w:rsidP="0000292A">
      <w:pPr>
        <w:jc w:val="center"/>
        <w:rPr>
          <w:rFonts w:ascii="Arial" w:hAnsi="Arial" w:cs="Arial"/>
          <w:b/>
          <w:bCs/>
          <w:sz w:val="22"/>
        </w:rPr>
      </w:pPr>
      <w:r w:rsidRPr="0000292A">
        <w:rPr>
          <w:rFonts w:ascii="Arial" w:hAnsi="Arial" w:cs="Arial"/>
          <w:b/>
          <w:bCs/>
          <w:sz w:val="22"/>
        </w:rPr>
        <w:t>Good Luck</w:t>
      </w:r>
      <w:r>
        <w:rPr>
          <w:rFonts w:ascii="Arial" w:hAnsi="Arial" w:cs="Arial"/>
          <w:b/>
          <w:bCs/>
          <w:sz w:val="22"/>
        </w:rPr>
        <w:t xml:space="preserve"> </w:t>
      </w:r>
      <w:r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00292A" w:rsidRPr="0000292A" w:rsidSect="008B0B05">
      <w:headerReference w:type="default" r:id="rId10"/>
      <w:footerReference w:type="default" r:id="rId11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508C" w14:textId="77777777" w:rsidR="000917D8" w:rsidRDefault="000917D8" w:rsidP="00E46779">
      <w:r>
        <w:separator/>
      </w:r>
    </w:p>
  </w:endnote>
  <w:endnote w:type="continuationSeparator" w:id="0">
    <w:p w14:paraId="3368A436" w14:textId="77777777" w:rsidR="000917D8" w:rsidRDefault="000917D8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DA2C1" w14:textId="77777777" w:rsidR="000917D8" w:rsidRDefault="000917D8" w:rsidP="00E46779">
      <w:r>
        <w:separator/>
      </w:r>
    </w:p>
  </w:footnote>
  <w:footnote w:type="continuationSeparator" w:id="0">
    <w:p w14:paraId="1A6484C8" w14:textId="77777777" w:rsidR="000917D8" w:rsidRDefault="000917D8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61C07"/>
    <w:multiLevelType w:val="hybridMultilevel"/>
    <w:tmpl w:val="96E8CB4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428822">
    <w:abstractNumId w:val="17"/>
  </w:num>
  <w:num w:numId="2" w16cid:durableId="1997415842">
    <w:abstractNumId w:val="18"/>
  </w:num>
  <w:num w:numId="3" w16cid:durableId="905190138">
    <w:abstractNumId w:val="22"/>
  </w:num>
  <w:num w:numId="4" w16cid:durableId="2048066023">
    <w:abstractNumId w:val="14"/>
  </w:num>
  <w:num w:numId="5" w16cid:durableId="57023616">
    <w:abstractNumId w:val="0"/>
  </w:num>
  <w:num w:numId="6" w16cid:durableId="746266799">
    <w:abstractNumId w:val="30"/>
  </w:num>
  <w:num w:numId="7" w16cid:durableId="1813131862">
    <w:abstractNumId w:val="4"/>
  </w:num>
  <w:num w:numId="8" w16cid:durableId="1709141602">
    <w:abstractNumId w:val="1"/>
  </w:num>
  <w:num w:numId="9" w16cid:durableId="501160299">
    <w:abstractNumId w:val="31"/>
  </w:num>
  <w:num w:numId="10" w16cid:durableId="201866598">
    <w:abstractNumId w:val="21"/>
  </w:num>
  <w:num w:numId="11" w16cid:durableId="1016152601">
    <w:abstractNumId w:val="29"/>
  </w:num>
  <w:num w:numId="12" w16cid:durableId="315110551">
    <w:abstractNumId w:val="10"/>
  </w:num>
  <w:num w:numId="13" w16cid:durableId="1533610436">
    <w:abstractNumId w:val="19"/>
  </w:num>
  <w:num w:numId="14" w16cid:durableId="840202210">
    <w:abstractNumId w:val="27"/>
  </w:num>
  <w:num w:numId="15" w16cid:durableId="1424642346">
    <w:abstractNumId w:val="32"/>
  </w:num>
  <w:num w:numId="16" w16cid:durableId="1757825666">
    <w:abstractNumId w:val="23"/>
  </w:num>
  <w:num w:numId="17" w16cid:durableId="86003408">
    <w:abstractNumId w:val="7"/>
  </w:num>
  <w:num w:numId="18" w16cid:durableId="653529178">
    <w:abstractNumId w:val="16"/>
  </w:num>
  <w:num w:numId="19" w16cid:durableId="1254431756">
    <w:abstractNumId w:val="8"/>
  </w:num>
  <w:num w:numId="20" w16cid:durableId="711077664">
    <w:abstractNumId w:val="20"/>
  </w:num>
  <w:num w:numId="21" w16cid:durableId="1451509319">
    <w:abstractNumId w:val="24"/>
  </w:num>
  <w:num w:numId="22" w16cid:durableId="1026517854">
    <w:abstractNumId w:val="6"/>
  </w:num>
  <w:num w:numId="23" w16cid:durableId="1320842034">
    <w:abstractNumId w:val="5"/>
  </w:num>
  <w:num w:numId="24" w16cid:durableId="132455313">
    <w:abstractNumId w:val="3"/>
  </w:num>
  <w:num w:numId="25" w16cid:durableId="1104109080">
    <w:abstractNumId w:val="26"/>
  </w:num>
  <w:num w:numId="26" w16cid:durableId="1893999375">
    <w:abstractNumId w:val="28"/>
  </w:num>
  <w:num w:numId="27" w16cid:durableId="867371252">
    <w:abstractNumId w:val="12"/>
  </w:num>
  <w:num w:numId="28" w16cid:durableId="2062094380">
    <w:abstractNumId w:val="15"/>
  </w:num>
  <w:num w:numId="29" w16cid:durableId="126167095">
    <w:abstractNumId w:val="9"/>
  </w:num>
  <w:num w:numId="30" w16cid:durableId="873155650">
    <w:abstractNumId w:val="13"/>
  </w:num>
  <w:num w:numId="31" w16cid:durableId="1211576343">
    <w:abstractNumId w:val="11"/>
  </w:num>
  <w:num w:numId="32" w16cid:durableId="504513330">
    <w:abstractNumId w:val="25"/>
  </w:num>
  <w:num w:numId="33" w16cid:durableId="453183937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56B"/>
    <w:rsid w:val="00007C2D"/>
    <w:rsid w:val="00015036"/>
    <w:rsid w:val="0003155B"/>
    <w:rsid w:val="00036C40"/>
    <w:rsid w:val="00072064"/>
    <w:rsid w:val="00081A02"/>
    <w:rsid w:val="000917D8"/>
    <w:rsid w:val="000A55FF"/>
    <w:rsid w:val="000B0716"/>
    <w:rsid w:val="000B0924"/>
    <w:rsid w:val="000B0E43"/>
    <w:rsid w:val="000B16BA"/>
    <w:rsid w:val="000B462E"/>
    <w:rsid w:val="000C6A83"/>
    <w:rsid w:val="000D01F5"/>
    <w:rsid w:val="000D2A28"/>
    <w:rsid w:val="000D4066"/>
    <w:rsid w:val="000D5AAE"/>
    <w:rsid w:val="000E45BC"/>
    <w:rsid w:val="000F0CB7"/>
    <w:rsid w:val="000F784F"/>
    <w:rsid w:val="000F791A"/>
    <w:rsid w:val="001040C4"/>
    <w:rsid w:val="00105470"/>
    <w:rsid w:val="00116D1C"/>
    <w:rsid w:val="00123260"/>
    <w:rsid w:val="001424BF"/>
    <w:rsid w:val="001430FE"/>
    <w:rsid w:val="001433B2"/>
    <w:rsid w:val="001464F1"/>
    <w:rsid w:val="00150D2B"/>
    <w:rsid w:val="00152E38"/>
    <w:rsid w:val="00154335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D4F79"/>
    <w:rsid w:val="001E5E27"/>
    <w:rsid w:val="001F77D3"/>
    <w:rsid w:val="002050A9"/>
    <w:rsid w:val="00253014"/>
    <w:rsid w:val="00256E5E"/>
    <w:rsid w:val="00287EC4"/>
    <w:rsid w:val="00293BD7"/>
    <w:rsid w:val="002B080E"/>
    <w:rsid w:val="002B2959"/>
    <w:rsid w:val="002B5547"/>
    <w:rsid w:val="002B7F60"/>
    <w:rsid w:val="002F4F29"/>
    <w:rsid w:val="00300A14"/>
    <w:rsid w:val="00304B8A"/>
    <w:rsid w:val="003250C0"/>
    <w:rsid w:val="003410B9"/>
    <w:rsid w:val="00351C15"/>
    <w:rsid w:val="0035208B"/>
    <w:rsid w:val="00352A37"/>
    <w:rsid w:val="00373DB7"/>
    <w:rsid w:val="003D1F72"/>
    <w:rsid w:val="003D619A"/>
    <w:rsid w:val="003E1221"/>
    <w:rsid w:val="003E2545"/>
    <w:rsid w:val="003E7943"/>
    <w:rsid w:val="003F5633"/>
    <w:rsid w:val="00410CB9"/>
    <w:rsid w:val="00416942"/>
    <w:rsid w:val="00423FC6"/>
    <w:rsid w:val="00472E57"/>
    <w:rsid w:val="0048740B"/>
    <w:rsid w:val="004A6E1B"/>
    <w:rsid w:val="004C1942"/>
    <w:rsid w:val="004C2730"/>
    <w:rsid w:val="004C37B7"/>
    <w:rsid w:val="004C73AD"/>
    <w:rsid w:val="004D25D8"/>
    <w:rsid w:val="004D5FD0"/>
    <w:rsid w:val="004E622A"/>
    <w:rsid w:val="00501E69"/>
    <w:rsid w:val="00504DDC"/>
    <w:rsid w:val="00521DF4"/>
    <w:rsid w:val="0052754F"/>
    <w:rsid w:val="00530427"/>
    <w:rsid w:val="005355D6"/>
    <w:rsid w:val="00540B21"/>
    <w:rsid w:val="005513C1"/>
    <w:rsid w:val="00564C1F"/>
    <w:rsid w:val="005814EA"/>
    <w:rsid w:val="005816F7"/>
    <w:rsid w:val="00590AEA"/>
    <w:rsid w:val="005C0BDF"/>
    <w:rsid w:val="005C205E"/>
    <w:rsid w:val="00601536"/>
    <w:rsid w:val="00610893"/>
    <w:rsid w:val="00624222"/>
    <w:rsid w:val="00631BA2"/>
    <w:rsid w:val="00650BD8"/>
    <w:rsid w:val="00657E97"/>
    <w:rsid w:val="00661AB4"/>
    <w:rsid w:val="00677872"/>
    <w:rsid w:val="00695201"/>
    <w:rsid w:val="006D3A14"/>
    <w:rsid w:val="006D62BF"/>
    <w:rsid w:val="006E626E"/>
    <w:rsid w:val="00715D0F"/>
    <w:rsid w:val="007339CB"/>
    <w:rsid w:val="0074127C"/>
    <w:rsid w:val="007441B0"/>
    <w:rsid w:val="00755F8F"/>
    <w:rsid w:val="007607D6"/>
    <w:rsid w:val="00760C74"/>
    <w:rsid w:val="0078418F"/>
    <w:rsid w:val="0079612B"/>
    <w:rsid w:val="007B1601"/>
    <w:rsid w:val="007B5ECC"/>
    <w:rsid w:val="007D564E"/>
    <w:rsid w:val="008006A7"/>
    <w:rsid w:val="008160ED"/>
    <w:rsid w:val="00835D55"/>
    <w:rsid w:val="00851DBD"/>
    <w:rsid w:val="00892042"/>
    <w:rsid w:val="008B0B05"/>
    <w:rsid w:val="008B1C82"/>
    <w:rsid w:val="008C0A20"/>
    <w:rsid w:val="008D6AE7"/>
    <w:rsid w:val="009041BC"/>
    <w:rsid w:val="009074F1"/>
    <w:rsid w:val="009153C1"/>
    <w:rsid w:val="00917227"/>
    <w:rsid w:val="00940335"/>
    <w:rsid w:val="00944C0D"/>
    <w:rsid w:val="00951B35"/>
    <w:rsid w:val="009521CE"/>
    <w:rsid w:val="00952843"/>
    <w:rsid w:val="00962865"/>
    <w:rsid w:val="009769B7"/>
    <w:rsid w:val="009974E3"/>
    <w:rsid w:val="009C43E8"/>
    <w:rsid w:val="009E0759"/>
    <w:rsid w:val="00A00911"/>
    <w:rsid w:val="00A014F2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FBA"/>
    <w:rsid w:val="00B03C69"/>
    <w:rsid w:val="00B13912"/>
    <w:rsid w:val="00B13C83"/>
    <w:rsid w:val="00B23EDE"/>
    <w:rsid w:val="00B2697A"/>
    <w:rsid w:val="00B26CC2"/>
    <w:rsid w:val="00B335BB"/>
    <w:rsid w:val="00B468D3"/>
    <w:rsid w:val="00B5426E"/>
    <w:rsid w:val="00B56221"/>
    <w:rsid w:val="00B92B26"/>
    <w:rsid w:val="00B96E1D"/>
    <w:rsid w:val="00BB64E4"/>
    <w:rsid w:val="00BC3F75"/>
    <w:rsid w:val="00BC58B2"/>
    <w:rsid w:val="00BD496B"/>
    <w:rsid w:val="00BE0C9A"/>
    <w:rsid w:val="00BE5F7F"/>
    <w:rsid w:val="00BF075A"/>
    <w:rsid w:val="00BF51D7"/>
    <w:rsid w:val="00C0273B"/>
    <w:rsid w:val="00C04033"/>
    <w:rsid w:val="00C22A9D"/>
    <w:rsid w:val="00C54183"/>
    <w:rsid w:val="00C71AD0"/>
    <w:rsid w:val="00C90D2F"/>
    <w:rsid w:val="00CD54E5"/>
    <w:rsid w:val="00D05590"/>
    <w:rsid w:val="00D24C73"/>
    <w:rsid w:val="00D348BE"/>
    <w:rsid w:val="00D37A54"/>
    <w:rsid w:val="00D40A36"/>
    <w:rsid w:val="00D434E8"/>
    <w:rsid w:val="00D44346"/>
    <w:rsid w:val="00D52662"/>
    <w:rsid w:val="00D6443B"/>
    <w:rsid w:val="00D645B6"/>
    <w:rsid w:val="00D73B04"/>
    <w:rsid w:val="00D81946"/>
    <w:rsid w:val="00DA2839"/>
    <w:rsid w:val="00DD6DB2"/>
    <w:rsid w:val="00DE57C0"/>
    <w:rsid w:val="00DF0605"/>
    <w:rsid w:val="00E05A49"/>
    <w:rsid w:val="00E271B7"/>
    <w:rsid w:val="00E42DBA"/>
    <w:rsid w:val="00E46779"/>
    <w:rsid w:val="00E67F71"/>
    <w:rsid w:val="00E82749"/>
    <w:rsid w:val="00E828B5"/>
    <w:rsid w:val="00EA38AD"/>
    <w:rsid w:val="00EA3B4A"/>
    <w:rsid w:val="00EB171B"/>
    <w:rsid w:val="00EB68EB"/>
    <w:rsid w:val="00EC6528"/>
    <w:rsid w:val="00ED5FF4"/>
    <w:rsid w:val="00F21CA1"/>
    <w:rsid w:val="00F26A3B"/>
    <w:rsid w:val="00F45212"/>
    <w:rsid w:val="00F81458"/>
    <w:rsid w:val="00F97C9C"/>
    <w:rsid w:val="00FA25E9"/>
    <w:rsid w:val="00FB6E72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EAEDB-F094-8746-A4F6-62E3A326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45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16</cp:revision>
  <cp:lastPrinted>2019-05-08T03:22:00Z</cp:lastPrinted>
  <dcterms:created xsi:type="dcterms:W3CDTF">2020-06-06T04:08:00Z</dcterms:created>
  <dcterms:modified xsi:type="dcterms:W3CDTF">2022-08-16T02:34:00Z</dcterms:modified>
</cp:coreProperties>
</file>