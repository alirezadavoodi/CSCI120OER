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0E4FB6A" w14:textId="77777777" w:rsidR="004B674C" w:rsidRDefault="004B674C" w:rsidP="004B674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1B8DFC82" w14:textId="77777777" w:rsidR="004B674C" w:rsidRPr="008D6AE7" w:rsidRDefault="004B674C" w:rsidP="004B674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311CC964" w14:textId="48C5A427" w:rsidR="004B674C" w:rsidRPr="00151915" w:rsidRDefault="004B674C" w:rsidP="004B674C">
      <w:pPr>
        <w:pStyle w:val="Heading3"/>
        <w:spacing w:after="120"/>
        <w:jc w:val="center"/>
        <w:rPr>
          <w:b w:val="0"/>
          <w:sz w:val="22"/>
          <w:szCs w:val="22"/>
          <w:lang w:val="en-CA" w:bidi="fa-IR"/>
        </w:rPr>
      </w:pPr>
      <w:r w:rsidRPr="00F92864">
        <w:rPr>
          <w:bCs w:val="0"/>
          <w:sz w:val="22"/>
          <w:szCs w:val="22"/>
          <w:lang w:val="en-CA"/>
        </w:rPr>
        <w:t>Chapter</w:t>
      </w:r>
      <w:r w:rsidR="007D4973">
        <w:rPr>
          <w:bCs w:val="0"/>
          <w:sz w:val="22"/>
          <w:szCs w:val="22"/>
          <w:lang w:val="en-CA"/>
        </w:rPr>
        <w:t>3</w:t>
      </w:r>
      <w:r>
        <w:rPr>
          <w:bCs w:val="0"/>
          <w:sz w:val="22"/>
          <w:szCs w:val="22"/>
          <w:lang w:val="en-CA"/>
        </w:rPr>
        <w:t xml:space="preserve">: </w:t>
      </w:r>
      <w:r>
        <w:rPr>
          <w:b w:val="0"/>
          <w:sz w:val="22"/>
          <w:szCs w:val="22"/>
          <w:lang w:val="en-CA"/>
        </w:rPr>
        <w:t>Conditional Statements (if/else)</w:t>
      </w:r>
    </w:p>
    <w:p w14:paraId="36E53690" w14:textId="60ACD637" w:rsidR="00EA38AD" w:rsidRDefault="004B674C" w:rsidP="004B674C">
      <w:pPr>
        <w:jc w:val="center"/>
        <w:rPr>
          <w:sz w:val="22"/>
          <w:lang w:val="en-CA"/>
        </w:rPr>
      </w:pPr>
      <w:r>
        <w:rPr>
          <w:sz w:val="22"/>
          <w:lang w:val="en-CA"/>
        </w:rPr>
        <w:t>Chapter</w:t>
      </w:r>
      <w:r>
        <w:rPr>
          <w:b/>
          <w:sz w:val="22"/>
          <w:lang w:val="en-CA"/>
        </w:rPr>
        <w:t>3</w:t>
      </w:r>
      <w:r>
        <w:rPr>
          <w:sz w:val="22"/>
          <w:lang w:val="en-CA"/>
        </w:rPr>
        <w:t>-Lab</w:t>
      </w:r>
    </w:p>
    <w:p w14:paraId="61A2E52E" w14:textId="77777777" w:rsidR="00C339D3" w:rsidRDefault="00C339D3" w:rsidP="004B674C">
      <w:pPr>
        <w:jc w:val="center"/>
        <w:rPr>
          <w:sz w:val="22"/>
          <w:lang w:val="en-CA"/>
        </w:rPr>
      </w:pPr>
    </w:p>
    <w:p w14:paraId="6BF669CE" w14:textId="6745EA69" w:rsidR="00C339D3" w:rsidRDefault="00C339D3" w:rsidP="004B674C">
      <w:pPr>
        <w:jc w:val="center"/>
        <w:rPr>
          <w:sz w:val="22"/>
          <w:lang w:val="en-CA"/>
        </w:rPr>
      </w:pPr>
    </w:p>
    <w:p w14:paraId="003EBD27" w14:textId="65F44D91" w:rsidR="00C339D3" w:rsidRDefault="00C339D3">
      <w:pPr>
        <w:widowControl/>
        <w:jc w:val="left"/>
        <w:rPr>
          <w:sz w:val="22"/>
          <w:lang w:val="en-CA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0A318" wp14:editId="788DAD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D829B" w14:textId="77777777" w:rsidR="00C339D3" w:rsidRPr="00907EEA" w:rsidRDefault="00C339D3" w:rsidP="00C339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41E86C6B" w14:textId="77777777" w:rsidR="00C339D3" w:rsidRPr="00907EEA" w:rsidRDefault="00C339D3" w:rsidP="00C339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0C94254F" w14:textId="77777777" w:rsidR="00C339D3" w:rsidRPr="00907EEA" w:rsidRDefault="00C339D3" w:rsidP="00C339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2A67F269" w14:textId="77777777" w:rsidR="00C339D3" w:rsidRDefault="00C339D3" w:rsidP="00C339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0CB6E26" w14:textId="77777777" w:rsidR="00C339D3" w:rsidRDefault="00C339D3" w:rsidP="00C339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74D9700" w14:textId="77777777" w:rsidR="00C339D3" w:rsidRPr="009666D8" w:rsidRDefault="00C339D3" w:rsidP="00C339D3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06A6A3C2" w14:textId="77777777" w:rsidR="00C339D3" w:rsidRDefault="00C339D3" w:rsidP="00C339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1E50B44" w14:textId="77777777" w:rsidR="00C339D3" w:rsidRPr="00733D47" w:rsidRDefault="00C339D3" w:rsidP="00C339D3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3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79DD829B" w14:textId="77777777" w:rsidR="00C339D3" w:rsidRPr="00907EEA" w:rsidRDefault="00C339D3" w:rsidP="00C339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41E86C6B" w14:textId="77777777" w:rsidR="00C339D3" w:rsidRPr="00907EEA" w:rsidRDefault="00C339D3" w:rsidP="00C339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0C94254F" w14:textId="77777777" w:rsidR="00C339D3" w:rsidRPr="00907EEA" w:rsidRDefault="00C339D3" w:rsidP="00C339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2A67F269" w14:textId="77777777" w:rsidR="00C339D3" w:rsidRDefault="00C339D3" w:rsidP="00C339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0CB6E26" w14:textId="77777777" w:rsidR="00C339D3" w:rsidRDefault="00C339D3" w:rsidP="00C339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74D9700" w14:textId="77777777" w:rsidR="00C339D3" w:rsidRPr="009666D8" w:rsidRDefault="00C339D3" w:rsidP="00C339D3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06A6A3C2" w14:textId="77777777" w:rsidR="00C339D3" w:rsidRDefault="00C339D3" w:rsidP="00C339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1E50B44" w14:textId="77777777" w:rsidR="00C339D3" w:rsidRPr="00733D47" w:rsidRDefault="00C339D3" w:rsidP="00C339D3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lang w:val="en-CA"/>
        </w:rPr>
        <w:br w:type="page"/>
      </w:r>
    </w:p>
    <w:p w14:paraId="36A01781" w14:textId="77777777" w:rsidR="00C339D3" w:rsidRDefault="00C339D3" w:rsidP="004B674C">
      <w:pPr>
        <w:jc w:val="center"/>
        <w:rPr>
          <w:lang w:val="en-CA"/>
        </w:rPr>
      </w:pPr>
    </w:p>
    <w:p w14:paraId="79869C5F" w14:textId="2E41CCB2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0C665E92" w14:textId="58A00D15" w:rsidR="000B0924" w:rsidRDefault="00851DBD" w:rsidP="000B0924">
      <w:pPr>
        <w:pStyle w:val="ListParagraph"/>
        <w:numPr>
          <w:ilvl w:val="0"/>
          <w:numId w:val="33"/>
        </w:numPr>
      </w:pPr>
      <w:r>
        <w:t xml:space="preserve">For each of the problem below write a </w:t>
      </w:r>
      <w:r w:rsidR="003F5633">
        <w:t>P</w:t>
      </w:r>
      <w:r>
        <w:t>ython program.</w:t>
      </w:r>
    </w:p>
    <w:p w14:paraId="4E46BAD0" w14:textId="5D81D5F6" w:rsidR="000B0924" w:rsidRDefault="00851DBD" w:rsidP="000B0924">
      <w:pPr>
        <w:pStyle w:val="ListParagraph"/>
        <w:numPr>
          <w:ilvl w:val="0"/>
          <w:numId w:val="33"/>
        </w:numPr>
      </w:pPr>
      <w:r>
        <w:t>When defining variable names, use proper and meaningful names for the variables.</w:t>
      </w:r>
    </w:p>
    <w:p w14:paraId="194858FF" w14:textId="78FE4D9B" w:rsidR="00351C15" w:rsidRDefault="00851DBD" w:rsidP="000B0924">
      <w:pPr>
        <w:pStyle w:val="ListParagraph"/>
        <w:numPr>
          <w:ilvl w:val="0"/>
          <w:numId w:val="33"/>
        </w:numPr>
      </w:pPr>
      <w:r>
        <w:t>Follow Python’s convention for naming your variables (camel case)</w:t>
      </w:r>
    </w:p>
    <w:p w14:paraId="4EF439A8" w14:textId="7810F19B" w:rsidR="00851DBD" w:rsidRDefault="00851DBD" w:rsidP="000B0924">
      <w:pPr>
        <w:pStyle w:val="ListParagraph"/>
        <w:numPr>
          <w:ilvl w:val="0"/>
          <w:numId w:val="33"/>
        </w:numPr>
      </w:pPr>
      <w:r>
        <w:t>Remember Python is sensitive about indentation. Use proper indentation.</w:t>
      </w:r>
    </w:p>
    <w:p w14:paraId="3D11AEEF" w14:textId="17F28239" w:rsidR="00851DBD" w:rsidRDefault="00851DBD" w:rsidP="000B0924">
      <w:pPr>
        <w:pStyle w:val="ListParagraph"/>
        <w:numPr>
          <w:ilvl w:val="0"/>
          <w:numId w:val="33"/>
        </w:numPr>
      </w:pPr>
      <w:r>
        <w:t>Add comments to your code</w:t>
      </w:r>
      <w:r w:rsidR="003F5633">
        <w:t>.</w:t>
      </w:r>
    </w:p>
    <w:p w14:paraId="5E28CFEA" w14:textId="297C3EA3" w:rsidR="003F5633" w:rsidRDefault="003F5633" w:rsidP="003F5633">
      <w:pPr>
        <w:pStyle w:val="ListParagraph"/>
        <w:numPr>
          <w:ilvl w:val="0"/>
          <w:numId w:val="33"/>
        </w:numPr>
      </w:pPr>
      <w:r>
        <w:t xml:space="preserve">Refer to </w:t>
      </w:r>
      <w:r w:rsidR="0079612B">
        <w:t>lecture notes and lessons</w:t>
      </w:r>
      <w:r>
        <w:t xml:space="preserve"> if you need any help.</w:t>
      </w:r>
    </w:p>
    <w:p w14:paraId="7A176904" w14:textId="5442B3E0" w:rsidR="00851DBD" w:rsidRDefault="00851DBD" w:rsidP="000B0924">
      <w:pPr>
        <w:pStyle w:val="ListParagraph"/>
        <w:numPr>
          <w:ilvl w:val="0"/>
          <w:numId w:val="33"/>
        </w:numPr>
      </w:pPr>
      <w:r>
        <w:t xml:space="preserve">Write all the python programs in one single file. Separate your answers </w:t>
      </w:r>
      <w:r w:rsidR="003F5633">
        <w:t xml:space="preserve">for each </w:t>
      </w:r>
      <w:proofErr w:type="gramStart"/>
      <w:r w:rsidR="003F5633">
        <w:t>questions</w:t>
      </w:r>
      <w:proofErr w:type="gramEnd"/>
      <w:r w:rsidR="003F5633">
        <w:t xml:space="preserve"> as following:</w:t>
      </w:r>
      <w:r>
        <w:t xml:space="preserve"> Example:</w:t>
      </w:r>
    </w:p>
    <w:p w14:paraId="7293FEA3" w14:textId="488E404E" w:rsidR="00851DBD" w:rsidRDefault="00851DBD" w:rsidP="00851DBD"/>
    <w:p w14:paraId="1445BD84" w14:textId="0810BFC9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##Problem 1</w:t>
      </w:r>
    </w:p>
    <w:p w14:paraId="059A3AAB" w14:textId="6AF74837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print(“Problem1--------------------------------------------”)</w:t>
      </w:r>
    </w:p>
    <w:p w14:paraId="336C4E72" w14:textId="324CA0B5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 w:rsidR="003F5633">
        <w:rPr>
          <w:rFonts w:ascii="Times" w:hAnsi="Times"/>
        </w:rPr>
        <w:t xml:space="preserve"> for problem 1</w:t>
      </w:r>
    </w:p>
    <w:p w14:paraId="12AD27E1" w14:textId="17DFA9C6" w:rsidR="00851DBD" w:rsidRPr="00851DBD" w:rsidRDefault="00851DBD" w:rsidP="00851DBD">
      <w:pPr>
        <w:rPr>
          <w:rFonts w:ascii="Times" w:hAnsi="Times"/>
        </w:rPr>
      </w:pPr>
    </w:p>
    <w:p w14:paraId="3A1B0E85" w14:textId="44F8CB22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##Problem 2</w:t>
      </w:r>
    </w:p>
    <w:p w14:paraId="3B08E7BF" w14:textId="3E3E78D3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print(“Problem2--------------------------------------------”)</w:t>
      </w:r>
    </w:p>
    <w:p w14:paraId="7A80CBE5" w14:textId="3D47FDA5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 w:rsidR="003F5633">
        <w:rPr>
          <w:rFonts w:ascii="Times" w:hAnsi="Times"/>
        </w:rPr>
        <w:t xml:space="preserve"> for problem 2</w:t>
      </w:r>
    </w:p>
    <w:p w14:paraId="0B64C77B" w14:textId="77777777" w:rsidR="000B0924" w:rsidRPr="000B0924" w:rsidRDefault="000B0924" w:rsidP="000B0924">
      <w:pPr>
        <w:rPr>
          <w:rStyle w:val="Emphasis"/>
          <w:i w:val="0"/>
          <w:iCs w:val="0"/>
          <w:lang w:val="en-CA"/>
        </w:rPr>
      </w:pPr>
    </w:p>
    <w:p w14:paraId="42F6E91D" w14:textId="4E488EC6" w:rsidR="00917227" w:rsidRPr="00A2041A" w:rsidRDefault="00917227" w:rsidP="00A2041A">
      <w:pPr>
        <w:widowControl/>
        <w:jc w:val="left"/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A2041A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 w:rsidR="00610893" w:rsidRPr="00A2041A">
        <w:rPr>
          <w:rStyle w:val="Emphasis"/>
          <w:rFonts w:asciiTheme="majorBidi" w:hAnsiTheme="majorBidi" w:cstheme="majorBidi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6D3BE03B" w14:textId="1140556A" w:rsidR="00C658AF" w:rsidRDefault="00C339D3" w:rsidP="00AD121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Write a Python program that accepts both positive numbers and negative numbers. </w:t>
      </w:r>
      <w:r w:rsidR="00746B14">
        <w:rPr>
          <w:color w:val="222222"/>
          <w:shd w:val="clear" w:color="auto" w:fill="FFFFFF"/>
          <w:lang w:val="en-CA"/>
        </w:rPr>
        <w:t>This program will prompt the user to enter a number and then checks it whether it is valid or not. A valid number:</w:t>
      </w:r>
    </w:p>
    <w:p w14:paraId="6C198F68" w14:textId="5213178D" w:rsidR="00746B14" w:rsidRDefault="00746B14" w:rsidP="00746B14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Only contains digits</w:t>
      </w:r>
    </w:p>
    <w:p w14:paraId="417B69B1" w14:textId="4372316C" w:rsidR="00746B14" w:rsidRDefault="00746B14" w:rsidP="00746B14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Does not start with digit 0</w:t>
      </w:r>
    </w:p>
    <w:p w14:paraId="0EDEE6DC" w14:textId="3D02E76C" w:rsidR="00746B14" w:rsidRDefault="00746B14" w:rsidP="00746B14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If it is negative the first character is –</w:t>
      </w:r>
    </w:p>
    <w:p w14:paraId="5218FA58" w14:textId="31A302DA" w:rsidR="00746B14" w:rsidRDefault="00746B14" w:rsidP="00746B14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If it is positive there is no + sign before the first digit</w:t>
      </w:r>
    </w:p>
    <w:p w14:paraId="55B129D4" w14:textId="77777777" w:rsidR="00746B14" w:rsidRPr="00746B14" w:rsidRDefault="00746B14" w:rsidP="00746B14">
      <w:pPr>
        <w:rPr>
          <w:color w:val="222222"/>
          <w:shd w:val="clear" w:color="auto" w:fill="FFFFFF"/>
          <w:lang w:val="en-CA"/>
        </w:rPr>
      </w:pPr>
    </w:p>
    <w:p w14:paraId="4E58EC45" w14:textId="77777777" w:rsidR="00746B14" w:rsidRDefault="00746B14" w:rsidP="00746B1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7227B80A" w14:textId="336807E1" w:rsidR="00746B14" w:rsidRDefault="00746B14" w:rsidP="00746B1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390310D0" w14:textId="12542051" w:rsidR="00746B14" w:rsidRPr="00746B14" w:rsidRDefault="00746B14" w:rsidP="00746B14">
      <w:pPr>
        <w:pStyle w:val="ListParagraph"/>
        <w:numPr>
          <w:ilvl w:val="0"/>
          <w:numId w:val="33"/>
        </w:numPr>
      </w:pPr>
      <w:r>
        <w:t xml:space="preserve">Write a python program which receives three positive numbers from the user and checks whether there is a perpendicular triangle whose side’s lengths are the numbers the user has entered. </w:t>
      </w:r>
    </w:p>
    <w:p w14:paraId="0C298177" w14:textId="40687F42" w:rsidR="00C658AF" w:rsidRDefault="00C658AF" w:rsidP="00C658AF">
      <w:pPr>
        <w:rPr>
          <w:color w:val="222222"/>
          <w:shd w:val="clear" w:color="auto" w:fill="FFFFFF"/>
          <w:lang w:val="en-CA"/>
        </w:rPr>
      </w:pPr>
    </w:p>
    <w:p w14:paraId="03E6CF2D" w14:textId="48A69204" w:rsidR="00746B14" w:rsidRDefault="00746B14" w:rsidP="00C658AF">
      <w:pPr>
        <w:rPr>
          <w:color w:val="222222"/>
          <w:shd w:val="clear" w:color="auto" w:fill="FFFFFF"/>
          <w:lang w:val="en-CA"/>
        </w:rPr>
      </w:pPr>
    </w:p>
    <w:p w14:paraId="393C84C9" w14:textId="7449A8D3" w:rsidR="00746B14" w:rsidRDefault="00746B14" w:rsidP="00C658AF">
      <w:pPr>
        <w:rPr>
          <w:color w:val="222222"/>
          <w:shd w:val="clear" w:color="auto" w:fill="FFFFFF"/>
          <w:lang w:val="en-CA"/>
        </w:rPr>
      </w:pPr>
    </w:p>
    <w:p w14:paraId="1ED3E6D5" w14:textId="589A4404" w:rsidR="00746B14" w:rsidRDefault="00746B14" w:rsidP="00746B1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48DE9A57" w14:textId="00DB44E5" w:rsidR="00746B14" w:rsidRDefault="009D1395" w:rsidP="007247D5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Write a python program which receives a word from the user and checks whether the input word is an acceptable name for a variable in Python. </w:t>
      </w:r>
      <w:r w:rsidR="007247D5">
        <w:rPr>
          <w:color w:val="222222"/>
          <w:shd w:val="clear" w:color="auto" w:fill="FFFFFF"/>
          <w:lang w:val="en-CA"/>
        </w:rPr>
        <w:t>(No need to check the Camel Case format).</w:t>
      </w:r>
    </w:p>
    <w:p w14:paraId="76EEBFDB" w14:textId="645DB2FF" w:rsidR="007247D5" w:rsidRPr="007247D5" w:rsidRDefault="007247D5" w:rsidP="007247D5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An acceptable variable name 1- only contains digits and alphabet and underscore 2-It does not start with a number 3- It has at least one character</w:t>
      </w:r>
    </w:p>
    <w:p w14:paraId="19119C9A" w14:textId="2A683715" w:rsidR="009D1395" w:rsidRDefault="009D1395" w:rsidP="009D1395">
      <w:pPr>
        <w:rPr>
          <w:color w:val="222222"/>
          <w:shd w:val="clear" w:color="auto" w:fill="FFFFFF"/>
          <w:lang w:val="en-CA"/>
        </w:rPr>
      </w:pPr>
    </w:p>
    <w:p w14:paraId="7B15DA9F" w14:textId="77777777" w:rsidR="009D1395" w:rsidRPr="009D1395" w:rsidRDefault="009D1395" w:rsidP="009D1395">
      <w:pPr>
        <w:rPr>
          <w:color w:val="222222"/>
          <w:shd w:val="clear" w:color="auto" w:fill="FFFFFF"/>
          <w:lang w:val="en-CA"/>
        </w:rPr>
      </w:pPr>
    </w:p>
    <w:p w14:paraId="58A301A2" w14:textId="2D4CF0BC" w:rsidR="009D1395" w:rsidRDefault="009D1395" w:rsidP="009D139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4804EA9C" w14:textId="79A8BD78" w:rsidR="00736CFA" w:rsidRDefault="009D1395" w:rsidP="00E75211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 w:rsidRPr="007247D5">
        <w:rPr>
          <w:color w:val="222222"/>
          <w:shd w:val="clear" w:color="auto" w:fill="FFFFFF"/>
          <w:lang w:val="en-CA"/>
        </w:rPr>
        <w:t xml:space="preserve">Write a python program which receives a word from the user and checks whether the input word is an acceptable name for a </w:t>
      </w:r>
      <w:r w:rsidR="007247D5">
        <w:rPr>
          <w:color w:val="222222"/>
          <w:shd w:val="clear" w:color="auto" w:fill="FFFFFF"/>
          <w:lang w:val="en-CA"/>
        </w:rPr>
        <w:t>constant</w:t>
      </w:r>
      <w:r w:rsidRPr="007247D5">
        <w:rPr>
          <w:color w:val="222222"/>
          <w:shd w:val="clear" w:color="auto" w:fill="FFFFFF"/>
          <w:lang w:val="en-CA"/>
        </w:rPr>
        <w:t xml:space="preserve"> in Python. </w:t>
      </w:r>
    </w:p>
    <w:p w14:paraId="5979A6D1" w14:textId="02FE7448" w:rsidR="007247D5" w:rsidRPr="007247D5" w:rsidRDefault="007247D5" w:rsidP="00E75211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An acceptable constant name in Python is all upper case and could contain an </w:t>
      </w:r>
      <w:r w:rsidR="00E65EBB">
        <w:rPr>
          <w:color w:val="222222"/>
          <w:shd w:val="clear" w:color="auto" w:fill="FFFFFF"/>
          <w:lang w:val="en-CA"/>
        </w:rPr>
        <w:t>underscore</w:t>
      </w:r>
      <w:r>
        <w:rPr>
          <w:color w:val="222222"/>
          <w:shd w:val="clear" w:color="auto" w:fill="FFFFFF"/>
          <w:lang w:val="en-CA"/>
        </w:rPr>
        <w:t>.</w:t>
      </w:r>
    </w:p>
    <w:p w14:paraId="3277530A" w14:textId="77777777" w:rsidR="0003155B" w:rsidRDefault="0003155B" w:rsidP="0003155B">
      <w:pPr>
        <w:rPr>
          <w:color w:val="222222"/>
          <w:shd w:val="clear" w:color="auto" w:fill="FFFFFF"/>
          <w:lang w:val="en-CA"/>
        </w:rPr>
      </w:pPr>
    </w:p>
    <w:p w14:paraId="340FCB95" w14:textId="3A0CD554" w:rsidR="00736CFA" w:rsidRDefault="00736CFA" w:rsidP="00736CFA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1960D45B" w14:textId="512FA0C6" w:rsidR="00736CFA" w:rsidRPr="00736CFA" w:rsidRDefault="00736CFA" w:rsidP="00736CFA">
      <w:pPr>
        <w:pStyle w:val="ListParagraph"/>
        <w:numPr>
          <w:ilvl w:val="0"/>
          <w:numId w:val="33"/>
        </w:numPr>
      </w:pPr>
      <w:r>
        <w:t xml:space="preserve">The table below shows the provincial tax bracket in British Columbia, Canada in 2022. Prompt the user to enter a number that represents the total salary of a person and calculates how much tax s/he will pay in his highest tax bracket. </w:t>
      </w:r>
    </w:p>
    <w:p w14:paraId="246A1E2C" w14:textId="77777777" w:rsidR="000D4066" w:rsidRDefault="000D4066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0BD50446" w14:textId="10DF483E" w:rsidR="00416942" w:rsidRDefault="00416942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</w:p>
    <w:p w14:paraId="60E3258C" w14:textId="7C2FC09C" w:rsidR="00736CFA" w:rsidRDefault="005F0373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Fonts w:ascii="Times New Roman" w:hAnsi="Times New Roman"/>
          <w:b/>
          <w:bCs/>
          <w:noProof/>
          <w:color w:val="ED7D31" w:themeColor="accent2"/>
          <w:kern w:val="0"/>
          <w:sz w:val="40"/>
          <w:szCs w:val="20"/>
        </w:rPr>
        <w:drawing>
          <wp:inline distT="0" distB="0" distL="0" distR="0" wp14:anchorId="4EFD224C" wp14:editId="05BEE1FE">
            <wp:extent cx="5943600" cy="43160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9BB1" w14:textId="4B2ADA5F" w:rsidR="005F0373" w:rsidRPr="005F0373" w:rsidRDefault="005F0373">
      <w:pPr>
        <w:widowControl/>
        <w:jc w:val="left"/>
        <w:rPr>
          <w:rStyle w:val="Emphasis"/>
          <w:rFonts w:ascii="Times New Roman" w:hAnsi="Times New Roman"/>
          <w:i w:val="0"/>
          <w:iCs w:val="0"/>
          <w:color w:val="ED7D31" w:themeColor="accent2"/>
          <w:kern w:val="0"/>
          <w:sz w:val="20"/>
          <w:szCs w:val="20"/>
        </w:rPr>
      </w:pPr>
      <w:proofErr w:type="gramStart"/>
      <w:r w:rsidRPr="005F0373">
        <w:rPr>
          <w:rStyle w:val="Emphasis"/>
          <w:rFonts w:ascii="Times New Roman" w:hAnsi="Times New Roman"/>
          <w:i w:val="0"/>
          <w:iCs w:val="0"/>
          <w:color w:val="000000" w:themeColor="text1"/>
          <w:kern w:val="0"/>
          <w:sz w:val="20"/>
          <w:szCs w:val="20"/>
        </w:rPr>
        <w:t>Reference::</w:t>
      </w:r>
      <w:proofErr w:type="gramEnd"/>
      <w:r w:rsidRPr="005F0373">
        <w:rPr>
          <w:rStyle w:val="Emphasis"/>
          <w:rFonts w:ascii="Times New Roman" w:hAnsi="Times New Roman"/>
          <w:i w:val="0"/>
          <w:iCs w:val="0"/>
          <w:color w:val="000000" w:themeColor="text1"/>
          <w:kern w:val="0"/>
          <w:sz w:val="20"/>
          <w:szCs w:val="20"/>
        </w:rPr>
        <w:t xml:space="preserve"> https://www.wealthsimple.com/en-ca/learn/bc-tax-brackets#british_columbia_2021_tax_rates</w:t>
      </w:r>
    </w:p>
    <w:p w14:paraId="35FDE464" w14:textId="682F9389" w:rsidR="0000292A" w:rsidRDefault="0000292A" w:rsidP="000B0924">
      <w:pPr>
        <w:rPr>
          <w:rFonts w:ascii="Arial" w:hAnsi="Arial" w:cs="Arial"/>
          <w:sz w:val="22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CAAB" w14:textId="77777777" w:rsidR="00970294" w:rsidRDefault="00970294" w:rsidP="00E46779">
      <w:r>
        <w:separator/>
      </w:r>
    </w:p>
  </w:endnote>
  <w:endnote w:type="continuationSeparator" w:id="0">
    <w:p w14:paraId="690CCF06" w14:textId="77777777" w:rsidR="00970294" w:rsidRDefault="00970294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70346" w14:textId="77777777" w:rsidR="00970294" w:rsidRDefault="00970294" w:rsidP="00E46779">
      <w:r>
        <w:separator/>
      </w:r>
    </w:p>
  </w:footnote>
  <w:footnote w:type="continuationSeparator" w:id="0">
    <w:p w14:paraId="0050BA47" w14:textId="77777777" w:rsidR="00970294" w:rsidRDefault="00970294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800513">
    <w:abstractNumId w:val="17"/>
  </w:num>
  <w:num w:numId="2" w16cid:durableId="263920412">
    <w:abstractNumId w:val="18"/>
  </w:num>
  <w:num w:numId="3" w16cid:durableId="406652419">
    <w:abstractNumId w:val="22"/>
  </w:num>
  <w:num w:numId="4" w16cid:durableId="2141265799">
    <w:abstractNumId w:val="14"/>
  </w:num>
  <w:num w:numId="5" w16cid:durableId="283772629">
    <w:abstractNumId w:val="0"/>
  </w:num>
  <w:num w:numId="6" w16cid:durableId="1630554839">
    <w:abstractNumId w:val="30"/>
  </w:num>
  <w:num w:numId="7" w16cid:durableId="910584111">
    <w:abstractNumId w:val="4"/>
  </w:num>
  <w:num w:numId="8" w16cid:durableId="2048484931">
    <w:abstractNumId w:val="1"/>
  </w:num>
  <w:num w:numId="9" w16cid:durableId="1799182911">
    <w:abstractNumId w:val="31"/>
  </w:num>
  <w:num w:numId="10" w16cid:durableId="15086399">
    <w:abstractNumId w:val="21"/>
  </w:num>
  <w:num w:numId="11" w16cid:durableId="155927820">
    <w:abstractNumId w:val="29"/>
  </w:num>
  <w:num w:numId="12" w16cid:durableId="350306210">
    <w:abstractNumId w:val="10"/>
  </w:num>
  <w:num w:numId="13" w16cid:durableId="1430128236">
    <w:abstractNumId w:val="19"/>
  </w:num>
  <w:num w:numId="14" w16cid:durableId="1562398033">
    <w:abstractNumId w:val="27"/>
  </w:num>
  <w:num w:numId="15" w16cid:durableId="1355427545">
    <w:abstractNumId w:val="32"/>
  </w:num>
  <w:num w:numId="16" w16cid:durableId="792938395">
    <w:abstractNumId w:val="23"/>
  </w:num>
  <w:num w:numId="17" w16cid:durableId="980159857">
    <w:abstractNumId w:val="7"/>
  </w:num>
  <w:num w:numId="18" w16cid:durableId="30494038">
    <w:abstractNumId w:val="16"/>
  </w:num>
  <w:num w:numId="19" w16cid:durableId="800852940">
    <w:abstractNumId w:val="8"/>
  </w:num>
  <w:num w:numId="20" w16cid:durableId="173110807">
    <w:abstractNumId w:val="20"/>
  </w:num>
  <w:num w:numId="21" w16cid:durableId="995037487">
    <w:abstractNumId w:val="24"/>
  </w:num>
  <w:num w:numId="22" w16cid:durableId="49811236">
    <w:abstractNumId w:val="6"/>
  </w:num>
  <w:num w:numId="23" w16cid:durableId="12533227">
    <w:abstractNumId w:val="5"/>
  </w:num>
  <w:num w:numId="24" w16cid:durableId="252472044">
    <w:abstractNumId w:val="3"/>
  </w:num>
  <w:num w:numId="25" w16cid:durableId="1260069097">
    <w:abstractNumId w:val="26"/>
  </w:num>
  <w:num w:numId="26" w16cid:durableId="277613966">
    <w:abstractNumId w:val="28"/>
  </w:num>
  <w:num w:numId="27" w16cid:durableId="557204251">
    <w:abstractNumId w:val="12"/>
  </w:num>
  <w:num w:numId="28" w16cid:durableId="884558399">
    <w:abstractNumId w:val="15"/>
  </w:num>
  <w:num w:numId="29" w16cid:durableId="102117225">
    <w:abstractNumId w:val="9"/>
  </w:num>
  <w:num w:numId="30" w16cid:durableId="1493715555">
    <w:abstractNumId w:val="13"/>
  </w:num>
  <w:num w:numId="31" w16cid:durableId="1737583352">
    <w:abstractNumId w:val="11"/>
  </w:num>
  <w:num w:numId="32" w16cid:durableId="372072889">
    <w:abstractNumId w:val="25"/>
  </w:num>
  <w:num w:numId="33" w16cid:durableId="318770636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9A1"/>
    <w:rsid w:val="00007C2D"/>
    <w:rsid w:val="00015036"/>
    <w:rsid w:val="0003155B"/>
    <w:rsid w:val="00036C4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4066"/>
    <w:rsid w:val="000D5AAE"/>
    <w:rsid w:val="000E45BC"/>
    <w:rsid w:val="000F0CB7"/>
    <w:rsid w:val="000F784F"/>
    <w:rsid w:val="000F791A"/>
    <w:rsid w:val="001040C4"/>
    <w:rsid w:val="00105470"/>
    <w:rsid w:val="00116D1C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2BB8"/>
    <w:rsid w:val="001C3C11"/>
    <w:rsid w:val="001D4F79"/>
    <w:rsid w:val="001E5E27"/>
    <w:rsid w:val="002050A9"/>
    <w:rsid w:val="00253014"/>
    <w:rsid w:val="00256E5E"/>
    <w:rsid w:val="00287EC4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2789C"/>
    <w:rsid w:val="003410B9"/>
    <w:rsid w:val="00351C15"/>
    <w:rsid w:val="0035208B"/>
    <w:rsid w:val="00352A37"/>
    <w:rsid w:val="00373DB7"/>
    <w:rsid w:val="003D1F72"/>
    <w:rsid w:val="003D619A"/>
    <w:rsid w:val="003E1221"/>
    <w:rsid w:val="003E2545"/>
    <w:rsid w:val="003E7943"/>
    <w:rsid w:val="003F5633"/>
    <w:rsid w:val="00410CB9"/>
    <w:rsid w:val="00416942"/>
    <w:rsid w:val="00423FC6"/>
    <w:rsid w:val="00472E57"/>
    <w:rsid w:val="0048740B"/>
    <w:rsid w:val="004A6E1B"/>
    <w:rsid w:val="004B674C"/>
    <w:rsid w:val="004C1942"/>
    <w:rsid w:val="004C2730"/>
    <w:rsid w:val="004C37B7"/>
    <w:rsid w:val="004C73AD"/>
    <w:rsid w:val="004D25D8"/>
    <w:rsid w:val="004E622A"/>
    <w:rsid w:val="00501E69"/>
    <w:rsid w:val="00504DDC"/>
    <w:rsid w:val="00521DF4"/>
    <w:rsid w:val="0052754F"/>
    <w:rsid w:val="00530427"/>
    <w:rsid w:val="005355D6"/>
    <w:rsid w:val="00540B21"/>
    <w:rsid w:val="0054687D"/>
    <w:rsid w:val="005513C1"/>
    <w:rsid w:val="00564C1F"/>
    <w:rsid w:val="005814EA"/>
    <w:rsid w:val="005816F7"/>
    <w:rsid w:val="00590AEA"/>
    <w:rsid w:val="005B7D26"/>
    <w:rsid w:val="005C0BDF"/>
    <w:rsid w:val="005C205E"/>
    <w:rsid w:val="005F0373"/>
    <w:rsid w:val="00601536"/>
    <w:rsid w:val="00610893"/>
    <w:rsid w:val="00624222"/>
    <w:rsid w:val="00631BA2"/>
    <w:rsid w:val="00650BD8"/>
    <w:rsid w:val="00657E97"/>
    <w:rsid w:val="00661AB4"/>
    <w:rsid w:val="00677872"/>
    <w:rsid w:val="00695201"/>
    <w:rsid w:val="006D3A14"/>
    <w:rsid w:val="006D62BF"/>
    <w:rsid w:val="006E626E"/>
    <w:rsid w:val="00715D0F"/>
    <w:rsid w:val="007247D5"/>
    <w:rsid w:val="007339CB"/>
    <w:rsid w:val="00736CFA"/>
    <w:rsid w:val="0074127C"/>
    <w:rsid w:val="007441B0"/>
    <w:rsid w:val="00746B14"/>
    <w:rsid w:val="00755F8F"/>
    <w:rsid w:val="007607D6"/>
    <w:rsid w:val="00760C74"/>
    <w:rsid w:val="0078418F"/>
    <w:rsid w:val="0079612B"/>
    <w:rsid w:val="007B1601"/>
    <w:rsid w:val="007B5ECC"/>
    <w:rsid w:val="007D4973"/>
    <w:rsid w:val="007D564E"/>
    <w:rsid w:val="008006A7"/>
    <w:rsid w:val="008160ED"/>
    <w:rsid w:val="00851DBD"/>
    <w:rsid w:val="00892042"/>
    <w:rsid w:val="008B0B05"/>
    <w:rsid w:val="008B1C82"/>
    <w:rsid w:val="008C0A20"/>
    <w:rsid w:val="008D6AE7"/>
    <w:rsid w:val="009041BC"/>
    <w:rsid w:val="009074F1"/>
    <w:rsid w:val="009153C1"/>
    <w:rsid w:val="00917227"/>
    <w:rsid w:val="00940335"/>
    <w:rsid w:val="00944C0D"/>
    <w:rsid w:val="00951B35"/>
    <w:rsid w:val="009521CE"/>
    <w:rsid w:val="00952843"/>
    <w:rsid w:val="00962865"/>
    <w:rsid w:val="00970294"/>
    <w:rsid w:val="009769B7"/>
    <w:rsid w:val="009974E3"/>
    <w:rsid w:val="009C43E8"/>
    <w:rsid w:val="009D1395"/>
    <w:rsid w:val="009E0759"/>
    <w:rsid w:val="00A00911"/>
    <w:rsid w:val="00A06FBC"/>
    <w:rsid w:val="00A11F68"/>
    <w:rsid w:val="00A12C5B"/>
    <w:rsid w:val="00A2041A"/>
    <w:rsid w:val="00A35570"/>
    <w:rsid w:val="00A3641B"/>
    <w:rsid w:val="00A42437"/>
    <w:rsid w:val="00A43B8C"/>
    <w:rsid w:val="00A4688E"/>
    <w:rsid w:val="00A57D35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26CC2"/>
    <w:rsid w:val="00B335BB"/>
    <w:rsid w:val="00B468D3"/>
    <w:rsid w:val="00B5426E"/>
    <w:rsid w:val="00B56221"/>
    <w:rsid w:val="00B92B26"/>
    <w:rsid w:val="00B96E1D"/>
    <w:rsid w:val="00BB64E4"/>
    <w:rsid w:val="00BC3F75"/>
    <w:rsid w:val="00BC58B2"/>
    <w:rsid w:val="00BD496B"/>
    <w:rsid w:val="00BE0C9A"/>
    <w:rsid w:val="00BE5F7F"/>
    <w:rsid w:val="00BF075A"/>
    <w:rsid w:val="00BF51D7"/>
    <w:rsid w:val="00C0273B"/>
    <w:rsid w:val="00C04033"/>
    <w:rsid w:val="00C22A9D"/>
    <w:rsid w:val="00C339D3"/>
    <w:rsid w:val="00C54183"/>
    <w:rsid w:val="00C658AF"/>
    <w:rsid w:val="00C71AD0"/>
    <w:rsid w:val="00C90D2F"/>
    <w:rsid w:val="00CD54E5"/>
    <w:rsid w:val="00D05590"/>
    <w:rsid w:val="00D24C73"/>
    <w:rsid w:val="00D348BE"/>
    <w:rsid w:val="00D37A54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A7B4B"/>
    <w:rsid w:val="00DD6DB2"/>
    <w:rsid w:val="00DE57C0"/>
    <w:rsid w:val="00DF0605"/>
    <w:rsid w:val="00E05A49"/>
    <w:rsid w:val="00E1159F"/>
    <w:rsid w:val="00E271B7"/>
    <w:rsid w:val="00E42DBA"/>
    <w:rsid w:val="00E46779"/>
    <w:rsid w:val="00E65EBB"/>
    <w:rsid w:val="00E67F71"/>
    <w:rsid w:val="00E82749"/>
    <w:rsid w:val="00EA38AD"/>
    <w:rsid w:val="00EA3B4A"/>
    <w:rsid w:val="00EB171B"/>
    <w:rsid w:val="00EB68EB"/>
    <w:rsid w:val="00EC6528"/>
    <w:rsid w:val="00ED5FF4"/>
    <w:rsid w:val="00ED7D78"/>
    <w:rsid w:val="00F21CA1"/>
    <w:rsid w:val="00F26A3B"/>
    <w:rsid w:val="00F45212"/>
    <w:rsid w:val="00F6489A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EAEDB-F094-8746-A4F6-62E3A326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107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23</cp:revision>
  <cp:lastPrinted>2019-05-08T03:22:00Z</cp:lastPrinted>
  <dcterms:created xsi:type="dcterms:W3CDTF">2020-06-06T04:08:00Z</dcterms:created>
  <dcterms:modified xsi:type="dcterms:W3CDTF">2022-08-17T07:30:00Z</dcterms:modified>
</cp:coreProperties>
</file>