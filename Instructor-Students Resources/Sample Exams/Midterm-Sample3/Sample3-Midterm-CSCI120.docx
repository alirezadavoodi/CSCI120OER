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8700" w14:textId="77777777" w:rsidR="00962865" w:rsidRPr="008D6AE7" w:rsidRDefault="00962865" w:rsidP="00123260">
      <w:pPr>
        <w:pStyle w:val="Heading1"/>
        <w:widowControl w:val="0"/>
        <w:rPr>
          <w:rFonts w:ascii="Arial" w:hAnsi="Arial" w:cs="Arial"/>
          <w:b w:val="0"/>
          <w:color w:val="auto"/>
          <w:kern w:val="2"/>
          <w:sz w:val="22"/>
          <w:szCs w:val="22"/>
          <w:lang w:val="en-CA"/>
        </w:rPr>
      </w:pPr>
    </w:p>
    <w:p w14:paraId="44F6135F" w14:textId="7E4EAF8C" w:rsidR="00123260" w:rsidRPr="008D6AE7" w:rsidRDefault="00123260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</w:p>
    <w:p w14:paraId="21C9C41A" w14:textId="77777777" w:rsidR="0023162C" w:rsidRDefault="0023162C" w:rsidP="0023162C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</w:rPr>
      </w:pPr>
      <w:r>
        <w:rPr>
          <w:rFonts w:ascii="Arial" w:hAnsi="Arial" w:cs="Arial"/>
          <w:color w:val="auto"/>
          <w:kern w:val="2"/>
          <w:sz w:val="22"/>
          <w:szCs w:val="22"/>
        </w:rPr>
        <w:t>Introduction to Computer Science and Programming 1</w:t>
      </w:r>
      <w:r w:rsidRPr="008D6AE7">
        <w:rPr>
          <w:rFonts w:ascii="Arial" w:hAnsi="Arial" w:cs="Arial"/>
          <w:color w:val="auto"/>
          <w:kern w:val="2"/>
          <w:sz w:val="22"/>
          <w:szCs w:val="22"/>
        </w:rPr>
        <w:t xml:space="preserve"> </w:t>
      </w:r>
    </w:p>
    <w:p w14:paraId="5474E86B" w14:textId="77777777" w:rsidR="0023162C" w:rsidRPr="008D6AE7" w:rsidRDefault="0023162C" w:rsidP="0023162C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</w:rPr>
      </w:pPr>
      <w:r>
        <w:rPr>
          <w:rFonts w:ascii="Arial" w:hAnsi="Arial" w:cs="Arial"/>
          <w:color w:val="auto"/>
          <w:kern w:val="2"/>
          <w:sz w:val="22"/>
          <w:szCs w:val="22"/>
        </w:rPr>
        <w:t>CSCI120</w:t>
      </w:r>
    </w:p>
    <w:p w14:paraId="24053BF2" w14:textId="77777777" w:rsidR="0023162C" w:rsidRDefault="0023162C" w:rsidP="0023162C">
      <w:pPr>
        <w:pStyle w:val="Heading3"/>
        <w:spacing w:after="120"/>
        <w:jc w:val="center"/>
        <w:rPr>
          <w:b w:val="0"/>
          <w:sz w:val="22"/>
          <w:szCs w:val="22"/>
        </w:rPr>
      </w:pPr>
      <w:r>
        <w:rPr>
          <w:bCs w:val="0"/>
          <w:sz w:val="22"/>
          <w:szCs w:val="22"/>
        </w:rPr>
        <w:t>Sample Midterm</w:t>
      </w:r>
    </w:p>
    <w:p w14:paraId="77D97C0A" w14:textId="77777777" w:rsidR="0023162C" w:rsidRPr="00121689" w:rsidRDefault="0023162C" w:rsidP="0023162C">
      <w:pPr>
        <w:jc w:val="center"/>
      </w:pPr>
    </w:p>
    <w:p w14:paraId="6D78969F" w14:textId="77777777" w:rsidR="0023162C" w:rsidRDefault="0023162C" w:rsidP="0023162C">
      <w:pPr>
        <w:rPr>
          <w:rFonts w:ascii="Arial" w:hAnsi="Arial" w:cs="Arial"/>
          <w:b/>
          <w:bCs/>
          <w:u w:val="single"/>
        </w:rPr>
      </w:pPr>
    </w:p>
    <w:p w14:paraId="46374FDE" w14:textId="77777777" w:rsidR="0023162C" w:rsidRPr="005F0425" w:rsidRDefault="0023162C" w:rsidP="0023162C">
      <w:pPr>
        <w:rPr>
          <w:rFonts w:ascii="Arial" w:hAnsi="Arial" w:cs="Arial"/>
        </w:rPr>
      </w:pPr>
    </w:p>
    <w:p w14:paraId="52FFC619" w14:textId="77777777" w:rsidR="0023162C" w:rsidRPr="005F0425" w:rsidRDefault="0023162C" w:rsidP="0023162C">
      <w:pPr>
        <w:jc w:val="center"/>
        <w:rPr>
          <w:rFonts w:ascii="Arial" w:hAnsi="Arial" w:cs="Arial"/>
        </w:rPr>
      </w:pPr>
    </w:p>
    <w:p w14:paraId="395F8DBE" w14:textId="77777777" w:rsidR="0023162C" w:rsidRPr="005F0425" w:rsidRDefault="0023162C" w:rsidP="0023162C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8D5C38" wp14:editId="0717C0AA">
                <wp:simplePos x="0" y="0"/>
                <wp:positionH relativeFrom="column">
                  <wp:posOffset>95250</wp:posOffset>
                </wp:positionH>
                <wp:positionV relativeFrom="paragraph">
                  <wp:posOffset>76200</wp:posOffset>
                </wp:positionV>
                <wp:extent cx="5667375" cy="2647950"/>
                <wp:effectExtent l="0" t="0" r="952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264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3F7A7D" w14:textId="77777777" w:rsidR="0023162C" w:rsidRPr="00907EEA" w:rsidRDefault="0023162C" w:rsidP="0023162C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u w:val="single"/>
                              </w:rPr>
                              <w:t>Note</w:t>
                            </w: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: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</w:rPr>
                              <w:t xml:space="preserve"> This document has been designed and developed as part of an initiative for creating an OER (Open Education Resource) package for the course CSCI 120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at Columbia College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</w:rPr>
                              <w:t>.</w:t>
                            </w:r>
                          </w:p>
                          <w:p w14:paraId="154B0B71" w14:textId="77777777" w:rsidR="0023162C" w:rsidRPr="00907EEA" w:rsidRDefault="0023162C" w:rsidP="0023162C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14:paraId="7B02B574" w14:textId="77777777" w:rsidR="0023162C" w:rsidRPr="00907EEA" w:rsidRDefault="0023162C" w:rsidP="0023162C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Please contact </w:t>
                            </w:r>
                            <w:hyperlink r:id="rId8" w:history="1">
                              <w:r w:rsidRPr="00907EEA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Alireza.davoodi@gmail.com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for any comment, modification, and questions. </w:t>
                            </w:r>
                          </w:p>
                          <w:p w14:paraId="31F82751" w14:textId="77777777" w:rsidR="0023162C" w:rsidRDefault="0023162C" w:rsidP="0023162C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180911CA" w14:textId="77777777" w:rsidR="0023162C" w:rsidRDefault="0023162C" w:rsidP="0023162C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2EFC312D" w14:textId="77777777" w:rsidR="0023162C" w:rsidRPr="009666D8" w:rsidRDefault="0023162C" w:rsidP="0023162C">
                            <w:pPr>
                              <w:rPr>
                                <w:rFonts w:asciiTheme="minorBidi" w:hAnsiTheme="minorBidi" w:cstheme="minorBidi"/>
                                <w:sz w:val="22"/>
                              </w:rPr>
                            </w:pPr>
                            <w:r w:rsidRPr="009666D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2"/>
                              </w:rPr>
                              <w:t>Terms of use:</w:t>
                            </w:r>
                            <w:r w:rsidRPr="009666D8">
                              <w:rPr>
                                <w:rFonts w:asciiTheme="minorBidi" w:hAnsiTheme="minorBidi" w:cstheme="minorBidi"/>
                                <w:sz w:val="22"/>
                              </w:rPr>
                              <w:t xml:space="preserve"> Please feel free to customize this document as needed</w:t>
                            </w:r>
                          </w:p>
                          <w:p w14:paraId="1BF74711" w14:textId="77777777" w:rsidR="0023162C" w:rsidRDefault="0023162C" w:rsidP="0023162C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786E2818" w14:textId="77777777" w:rsidR="0023162C" w:rsidRPr="00733D47" w:rsidRDefault="0023162C" w:rsidP="0023162C">
                            <w:pPr>
                              <w:rPr>
                                <w:rFonts w:asciiTheme="minorBidi" w:hAnsiTheme="minorBidi" w:cstheme="minorBidi"/>
                                <w:sz w:val="22"/>
                              </w:rPr>
                            </w:pP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</w:rPr>
                              <w:t xml:space="preserve">Last Modified: </w:t>
                            </w:r>
                            <w:r>
                              <w:rPr>
                                <w:rFonts w:asciiTheme="minorBidi" w:hAnsiTheme="minorBidi" w:cstheme="minorBidi"/>
                                <w:sz w:val="22"/>
                              </w:rPr>
                              <w:t>July</w:t>
                            </w: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D5C3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7.5pt;margin-top:6pt;width:446.25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" fillcolor="#d8d8d8 [2732]" strokeweight="1.25pt">
                <v:textbox>
                  <w:txbxContent>
                    <w:p w14:paraId="633F7A7D" w14:textId="77777777" w:rsidR="0023162C" w:rsidRPr="00907EEA" w:rsidRDefault="0023162C" w:rsidP="0023162C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u w:val="single"/>
                        </w:rPr>
                        <w:t>Note</w:t>
                      </w: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:</w:t>
                      </w:r>
                      <w:r w:rsidRPr="00907EEA">
                        <w:rPr>
                          <w:rFonts w:ascii="Arial" w:hAnsi="Arial" w:cs="Arial"/>
                          <w:sz w:val="22"/>
                        </w:rPr>
                        <w:t xml:space="preserve"> This document has been designed and developed as part of an initiative for creating an OER (Open Education Resource) package for the course CSCI 120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 xml:space="preserve"> at Columbia College</w:t>
                      </w:r>
                      <w:r w:rsidRPr="00907EEA">
                        <w:rPr>
                          <w:rFonts w:ascii="Arial" w:hAnsi="Arial" w:cs="Arial"/>
                          <w:sz w:val="22"/>
                        </w:rPr>
                        <w:t>.</w:t>
                      </w:r>
                    </w:p>
                    <w:p w14:paraId="154B0B71" w14:textId="77777777" w:rsidR="0023162C" w:rsidRPr="00907EEA" w:rsidRDefault="0023162C" w:rsidP="0023162C">
                      <w:pPr>
                        <w:rPr>
                          <w:rFonts w:ascii="Arial" w:hAnsi="Arial" w:cs="Arial"/>
                          <w:sz w:val="22"/>
                        </w:rPr>
                      </w:pPr>
                    </w:p>
                    <w:p w14:paraId="7B02B574" w14:textId="77777777" w:rsidR="0023162C" w:rsidRPr="00907EEA" w:rsidRDefault="0023162C" w:rsidP="0023162C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Please contact </w:t>
                      </w:r>
                      <w:hyperlink r:id="rId9" w:history="1">
                        <w:r w:rsidRPr="00907EEA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2"/>
                          </w:rPr>
                          <w:t>Alireza.davoodi@gmail.com</w:t>
                        </w:r>
                      </w:hyperlink>
                      <w:r>
                        <w:rPr>
                          <w:rFonts w:ascii="Arial" w:hAnsi="Arial" w:cs="Arial"/>
                          <w:sz w:val="22"/>
                        </w:rPr>
                        <w:t xml:space="preserve"> for any comment, modification, and questions. </w:t>
                      </w:r>
                    </w:p>
                    <w:p w14:paraId="31F82751" w14:textId="77777777" w:rsidR="0023162C" w:rsidRDefault="0023162C" w:rsidP="0023162C">
                      <w:pPr>
                        <w:rPr>
                          <w:sz w:val="22"/>
                        </w:rPr>
                      </w:pPr>
                    </w:p>
                    <w:p w14:paraId="180911CA" w14:textId="77777777" w:rsidR="0023162C" w:rsidRDefault="0023162C" w:rsidP="0023162C">
                      <w:pPr>
                        <w:rPr>
                          <w:sz w:val="22"/>
                        </w:rPr>
                      </w:pPr>
                    </w:p>
                    <w:p w14:paraId="2EFC312D" w14:textId="77777777" w:rsidR="0023162C" w:rsidRPr="009666D8" w:rsidRDefault="0023162C" w:rsidP="0023162C">
                      <w:pPr>
                        <w:rPr>
                          <w:rFonts w:asciiTheme="minorBidi" w:hAnsiTheme="minorBidi" w:cstheme="minorBidi"/>
                          <w:sz w:val="22"/>
                        </w:rPr>
                      </w:pPr>
                      <w:r w:rsidRPr="009666D8">
                        <w:rPr>
                          <w:rFonts w:asciiTheme="minorBidi" w:hAnsiTheme="minorBidi" w:cstheme="minorBidi"/>
                          <w:b/>
                          <w:bCs/>
                          <w:sz w:val="22"/>
                        </w:rPr>
                        <w:t>Terms of use:</w:t>
                      </w:r>
                      <w:r w:rsidRPr="009666D8">
                        <w:rPr>
                          <w:rFonts w:asciiTheme="minorBidi" w:hAnsiTheme="minorBidi" w:cstheme="minorBidi"/>
                          <w:sz w:val="22"/>
                        </w:rPr>
                        <w:t xml:space="preserve"> Please feel free to customize this document as needed</w:t>
                      </w:r>
                    </w:p>
                    <w:p w14:paraId="1BF74711" w14:textId="77777777" w:rsidR="0023162C" w:rsidRDefault="0023162C" w:rsidP="0023162C">
                      <w:pPr>
                        <w:rPr>
                          <w:sz w:val="22"/>
                        </w:rPr>
                      </w:pPr>
                    </w:p>
                    <w:p w14:paraId="786E2818" w14:textId="77777777" w:rsidR="0023162C" w:rsidRPr="00733D47" w:rsidRDefault="0023162C" w:rsidP="0023162C">
                      <w:pPr>
                        <w:rPr>
                          <w:rFonts w:asciiTheme="minorBidi" w:hAnsiTheme="minorBidi" w:cstheme="minorBidi"/>
                          <w:sz w:val="22"/>
                        </w:rPr>
                      </w:pPr>
                      <w:r w:rsidRPr="00733D47">
                        <w:rPr>
                          <w:rFonts w:asciiTheme="minorBidi" w:hAnsiTheme="minorBidi" w:cstheme="minorBidi"/>
                          <w:sz w:val="22"/>
                        </w:rPr>
                        <w:t xml:space="preserve">Last Modified: </w:t>
                      </w:r>
                      <w:r>
                        <w:rPr>
                          <w:rFonts w:asciiTheme="minorBidi" w:hAnsiTheme="minorBidi" w:cstheme="minorBidi"/>
                          <w:sz w:val="22"/>
                        </w:rPr>
                        <w:t>July</w:t>
                      </w:r>
                      <w:r w:rsidRPr="00733D47">
                        <w:rPr>
                          <w:rFonts w:asciiTheme="minorBidi" w:hAnsiTheme="minorBidi" w:cstheme="minorBidi"/>
                          <w:sz w:val="22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21CD71A4" w14:textId="77777777" w:rsidR="0023162C" w:rsidRPr="005F0425" w:rsidRDefault="0023162C" w:rsidP="0023162C">
      <w:pPr>
        <w:rPr>
          <w:rFonts w:ascii="Arial" w:hAnsi="Arial" w:cs="Arial"/>
        </w:rPr>
      </w:pPr>
    </w:p>
    <w:p w14:paraId="6922A119" w14:textId="77777777" w:rsidR="000D4066" w:rsidRDefault="000D4066">
      <w:pPr>
        <w:widowControl/>
        <w:jc w:val="left"/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>
        <w:rPr>
          <w:rStyle w:val="Emphasis"/>
          <w:i w:val="0"/>
          <w:iCs w:val="0"/>
          <w:color w:val="ED7D31" w:themeColor="accent2"/>
        </w:rPr>
        <w:br w:type="page"/>
      </w:r>
    </w:p>
    <w:p w14:paraId="42F6E91D" w14:textId="65D2F58A" w:rsidR="00917227" w:rsidRPr="001424BF" w:rsidRDefault="00917227" w:rsidP="00917227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lastRenderedPageBreak/>
        <w:t>Problem</w:t>
      </w:r>
      <w:r w:rsidR="00610893">
        <w:rPr>
          <w:rStyle w:val="Emphasis"/>
          <w:i w:val="0"/>
          <w:iCs w:val="0"/>
          <w:color w:val="ED7D31" w:themeColor="accent2"/>
        </w:rPr>
        <w:t>1</w:t>
      </w:r>
    </w:p>
    <w:p w14:paraId="3CEED7BD" w14:textId="0F54EF63" w:rsidR="0003155B" w:rsidRDefault="00116D1C" w:rsidP="00AD1216">
      <w:pPr>
        <w:pStyle w:val="ListParagraph"/>
        <w:numPr>
          <w:ilvl w:val="0"/>
          <w:numId w:val="33"/>
        </w:num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  <w:lang w:val="en-CA"/>
        </w:rPr>
        <w:t>Write a Python program which asks the user to enter a password and check</w:t>
      </w:r>
      <w:r w:rsidR="00BD496B">
        <w:rPr>
          <w:color w:val="222222"/>
          <w:shd w:val="clear" w:color="auto" w:fill="FFFFFF"/>
          <w:lang w:val="en-CA"/>
        </w:rPr>
        <w:t>s</w:t>
      </w:r>
      <w:r>
        <w:rPr>
          <w:color w:val="222222"/>
          <w:shd w:val="clear" w:color="auto" w:fill="FFFFFF"/>
          <w:lang w:val="en-CA"/>
        </w:rPr>
        <w:t xml:space="preserve"> if the password is valid or not. A valid password:</w:t>
      </w:r>
    </w:p>
    <w:p w14:paraId="571A65F1" w14:textId="7476FBFA" w:rsidR="00BD496B" w:rsidRDefault="00BD496B" w:rsidP="00116D1C">
      <w:pPr>
        <w:pStyle w:val="ListParagraph"/>
        <w:numPr>
          <w:ilvl w:val="1"/>
          <w:numId w:val="33"/>
        </w:num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  <w:lang w:val="en-CA"/>
        </w:rPr>
        <w:t>contains only alphabets</w:t>
      </w:r>
      <w:r w:rsidR="00661AB4">
        <w:rPr>
          <w:color w:val="222222"/>
          <w:shd w:val="clear" w:color="auto" w:fill="FFFFFF"/>
          <w:lang w:val="en-CA"/>
        </w:rPr>
        <w:t xml:space="preserve"> (letters)</w:t>
      </w:r>
    </w:p>
    <w:p w14:paraId="487849A5" w14:textId="4E183168" w:rsidR="00116D1C" w:rsidRDefault="00BD496B" w:rsidP="00116D1C">
      <w:pPr>
        <w:pStyle w:val="ListParagraph"/>
        <w:numPr>
          <w:ilvl w:val="1"/>
          <w:numId w:val="33"/>
        </w:num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  <w:lang w:val="en-CA"/>
        </w:rPr>
        <w:t>has</w:t>
      </w:r>
      <w:r w:rsidR="00116D1C">
        <w:rPr>
          <w:color w:val="222222"/>
          <w:shd w:val="clear" w:color="auto" w:fill="FFFFFF"/>
          <w:lang w:val="en-CA"/>
        </w:rPr>
        <w:t xml:space="preserve"> at least 6 characters</w:t>
      </w:r>
    </w:p>
    <w:p w14:paraId="6DEA2E29" w14:textId="31990322" w:rsidR="00116D1C" w:rsidRDefault="00BD496B" w:rsidP="00116D1C">
      <w:pPr>
        <w:pStyle w:val="ListParagraph"/>
        <w:numPr>
          <w:ilvl w:val="1"/>
          <w:numId w:val="33"/>
        </w:num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  <w:lang w:val="en-CA"/>
        </w:rPr>
        <w:t>i</w:t>
      </w:r>
      <w:r w:rsidR="00116D1C">
        <w:rPr>
          <w:color w:val="222222"/>
          <w:shd w:val="clear" w:color="auto" w:fill="FFFFFF"/>
          <w:lang w:val="en-CA"/>
        </w:rPr>
        <w:t>s combination of upper-case and lower-case letters.</w:t>
      </w:r>
    </w:p>
    <w:p w14:paraId="3277530A" w14:textId="77777777" w:rsidR="0003155B" w:rsidRDefault="0003155B" w:rsidP="0003155B">
      <w:pPr>
        <w:rPr>
          <w:color w:val="222222"/>
          <w:shd w:val="clear" w:color="auto" w:fill="FFFFFF"/>
          <w:lang w:val="en-CA"/>
        </w:rPr>
      </w:pPr>
    </w:p>
    <w:p w14:paraId="1C9A9DE6" w14:textId="77777777" w:rsidR="0023162C" w:rsidRDefault="0023162C" w:rsidP="0023162C">
      <w:pPr>
        <w:widowControl/>
        <w:jc w:val="left"/>
        <w:rPr>
          <w:rStyle w:val="Emphasis"/>
          <w:i w:val="0"/>
          <w:iCs w:val="0"/>
          <w:color w:val="ED7D31" w:themeColor="accent2"/>
        </w:rPr>
      </w:pPr>
    </w:p>
    <w:p w14:paraId="322F99E9" w14:textId="522CD2AA" w:rsidR="0003155B" w:rsidRPr="0023162C" w:rsidRDefault="0003155B" w:rsidP="0023162C">
      <w:pPr>
        <w:widowControl/>
        <w:jc w:val="left"/>
        <w:rPr>
          <w:rStyle w:val="Emphasis"/>
          <w:rFonts w:asciiTheme="majorBidi" w:hAnsiTheme="majorBidi" w:cstheme="majorBidi"/>
          <w:b/>
          <w:bCs/>
          <w:i w:val="0"/>
          <w:iCs w:val="0"/>
          <w:color w:val="ED7D31" w:themeColor="accent2"/>
          <w:kern w:val="0"/>
          <w:sz w:val="40"/>
          <w:szCs w:val="40"/>
        </w:rPr>
      </w:pPr>
      <w:r w:rsidRPr="0023162C">
        <w:rPr>
          <w:rStyle w:val="Emphasis"/>
          <w:rFonts w:asciiTheme="majorBidi" w:hAnsiTheme="majorBidi" w:cstheme="majorBidi"/>
          <w:b/>
          <w:bCs/>
          <w:i w:val="0"/>
          <w:iCs w:val="0"/>
          <w:color w:val="ED7D31" w:themeColor="accent2"/>
          <w:sz w:val="40"/>
          <w:szCs w:val="40"/>
        </w:rPr>
        <w:t>Problem</w:t>
      </w:r>
      <w:r w:rsidR="00610893" w:rsidRPr="0023162C">
        <w:rPr>
          <w:rStyle w:val="Emphasis"/>
          <w:rFonts w:asciiTheme="majorBidi" w:hAnsiTheme="majorBidi" w:cstheme="majorBidi"/>
          <w:b/>
          <w:bCs/>
          <w:i w:val="0"/>
          <w:iCs w:val="0"/>
          <w:color w:val="ED7D31" w:themeColor="accent2"/>
          <w:sz w:val="40"/>
          <w:szCs w:val="40"/>
        </w:rPr>
        <w:t>2</w:t>
      </w:r>
    </w:p>
    <w:p w14:paraId="4FE4050A" w14:textId="54E587A9" w:rsidR="00287EC4" w:rsidRDefault="00287EC4" w:rsidP="0052754F">
      <w:pPr>
        <w:pStyle w:val="ListParagraph"/>
        <w:numPr>
          <w:ilvl w:val="0"/>
          <w:numId w:val="33"/>
        </w:numPr>
      </w:pPr>
      <w:r>
        <w:t>Write a program which asks the user to enter a temperature value in Celsius and base on the following rules</w:t>
      </w:r>
      <w:r w:rsidR="008B1C82">
        <w:t xml:space="preserve"> generates some outputs:</w:t>
      </w:r>
    </w:p>
    <w:p w14:paraId="3ABFA131" w14:textId="04924580" w:rsidR="00287EC4" w:rsidRDefault="00287EC4" w:rsidP="008B1C82">
      <w:pPr>
        <w:pStyle w:val="ListParagraph"/>
        <w:numPr>
          <w:ilvl w:val="1"/>
          <w:numId w:val="33"/>
        </w:numPr>
      </w:pPr>
      <w:r>
        <w:t xml:space="preserve">If </w:t>
      </w:r>
      <w:r w:rsidR="00BF51D7">
        <w:t xml:space="preserve">the </w:t>
      </w:r>
      <w:r>
        <w:t>temperature greater than 35 degree: then print</w:t>
      </w:r>
      <w:r w:rsidR="008B1C82">
        <w:t>s</w:t>
      </w:r>
      <w:r>
        <w:t xml:space="preserve">: “It is to </w:t>
      </w:r>
      <w:r w:rsidR="00BF51D7">
        <w:t xml:space="preserve">too </w:t>
      </w:r>
      <w:r>
        <w:t xml:space="preserve">warm, stay home” </w:t>
      </w:r>
    </w:p>
    <w:p w14:paraId="24C2FFF1" w14:textId="7A80F093" w:rsidR="00116D1C" w:rsidRDefault="00BF51D7" w:rsidP="008B1C82">
      <w:pPr>
        <w:pStyle w:val="ListParagraph"/>
        <w:numPr>
          <w:ilvl w:val="1"/>
          <w:numId w:val="33"/>
        </w:numPr>
      </w:pPr>
      <w:r>
        <w:t>If the temperature is greater than 30 but less than 35, then print</w:t>
      </w:r>
      <w:r w:rsidR="008B1C82">
        <w:t>s</w:t>
      </w:r>
      <w:r>
        <w:t>: “It is really a summer day”</w:t>
      </w:r>
    </w:p>
    <w:p w14:paraId="1ACBABC2" w14:textId="3F9A36A2" w:rsidR="00BF51D7" w:rsidRDefault="009521CE" w:rsidP="008B1C82">
      <w:pPr>
        <w:pStyle w:val="ListParagraph"/>
        <w:numPr>
          <w:ilvl w:val="1"/>
          <w:numId w:val="33"/>
        </w:numPr>
      </w:pPr>
      <w:r>
        <w:t xml:space="preserve">If the temperature </w:t>
      </w:r>
      <w:r w:rsidR="00E05A49">
        <w:t>is between 20 and 30 degree, then print</w:t>
      </w:r>
      <w:r w:rsidR="008B1C82">
        <w:t>s</w:t>
      </w:r>
      <w:r w:rsidR="00E05A49">
        <w:t>: “Good weather out there”</w:t>
      </w:r>
    </w:p>
    <w:p w14:paraId="33D39FC8" w14:textId="5B7712E4" w:rsidR="00E05A49" w:rsidRDefault="00E05A49" w:rsidP="008B1C82">
      <w:pPr>
        <w:pStyle w:val="ListParagraph"/>
        <w:numPr>
          <w:ilvl w:val="1"/>
          <w:numId w:val="33"/>
        </w:numPr>
      </w:pPr>
      <w:r>
        <w:t xml:space="preserve">If the temperature between 10 and 20, there print: “Nice weather to </w:t>
      </w:r>
      <w:r w:rsidR="008B1C82">
        <w:t>go for running</w:t>
      </w:r>
      <w:r>
        <w:t xml:space="preserve"> </w:t>
      </w:r>
    </w:p>
    <w:p w14:paraId="021C8C80" w14:textId="6CD12BE4" w:rsidR="008B1C82" w:rsidRDefault="008B1C82" w:rsidP="008B1C82">
      <w:pPr>
        <w:pStyle w:val="ListParagraph"/>
        <w:numPr>
          <w:ilvl w:val="1"/>
          <w:numId w:val="33"/>
        </w:numPr>
      </w:pPr>
      <w:r>
        <w:t>Otherwise prints “It is a bit cold”</w:t>
      </w:r>
    </w:p>
    <w:p w14:paraId="0E9E83A2" w14:textId="77777777" w:rsidR="00AD1216" w:rsidRPr="0003155B" w:rsidRDefault="00AD1216" w:rsidP="0003155B">
      <w:pPr>
        <w:rPr>
          <w:rStyle w:val="Emphasis"/>
          <w:i w:val="0"/>
          <w:iCs w:val="0"/>
        </w:rPr>
      </w:pPr>
    </w:p>
    <w:p w14:paraId="221DC4F5" w14:textId="77777777" w:rsidR="0023162C" w:rsidRDefault="0023162C" w:rsidP="0023162C">
      <w:pPr>
        <w:widowControl/>
        <w:jc w:val="left"/>
        <w:rPr>
          <w:rStyle w:val="Emphasis"/>
          <w:i w:val="0"/>
          <w:iCs w:val="0"/>
          <w:color w:val="ED7D31" w:themeColor="accent2"/>
        </w:rPr>
      </w:pPr>
    </w:p>
    <w:p w14:paraId="3072679E" w14:textId="4E9E1879" w:rsidR="00917227" w:rsidRPr="0023162C" w:rsidRDefault="00917227" w:rsidP="0023162C">
      <w:pPr>
        <w:widowControl/>
        <w:jc w:val="left"/>
        <w:rPr>
          <w:rStyle w:val="Emphasis"/>
          <w:rFonts w:asciiTheme="majorBidi" w:hAnsiTheme="majorBidi" w:cstheme="majorBidi"/>
          <w:b/>
          <w:bCs/>
          <w:i w:val="0"/>
          <w:iCs w:val="0"/>
          <w:color w:val="ED7D31" w:themeColor="accent2"/>
          <w:kern w:val="0"/>
          <w:sz w:val="40"/>
          <w:szCs w:val="40"/>
        </w:rPr>
      </w:pPr>
      <w:r w:rsidRPr="0023162C">
        <w:rPr>
          <w:rStyle w:val="Emphasis"/>
          <w:rFonts w:asciiTheme="majorBidi" w:hAnsiTheme="majorBidi" w:cstheme="majorBidi"/>
          <w:b/>
          <w:bCs/>
          <w:i w:val="0"/>
          <w:iCs w:val="0"/>
          <w:color w:val="ED7D31" w:themeColor="accent2"/>
          <w:sz w:val="40"/>
          <w:szCs w:val="40"/>
        </w:rPr>
        <w:t>Problem</w:t>
      </w:r>
      <w:r w:rsidR="0052754F" w:rsidRPr="0023162C">
        <w:rPr>
          <w:rStyle w:val="Emphasis"/>
          <w:rFonts w:asciiTheme="majorBidi" w:hAnsiTheme="majorBidi" w:cstheme="majorBidi"/>
          <w:b/>
          <w:bCs/>
          <w:i w:val="0"/>
          <w:iCs w:val="0"/>
          <w:color w:val="ED7D31" w:themeColor="accent2"/>
          <w:sz w:val="40"/>
          <w:szCs w:val="40"/>
        </w:rPr>
        <w:t>3</w:t>
      </w:r>
    </w:p>
    <w:p w14:paraId="6E87B7E0" w14:textId="6F839DF9" w:rsidR="000B0924" w:rsidRDefault="000D4066" w:rsidP="000B0924">
      <w:pPr>
        <w:pStyle w:val="ListParagraph"/>
        <w:numPr>
          <w:ilvl w:val="0"/>
          <w:numId w:val="33"/>
        </w:numPr>
      </w:pPr>
      <w:r>
        <w:t xml:space="preserve">Write a Python program which prompts the user to enter 4 words. The program need calculate the total sum of the input words that are </w:t>
      </w:r>
      <w:r w:rsidR="00CD54E5">
        <w:t xml:space="preserve">positive </w:t>
      </w:r>
      <w:r>
        <w:t xml:space="preserve">numbers. </w:t>
      </w:r>
    </w:p>
    <w:p w14:paraId="722C46F0" w14:textId="77777777" w:rsidR="0003155B" w:rsidRPr="0003155B" w:rsidRDefault="0003155B" w:rsidP="0003155B">
      <w:pPr>
        <w:rPr>
          <w:rStyle w:val="Emphasis"/>
          <w:i w:val="0"/>
          <w:iCs w:val="0"/>
        </w:rPr>
      </w:pPr>
    </w:p>
    <w:p w14:paraId="29985491" w14:textId="53150D02" w:rsidR="00917227" w:rsidRPr="0023162C" w:rsidRDefault="00917227" w:rsidP="0023162C">
      <w:pPr>
        <w:widowControl/>
        <w:jc w:val="left"/>
        <w:rPr>
          <w:rStyle w:val="Emphasis"/>
          <w:rFonts w:asciiTheme="majorBidi" w:hAnsiTheme="majorBidi" w:cstheme="majorBidi"/>
          <w:b/>
          <w:bCs/>
          <w:i w:val="0"/>
          <w:iCs w:val="0"/>
          <w:color w:val="ED7D31" w:themeColor="accent2"/>
          <w:kern w:val="0"/>
          <w:sz w:val="40"/>
          <w:szCs w:val="40"/>
        </w:rPr>
      </w:pPr>
      <w:r w:rsidRPr="0023162C">
        <w:rPr>
          <w:rStyle w:val="Emphasis"/>
          <w:rFonts w:asciiTheme="majorBidi" w:hAnsiTheme="majorBidi" w:cstheme="majorBidi"/>
          <w:b/>
          <w:bCs/>
          <w:i w:val="0"/>
          <w:iCs w:val="0"/>
          <w:color w:val="ED7D31" w:themeColor="accent2"/>
          <w:sz w:val="40"/>
          <w:szCs w:val="40"/>
        </w:rPr>
        <w:t>Problem</w:t>
      </w:r>
      <w:r w:rsidR="0052754F" w:rsidRPr="0023162C">
        <w:rPr>
          <w:rStyle w:val="Emphasis"/>
          <w:rFonts w:asciiTheme="majorBidi" w:hAnsiTheme="majorBidi" w:cstheme="majorBidi"/>
          <w:b/>
          <w:bCs/>
          <w:i w:val="0"/>
          <w:iCs w:val="0"/>
          <w:color w:val="ED7D31" w:themeColor="accent2"/>
          <w:sz w:val="40"/>
          <w:szCs w:val="40"/>
        </w:rPr>
        <w:t>4</w:t>
      </w:r>
    </w:p>
    <w:p w14:paraId="6226DE8E" w14:textId="2F97A474" w:rsidR="00917227" w:rsidRDefault="000D4066" w:rsidP="009769B7">
      <w:pPr>
        <w:pStyle w:val="ListParagraph"/>
        <w:numPr>
          <w:ilvl w:val="0"/>
          <w:numId w:val="33"/>
        </w:num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  <w:lang w:val="en-CA"/>
        </w:rPr>
        <w:t>Write a Python program which asks the student to enter a work email address for Columbia College and checks whether the email address is valid or not. A valid Columbia College email address has the following pattern:</w:t>
      </w:r>
    </w:p>
    <w:p w14:paraId="64053EE1" w14:textId="15FD232D" w:rsidR="000D4066" w:rsidRDefault="000D4066" w:rsidP="009769B7">
      <w:pPr>
        <w:pStyle w:val="ListParagraph"/>
        <w:numPr>
          <w:ilvl w:val="0"/>
          <w:numId w:val="33"/>
        </w:num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  <w:lang w:val="en-CA"/>
        </w:rPr>
        <w:t>[username]@columbiacollege.ca</w:t>
      </w:r>
    </w:p>
    <w:p w14:paraId="2B3B2215" w14:textId="6B21D5BF" w:rsidR="000D4066" w:rsidRDefault="000D4066" w:rsidP="009769B7">
      <w:pPr>
        <w:pStyle w:val="ListParagraph"/>
        <w:numPr>
          <w:ilvl w:val="0"/>
          <w:numId w:val="33"/>
        </w:num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  <w:lang w:val="en-CA"/>
        </w:rPr>
        <w:t>The username is the student id of the student and only contains digits.</w:t>
      </w:r>
    </w:p>
    <w:p w14:paraId="6A6D542B" w14:textId="77777777" w:rsidR="009769B7" w:rsidRPr="009769B7" w:rsidRDefault="009769B7" w:rsidP="009769B7">
      <w:pPr>
        <w:rPr>
          <w:color w:val="222222"/>
          <w:shd w:val="clear" w:color="auto" w:fill="FFFFFF"/>
          <w:lang w:val="en-CA"/>
        </w:rPr>
      </w:pPr>
    </w:p>
    <w:p w14:paraId="0E75D280" w14:textId="4BFD6EA6" w:rsidR="0000292A" w:rsidRDefault="0000292A" w:rsidP="000B0924">
      <w:pPr>
        <w:rPr>
          <w:rFonts w:ascii="Arial" w:hAnsi="Arial" w:cs="Arial"/>
          <w:sz w:val="22"/>
        </w:rPr>
      </w:pPr>
    </w:p>
    <w:p w14:paraId="0BD50446" w14:textId="77777777" w:rsidR="00416942" w:rsidRDefault="00416942">
      <w:pPr>
        <w:widowControl/>
        <w:jc w:val="left"/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>
        <w:rPr>
          <w:rStyle w:val="Emphasis"/>
          <w:i w:val="0"/>
          <w:iCs w:val="0"/>
          <w:color w:val="ED7D31" w:themeColor="accent2"/>
        </w:rPr>
        <w:br w:type="page"/>
      </w:r>
    </w:p>
    <w:p w14:paraId="66553B77" w14:textId="5D9DDA85" w:rsidR="00CD54E5" w:rsidRDefault="00CD54E5" w:rsidP="00CD54E5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lastRenderedPageBreak/>
        <w:t>Problem</w:t>
      </w:r>
      <w:r>
        <w:rPr>
          <w:rStyle w:val="Emphasis"/>
          <w:i w:val="0"/>
          <w:iCs w:val="0"/>
          <w:color w:val="ED7D31" w:themeColor="accent2"/>
        </w:rPr>
        <w:t>5</w:t>
      </w:r>
    </w:p>
    <w:p w14:paraId="548AA7D3" w14:textId="1780A5B2" w:rsidR="00CD54E5" w:rsidRPr="00624222" w:rsidRDefault="00CD54E5" w:rsidP="0071673C">
      <w:pPr>
        <w:pStyle w:val="ListParagraph"/>
        <w:numPr>
          <w:ilvl w:val="0"/>
          <w:numId w:val="33"/>
        </w:numPr>
        <w:rPr>
          <w:rFonts w:ascii="Arial" w:hAnsi="Arial" w:cs="Arial"/>
          <w:sz w:val="22"/>
        </w:rPr>
      </w:pPr>
      <w:r>
        <w:t xml:space="preserve">Write a Python program which asks the user to enter four names and counts the number of names which </w:t>
      </w:r>
      <w:r w:rsidR="00624222">
        <w:t>have</w:t>
      </w:r>
      <w:r>
        <w:t xml:space="preserve"> an “</w:t>
      </w:r>
      <w:proofErr w:type="spellStart"/>
      <w:r>
        <w:t>ali</w:t>
      </w:r>
      <w:proofErr w:type="spellEnd"/>
      <w:r>
        <w:t xml:space="preserve">” substring in them. The names are </w:t>
      </w:r>
      <w:r w:rsidRPr="00624222">
        <w:rPr>
          <w:u w:val="single"/>
        </w:rPr>
        <w:t>not</w:t>
      </w:r>
      <w:r>
        <w:t xml:space="preserve"> case sensitive, meaning that if the user enters a name, for instance “Alison”</w:t>
      </w:r>
      <w:r w:rsidR="00624222">
        <w:t>, “</w:t>
      </w:r>
      <w:proofErr w:type="spellStart"/>
      <w:r w:rsidR="00624222">
        <w:t>aliSon</w:t>
      </w:r>
      <w:proofErr w:type="spellEnd"/>
      <w:r w:rsidR="00624222">
        <w:t>”, “ALISON”, “</w:t>
      </w:r>
      <w:proofErr w:type="spellStart"/>
      <w:r w:rsidR="00624222">
        <w:t>alison</w:t>
      </w:r>
      <w:proofErr w:type="spellEnd"/>
      <w:r w:rsidR="00624222">
        <w:t>”, … are considered the same and they all contain “</w:t>
      </w:r>
      <w:proofErr w:type="spellStart"/>
      <w:r w:rsidR="00624222">
        <w:t>ali</w:t>
      </w:r>
      <w:proofErr w:type="spellEnd"/>
      <w:r w:rsidR="00624222">
        <w:t>” in them.</w:t>
      </w:r>
    </w:p>
    <w:p w14:paraId="35FDE464" w14:textId="682F9389" w:rsidR="0000292A" w:rsidRDefault="0000292A" w:rsidP="000B0924">
      <w:pPr>
        <w:rPr>
          <w:rFonts w:ascii="Arial" w:hAnsi="Arial" w:cs="Arial"/>
          <w:sz w:val="22"/>
        </w:rPr>
      </w:pPr>
    </w:p>
    <w:p w14:paraId="043BEC5A" w14:textId="54D1A766" w:rsidR="0000292A" w:rsidRPr="0000292A" w:rsidRDefault="0000292A" w:rsidP="0000292A">
      <w:pPr>
        <w:jc w:val="center"/>
        <w:rPr>
          <w:rFonts w:ascii="Arial" w:hAnsi="Arial" w:cs="Arial"/>
          <w:b/>
          <w:bCs/>
          <w:sz w:val="22"/>
        </w:rPr>
      </w:pPr>
      <w:r w:rsidRPr="0000292A">
        <w:rPr>
          <w:rFonts w:ascii="Arial" w:hAnsi="Arial" w:cs="Arial"/>
          <w:b/>
          <w:bCs/>
          <w:sz w:val="22"/>
        </w:rPr>
        <w:t>Good Luck</w:t>
      </w:r>
      <w:r>
        <w:rPr>
          <w:rFonts w:ascii="Arial" w:hAnsi="Arial" w:cs="Arial"/>
          <w:b/>
          <w:bCs/>
          <w:sz w:val="22"/>
        </w:rPr>
        <w:t xml:space="preserve"> </w:t>
      </w:r>
      <w:r w:rsidRPr="0000292A">
        <w:rPr>
          <w:rFonts w:ascii="Arial" w:hAnsi="Arial" w:cs="Arial"/>
          <w:b/>
          <w:bCs/>
          <w:sz w:val="22"/>
        </w:rPr>
        <w:sym w:font="Wingdings" w:char="F04A"/>
      </w:r>
    </w:p>
    <w:sectPr w:rsidR="0000292A" w:rsidRPr="0000292A" w:rsidSect="008B0B05">
      <w:headerReference w:type="default" r:id="rId10"/>
      <w:footerReference w:type="default" r:id="rId11"/>
      <w:pgSz w:w="12240" w:h="15840"/>
      <w:pgMar w:top="1440" w:right="1440" w:bottom="1440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AC5D7" w14:textId="77777777" w:rsidR="00E71DC0" w:rsidRDefault="00E71DC0" w:rsidP="00E46779">
      <w:r>
        <w:separator/>
      </w:r>
    </w:p>
  </w:endnote>
  <w:endnote w:type="continuationSeparator" w:id="0">
    <w:p w14:paraId="3DF5E961" w14:textId="77777777" w:rsidR="00E71DC0" w:rsidRDefault="00E71DC0" w:rsidP="00E4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us">
    <w:altName w:val="Arial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D6CD" w14:textId="110D6E75" w:rsidR="001424BF" w:rsidRPr="001424BF" w:rsidRDefault="001424BF" w:rsidP="001424BF">
    <w:pPr>
      <w:pStyle w:val="Footer"/>
      <w:jc w:val="center"/>
      <w:rPr>
        <w:rFonts w:ascii="Andalus" w:hAnsi="Andalus"/>
        <w:sz w:val="22"/>
      </w:rPr>
    </w:pPr>
    <w:r w:rsidRPr="001424BF">
      <w:rPr>
        <w:rFonts w:ascii="Andalus" w:hAnsi="Andalus"/>
        <w:noProof/>
        <w:sz w:val="22"/>
        <w:lang w:eastAsia="en-US"/>
      </w:rPr>
      <w:t>438 Terminal Ave, Vancouver, BC V6A 0C1</w:t>
    </w:r>
    <w:r w:rsidR="003250C0" w:rsidRPr="00685397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br/>
    </w:r>
    <w:r w:rsidRPr="001424BF">
      <w:t>https://www.columbiacollege.ca/</w:t>
    </w:r>
  </w:p>
  <w:p w14:paraId="45E43B9E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  <w:p w14:paraId="56A31F54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0B2AF" w14:textId="77777777" w:rsidR="00E71DC0" w:rsidRDefault="00E71DC0" w:rsidP="00E46779">
      <w:r>
        <w:separator/>
      </w:r>
    </w:p>
  </w:footnote>
  <w:footnote w:type="continuationSeparator" w:id="0">
    <w:p w14:paraId="2938400B" w14:textId="77777777" w:rsidR="00E71DC0" w:rsidRDefault="00E71DC0" w:rsidP="00E4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CBEC" w14:textId="0107AE50" w:rsidR="003250C0" w:rsidRPr="00471E98" w:rsidRDefault="001424BF" w:rsidP="009153C1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 wp14:anchorId="1EB6E56B" wp14:editId="3879485E">
          <wp:extent cx="3670300" cy="5461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703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B1"/>
    <w:multiLevelType w:val="hybridMultilevel"/>
    <w:tmpl w:val="2D20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45A2"/>
    <w:multiLevelType w:val="hybridMultilevel"/>
    <w:tmpl w:val="BA6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61C07"/>
    <w:multiLevelType w:val="hybridMultilevel"/>
    <w:tmpl w:val="96E8CB42"/>
    <w:lvl w:ilvl="0" w:tplc="87E60B5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446FA"/>
    <w:multiLevelType w:val="hybridMultilevel"/>
    <w:tmpl w:val="456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23049"/>
    <w:multiLevelType w:val="hybridMultilevel"/>
    <w:tmpl w:val="2D0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51144"/>
    <w:multiLevelType w:val="hybridMultilevel"/>
    <w:tmpl w:val="2B66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877A9"/>
    <w:multiLevelType w:val="hybridMultilevel"/>
    <w:tmpl w:val="C63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A669F"/>
    <w:multiLevelType w:val="hybridMultilevel"/>
    <w:tmpl w:val="7F6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E72C9"/>
    <w:multiLevelType w:val="hybridMultilevel"/>
    <w:tmpl w:val="AB4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B64BC"/>
    <w:multiLevelType w:val="hybridMultilevel"/>
    <w:tmpl w:val="81D4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94490"/>
    <w:multiLevelType w:val="hybridMultilevel"/>
    <w:tmpl w:val="2584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06BA0"/>
    <w:multiLevelType w:val="hybridMultilevel"/>
    <w:tmpl w:val="521C5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850C70"/>
    <w:multiLevelType w:val="hybridMultilevel"/>
    <w:tmpl w:val="CE32C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86A0F"/>
    <w:multiLevelType w:val="hybridMultilevel"/>
    <w:tmpl w:val="33B6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912DC"/>
    <w:multiLevelType w:val="hybridMultilevel"/>
    <w:tmpl w:val="6260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70166"/>
    <w:multiLevelType w:val="multilevel"/>
    <w:tmpl w:val="B88E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31DF66E5"/>
    <w:multiLevelType w:val="hybridMultilevel"/>
    <w:tmpl w:val="3348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E72AF"/>
    <w:multiLevelType w:val="hybridMultilevel"/>
    <w:tmpl w:val="DA7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47357"/>
    <w:multiLevelType w:val="hybridMultilevel"/>
    <w:tmpl w:val="402E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02794"/>
    <w:multiLevelType w:val="hybridMultilevel"/>
    <w:tmpl w:val="3B7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1545A"/>
    <w:multiLevelType w:val="hybridMultilevel"/>
    <w:tmpl w:val="6DD4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96C3A"/>
    <w:multiLevelType w:val="hybridMultilevel"/>
    <w:tmpl w:val="5BBA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B4291"/>
    <w:multiLevelType w:val="hybridMultilevel"/>
    <w:tmpl w:val="CB9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E44FF0"/>
    <w:multiLevelType w:val="hybridMultilevel"/>
    <w:tmpl w:val="FE5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937F75"/>
    <w:multiLevelType w:val="hybridMultilevel"/>
    <w:tmpl w:val="F5C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FF3523"/>
    <w:multiLevelType w:val="hybridMultilevel"/>
    <w:tmpl w:val="7DB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8C0C65"/>
    <w:multiLevelType w:val="hybridMultilevel"/>
    <w:tmpl w:val="432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74105D"/>
    <w:multiLevelType w:val="hybridMultilevel"/>
    <w:tmpl w:val="D2EA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8161F7"/>
    <w:multiLevelType w:val="hybridMultilevel"/>
    <w:tmpl w:val="1FE0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2428AC"/>
    <w:multiLevelType w:val="hybridMultilevel"/>
    <w:tmpl w:val="016C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80C3C"/>
    <w:multiLevelType w:val="hybridMultilevel"/>
    <w:tmpl w:val="17E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5A4DBF"/>
    <w:multiLevelType w:val="hybridMultilevel"/>
    <w:tmpl w:val="C94E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A277B"/>
    <w:multiLevelType w:val="hybridMultilevel"/>
    <w:tmpl w:val="8898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654126">
    <w:abstractNumId w:val="17"/>
  </w:num>
  <w:num w:numId="2" w16cid:durableId="1257179477">
    <w:abstractNumId w:val="18"/>
  </w:num>
  <w:num w:numId="3" w16cid:durableId="1851406395">
    <w:abstractNumId w:val="22"/>
  </w:num>
  <w:num w:numId="4" w16cid:durableId="823199361">
    <w:abstractNumId w:val="14"/>
  </w:num>
  <w:num w:numId="5" w16cid:durableId="85081710">
    <w:abstractNumId w:val="0"/>
  </w:num>
  <w:num w:numId="6" w16cid:durableId="1189374764">
    <w:abstractNumId w:val="30"/>
  </w:num>
  <w:num w:numId="7" w16cid:durableId="989481319">
    <w:abstractNumId w:val="4"/>
  </w:num>
  <w:num w:numId="8" w16cid:durableId="469324630">
    <w:abstractNumId w:val="1"/>
  </w:num>
  <w:num w:numId="9" w16cid:durableId="1294366704">
    <w:abstractNumId w:val="31"/>
  </w:num>
  <w:num w:numId="10" w16cid:durableId="593364465">
    <w:abstractNumId w:val="21"/>
  </w:num>
  <w:num w:numId="11" w16cid:durableId="47919306">
    <w:abstractNumId w:val="29"/>
  </w:num>
  <w:num w:numId="12" w16cid:durableId="2102098651">
    <w:abstractNumId w:val="10"/>
  </w:num>
  <w:num w:numId="13" w16cid:durableId="58527789">
    <w:abstractNumId w:val="19"/>
  </w:num>
  <w:num w:numId="14" w16cid:durableId="1866477003">
    <w:abstractNumId w:val="27"/>
  </w:num>
  <w:num w:numId="15" w16cid:durableId="1405759645">
    <w:abstractNumId w:val="32"/>
  </w:num>
  <w:num w:numId="16" w16cid:durableId="1978995143">
    <w:abstractNumId w:val="23"/>
  </w:num>
  <w:num w:numId="17" w16cid:durableId="1579559473">
    <w:abstractNumId w:val="7"/>
  </w:num>
  <w:num w:numId="18" w16cid:durableId="415830306">
    <w:abstractNumId w:val="16"/>
  </w:num>
  <w:num w:numId="19" w16cid:durableId="2074960028">
    <w:abstractNumId w:val="8"/>
  </w:num>
  <w:num w:numId="20" w16cid:durableId="704327261">
    <w:abstractNumId w:val="20"/>
  </w:num>
  <w:num w:numId="21" w16cid:durableId="1897204473">
    <w:abstractNumId w:val="24"/>
  </w:num>
  <w:num w:numId="22" w16cid:durableId="2029258106">
    <w:abstractNumId w:val="6"/>
  </w:num>
  <w:num w:numId="23" w16cid:durableId="1898780330">
    <w:abstractNumId w:val="5"/>
  </w:num>
  <w:num w:numId="24" w16cid:durableId="848713251">
    <w:abstractNumId w:val="3"/>
  </w:num>
  <w:num w:numId="25" w16cid:durableId="2002276378">
    <w:abstractNumId w:val="26"/>
  </w:num>
  <w:num w:numId="26" w16cid:durableId="882014661">
    <w:abstractNumId w:val="28"/>
  </w:num>
  <w:num w:numId="27" w16cid:durableId="1108936581">
    <w:abstractNumId w:val="12"/>
  </w:num>
  <w:num w:numId="28" w16cid:durableId="298920746">
    <w:abstractNumId w:val="15"/>
  </w:num>
  <w:num w:numId="29" w16cid:durableId="729766939">
    <w:abstractNumId w:val="9"/>
  </w:num>
  <w:num w:numId="30" w16cid:durableId="1727215138">
    <w:abstractNumId w:val="13"/>
  </w:num>
  <w:num w:numId="31" w16cid:durableId="2088502121">
    <w:abstractNumId w:val="11"/>
  </w:num>
  <w:num w:numId="32" w16cid:durableId="768044702">
    <w:abstractNumId w:val="25"/>
  </w:num>
  <w:num w:numId="33" w16cid:durableId="1840120685">
    <w:abstractNumId w:val="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attachedTemplate r:id="rId1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A"/>
    <w:rsid w:val="0000292A"/>
    <w:rsid w:val="0000356B"/>
    <w:rsid w:val="00007C2D"/>
    <w:rsid w:val="00015036"/>
    <w:rsid w:val="0003155B"/>
    <w:rsid w:val="00036C40"/>
    <w:rsid w:val="00072064"/>
    <w:rsid w:val="00081A02"/>
    <w:rsid w:val="000A55FF"/>
    <w:rsid w:val="000B0716"/>
    <w:rsid w:val="000B0924"/>
    <w:rsid w:val="000B0E43"/>
    <w:rsid w:val="000B16BA"/>
    <w:rsid w:val="000B462E"/>
    <w:rsid w:val="000C6A83"/>
    <w:rsid w:val="000D01F5"/>
    <w:rsid w:val="000D2A28"/>
    <w:rsid w:val="000D4066"/>
    <w:rsid w:val="000D5AAE"/>
    <w:rsid w:val="000E45BC"/>
    <w:rsid w:val="000F0CB7"/>
    <w:rsid w:val="000F784F"/>
    <w:rsid w:val="000F791A"/>
    <w:rsid w:val="001040C4"/>
    <w:rsid w:val="00105470"/>
    <w:rsid w:val="00116D1C"/>
    <w:rsid w:val="00123260"/>
    <w:rsid w:val="001424BF"/>
    <w:rsid w:val="001430FE"/>
    <w:rsid w:val="001433B2"/>
    <w:rsid w:val="001464F1"/>
    <w:rsid w:val="00150D2B"/>
    <w:rsid w:val="00152E38"/>
    <w:rsid w:val="00160668"/>
    <w:rsid w:val="0017123A"/>
    <w:rsid w:val="00177A06"/>
    <w:rsid w:val="00181142"/>
    <w:rsid w:val="00184732"/>
    <w:rsid w:val="00184D1C"/>
    <w:rsid w:val="00185B0E"/>
    <w:rsid w:val="001A53A2"/>
    <w:rsid w:val="001C3C11"/>
    <w:rsid w:val="001D4F79"/>
    <w:rsid w:val="001E5E27"/>
    <w:rsid w:val="002050A9"/>
    <w:rsid w:val="0023162C"/>
    <w:rsid w:val="00253014"/>
    <w:rsid w:val="00256E5E"/>
    <w:rsid w:val="00287EC4"/>
    <w:rsid w:val="00293BD7"/>
    <w:rsid w:val="002B080E"/>
    <w:rsid w:val="002B2959"/>
    <w:rsid w:val="002B5547"/>
    <w:rsid w:val="002B7F60"/>
    <w:rsid w:val="002F4F29"/>
    <w:rsid w:val="00300A14"/>
    <w:rsid w:val="00304B8A"/>
    <w:rsid w:val="003250C0"/>
    <w:rsid w:val="003410B9"/>
    <w:rsid w:val="00351C15"/>
    <w:rsid w:val="0035208B"/>
    <w:rsid w:val="00352A37"/>
    <w:rsid w:val="00373DB7"/>
    <w:rsid w:val="003D1F72"/>
    <w:rsid w:val="003D619A"/>
    <w:rsid w:val="003E1221"/>
    <w:rsid w:val="003E2545"/>
    <w:rsid w:val="003E7943"/>
    <w:rsid w:val="003F5633"/>
    <w:rsid w:val="00410CB9"/>
    <w:rsid w:val="00416942"/>
    <w:rsid w:val="00423FC6"/>
    <w:rsid w:val="00472E57"/>
    <w:rsid w:val="0048740B"/>
    <w:rsid w:val="004A6E1B"/>
    <w:rsid w:val="004C1942"/>
    <w:rsid w:val="004C2730"/>
    <w:rsid w:val="004C37B7"/>
    <w:rsid w:val="004C73AD"/>
    <w:rsid w:val="004D25D8"/>
    <w:rsid w:val="004E622A"/>
    <w:rsid w:val="00501E69"/>
    <w:rsid w:val="00504DDC"/>
    <w:rsid w:val="00521DF4"/>
    <w:rsid w:val="0052754F"/>
    <w:rsid w:val="00530427"/>
    <w:rsid w:val="005355D6"/>
    <w:rsid w:val="00540B21"/>
    <w:rsid w:val="005513C1"/>
    <w:rsid w:val="00564C1F"/>
    <w:rsid w:val="005814EA"/>
    <w:rsid w:val="005816F7"/>
    <w:rsid w:val="00590AEA"/>
    <w:rsid w:val="005C0BDF"/>
    <w:rsid w:val="005C205E"/>
    <w:rsid w:val="00601536"/>
    <w:rsid w:val="00610893"/>
    <w:rsid w:val="00624222"/>
    <w:rsid w:val="00631BA2"/>
    <w:rsid w:val="00650BD8"/>
    <w:rsid w:val="00657E97"/>
    <w:rsid w:val="00661AB4"/>
    <w:rsid w:val="00677872"/>
    <w:rsid w:val="00695201"/>
    <w:rsid w:val="006D3A14"/>
    <w:rsid w:val="006D62BF"/>
    <w:rsid w:val="006E626E"/>
    <w:rsid w:val="00715D0F"/>
    <w:rsid w:val="007339CB"/>
    <w:rsid w:val="0074127C"/>
    <w:rsid w:val="007441B0"/>
    <w:rsid w:val="00755F8F"/>
    <w:rsid w:val="007607D6"/>
    <w:rsid w:val="00760C74"/>
    <w:rsid w:val="0078418F"/>
    <w:rsid w:val="0079612B"/>
    <w:rsid w:val="007B1601"/>
    <w:rsid w:val="007B5ECC"/>
    <w:rsid w:val="007D564E"/>
    <w:rsid w:val="008006A7"/>
    <w:rsid w:val="008160ED"/>
    <w:rsid w:val="00851DBD"/>
    <w:rsid w:val="00892042"/>
    <w:rsid w:val="008B0B05"/>
    <w:rsid w:val="008B1C82"/>
    <w:rsid w:val="008C0A20"/>
    <w:rsid w:val="008D6AE7"/>
    <w:rsid w:val="009041BC"/>
    <w:rsid w:val="009074F1"/>
    <w:rsid w:val="009153C1"/>
    <w:rsid w:val="00917227"/>
    <w:rsid w:val="00940335"/>
    <w:rsid w:val="00944C0D"/>
    <w:rsid w:val="00951B35"/>
    <w:rsid w:val="009521CE"/>
    <w:rsid w:val="00952843"/>
    <w:rsid w:val="00962865"/>
    <w:rsid w:val="009769B7"/>
    <w:rsid w:val="009974E3"/>
    <w:rsid w:val="009C43E8"/>
    <w:rsid w:val="009E0759"/>
    <w:rsid w:val="00A00911"/>
    <w:rsid w:val="00A06FBC"/>
    <w:rsid w:val="00A11F68"/>
    <w:rsid w:val="00A12C5B"/>
    <w:rsid w:val="00A35570"/>
    <w:rsid w:val="00A3641B"/>
    <w:rsid w:val="00A42437"/>
    <w:rsid w:val="00A43B8C"/>
    <w:rsid w:val="00A4688E"/>
    <w:rsid w:val="00A609B0"/>
    <w:rsid w:val="00A710DF"/>
    <w:rsid w:val="00A85742"/>
    <w:rsid w:val="00A90FDA"/>
    <w:rsid w:val="00AA24D4"/>
    <w:rsid w:val="00AA70F3"/>
    <w:rsid w:val="00AD1216"/>
    <w:rsid w:val="00B01FBA"/>
    <w:rsid w:val="00B03C69"/>
    <w:rsid w:val="00B13912"/>
    <w:rsid w:val="00B13C83"/>
    <w:rsid w:val="00B23EDE"/>
    <w:rsid w:val="00B2697A"/>
    <w:rsid w:val="00B26CC2"/>
    <w:rsid w:val="00B335BB"/>
    <w:rsid w:val="00B468D3"/>
    <w:rsid w:val="00B5426E"/>
    <w:rsid w:val="00B56221"/>
    <w:rsid w:val="00B92B26"/>
    <w:rsid w:val="00B96E1D"/>
    <w:rsid w:val="00BB64E4"/>
    <w:rsid w:val="00BC3F75"/>
    <w:rsid w:val="00BC58B2"/>
    <w:rsid w:val="00BD496B"/>
    <w:rsid w:val="00BE0C9A"/>
    <w:rsid w:val="00BE5F7F"/>
    <w:rsid w:val="00BF075A"/>
    <w:rsid w:val="00BF51D7"/>
    <w:rsid w:val="00C0273B"/>
    <w:rsid w:val="00C04033"/>
    <w:rsid w:val="00C22A9D"/>
    <w:rsid w:val="00C54183"/>
    <w:rsid w:val="00C71AD0"/>
    <w:rsid w:val="00C90D2F"/>
    <w:rsid w:val="00CD54E5"/>
    <w:rsid w:val="00D05590"/>
    <w:rsid w:val="00D24C73"/>
    <w:rsid w:val="00D348BE"/>
    <w:rsid w:val="00D37A54"/>
    <w:rsid w:val="00D40A36"/>
    <w:rsid w:val="00D434E8"/>
    <w:rsid w:val="00D44346"/>
    <w:rsid w:val="00D52662"/>
    <w:rsid w:val="00D6443B"/>
    <w:rsid w:val="00D645B6"/>
    <w:rsid w:val="00D73B04"/>
    <w:rsid w:val="00D81946"/>
    <w:rsid w:val="00DA2839"/>
    <w:rsid w:val="00DD6DB2"/>
    <w:rsid w:val="00DE57C0"/>
    <w:rsid w:val="00DF0605"/>
    <w:rsid w:val="00E05A49"/>
    <w:rsid w:val="00E271B7"/>
    <w:rsid w:val="00E42DBA"/>
    <w:rsid w:val="00E46779"/>
    <w:rsid w:val="00E67F71"/>
    <w:rsid w:val="00E71DC0"/>
    <w:rsid w:val="00E82749"/>
    <w:rsid w:val="00EA38AD"/>
    <w:rsid w:val="00EA3B4A"/>
    <w:rsid w:val="00EB171B"/>
    <w:rsid w:val="00EB68EB"/>
    <w:rsid w:val="00EC6528"/>
    <w:rsid w:val="00ED5FF4"/>
    <w:rsid w:val="00F21CA1"/>
    <w:rsid w:val="00F26A3B"/>
    <w:rsid w:val="00F45212"/>
    <w:rsid w:val="00F81458"/>
    <w:rsid w:val="00F97C9C"/>
    <w:rsid w:val="00FA25E9"/>
    <w:rsid w:val="00FB6E72"/>
    <w:rsid w:val="00FE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B496F0"/>
  <w15:docId w15:val="{0A4F6B68-DEA5-534D-819B-E4F46CEE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E3E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15D0F"/>
    <w:pPr>
      <w:keepNext/>
      <w:widowControl/>
      <w:jc w:val="center"/>
      <w:outlineLvl w:val="0"/>
    </w:pPr>
    <w:rPr>
      <w:rFonts w:ascii="Times New Roman" w:hAnsi="Times New Roman"/>
      <w:b/>
      <w:bCs/>
      <w:color w:val="000066"/>
      <w:kern w:val="0"/>
      <w:sz w:val="40"/>
      <w:szCs w:val="20"/>
    </w:rPr>
  </w:style>
  <w:style w:type="paragraph" w:styleId="Heading2">
    <w:name w:val="heading 2"/>
    <w:basedOn w:val="Normal"/>
    <w:next w:val="Normal"/>
    <w:link w:val="Heading2Char"/>
    <w:qFormat/>
    <w:rsid w:val="00715D0F"/>
    <w:pPr>
      <w:keepNext/>
      <w:widowControl/>
      <w:jc w:val="left"/>
      <w:outlineLvl w:val="1"/>
    </w:pPr>
    <w:rPr>
      <w:rFonts w:ascii="Times New Roman" w:hAnsi="Times New Roman"/>
      <w:b/>
      <w:bCs/>
      <w:kern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715D0F"/>
    <w:pPr>
      <w:keepNext/>
      <w:widowControl/>
      <w:spacing w:before="240" w:after="60"/>
      <w:jc w:val="left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3E7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6540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6540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F6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0F6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40F6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59"/>
    <w:rsid w:val="00BB1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5C205E"/>
    <w:pPr>
      <w:ind w:leftChars="2500" w:left="100"/>
    </w:pPr>
  </w:style>
  <w:style w:type="character" w:customStyle="1" w:styleId="DateChar">
    <w:name w:val="Date Char"/>
    <w:link w:val="Date"/>
    <w:rsid w:val="005C205E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C54183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F4F29"/>
  </w:style>
  <w:style w:type="paragraph" w:styleId="BodyText">
    <w:name w:val="Body Text"/>
    <w:basedOn w:val="Normal"/>
    <w:link w:val="BodyTextChar"/>
    <w:uiPriority w:val="1"/>
    <w:qFormat/>
    <w:rsid w:val="00D52662"/>
    <w:pPr>
      <w:ind w:left="2273"/>
      <w:jc w:val="left"/>
    </w:pPr>
    <w:rPr>
      <w:rFonts w:ascii="Arial" w:eastAsia="Arial" w:hAnsi="Arial"/>
      <w:kern w:val="0"/>
      <w:sz w:val="20"/>
      <w:szCs w:val="20"/>
      <w:lang w:eastAsia="en-US"/>
    </w:rPr>
  </w:style>
  <w:style w:type="character" w:customStyle="1" w:styleId="BodyTextChar">
    <w:name w:val="Body Text Char"/>
    <w:link w:val="BodyText"/>
    <w:uiPriority w:val="1"/>
    <w:rsid w:val="00D52662"/>
    <w:rPr>
      <w:rFonts w:ascii="Arial" w:eastAsia="Arial" w:hAnsi="Arial" w:cs="Times New Roman"/>
      <w:lang w:val="en-US" w:eastAsia="en-US"/>
    </w:rPr>
  </w:style>
  <w:style w:type="character" w:customStyle="1" w:styleId="Heading1Char">
    <w:name w:val="Heading 1 Char"/>
    <w:link w:val="Heading1"/>
    <w:rsid w:val="00715D0F"/>
    <w:rPr>
      <w:rFonts w:ascii="Times New Roman" w:hAnsi="Times New Roman"/>
      <w:b/>
      <w:bCs/>
      <w:color w:val="000066"/>
      <w:sz w:val="40"/>
    </w:rPr>
  </w:style>
  <w:style w:type="character" w:customStyle="1" w:styleId="Heading2Char">
    <w:name w:val="Heading 2 Char"/>
    <w:link w:val="Heading2"/>
    <w:rsid w:val="00715D0F"/>
    <w:rPr>
      <w:rFonts w:ascii="Times New Roman" w:hAnsi="Times New Roman"/>
      <w:b/>
      <w:bCs/>
      <w:sz w:val="24"/>
      <w:szCs w:val="22"/>
    </w:rPr>
  </w:style>
  <w:style w:type="character" w:customStyle="1" w:styleId="Heading3Char">
    <w:name w:val="Heading 3 Char"/>
    <w:link w:val="Heading3"/>
    <w:rsid w:val="00715D0F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coursedescription">
    <w:name w:val="course_description"/>
    <w:basedOn w:val="Normal"/>
    <w:rsid w:val="003E25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Default">
    <w:name w:val="Default"/>
    <w:rsid w:val="00962865"/>
    <w:pPr>
      <w:suppressAutoHyphens/>
    </w:pPr>
    <w:rPr>
      <w:rFonts w:ascii="Verdana" w:eastAsia="Times New Roman" w:hAnsi="Verdana" w:cs="Verdana"/>
      <w:color w:val="000000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3E7943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eastAsia="zh-CN"/>
    </w:rPr>
  </w:style>
  <w:style w:type="character" w:styleId="BookTitle">
    <w:name w:val="Book Title"/>
    <w:basedOn w:val="DefaultParagraphFont"/>
    <w:qFormat/>
    <w:rsid w:val="003E7943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3E7943"/>
    <w:rPr>
      <w:i/>
      <w:iCs/>
    </w:rPr>
  </w:style>
  <w:style w:type="paragraph" w:styleId="Quote">
    <w:name w:val="Quote"/>
    <w:basedOn w:val="Normal"/>
    <w:next w:val="Normal"/>
    <w:link w:val="QuoteChar"/>
    <w:qFormat/>
    <w:rsid w:val="003E79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3E7943"/>
    <w:rPr>
      <w:i/>
      <w:iCs/>
      <w:color w:val="000000" w:themeColor="text1"/>
      <w:kern w:val="2"/>
      <w:sz w:val="21"/>
      <w:szCs w:val="22"/>
      <w:lang w:eastAsia="zh-CN"/>
    </w:rPr>
  </w:style>
  <w:style w:type="paragraph" w:customStyle="1" w:styleId="m-7102204504094528688gmail-p2">
    <w:name w:val="m_-7102204504094528688gmail-p2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customStyle="1" w:styleId="m-7102204504094528688gmail-apple-converted-space">
    <w:name w:val="m_-7102204504094528688gmail-apple-converted-space"/>
    <w:basedOn w:val="DefaultParagraphFont"/>
    <w:rsid w:val="00AD1216"/>
  </w:style>
  <w:style w:type="paragraph" w:customStyle="1" w:styleId="m-7102204504094528688gmail-p1">
    <w:name w:val="m_-7102204504094528688gmail-p1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styleId="Hyperlink">
    <w:name w:val="Hyperlink"/>
    <w:basedOn w:val="DefaultParagraphFont"/>
    <w:uiPriority w:val="99"/>
    <w:unhideWhenUsed/>
    <w:rsid w:val="00AD12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B0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eza.davood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ireza.davoodi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Bai\Desktop\Cherry%20Ding%20-%20Cornerstone\Cornerston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4EAEDB-F094-8746-A4F6-62E3A326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 Bai\Desktop\Cherry Ding - Cornerstone\Cornerstone-Letterhead.dot</Template>
  <TotalTime>44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</dc:creator>
  <cp:keywords/>
  <cp:lastModifiedBy>Alireza Davoodi</cp:lastModifiedBy>
  <cp:revision>13</cp:revision>
  <cp:lastPrinted>2019-05-08T03:22:00Z</cp:lastPrinted>
  <dcterms:created xsi:type="dcterms:W3CDTF">2020-06-06T04:08:00Z</dcterms:created>
  <dcterms:modified xsi:type="dcterms:W3CDTF">2022-08-17T12:21:00Z</dcterms:modified>
</cp:coreProperties>
</file>