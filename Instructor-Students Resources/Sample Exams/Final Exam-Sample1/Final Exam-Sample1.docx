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135F" w14:textId="7E4EAF8C" w:rsidR="00123260" w:rsidRPr="008D6AE7" w:rsidRDefault="00123260" w:rsidP="00AE3C97">
      <w:pPr>
        <w:pStyle w:val="Heading1"/>
        <w:widowControl w:val="0"/>
        <w:jc w:val="both"/>
        <w:rPr>
          <w:rFonts w:ascii="Arial" w:hAnsi="Arial" w:cs="Arial"/>
          <w:color w:val="auto"/>
          <w:kern w:val="2"/>
          <w:sz w:val="22"/>
          <w:szCs w:val="22"/>
          <w:lang w:bidi="fa-IR"/>
        </w:rPr>
      </w:pPr>
    </w:p>
    <w:p w14:paraId="7014EC21" w14:textId="77777777" w:rsidR="00BD65B0" w:rsidRDefault="00BD65B0" w:rsidP="00BD65B0">
      <w:pPr>
        <w:pStyle w:val="Heading1"/>
        <w:widowControl w:val="0"/>
        <w:rPr>
          <w:rFonts w:ascii="Arial" w:hAnsi="Arial" w:cs="Arial"/>
          <w:color w:val="auto"/>
          <w:kern w:val="2"/>
          <w:sz w:val="22"/>
          <w:szCs w:val="22"/>
        </w:rPr>
      </w:pPr>
      <w:r>
        <w:rPr>
          <w:rFonts w:ascii="Arial" w:hAnsi="Arial" w:cs="Arial"/>
          <w:color w:val="auto"/>
          <w:kern w:val="2"/>
          <w:sz w:val="22"/>
          <w:szCs w:val="22"/>
        </w:rPr>
        <w:t>Introduction to Computer Science and Programming 1</w:t>
      </w:r>
      <w:r w:rsidRPr="008D6AE7">
        <w:rPr>
          <w:rFonts w:ascii="Arial" w:hAnsi="Arial" w:cs="Arial"/>
          <w:color w:val="auto"/>
          <w:kern w:val="2"/>
          <w:sz w:val="22"/>
          <w:szCs w:val="22"/>
        </w:rPr>
        <w:t xml:space="preserve"> </w:t>
      </w:r>
    </w:p>
    <w:p w14:paraId="6DB38E7E" w14:textId="77777777" w:rsidR="00BD65B0" w:rsidRPr="008D6AE7" w:rsidRDefault="00BD65B0" w:rsidP="00BD65B0">
      <w:pPr>
        <w:pStyle w:val="Heading1"/>
        <w:widowControl w:val="0"/>
        <w:rPr>
          <w:rFonts w:ascii="Arial" w:hAnsi="Arial" w:cs="Arial"/>
          <w:color w:val="auto"/>
          <w:kern w:val="2"/>
          <w:sz w:val="22"/>
          <w:szCs w:val="22"/>
        </w:rPr>
      </w:pPr>
      <w:r>
        <w:rPr>
          <w:rFonts w:ascii="Arial" w:hAnsi="Arial" w:cs="Arial"/>
          <w:color w:val="auto"/>
          <w:kern w:val="2"/>
          <w:sz w:val="22"/>
          <w:szCs w:val="22"/>
        </w:rPr>
        <w:t>CSCI120</w:t>
      </w:r>
    </w:p>
    <w:p w14:paraId="1C6E762E" w14:textId="06C0D0C7" w:rsidR="00BD65B0" w:rsidRDefault="00BD65B0" w:rsidP="00BD65B0">
      <w:pPr>
        <w:pStyle w:val="Heading3"/>
        <w:spacing w:after="120"/>
        <w:jc w:val="center"/>
        <w:rPr>
          <w:b w:val="0"/>
          <w:sz w:val="22"/>
          <w:szCs w:val="22"/>
        </w:rPr>
      </w:pPr>
      <w:r>
        <w:rPr>
          <w:bCs w:val="0"/>
          <w:sz w:val="22"/>
          <w:szCs w:val="22"/>
        </w:rPr>
        <w:t>Sample Final Exam</w:t>
      </w:r>
    </w:p>
    <w:p w14:paraId="54B886AC" w14:textId="77777777" w:rsidR="00BD65B0" w:rsidRPr="00121689" w:rsidRDefault="00BD65B0" w:rsidP="00BD65B0">
      <w:pPr>
        <w:jc w:val="center"/>
      </w:pPr>
    </w:p>
    <w:p w14:paraId="461344A8" w14:textId="77777777" w:rsidR="00BD65B0" w:rsidRDefault="00BD65B0" w:rsidP="00BD65B0">
      <w:pPr>
        <w:rPr>
          <w:rFonts w:ascii="Arial" w:hAnsi="Arial" w:cs="Arial"/>
          <w:b/>
          <w:bCs/>
          <w:u w:val="single"/>
        </w:rPr>
      </w:pPr>
    </w:p>
    <w:p w14:paraId="6C3DC881" w14:textId="77777777" w:rsidR="00BD65B0" w:rsidRPr="005F0425" w:rsidRDefault="00BD65B0" w:rsidP="00BD65B0">
      <w:pPr>
        <w:rPr>
          <w:rFonts w:ascii="Arial" w:hAnsi="Arial" w:cs="Arial"/>
        </w:rPr>
      </w:pPr>
    </w:p>
    <w:p w14:paraId="1941F726" w14:textId="77777777" w:rsidR="00BD65B0" w:rsidRPr="005F0425" w:rsidRDefault="00BD65B0" w:rsidP="00BD65B0">
      <w:pPr>
        <w:jc w:val="center"/>
        <w:rPr>
          <w:rFonts w:ascii="Arial" w:hAnsi="Arial" w:cs="Arial"/>
        </w:rPr>
      </w:pPr>
    </w:p>
    <w:p w14:paraId="12B33111" w14:textId="77777777" w:rsidR="00BD65B0" w:rsidRPr="005F0425" w:rsidRDefault="00BD65B0" w:rsidP="00BD65B0">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96128" behindDoc="0" locked="0" layoutInCell="1" allowOverlap="1" wp14:anchorId="03034A81" wp14:editId="304DF402">
                <wp:simplePos x="0" y="0"/>
                <wp:positionH relativeFrom="column">
                  <wp:posOffset>95250</wp:posOffset>
                </wp:positionH>
                <wp:positionV relativeFrom="paragraph">
                  <wp:posOffset>76200</wp:posOffset>
                </wp:positionV>
                <wp:extent cx="5667375" cy="2647950"/>
                <wp:effectExtent l="0" t="0" r="9525" b="19050"/>
                <wp:wrapNone/>
                <wp:docPr id="7" name="Text Box 7"/>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175020D7" w14:textId="77777777" w:rsidR="00BD65B0" w:rsidRPr="00907EEA" w:rsidRDefault="00BD65B0" w:rsidP="00BD65B0">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7808A847" w14:textId="77777777" w:rsidR="00BD65B0" w:rsidRPr="00907EEA" w:rsidRDefault="00BD65B0" w:rsidP="00BD65B0">
                            <w:pPr>
                              <w:rPr>
                                <w:rFonts w:ascii="Arial" w:hAnsi="Arial" w:cs="Arial"/>
                                <w:sz w:val="22"/>
                              </w:rPr>
                            </w:pPr>
                          </w:p>
                          <w:p w14:paraId="7F2C9344" w14:textId="77777777" w:rsidR="00BD65B0" w:rsidRPr="00907EEA" w:rsidRDefault="00BD65B0" w:rsidP="00BD65B0">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6C1A920F" w14:textId="77777777" w:rsidR="00BD65B0" w:rsidRDefault="00BD65B0" w:rsidP="00BD65B0">
                            <w:pPr>
                              <w:rPr>
                                <w:sz w:val="22"/>
                              </w:rPr>
                            </w:pPr>
                          </w:p>
                          <w:p w14:paraId="52623B1D" w14:textId="77777777" w:rsidR="00BD65B0" w:rsidRDefault="00BD65B0" w:rsidP="00BD65B0">
                            <w:pPr>
                              <w:rPr>
                                <w:sz w:val="22"/>
                              </w:rPr>
                            </w:pPr>
                          </w:p>
                          <w:p w14:paraId="1D82B682" w14:textId="77777777" w:rsidR="00BD65B0" w:rsidRPr="009666D8" w:rsidRDefault="00BD65B0" w:rsidP="00BD65B0">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3AA04D14" w14:textId="77777777" w:rsidR="00BD65B0" w:rsidRDefault="00BD65B0" w:rsidP="00BD65B0">
                            <w:pPr>
                              <w:rPr>
                                <w:sz w:val="22"/>
                              </w:rPr>
                            </w:pPr>
                          </w:p>
                          <w:p w14:paraId="32B9C66B" w14:textId="77777777" w:rsidR="00BD65B0" w:rsidRPr="00733D47" w:rsidRDefault="00BD65B0" w:rsidP="00BD65B0">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34A81" id="_x0000_t202" coordsize="21600,21600" o:spt="202" path="m,l,21600r21600,l21600,xe">
                <v:stroke joinstyle="miter"/>
                <v:path gradientshapeok="t" o:connecttype="rect"/>
              </v:shapetype>
              <v:shape id="Text Box 7" o:spid="_x0000_s1026" type="#_x0000_t202" style="position:absolute;left:0;text-align:left;margin-left:7.5pt;margin-top:6pt;width:446.25pt;height:2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175020D7" w14:textId="77777777" w:rsidR="00BD65B0" w:rsidRPr="00907EEA" w:rsidRDefault="00BD65B0" w:rsidP="00BD65B0">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7808A847" w14:textId="77777777" w:rsidR="00BD65B0" w:rsidRPr="00907EEA" w:rsidRDefault="00BD65B0" w:rsidP="00BD65B0">
                      <w:pPr>
                        <w:rPr>
                          <w:rFonts w:ascii="Arial" w:hAnsi="Arial" w:cs="Arial"/>
                          <w:sz w:val="22"/>
                        </w:rPr>
                      </w:pPr>
                    </w:p>
                    <w:p w14:paraId="7F2C9344" w14:textId="77777777" w:rsidR="00BD65B0" w:rsidRPr="00907EEA" w:rsidRDefault="00BD65B0" w:rsidP="00BD65B0">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6C1A920F" w14:textId="77777777" w:rsidR="00BD65B0" w:rsidRDefault="00BD65B0" w:rsidP="00BD65B0">
                      <w:pPr>
                        <w:rPr>
                          <w:sz w:val="22"/>
                        </w:rPr>
                      </w:pPr>
                    </w:p>
                    <w:p w14:paraId="52623B1D" w14:textId="77777777" w:rsidR="00BD65B0" w:rsidRDefault="00BD65B0" w:rsidP="00BD65B0">
                      <w:pPr>
                        <w:rPr>
                          <w:sz w:val="22"/>
                        </w:rPr>
                      </w:pPr>
                    </w:p>
                    <w:p w14:paraId="1D82B682" w14:textId="77777777" w:rsidR="00BD65B0" w:rsidRPr="009666D8" w:rsidRDefault="00BD65B0" w:rsidP="00BD65B0">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3AA04D14" w14:textId="77777777" w:rsidR="00BD65B0" w:rsidRDefault="00BD65B0" w:rsidP="00BD65B0">
                      <w:pPr>
                        <w:rPr>
                          <w:sz w:val="22"/>
                        </w:rPr>
                      </w:pPr>
                    </w:p>
                    <w:p w14:paraId="32B9C66B" w14:textId="77777777" w:rsidR="00BD65B0" w:rsidRPr="00733D47" w:rsidRDefault="00BD65B0" w:rsidP="00BD65B0">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7F6E1EDB" w14:textId="77777777" w:rsidR="00BD65B0" w:rsidRPr="005F0425" w:rsidRDefault="00BD65B0" w:rsidP="00BD65B0">
      <w:pPr>
        <w:rPr>
          <w:rFonts w:ascii="Arial" w:hAnsi="Arial" w:cs="Arial"/>
        </w:rPr>
      </w:pPr>
    </w:p>
    <w:p w14:paraId="67E412A1" w14:textId="20F1D0DE" w:rsidR="00073218" w:rsidRPr="00BD65B0" w:rsidRDefault="00073218" w:rsidP="00BD65B0">
      <w:pPr>
        <w:rPr>
          <w:rStyle w:val="Emphasis"/>
          <w:b/>
          <w:bCs/>
          <w:i w:val="0"/>
          <w:iCs w:val="0"/>
          <w:sz w:val="40"/>
          <w:szCs w:val="40"/>
        </w:rPr>
      </w:pPr>
      <w:r>
        <w:rPr>
          <w:rStyle w:val="Emphasis"/>
          <w:i w:val="0"/>
          <w:iCs w:val="0"/>
          <w:color w:val="ED7D31" w:themeColor="accent2"/>
        </w:rPr>
        <w:br w:type="page"/>
      </w:r>
      <w:r w:rsidRPr="00BD65B0">
        <w:rPr>
          <w:rStyle w:val="Emphasis"/>
          <w:b/>
          <w:bCs/>
          <w:i w:val="0"/>
          <w:iCs w:val="0"/>
          <w:color w:val="000000" w:themeColor="text1"/>
          <w:sz w:val="40"/>
          <w:szCs w:val="40"/>
        </w:rPr>
        <w:lastRenderedPageBreak/>
        <w:t>Problem1: Analysis</w:t>
      </w:r>
      <w:r w:rsidR="00AF30DE" w:rsidRPr="00BD65B0">
        <w:rPr>
          <w:rStyle w:val="Emphasis"/>
          <w:b/>
          <w:bCs/>
          <w:i w:val="0"/>
          <w:iCs w:val="0"/>
          <w:color w:val="000000" w:themeColor="text1"/>
          <w:sz w:val="40"/>
          <w:szCs w:val="40"/>
        </w:rPr>
        <w:t>/Coding</w:t>
      </w:r>
    </w:p>
    <w:p w14:paraId="16C81E1E" w14:textId="0D178D0C" w:rsidR="00073218" w:rsidRDefault="00073218" w:rsidP="00073218">
      <w:r>
        <w:t xml:space="preserve">Suppose a list of numbers </w:t>
      </w:r>
      <w:r w:rsidR="004E7E13">
        <w:t>is</w:t>
      </w:r>
      <w:r>
        <w:t xml:space="preserve"> given. For </w:t>
      </w:r>
      <w:r w:rsidR="00943C74">
        <w:t>instance,</w:t>
      </w:r>
      <w:r>
        <w:t xml:space="preserve"> the following list (let’s call it </w:t>
      </w:r>
      <w:r w:rsidRPr="00073218">
        <w:rPr>
          <w:i/>
          <w:iCs/>
        </w:rPr>
        <w:t>numbers</w:t>
      </w:r>
      <w:r>
        <w:t>):</w:t>
      </w:r>
    </w:p>
    <w:p w14:paraId="151680B0" w14:textId="77777777" w:rsidR="00073218" w:rsidRPr="00C22B8D" w:rsidRDefault="00073218" w:rsidP="00073218"/>
    <w:tbl>
      <w:tblPr>
        <w:tblStyle w:val="TableGrid"/>
        <w:tblW w:w="0" w:type="auto"/>
        <w:tblLook w:val="04A0" w:firstRow="1" w:lastRow="0" w:firstColumn="1" w:lastColumn="0" w:noHBand="0" w:noVBand="1"/>
      </w:tblPr>
      <w:tblGrid>
        <w:gridCol w:w="1179"/>
        <w:gridCol w:w="391"/>
        <w:gridCol w:w="468"/>
        <w:gridCol w:w="467"/>
        <w:gridCol w:w="467"/>
        <w:gridCol w:w="468"/>
        <w:gridCol w:w="391"/>
        <w:gridCol w:w="391"/>
        <w:gridCol w:w="405"/>
        <w:gridCol w:w="468"/>
        <w:gridCol w:w="468"/>
        <w:gridCol w:w="391"/>
        <w:gridCol w:w="391"/>
        <w:gridCol w:w="391"/>
        <w:gridCol w:w="468"/>
        <w:gridCol w:w="468"/>
        <w:gridCol w:w="468"/>
        <w:gridCol w:w="468"/>
        <w:gridCol w:w="391"/>
        <w:gridCol w:w="391"/>
        <w:gridCol w:w="391"/>
      </w:tblGrid>
      <w:tr w:rsidR="00943C74" w14:paraId="3B153959" w14:textId="77777777" w:rsidTr="00073218">
        <w:tc>
          <w:tcPr>
            <w:tcW w:w="422" w:type="dxa"/>
            <w:tcBorders>
              <w:top w:val="nil"/>
              <w:left w:val="nil"/>
              <w:bottom w:val="nil"/>
            </w:tcBorders>
          </w:tcPr>
          <w:p w14:paraId="26A9C3A9" w14:textId="2005BEB5" w:rsidR="00073218" w:rsidRDefault="00073218" w:rsidP="000D0290">
            <w:pPr>
              <w:rPr>
                <w:color w:val="222222"/>
              </w:rPr>
            </w:pPr>
            <w:r>
              <w:rPr>
                <w:color w:val="222222"/>
              </w:rPr>
              <w:t>numbers=</w:t>
            </w:r>
          </w:p>
        </w:tc>
        <w:tc>
          <w:tcPr>
            <w:tcW w:w="450" w:type="dxa"/>
          </w:tcPr>
          <w:p w14:paraId="0DFF4E12" w14:textId="31BC7A3A" w:rsidR="00073218" w:rsidRDefault="00073218" w:rsidP="000D0290">
            <w:pPr>
              <w:rPr>
                <w:color w:val="222222"/>
              </w:rPr>
            </w:pPr>
            <w:r>
              <w:rPr>
                <w:color w:val="222222"/>
              </w:rPr>
              <w:t>1</w:t>
            </w:r>
          </w:p>
        </w:tc>
        <w:tc>
          <w:tcPr>
            <w:tcW w:w="480" w:type="dxa"/>
          </w:tcPr>
          <w:p w14:paraId="1662BC9E" w14:textId="77777777" w:rsidR="00073218" w:rsidRDefault="00073218" w:rsidP="000D0290">
            <w:pPr>
              <w:rPr>
                <w:color w:val="222222"/>
              </w:rPr>
            </w:pPr>
            <w:r>
              <w:rPr>
                <w:color w:val="222222"/>
              </w:rPr>
              <w:t>11</w:t>
            </w:r>
          </w:p>
        </w:tc>
        <w:tc>
          <w:tcPr>
            <w:tcW w:w="480" w:type="dxa"/>
          </w:tcPr>
          <w:p w14:paraId="64EAB617" w14:textId="77777777" w:rsidR="00073218" w:rsidRDefault="00073218" w:rsidP="000D0290">
            <w:pPr>
              <w:rPr>
                <w:color w:val="222222"/>
              </w:rPr>
            </w:pPr>
            <w:r>
              <w:rPr>
                <w:color w:val="222222"/>
              </w:rPr>
              <w:t>15</w:t>
            </w:r>
          </w:p>
        </w:tc>
        <w:tc>
          <w:tcPr>
            <w:tcW w:w="480" w:type="dxa"/>
          </w:tcPr>
          <w:p w14:paraId="1B586F24" w14:textId="77777777" w:rsidR="00073218" w:rsidRDefault="00073218" w:rsidP="000D0290">
            <w:pPr>
              <w:rPr>
                <w:color w:val="222222"/>
              </w:rPr>
            </w:pPr>
            <w:r>
              <w:rPr>
                <w:color w:val="222222"/>
              </w:rPr>
              <w:t>13</w:t>
            </w:r>
          </w:p>
        </w:tc>
        <w:tc>
          <w:tcPr>
            <w:tcW w:w="481" w:type="dxa"/>
          </w:tcPr>
          <w:p w14:paraId="2AAC894D" w14:textId="77777777" w:rsidR="00073218" w:rsidRDefault="00073218" w:rsidP="000D0290">
            <w:pPr>
              <w:rPr>
                <w:color w:val="222222"/>
              </w:rPr>
            </w:pPr>
            <w:r>
              <w:rPr>
                <w:color w:val="222222"/>
              </w:rPr>
              <w:t>12</w:t>
            </w:r>
          </w:p>
        </w:tc>
        <w:tc>
          <w:tcPr>
            <w:tcW w:w="452" w:type="dxa"/>
          </w:tcPr>
          <w:p w14:paraId="381C24EB" w14:textId="77777777" w:rsidR="00073218" w:rsidRDefault="00073218" w:rsidP="000D0290">
            <w:pPr>
              <w:rPr>
                <w:color w:val="222222"/>
              </w:rPr>
            </w:pPr>
            <w:r>
              <w:rPr>
                <w:color w:val="222222"/>
              </w:rPr>
              <w:t>9</w:t>
            </w:r>
          </w:p>
        </w:tc>
        <w:tc>
          <w:tcPr>
            <w:tcW w:w="452" w:type="dxa"/>
          </w:tcPr>
          <w:p w14:paraId="2AC10BF6" w14:textId="77777777" w:rsidR="00073218" w:rsidRDefault="00073218" w:rsidP="000D0290">
            <w:pPr>
              <w:rPr>
                <w:color w:val="222222"/>
              </w:rPr>
            </w:pPr>
            <w:r>
              <w:rPr>
                <w:color w:val="222222"/>
              </w:rPr>
              <w:t>8</w:t>
            </w:r>
          </w:p>
        </w:tc>
        <w:tc>
          <w:tcPr>
            <w:tcW w:w="481" w:type="dxa"/>
          </w:tcPr>
          <w:p w14:paraId="4AF4A5DF" w14:textId="050800C9" w:rsidR="00073218" w:rsidRDefault="00943C74" w:rsidP="000D0290">
            <w:pPr>
              <w:rPr>
                <w:color w:val="222222"/>
              </w:rPr>
            </w:pPr>
            <w:r>
              <w:rPr>
                <w:color w:val="222222"/>
              </w:rPr>
              <w:t>7</w:t>
            </w:r>
          </w:p>
        </w:tc>
        <w:tc>
          <w:tcPr>
            <w:tcW w:w="481" w:type="dxa"/>
          </w:tcPr>
          <w:p w14:paraId="268C3D1F" w14:textId="77777777" w:rsidR="00073218" w:rsidRDefault="00073218" w:rsidP="000D0290">
            <w:pPr>
              <w:rPr>
                <w:color w:val="222222"/>
              </w:rPr>
            </w:pPr>
            <w:r>
              <w:rPr>
                <w:color w:val="222222"/>
              </w:rPr>
              <w:t>17</w:t>
            </w:r>
          </w:p>
        </w:tc>
        <w:tc>
          <w:tcPr>
            <w:tcW w:w="481" w:type="dxa"/>
          </w:tcPr>
          <w:p w14:paraId="6D119152" w14:textId="77777777" w:rsidR="00073218" w:rsidRDefault="00073218" w:rsidP="000D0290">
            <w:pPr>
              <w:rPr>
                <w:color w:val="222222"/>
              </w:rPr>
            </w:pPr>
            <w:r>
              <w:rPr>
                <w:color w:val="222222"/>
              </w:rPr>
              <w:t>14</w:t>
            </w:r>
          </w:p>
        </w:tc>
        <w:tc>
          <w:tcPr>
            <w:tcW w:w="452" w:type="dxa"/>
          </w:tcPr>
          <w:p w14:paraId="5600E66E" w14:textId="77777777" w:rsidR="00073218" w:rsidRDefault="00073218" w:rsidP="000D0290">
            <w:pPr>
              <w:rPr>
                <w:color w:val="222222"/>
              </w:rPr>
            </w:pPr>
            <w:r>
              <w:rPr>
                <w:color w:val="222222"/>
              </w:rPr>
              <w:t>3</w:t>
            </w:r>
          </w:p>
        </w:tc>
        <w:tc>
          <w:tcPr>
            <w:tcW w:w="452" w:type="dxa"/>
          </w:tcPr>
          <w:p w14:paraId="7B94FCAC" w14:textId="77777777" w:rsidR="00073218" w:rsidRDefault="00073218" w:rsidP="000D0290">
            <w:pPr>
              <w:rPr>
                <w:color w:val="222222"/>
              </w:rPr>
            </w:pPr>
            <w:r>
              <w:rPr>
                <w:color w:val="222222"/>
              </w:rPr>
              <w:t>5</w:t>
            </w:r>
          </w:p>
        </w:tc>
        <w:tc>
          <w:tcPr>
            <w:tcW w:w="452" w:type="dxa"/>
          </w:tcPr>
          <w:p w14:paraId="1DAE5636" w14:textId="2D4244EB" w:rsidR="00073218" w:rsidRPr="00943C74" w:rsidRDefault="00943C74" w:rsidP="000D0290">
            <w:pPr>
              <w:rPr>
                <w:color w:val="222222"/>
              </w:rPr>
            </w:pPr>
            <w:r w:rsidRPr="00943C74">
              <w:rPr>
                <w:color w:val="222222"/>
              </w:rPr>
              <w:t>6</w:t>
            </w:r>
          </w:p>
        </w:tc>
        <w:tc>
          <w:tcPr>
            <w:tcW w:w="481" w:type="dxa"/>
          </w:tcPr>
          <w:p w14:paraId="442E15AE" w14:textId="77777777" w:rsidR="00073218" w:rsidRDefault="00073218" w:rsidP="000D0290">
            <w:pPr>
              <w:rPr>
                <w:color w:val="222222"/>
              </w:rPr>
            </w:pPr>
            <w:r>
              <w:rPr>
                <w:color w:val="222222"/>
              </w:rPr>
              <w:t>10</w:t>
            </w:r>
          </w:p>
        </w:tc>
        <w:tc>
          <w:tcPr>
            <w:tcW w:w="481" w:type="dxa"/>
          </w:tcPr>
          <w:p w14:paraId="370299AA" w14:textId="67EBE2EB" w:rsidR="00073218" w:rsidRPr="00943C74" w:rsidRDefault="00943C74" w:rsidP="000D0290">
            <w:pPr>
              <w:rPr>
                <w:color w:val="222222"/>
              </w:rPr>
            </w:pPr>
            <w:r w:rsidRPr="00943C74">
              <w:rPr>
                <w:color w:val="222222"/>
              </w:rPr>
              <w:t>16</w:t>
            </w:r>
          </w:p>
        </w:tc>
        <w:tc>
          <w:tcPr>
            <w:tcW w:w="481" w:type="dxa"/>
          </w:tcPr>
          <w:p w14:paraId="79CDE659" w14:textId="3C43B683" w:rsidR="00073218" w:rsidRPr="00943C74" w:rsidRDefault="00943C74" w:rsidP="000D0290">
            <w:pPr>
              <w:rPr>
                <w:color w:val="222222"/>
              </w:rPr>
            </w:pPr>
            <w:r w:rsidRPr="00943C74">
              <w:rPr>
                <w:color w:val="222222"/>
              </w:rPr>
              <w:t>18</w:t>
            </w:r>
          </w:p>
        </w:tc>
        <w:tc>
          <w:tcPr>
            <w:tcW w:w="481" w:type="dxa"/>
          </w:tcPr>
          <w:p w14:paraId="6B0ACB22" w14:textId="0A392C5C" w:rsidR="00073218" w:rsidRPr="00943C74" w:rsidRDefault="00943C74" w:rsidP="000D0290">
            <w:pPr>
              <w:rPr>
                <w:color w:val="222222"/>
              </w:rPr>
            </w:pPr>
            <w:r w:rsidRPr="00943C74">
              <w:rPr>
                <w:color w:val="222222"/>
              </w:rPr>
              <w:t>19</w:t>
            </w:r>
          </w:p>
        </w:tc>
        <w:tc>
          <w:tcPr>
            <w:tcW w:w="452" w:type="dxa"/>
          </w:tcPr>
          <w:p w14:paraId="181FB949" w14:textId="77777777" w:rsidR="00073218" w:rsidRDefault="00073218" w:rsidP="000D0290">
            <w:pPr>
              <w:rPr>
                <w:color w:val="222222"/>
              </w:rPr>
            </w:pPr>
            <w:r>
              <w:rPr>
                <w:color w:val="222222"/>
              </w:rPr>
              <w:t>4</w:t>
            </w:r>
          </w:p>
        </w:tc>
        <w:tc>
          <w:tcPr>
            <w:tcW w:w="452" w:type="dxa"/>
          </w:tcPr>
          <w:p w14:paraId="1413E895" w14:textId="77777777" w:rsidR="00073218" w:rsidRDefault="00073218" w:rsidP="000D0290">
            <w:pPr>
              <w:rPr>
                <w:color w:val="222222"/>
              </w:rPr>
            </w:pPr>
            <w:r>
              <w:rPr>
                <w:color w:val="222222"/>
              </w:rPr>
              <w:t>2</w:t>
            </w:r>
          </w:p>
        </w:tc>
        <w:tc>
          <w:tcPr>
            <w:tcW w:w="452" w:type="dxa"/>
          </w:tcPr>
          <w:p w14:paraId="5ACE6568" w14:textId="77777777" w:rsidR="00073218" w:rsidRDefault="00073218" w:rsidP="000D0290">
            <w:pPr>
              <w:rPr>
                <w:color w:val="222222"/>
              </w:rPr>
            </w:pPr>
            <w:r>
              <w:rPr>
                <w:color w:val="222222"/>
              </w:rPr>
              <w:t>0</w:t>
            </w:r>
          </w:p>
        </w:tc>
      </w:tr>
    </w:tbl>
    <w:p w14:paraId="3845DAC2" w14:textId="200DCA56" w:rsidR="00073218" w:rsidRDefault="00073218" w:rsidP="00073218">
      <w:pPr>
        <w:shd w:val="clear" w:color="auto" w:fill="FFFFFF"/>
        <w:rPr>
          <w:color w:val="222222"/>
        </w:rPr>
      </w:pPr>
    </w:p>
    <w:p w14:paraId="4C1810F5" w14:textId="073BE552" w:rsidR="00943C74" w:rsidRDefault="00943C74" w:rsidP="00073218">
      <w:pPr>
        <w:shd w:val="clear" w:color="auto" w:fill="FFFFFF"/>
        <w:rPr>
          <w:color w:val="222222"/>
        </w:rPr>
      </w:pPr>
      <w:r>
        <w:rPr>
          <w:color w:val="222222"/>
        </w:rPr>
        <w:t>In this list:</w:t>
      </w:r>
    </w:p>
    <w:p w14:paraId="1FD937C8" w14:textId="55F9E215" w:rsidR="00943C74" w:rsidRDefault="00943C74" w:rsidP="009008BE">
      <w:pPr>
        <w:pStyle w:val="ListParagraph"/>
        <w:numPr>
          <w:ilvl w:val="0"/>
          <w:numId w:val="5"/>
        </w:numPr>
        <w:shd w:val="clear" w:color="auto" w:fill="FFFFFF"/>
        <w:rPr>
          <w:color w:val="222222"/>
        </w:rPr>
      </w:pPr>
      <w:r>
        <w:rPr>
          <w:color w:val="222222"/>
        </w:rPr>
        <w:t>Each number is repeated only once (no repeated numbers)</w:t>
      </w:r>
    </w:p>
    <w:p w14:paraId="6E6325AE" w14:textId="13412CD1" w:rsidR="00943C74" w:rsidRDefault="00943C74" w:rsidP="009008BE">
      <w:pPr>
        <w:pStyle w:val="ListParagraph"/>
        <w:numPr>
          <w:ilvl w:val="0"/>
          <w:numId w:val="5"/>
        </w:numPr>
        <w:shd w:val="clear" w:color="auto" w:fill="FFFFFF"/>
        <w:rPr>
          <w:color w:val="222222"/>
        </w:rPr>
      </w:pPr>
      <w:r>
        <w:rPr>
          <w:color w:val="222222"/>
        </w:rPr>
        <w:t>There are 20 items in the list</w:t>
      </w:r>
    </w:p>
    <w:p w14:paraId="46610A05" w14:textId="47A681AA" w:rsidR="00943C74" w:rsidRPr="00943C74" w:rsidRDefault="00943C74" w:rsidP="009008BE">
      <w:pPr>
        <w:pStyle w:val="ListParagraph"/>
        <w:numPr>
          <w:ilvl w:val="0"/>
          <w:numId w:val="5"/>
        </w:numPr>
        <w:shd w:val="clear" w:color="auto" w:fill="FFFFFF"/>
        <w:rPr>
          <w:color w:val="222222"/>
        </w:rPr>
      </w:pPr>
      <w:r>
        <w:rPr>
          <w:color w:val="222222"/>
        </w:rPr>
        <w:t>The list contains numbers between 0 and 19. (0 and 19 also included)</w:t>
      </w:r>
    </w:p>
    <w:p w14:paraId="24F6830A" w14:textId="77777777" w:rsidR="00943C74" w:rsidRDefault="00943C74" w:rsidP="00073218">
      <w:pPr>
        <w:shd w:val="clear" w:color="auto" w:fill="FFFFFF"/>
        <w:rPr>
          <w:color w:val="222222"/>
        </w:rPr>
      </w:pPr>
    </w:p>
    <w:p w14:paraId="534338EB" w14:textId="1C63DCA5" w:rsidR="00073218" w:rsidRPr="00073218" w:rsidRDefault="00073218" w:rsidP="00073218">
      <w:pPr>
        <w:shd w:val="clear" w:color="auto" w:fill="FFFFFF"/>
        <w:rPr>
          <w:b/>
          <w:bCs/>
          <w:color w:val="222222"/>
        </w:rPr>
      </w:pPr>
      <w:r>
        <w:rPr>
          <w:color w:val="222222"/>
        </w:rPr>
        <w:t xml:space="preserve">Also, you been given another list which is:  </w:t>
      </w:r>
      <w:r w:rsidRPr="00073218">
        <w:rPr>
          <w:b/>
          <w:bCs/>
          <w:color w:val="222222"/>
        </w:rPr>
        <w:t>indexes = [3,6,10,11,17]</w:t>
      </w:r>
    </w:p>
    <w:p w14:paraId="4FD19185" w14:textId="67694F2F" w:rsidR="00073218" w:rsidRDefault="00073218" w:rsidP="00073218">
      <w:pPr>
        <w:shd w:val="clear" w:color="auto" w:fill="FFFFFF"/>
        <w:rPr>
          <w:color w:val="222222"/>
        </w:rPr>
      </w:pPr>
      <w:r>
        <w:rPr>
          <w:color w:val="222222"/>
        </w:rPr>
        <w:t>The indexes list represents a list of indexes.</w:t>
      </w:r>
    </w:p>
    <w:p w14:paraId="4E0F9BBC" w14:textId="47D65715" w:rsidR="00073218" w:rsidRDefault="00073218" w:rsidP="00073218">
      <w:pPr>
        <w:shd w:val="clear" w:color="auto" w:fill="FFFFFF"/>
        <w:rPr>
          <w:color w:val="222222"/>
        </w:rPr>
      </w:pPr>
    </w:p>
    <w:p w14:paraId="04D7AE07" w14:textId="24260E18" w:rsidR="00073218" w:rsidRDefault="00073218" w:rsidP="00073218">
      <w:pPr>
        <w:shd w:val="clear" w:color="auto" w:fill="FFFFFF"/>
        <w:rPr>
          <w:color w:val="222222"/>
        </w:rPr>
      </w:pPr>
      <w:r>
        <w:rPr>
          <w:color w:val="222222"/>
        </w:rPr>
        <w:t xml:space="preserve">Remember: The items in a list (for instance </w:t>
      </w:r>
      <w:r w:rsidRPr="00073218">
        <w:rPr>
          <w:i/>
          <w:iCs/>
          <w:color w:val="222222"/>
        </w:rPr>
        <w:t>numbers</w:t>
      </w:r>
      <w:r>
        <w:rPr>
          <w:color w:val="222222"/>
        </w:rPr>
        <w:t xml:space="preserve">) are indexed from 0. </w:t>
      </w:r>
    </w:p>
    <w:p w14:paraId="62F77E4A" w14:textId="4BB4D957" w:rsidR="00073218" w:rsidRDefault="00073218" w:rsidP="00073218">
      <w:pPr>
        <w:shd w:val="clear" w:color="auto" w:fill="FFFFFF"/>
        <w:rPr>
          <w:color w:val="222222"/>
        </w:rPr>
      </w:pPr>
    </w:p>
    <w:p w14:paraId="7402AD21" w14:textId="37A8798D" w:rsidR="00073218" w:rsidRPr="002766C7" w:rsidRDefault="00073218" w:rsidP="00073218">
      <w:pPr>
        <w:shd w:val="clear" w:color="auto" w:fill="FFFFFF"/>
        <w:rPr>
          <w:b/>
          <w:bCs/>
          <w:i/>
          <w:iCs/>
          <w:color w:val="222222"/>
        </w:rPr>
      </w:pPr>
      <w:r w:rsidRPr="002766C7">
        <w:rPr>
          <w:b/>
          <w:bCs/>
          <w:i/>
          <w:iCs/>
          <w:color w:val="222222"/>
        </w:rPr>
        <w:t>Now we want to remove all items in numbers</w:t>
      </w:r>
      <w:r w:rsidR="004E7E13">
        <w:rPr>
          <w:b/>
          <w:bCs/>
          <w:i/>
          <w:iCs/>
          <w:color w:val="222222"/>
        </w:rPr>
        <w:t xml:space="preserve"> list</w:t>
      </w:r>
      <w:r w:rsidRPr="002766C7">
        <w:rPr>
          <w:b/>
          <w:bCs/>
          <w:i/>
          <w:iCs/>
          <w:color w:val="222222"/>
        </w:rPr>
        <w:t xml:space="preserve"> whose indexes are in the list of indexes</w:t>
      </w:r>
      <w:r w:rsidR="002766C7" w:rsidRPr="002766C7">
        <w:rPr>
          <w:b/>
          <w:bCs/>
          <w:i/>
          <w:iCs/>
          <w:color w:val="222222"/>
        </w:rPr>
        <w:t xml:space="preserve"> and return the resulting list. In the resulting list the order of items should be the same as the order of items in the numbers list. The resulting list has all items of the numbers list in the same order excluding the removed items from the numbers list. </w:t>
      </w:r>
    </w:p>
    <w:p w14:paraId="26F71BFC" w14:textId="2F4BBE12" w:rsidR="00073218" w:rsidRDefault="00073218" w:rsidP="00073218">
      <w:pPr>
        <w:shd w:val="clear" w:color="auto" w:fill="FFFFFF"/>
        <w:rPr>
          <w:color w:val="222222"/>
        </w:rPr>
      </w:pPr>
    </w:p>
    <w:p w14:paraId="07C791DB" w14:textId="2EA8C9BD" w:rsidR="002766C7" w:rsidRDefault="00943C74" w:rsidP="00073218">
      <w:pPr>
        <w:shd w:val="clear" w:color="auto" w:fill="FFFFFF"/>
        <w:rPr>
          <w:color w:val="222222"/>
        </w:rPr>
      </w:pPr>
      <w:r>
        <w:rPr>
          <w:color w:val="222222"/>
        </w:rPr>
        <w:t>Three</w:t>
      </w:r>
      <w:r w:rsidR="002766C7">
        <w:rPr>
          <w:color w:val="222222"/>
        </w:rPr>
        <w:t xml:space="preserve"> potential solutions for this problem have been suggested:</w:t>
      </w:r>
    </w:p>
    <w:p w14:paraId="7B2D2489" w14:textId="7E680A65" w:rsidR="002766C7" w:rsidRDefault="002766C7" w:rsidP="00073218">
      <w:pPr>
        <w:shd w:val="clear" w:color="auto" w:fill="FFFFFF"/>
        <w:rPr>
          <w:color w:val="222222"/>
        </w:rPr>
      </w:pPr>
    </w:p>
    <w:p w14:paraId="574147B0" w14:textId="554BEA11" w:rsidR="002766C7" w:rsidRDefault="00943C74" w:rsidP="00943C74">
      <w:pPr>
        <w:shd w:val="clear" w:color="auto" w:fill="FFFFFF"/>
        <w:rPr>
          <w:color w:val="222222"/>
        </w:rPr>
      </w:pPr>
      <w:r>
        <w:rPr>
          <w:b/>
          <w:bCs/>
          <w:color w:val="222222"/>
        </w:rPr>
        <w:t xml:space="preserve">Potential </w:t>
      </w:r>
      <w:r w:rsidR="002766C7" w:rsidRPr="002766C7">
        <w:rPr>
          <w:b/>
          <w:bCs/>
          <w:color w:val="222222"/>
        </w:rPr>
        <w:t xml:space="preserve">Solution1: </w:t>
      </w:r>
      <w:r w:rsidR="00C300F3" w:rsidRPr="00C300F3">
        <w:rPr>
          <w:color w:val="222222"/>
        </w:rPr>
        <w:t>Create an empty list and</w:t>
      </w:r>
      <w:r w:rsidR="00C300F3">
        <w:rPr>
          <w:b/>
          <w:bCs/>
          <w:color w:val="222222"/>
        </w:rPr>
        <w:t xml:space="preserve"> </w:t>
      </w:r>
      <w:r w:rsidR="00C300F3">
        <w:rPr>
          <w:color w:val="222222"/>
        </w:rPr>
        <w:t>u</w:t>
      </w:r>
      <w:r w:rsidRPr="00943C74">
        <w:rPr>
          <w:color w:val="222222"/>
        </w:rPr>
        <w:t xml:space="preserve">sing a loop, go through the list of </w:t>
      </w:r>
      <w:r w:rsidRPr="00943C74">
        <w:rPr>
          <w:i/>
          <w:iCs/>
          <w:color w:val="222222"/>
        </w:rPr>
        <w:t>numbers</w:t>
      </w:r>
      <w:r w:rsidRPr="00943C74">
        <w:rPr>
          <w:color w:val="222222"/>
        </w:rPr>
        <w:t xml:space="preserve"> and </w:t>
      </w:r>
      <w:r w:rsidR="00C300F3">
        <w:rPr>
          <w:color w:val="222222"/>
        </w:rPr>
        <w:t xml:space="preserve">only add items from the </w:t>
      </w:r>
      <w:r w:rsidR="00C300F3" w:rsidRPr="00C300F3">
        <w:rPr>
          <w:i/>
          <w:iCs/>
          <w:color w:val="222222"/>
        </w:rPr>
        <w:t>numbers</w:t>
      </w:r>
      <w:r w:rsidR="00C300F3">
        <w:rPr>
          <w:color w:val="222222"/>
        </w:rPr>
        <w:t xml:space="preserve"> list to the empty list whose indexes are not in the list of indexes and return the resulting list.</w:t>
      </w:r>
    </w:p>
    <w:p w14:paraId="28718DAC" w14:textId="0AE4E8F7" w:rsidR="00943C74" w:rsidRDefault="00943C74" w:rsidP="00943C74">
      <w:pPr>
        <w:shd w:val="clear" w:color="auto" w:fill="FFFFFF"/>
        <w:rPr>
          <w:color w:val="222222"/>
        </w:rPr>
      </w:pPr>
    </w:p>
    <w:p w14:paraId="0AC9FB50" w14:textId="77777777" w:rsidR="00C300F3" w:rsidRDefault="00C300F3" w:rsidP="00943C74">
      <w:pPr>
        <w:shd w:val="clear" w:color="auto" w:fill="FFFFFF"/>
        <w:rPr>
          <w:color w:val="222222"/>
        </w:rPr>
      </w:pPr>
    </w:p>
    <w:p w14:paraId="7A115A20" w14:textId="77D96720" w:rsidR="00943C74" w:rsidRPr="00943C74" w:rsidRDefault="00943C74" w:rsidP="00943C74">
      <w:pPr>
        <w:shd w:val="clear" w:color="auto" w:fill="FFFFFF"/>
        <w:rPr>
          <w:color w:val="222222"/>
        </w:rPr>
      </w:pPr>
      <w:r>
        <w:rPr>
          <w:b/>
          <w:bCs/>
          <w:color w:val="222222"/>
        </w:rPr>
        <w:t xml:space="preserve">Potential </w:t>
      </w:r>
      <w:r w:rsidRPr="002766C7">
        <w:rPr>
          <w:b/>
          <w:bCs/>
          <w:color w:val="222222"/>
        </w:rPr>
        <w:t>Solution</w:t>
      </w:r>
      <w:r>
        <w:rPr>
          <w:b/>
          <w:bCs/>
          <w:color w:val="222222"/>
        </w:rPr>
        <w:t>2</w:t>
      </w:r>
      <w:r w:rsidRPr="002766C7">
        <w:rPr>
          <w:b/>
          <w:bCs/>
          <w:color w:val="222222"/>
        </w:rPr>
        <w:t>:</w:t>
      </w:r>
      <w:r>
        <w:rPr>
          <w:b/>
          <w:bCs/>
          <w:color w:val="222222"/>
        </w:rPr>
        <w:t xml:space="preserve"> </w:t>
      </w:r>
      <w:r w:rsidRPr="00943C74">
        <w:rPr>
          <w:color w:val="222222"/>
        </w:rPr>
        <w:t xml:space="preserve">Create an empty set and using a loop only add items from the list of numbers to the set whose indexes are not in the list of indexes. Then somehow </w:t>
      </w:r>
      <w:r w:rsidR="004E7E13">
        <w:rPr>
          <w:color w:val="222222"/>
        </w:rPr>
        <w:t>convert the set to a list in which the order of the items is similar to the order of the items in numbers list.</w:t>
      </w:r>
    </w:p>
    <w:p w14:paraId="528EFE82" w14:textId="01BAECA8" w:rsidR="00943C74" w:rsidRDefault="00943C74" w:rsidP="00943C74">
      <w:pPr>
        <w:shd w:val="clear" w:color="auto" w:fill="FFFFFF"/>
        <w:rPr>
          <w:color w:val="222222"/>
        </w:rPr>
      </w:pPr>
    </w:p>
    <w:p w14:paraId="7B158C2B" w14:textId="77777777" w:rsidR="00C300F3" w:rsidRPr="00943C74" w:rsidRDefault="00C300F3" w:rsidP="00943C74">
      <w:pPr>
        <w:shd w:val="clear" w:color="auto" w:fill="FFFFFF"/>
        <w:rPr>
          <w:color w:val="222222"/>
        </w:rPr>
      </w:pPr>
    </w:p>
    <w:p w14:paraId="68C92B3D" w14:textId="4EED51B6" w:rsidR="002766C7" w:rsidRDefault="00943C74" w:rsidP="00073218">
      <w:pPr>
        <w:shd w:val="clear" w:color="auto" w:fill="FFFFFF"/>
        <w:rPr>
          <w:color w:val="222222"/>
        </w:rPr>
      </w:pPr>
      <w:r>
        <w:rPr>
          <w:b/>
          <w:bCs/>
          <w:color w:val="222222"/>
        </w:rPr>
        <w:t xml:space="preserve">Potential </w:t>
      </w:r>
      <w:r w:rsidRPr="002766C7">
        <w:rPr>
          <w:b/>
          <w:bCs/>
          <w:color w:val="222222"/>
        </w:rPr>
        <w:t>Solution</w:t>
      </w:r>
      <w:r>
        <w:rPr>
          <w:b/>
          <w:bCs/>
          <w:color w:val="222222"/>
        </w:rPr>
        <w:t>3</w:t>
      </w:r>
      <w:r w:rsidRPr="002766C7">
        <w:rPr>
          <w:b/>
          <w:bCs/>
          <w:color w:val="222222"/>
        </w:rPr>
        <w:t>:</w:t>
      </w:r>
      <w:r>
        <w:rPr>
          <w:b/>
          <w:bCs/>
          <w:color w:val="222222"/>
        </w:rPr>
        <w:t xml:space="preserve"> </w:t>
      </w:r>
      <w:r w:rsidRPr="00C300F3">
        <w:rPr>
          <w:color w:val="222222"/>
        </w:rPr>
        <w:t xml:space="preserve">Using the </w:t>
      </w:r>
      <w:r w:rsidR="00C300F3" w:rsidRPr="00C300F3">
        <w:rPr>
          <w:color w:val="222222"/>
        </w:rPr>
        <w:t xml:space="preserve">list of numbers above, create a dictionary whose keys are the indexes from 0 to 19 and the values are the corresponding items in the list of numbers. Then remove all pairs from the dictionary whose keys are in the list of </w:t>
      </w:r>
      <w:r w:rsidR="00C300F3" w:rsidRPr="00C300F3">
        <w:rPr>
          <w:i/>
          <w:iCs/>
          <w:color w:val="222222"/>
        </w:rPr>
        <w:t>indexes</w:t>
      </w:r>
      <w:r w:rsidR="00C300F3" w:rsidRPr="00C300F3">
        <w:rPr>
          <w:color w:val="222222"/>
        </w:rPr>
        <w:t>. Then somehow create a list from the resulting dictionary and return it.</w:t>
      </w:r>
      <w:r w:rsidR="004E7E13">
        <w:rPr>
          <w:color w:val="222222"/>
        </w:rPr>
        <w:t xml:space="preserve"> Remember the order of the items in the resulting list should be the same as the order of the number in the numbers list.</w:t>
      </w:r>
    </w:p>
    <w:p w14:paraId="16A59EF6" w14:textId="6ACFEEE6" w:rsidR="00C300F3" w:rsidRDefault="00C300F3" w:rsidP="00073218">
      <w:pPr>
        <w:shd w:val="clear" w:color="auto" w:fill="FFFFFF"/>
        <w:rPr>
          <w:color w:val="222222"/>
        </w:rPr>
      </w:pPr>
    </w:p>
    <w:p w14:paraId="37E6B2C8" w14:textId="77777777" w:rsidR="00943C74" w:rsidRDefault="00943C74" w:rsidP="00073218">
      <w:pPr>
        <w:shd w:val="clear" w:color="auto" w:fill="FFFFFF"/>
        <w:rPr>
          <w:color w:val="222222"/>
        </w:rPr>
      </w:pPr>
    </w:p>
    <w:p w14:paraId="532AA75C" w14:textId="77777777" w:rsidR="00C300F3" w:rsidRDefault="00C300F3" w:rsidP="00073218">
      <w:pPr>
        <w:shd w:val="clear" w:color="auto" w:fill="FFFFFF"/>
        <w:rPr>
          <w:color w:val="222222"/>
        </w:rPr>
      </w:pPr>
    </w:p>
    <w:p w14:paraId="4DAC8743" w14:textId="1636856B" w:rsidR="00C300F3" w:rsidRDefault="00C300F3" w:rsidP="00073218">
      <w:pPr>
        <w:shd w:val="clear" w:color="auto" w:fill="FFFFFF"/>
        <w:rPr>
          <w:color w:val="222222"/>
        </w:rPr>
      </w:pPr>
      <w:r>
        <w:rPr>
          <w:color w:val="222222"/>
        </w:rPr>
        <w:t>Now answer the following questions:</w:t>
      </w:r>
    </w:p>
    <w:p w14:paraId="44A91716" w14:textId="25E79032" w:rsidR="00C300F3" w:rsidRDefault="00C300F3" w:rsidP="00073218">
      <w:pPr>
        <w:shd w:val="clear" w:color="auto" w:fill="FFFFFF"/>
        <w:rPr>
          <w:color w:val="222222"/>
        </w:rPr>
      </w:pPr>
    </w:p>
    <w:p w14:paraId="3F93828A" w14:textId="479B810C" w:rsidR="00C300F3" w:rsidRPr="00AF30DE" w:rsidRDefault="00AF30DE" w:rsidP="00AF30DE">
      <w:pPr>
        <w:shd w:val="clear" w:color="auto" w:fill="FFFFFF"/>
        <w:rPr>
          <w:color w:val="222222"/>
        </w:rPr>
      </w:pPr>
      <w:r w:rsidRPr="00AF30DE">
        <w:rPr>
          <w:b/>
          <w:bCs/>
          <w:color w:val="222222"/>
        </w:rPr>
        <w:t>Question</w:t>
      </w:r>
      <w:r>
        <w:rPr>
          <w:b/>
          <w:bCs/>
          <w:color w:val="222222"/>
        </w:rPr>
        <w:t>1.</w:t>
      </w:r>
      <w:r w:rsidRPr="00AF30DE">
        <w:rPr>
          <w:b/>
          <w:bCs/>
          <w:color w:val="222222"/>
        </w:rPr>
        <w:t>1:</w:t>
      </w:r>
      <w:r>
        <w:rPr>
          <w:color w:val="222222"/>
        </w:rPr>
        <w:t xml:space="preserve"> </w:t>
      </w:r>
      <w:r w:rsidR="00C300F3" w:rsidRPr="00AF30DE">
        <w:rPr>
          <w:color w:val="222222"/>
        </w:rPr>
        <w:t>Which of the mentioned potential solution</w:t>
      </w:r>
      <w:r w:rsidR="004E7E13">
        <w:rPr>
          <w:color w:val="222222"/>
        </w:rPr>
        <w:t>(</w:t>
      </w:r>
      <w:r w:rsidR="00C300F3" w:rsidRPr="00AF30DE">
        <w:rPr>
          <w:color w:val="222222"/>
        </w:rPr>
        <w:t>s</w:t>
      </w:r>
      <w:r w:rsidR="004E7E13">
        <w:rPr>
          <w:color w:val="222222"/>
        </w:rPr>
        <w:t>)</w:t>
      </w:r>
      <w:r w:rsidR="00C300F3" w:rsidRPr="00AF30DE">
        <w:rPr>
          <w:color w:val="222222"/>
        </w:rPr>
        <w:t xml:space="preserve"> could result in a correct answer?</w:t>
      </w:r>
      <w:r w:rsidR="00B739C5">
        <w:rPr>
          <w:color w:val="222222"/>
        </w:rPr>
        <w:t xml:space="preserve"> (Hint: More than one solution is correct)</w:t>
      </w:r>
    </w:p>
    <w:p w14:paraId="0DAAA586" w14:textId="77777777" w:rsidR="00AF30DE" w:rsidRDefault="00AF30DE" w:rsidP="00AF30DE">
      <w:pPr>
        <w:shd w:val="clear" w:color="auto" w:fill="FFFFFF"/>
        <w:rPr>
          <w:color w:val="222222"/>
        </w:rPr>
      </w:pPr>
    </w:p>
    <w:p w14:paraId="6460BC74" w14:textId="41F45CB6" w:rsidR="00C300F3" w:rsidRPr="00AF30DE" w:rsidRDefault="00AF30DE" w:rsidP="00AF30DE">
      <w:pPr>
        <w:shd w:val="clear" w:color="auto" w:fill="FFFFFF"/>
        <w:rPr>
          <w:color w:val="222222"/>
        </w:rPr>
      </w:pPr>
      <w:r w:rsidRPr="00AF30DE">
        <w:rPr>
          <w:b/>
          <w:bCs/>
          <w:color w:val="222222"/>
        </w:rPr>
        <w:t>Question</w:t>
      </w:r>
      <w:r>
        <w:rPr>
          <w:b/>
          <w:bCs/>
          <w:color w:val="222222"/>
        </w:rPr>
        <w:t>1.</w:t>
      </w:r>
      <w:r w:rsidRPr="00AF30DE">
        <w:rPr>
          <w:b/>
          <w:bCs/>
          <w:color w:val="222222"/>
        </w:rPr>
        <w:t>2:</w:t>
      </w:r>
      <w:r>
        <w:rPr>
          <w:color w:val="222222"/>
        </w:rPr>
        <w:t xml:space="preserve"> </w:t>
      </w:r>
      <w:r w:rsidR="00C300F3" w:rsidRPr="00AF30DE">
        <w:rPr>
          <w:color w:val="222222"/>
        </w:rPr>
        <w:t xml:space="preserve">Write a </w:t>
      </w:r>
      <w:r w:rsidRPr="00AF30DE">
        <w:rPr>
          <w:color w:val="222222"/>
        </w:rPr>
        <w:t xml:space="preserve">python </w:t>
      </w:r>
      <w:r w:rsidR="00C300F3" w:rsidRPr="00AF30DE">
        <w:rPr>
          <w:color w:val="222222"/>
        </w:rPr>
        <w:t xml:space="preserve">function for </w:t>
      </w:r>
      <w:r w:rsidRPr="00AF30DE">
        <w:rPr>
          <w:color w:val="222222"/>
        </w:rPr>
        <w:t>every potential solution that you think will generate the correct result. The function should receive two input parameters: numbers and indexes and return a list which contains all items from the numbers whose indexes are not in the indexes list (as described above)</w:t>
      </w:r>
    </w:p>
    <w:p w14:paraId="0F17ED45" w14:textId="77777777" w:rsidR="00AF30DE" w:rsidRDefault="00AF30DE" w:rsidP="00AF30DE">
      <w:pPr>
        <w:shd w:val="clear" w:color="auto" w:fill="FFFFFF"/>
        <w:rPr>
          <w:color w:val="222222"/>
        </w:rPr>
      </w:pPr>
    </w:p>
    <w:p w14:paraId="2F44D8A0" w14:textId="220186D3" w:rsidR="00073218" w:rsidRDefault="00AF30DE" w:rsidP="00AF30DE">
      <w:pPr>
        <w:shd w:val="clear" w:color="auto" w:fill="FFFFFF"/>
        <w:rPr>
          <w:color w:val="222222"/>
        </w:rPr>
      </w:pPr>
      <w:r w:rsidRPr="00AF30DE">
        <w:rPr>
          <w:b/>
          <w:bCs/>
          <w:color w:val="222222"/>
        </w:rPr>
        <w:t>Question1.3:</w:t>
      </w:r>
      <w:r>
        <w:rPr>
          <w:color w:val="222222"/>
        </w:rPr>
        <w:t xml:space="preserve"> </w:t>
      </w:r>
      <w:r w:rsidRPr="00AF30DE">
        <w:rPr>
          <w:color w:val="222222"/>
        </w:rPr>
        <w:t xml:space="preserve">What is the time complexity (order of the complexity) of the solution(s) that you have implemented in </w:t>
      </w:r>
      <w:r>
        <w:rPr>
          <w:color w:val="222222"/>
        </w:rPr>
        <w:t>Q</w:t>
      </w:r>
      <w:r w:rsidRPr="00AF30DE">
        <w:rPr>
          <w:color w:val="222222"/>
        </w:rPr>
        <w:t>uestion 2.</w:t>
      </w:r>
    </w:p>
    <w:p w14:paraId="75E42F14" w14:textId="7F374943" w:rsidR="00073218" w:rsidRDefault="00073218">
      <w:pPr>
        <w:rPr>
          <w:rStyle w:val="Emphasis"/>
          <w:b/>
          <w:bCs/>
          <w:i w:val="0"/>
          <w:iCs w:val="0"/>
          <w:color w:val="ED7D31" w:themeColor="accent2"/>
          <w:sz w:val="40"/>
          <w:szCs w:val="20"/>
        </w:rPr>
      </w:pPr>
    </w:p>
    <w:p w14:paraId="09B6A8E6" w14:textId="77777777" w:rsidR="00073218" w:rsidRDefault="00073218">
      <w:pPr>
        <w:rPr>
          <w:rStyle w:val="Emphasis"/>
          <w:b/>
          <w:bCs/>
          <w:i w:val="0"/>
          <w:iCs w:val="0"/>
          <w:color w:val="ED7D31" w:themeColor="accent2"/>
          <w:sz w:val="40"/>
          <w:szCs w:val="20"/>
        </w:rPr>
      </w:pPr>
      <w:r>
        <w:rPr>
          <w:rStyle w:val="Emphasis"/>
          <w:i w:val="0"/>
          <w:iCs w:val="0"/>
          <w:color w:val="ED7D31" w:themeColor="accent2"/>
        </w:rPr>
        <w:br w:type="page"/>
      </w:r>
    </w:p>
    <w:p w14:paraId="4041A617" w14:textId="7E9C3C0B" w:rsidR="00326DF9" w:rsidRPr="00BD65B0" w:rsidRDefault="00326DF9" w:rsidP="00326DF9">
      <w:pPr>
        <w:pStyle w:val="Heading1"/>
        <w:jc w:val="left"/>
        <w:rPr>
          <w:rStyle w:val="Emphasis"/>
          <w:i w:val="0"/>
          <w:iCs w:val="0"/>
          <w:color w:val="000000" w:themeColor="text1"/>
        </w:rPr>
      </w:pPr>
      <w:r w:rsidRPr="00BD65B0">
        <w:rPr>
          <w:rStyle w:val="Emphasis"/>
          <w:i w:val="0"/>
          <w:iCs w:val="0"/>
          <w:color w:val="000000" w:themeColor="text1"/>
        </w:rPr>
        <w:lastRenderedPageBreak/>
        <w:t>Problem</w:t>
      </w:r>
      <w:r w:rsidR="00AF30DE" w:rsidRPr="00BD65B0">
        <w:rPr>
          <w:rStyle w:val="Emphasis"/>
          <w:i w:val="0"/>
          <w:iCs w:val="0"/>
          <w:color w:val="000000" w:themeColor="text1"/>
        </w:rPr>
        <w:t>2</w:t>
      </w:r>
      <w:r w:rsidRPr="00BD65B0">
        <w:rPr>
          <w:rStyle w:val="Emphasis"/>
          <w:i w:val="0"/>
          <w:iCs w:val="0"/>
          <w:color w:val="000000" w:themeColor="text1"/>
        </w:rPr>
        <w:t xml:space="preserve">: </w:t>
      </w:r>
      <w:r w:rsidR="00073218" w:rsidRPr="00BD65B0">
        <w:rPr>
          <w:rStyle w:val="Emphasis"/>
          <w:i w:val="0"/>
          <w:iCs w:val="0"/>
          <w:color w:val="000000" w:themeColor="text1"/>
        </w:rPr>
        <w:t>Analysis</w:t>
      </w:r>
    </w:p>
    <w:p w14:paraId="2BC404D2" w14:textId="1141C068" w:rsidR="00C22B8D" w:rsidRDefault="00C22B8D" w:rsidP="00AF30DE">
      <w:r>
        <w:t>Suppose the following list is given</w:t>
      </w:r>
      <w:r w:rsidR="00AF30DE">
        <w:t>:</w:t>
      </w:r>
    </w:p>
    <w:p w14:paraId="48A66838" w14:textId="19F9BC3D" w:rsidR="00C22B8D" w:rsidRPr="00C22B8D" w:rsidRDefault="00C22B8D" w:rsidP="00C22B8D">
      <w:r>
        <w:t xml:space="preserve"> </w:t>
      </w:r>
    </w:p>
    <w:tbl>
      <w:tblPr>
        <w:tblStyle w:val="TableGrid"/>
        <w:tblW w:w="0" w:type="auto"/>
        <w:tblLook w:val="04A0" w:firstRow="1" w:lastRow="0" w:firstColumn="1" w:lastColumn="0" w:noHBand="0" w:noVBand="1"/>
      </w:tblPr>
      <w:tblGrid>
        <w:gridCol w:w="488"/>
        <w:gridCol w:w="488"/>
        <w:gridCol w:w="488"/>
        <w:gridCol w:w="488"/>
        <w:gridCol w:w="489"/>
        <w:gridCol w:w="489"/>
        <w:gridCol w:w="489"/>
        <w:gridCol w:w="489"/>
        <w:gridCol w:w="489"/>
        <w:gridCol w:w="489"/>
        <w:gridCol w:w="489"/>
        <w:gridCol w:w="489"/>
        <w:gridCol w:w="489"/>
        <w:gridCol w:w="489"/>
        <w:gridCol w:w="489"/>
        <w:gridCol w:w="489"/>
        <w:gridCol w:w="489"/>
        <w:gridCol w:w="489"/>
        <w:gridCol w:w="489"/>
        <w:gridCol w:w="489"/>
      </w:tblGrid>
      <w:tr w:rsidR="00C22B8D" w14:paraId="3A1C8EC5" w14:textId="77777777" w:rsidTr="00C22B8D">
        <w:tc>
          <w:tcPr>
            <w:tcW w:w="488" w:type="dxa"/>
          </w:tcPr>
          <w:p w14:paraId="0073EED4" w14:textId="2F9B36B3" w:rsidR="00C22B8D" w:rsidRDefault="00C72C4C" w:rsidP="007F1910">
            <w:pPr>
              <w:rPr>
                <w:color w:val="222222"/>
              </w:rPr>
            </w:pPr>
            <w:bookmarkStart w:id="0" w:name="OLE_LINK22"/>
            <w:bookmarkStart w:id="1" w:name="OLE_LINK23"/>
            <w:r>
              <w:rPr>
                <w:color w:val="222222"/>
              </w:rPr>
              <w:t>1</w:t>
            </w:r>
          </w:p>
        </w:tc>
        <w:tc>
          <w:tcPr>
            <w:tcW w:w="488" w:type="dxa"/>
          </w:tcPr>
          <w:p w14:paraId="7A9DE25A" w14:textId="3A216117" w:rsidR="00C22B8D" w:rsidRDefault="00C72C4C" w:rsidP="007F1910">
            <w:pPr>
              <w:rPr>
                <w:color w:val="222222"/>
              </w:rPr>
            </w:pPr>
            <w:r>
              <w:rPr>
                <w:color w:val="222222"/>
              </w:rPr>
              <w:t>11</w:t>
            </w:r>
          </w:p>
        </w:tc>
        <w:tc>
          <w:tcPr>
            <w:tcW w:w="488" w:type="dxa"/>
          </w:tcPr>
          <w:p w14:paraId="16017E66" w14:textId="003FF5B0" w:rsidR="00C22B8D" w:rsidRDefault="00C72C4C" w:rsidP="007F1910">
            <w:pPr>
              <w:rPr>
                <w:color w:val="222222"/>
              </w:rPr>
            </w:pPr>
            <w:r>
              <w:rPr>
                <w:color w:val="222222"/>
              </w:rPr>
              <w:t>15</w:t>
            </w:r>
          </w:p>
        </w:tc>
        <w:tc>
          <w:tcPr>
            <w:tcW w:w="488" w:type="dxa"/>
          </w:tcPr>
          <w:p w14:paraId="525ADD0E" w14:textId="7BCB6612" w:rsidR="00C22B8D" w:rsidRDefault="00C72C4C" w:rsidP="007F1910">
            <w:pPr>
              <w:rPr>
                <w:color w:val="222222"/>
              </w:rPr>
            </w:pPr>
            <w:r>
              <w:rPr>
                <w:color w:val="222222"/>
              </w:rPr>
              <w:t>13</w:t>
            </w:r>
          </w:p>
        </w:tc>
        <w:tc>
          <w:tcPr>
            <w:tcW w:w="489" w:type="dxa"/>
          </w:tcPr>
          <w:p w14:paraId="02DF3F4D" w14:textId="3D27354D" w:rsidR="00C22B8D" w:rsidRDefault="00C72C4C" w:rsidP="007F1910">
            <w:pPr>
              <w:rPr>
                <w:color w:val="222222"/>
              </w:rPr>
            </w:pPr>
            <w:r>
              <w:rPr>
                <w:color w:val="222222"/>
              </w:rPr>
              <w:t>12</w:t>
            </w:r>
          </w:p>
        </w:tc>
        <w:tc>
          <w:tcPr>
            <w:tcW w:w="489" w:type="dxa"/>
          </w:tcPr>
          <w:p w14:paraId="498C1EF3" w14:textId="2434B1C7" w:rsidR="00C22B8D" w:rsidRDefault="00C72C4C" w:rsidP="007F1910">
            <w:pPr>
              <w:rPr>
                <w:color w:val="222222"/>
              </w:rPr>
            </w:pPr>
            <w:r>
              <w:rPr>
                <w:color w:val="222222"/>
              </w:rPr>
              <w:t>9</w:t>
            </w:r>
          </w:p>
        </w:tc>
        <w:tc>
          <w:tcPr>
            <w:tcW w:w="489" w:type="dxa"/>
          </w:tcPr>
          <w:p w14:paraId="1F8C300A" w14:textId="1494DADD" w:rsidR="00C22B8D" w:rsidRDefault="00C72C4C" w:rsidP="007F1910">
            <w:pPr>
              <w:rPr>
                <w:color w:val="222222"/>
              </w:rPr>
            </w:pPr>
            <w:r>
              <w:rPr>
                <w:color w:val="222222"/>
              </w:rPr>
              <w:t>8</w:t>
            </w:r>
          </w:p>
        </w:tc>
        <w:tc>
          <w:tcPr>
            <w:tcW w:w="489" w:type="dxa"/>
          </w:tcPr>
          <w:p w14:paraId="601BBF5B" w14:textId="7DF926BD" w:rsidR="00C22B8D" w:rsidRDefault="00C72C4C" w:rsidP="007F1910">
            <w:pPr>
              <w:rPr>
                <w:color w:val="222222"/>
              </w:rPr>
            </w:pPr>
            <w:r>
              <w:rPr>
                <w:color w:val="222222"/>
              </w:rPr>
              <w:t>11</w:t>
            </w:r>
          </w:p>
        </w:tc>
        <w:tc>
          <w:tcPr>
            <w:tcW w:w="489" w:type="dxa"/>
          </w:tcPr>
          <w:p w14:paraId="2388EA17" w14:textId="4D9C8062" w:rsidR="00C22B8D" w:rsidRDefault="00C72C4C" w:rsidP="007F1910">
            <w:pPr>
              <w:rPr>
                <w:color w:val="222222"/>
              </w:rPr>
            </w:pPr>
            <w:r>
              <w:rPr>
                <w:color w:val="222222"/>
              </w:rPr>
              <w:t>17</w:t>
            </w:r>
          </w:p>
        </w:tc>
        <w:tc>
          <w:tcPr>
            <w:tcW w:w="489" w:type="dxa"/>
          </w:tcPr>
          <w:p w14:paraId="56893AA3" w14:textId="02B5BE2B" w:rsidR="00C22B8D" w:rsidRDefault="00C72C4C" w:rsidP="007F1910">
            <w:pPr>
              <w:rPr>
                <w:color w:val="222222"/>
              </w:rPr>
            </w:pPr>
            <w:r>
              <w:rPr>
                <w:color w:val="222222"/>
              </w:rPr>
              <w:t>14</w:t>
            </w:r>
          </w:p>
        </w:tc>
        <w:tc>
          <w:tcPr>
            <w:tcW w:w="489" w:type="dxa"/>
          </w:tcPr>
          <w:p w14:paraId="699B6796" w14:textId="114D3644" w:rsidR="00C22B8D" w:rsidRDefault="00C72C4C" w:rsidP="007F1910">
            <w:pPr>
              <w:rPr>
                <w:color w:val="222222"/>
              </w:rPr>
            </w:pPr>
            <w:r>
              <w:rPr>
                <w:color w:val="222222"/>
              </w:rPr>
              <w:t>3</w:t>
            </w:r>
          </w:p>
        </w:tc>
        <w:tc>
          <w:tcPr>
            <w:tcW w:w="489" w:type="dxa"/>
          </w:tcPr>
          <w:p w14:paraId="09E1E6AC" w14:textId="5A277C7C" w:rsidR="00C22B8D" w:rsidRDefault="00C72C4C" w:rsidP="007F1910">
            <w:pPr>
              <w:rPr>
                <w:color w:val="222222"/>
              </w:rPr>
            </w:pPr>
            <w:r>
              <w:rPr>
                <w:color w:val="222222"/>
              </w:rPr>
              <w:t>5</w:t>
            </w:r>
          </w:p>
        </w:tc>
        <w:tc>
          <w:tcPr>
            <w:tcW w:w="489" w:type="dxa"/>
          </w:tcPr>
          <w:p w14:paraId="3A5B0DA8" w14:textId="37DF9137" w:rsidR="00C22B8D" w:rsidRDefault="00C72C4C" w:rsidP="007F1910">
            <w:pPr>
              <w:rPr>
                <w:color w:val="222222"/>
              </w:rPr>
            </w:pPr>
            <w:r>
              <w:rPr>
                <w:color w:val="222222"/>
              </w:rPr>
              <w:t>9</w:t>
            </w:r>
          </w:p>
        </w:tc>
        <w:tc>
          <w:tcPr>
            <w:tcW w:w="489" w:type="dxa"/>
          </w:tcPr>
          <w:p w14:paraId="5227B036" w14:textId="2E59E386" w:rsidR="00C22B8D" w:rsidRDefault="00C72C4C" w:rsidP="007F1910">
            <w:pPr>
              <w:rPr>
                <w:color w:val="222222"/>
              </w:rPr>
            </w:pPr>
            <w:r>
              <w:rPr>
                <w:color w:val="222222"/>
              </w:rPr>
              <w:t>10</w:t>
            </w:r>
          </w:p>
        </w:tc>
        <w:tc>
          <w:tcPr>
            <w:tcW w:w="489" w:type="dxa"/>
          </w:tcPr>
          <w:p w14:paraId="579FDAB6" w14:textId="7553AAFB" w:rsidR="00C22B8D" w:rsidRDefault="00C72C4C" w:rsidP="007F1910">
            <w:pPr>
              <w:rPr>
                <w:color w:val="222222"/>
              </w:rPr>
            </w:pPr>
            <w:r>
              <w:rPr>
                <w:color w:val="222222"/>
              </w:rPr>
              <w:t>12</w:t>
            </w:r>
          </w:p>
        </w:tc>
        <w:tc>
          <w:tcPr>
            <w:tcW w:w="489" w:type="dxa"/>
          </w:tcPr>
          <w:p w14:paraId="2A9662D1" w14:textId="36952671" w:rsidR="00C22B8D" w:rsidRDefault="00C72C4C" w:rsidP="007F1910">
            <w:pPr>
              <w:rPr>
                <w:color w:val="222222"/>
              </w:rPr>
            </w:pPr>
            <w:r>
              <w:rPr>
                <w:color w:val="222222"/>
              </w:rPr>
              <w:t>11</w:t>
            </w:r>
          </w:p>
        </w:tc>
        <w:tc>
          <w:tcPr>
            <w:tcW w:w="489" w:type="dxa"/>
          </w:tcPr>
          <w:p w14:paraId="6659B893" w14:textId="335514F1" w:rsidR="00C22B8D" w:rsidRDefault="00C72C4C" w:rsidP="007F1910">
            <w:pPr>
              <w:rPr>
                <w:color w:val="222222"/>
              </w:rPr>
            </w:pPr>
            <w:r>
              <w:rPr>
                <w:color w:val="222222"/>
              </w:rPr>
              <w:t>10</w:t>
            </w:r>
          </w:p>
        </w:tc>
        <w:tc>
          <w:tcPr>
            <w:tcW w:w="489" w:type="dxa"/>
          </w:tcPr>
          <w:p w14:paraId="1B0AD8A4" w14:textId="62112330" w:rsidR="00C22B8D" w:rsidRDefault="00C72C4C" w:rsidP="007F1910">
            <w:pPr>
              <w:rPr>
                <w:color w:val="222222"/>
              </w:rPr>
            </w:pPr>
            <w:r>
              <w:rPr>
                <w:color w:val="222222"/>
              </w:rPr>
              <w:t>4</w:t>
            </w:r>
          </w:p>
        </w:tc>
        <w:tc>
          <w:tcPr>
            <w:tcW w:w="489" w:type="dxa"/>
          </w:tcPr>
          <w:p w14:paraId="0A25BB03" w14:textId="467FC6C6" w:rsidR="00C22B8D" w:rsidRDefault="00C72C4C" w:rsidP="007F1910">
            <w:pPr>
              <w:rPr>
                <w:color w:val="222222"/>
              </w:rPr>
            </w:pPr>
            <w:r>
              <w:rPr>
                <w:color w:val="222222"/>
              </w:rPr>
              <w:t>2</w:t>
            </w:r>
          </w:p>
        </w:tc>
        <w:tc>
          <w:tcPr>
            <w:tcW w:w="489" w:type="dxa"/>
          </w:tcPr>
          <w:p w14:paraId="648414BD" w14:textId="2EF967B5" w:rsidR="00C22B8D" w:rsidRDefault="00C72C4C" w:rsidP="007F1910">
            <w:pPr>
              <w:rPr>
                <w:color w:val="222222"/>
              </w:rPr>
            </w:pPr>
            <w:r>
              <w:rPr>
                <w:color w:val="222222"/>
              </w:rPr>
              <w:t>0</w:t>
            </w:r>
          </w:p>
        </w:tc>
      </w:tr>
    </w:tbl>
    <w:p w14:paraId="5F0669A6" w14:textId="227F0763" w:rsidR="00040BA0" w:rsidRDefault="00040BA0" w:rsidP="007F1910">
      <w:pPr>
        <w:shd w:val="clear" w:color="auto" w:fill="FFFFFF"/>
        <w:rPr>
          <w:color w:val="222222"/>
        </w:rPr>
      </w:pPr>
    </w:p>
    <w:p w14:paraId="7E4B1DE1" w14:textId="6ACD3D33" w:rsidR="00AF30DE" w:rsidRDefault="00AF30DE" w:rsidP="007F1910">
      <w:pPr>
        <w:shd w:val="clear" w:color="auto" w:fill="FFFFFF"/>
        <w:rPr>
          <w:color w:val="222222"/>
        </w:rPr>
      </w:pPr>
      <w:r w:rsidRPr="00AF30DE">
        <w:rPr>
          <w:b/>
          <w:bCs/>
          <w:color w:val="222222"/>
        </w:rPr>
        <w:t>Question2.1:</w:t>
      </w:r>
      <w:r>
        <w:rPr>
          <w:color w:val="222222"/>
        </w:rPr>
        <w:t xml:space="preserve"> If you want to use the Binary Search to check whether number 14 is in the list or not, how many times </w:t>
      </w:r>
      <w:r w:rsidR="00E73611">
        <w:rPr>
          <w:color w:val="222222"/>
        </w:rPr>
        <w:t xml:space="preserve">you need to </w:t>
      </w:r>
      <w:r>
        <w:rPr>
          <w:color w:val="222222"/>
        </w:rPr>
        <w:t>split the list to half in order to find the answer? Visually show it here. No need to write code.</w:t>
      </w:r>
    </w:p>
    <w:p w14:paraId="34B7532B" w14:textId="77FE6CEA" w:rsidR="00AF30DE" w:rsidRDefault="00AF30DE" w:rsidP="007F1910">
      <w:pPr>
        <w:shd w:val="clear" w:color="auto" w:fill="FFFFFF"/>
        <w:rPr>
          <w:color w:val="222222"/>
        </w:rPr>
      </w:pPr>
    </w:p>
    <w:p w14:paraId="76A5341B" w14:textId="3ACCED9D" w:rsidR="00AF30DE" w:rsidRDefault="00AF30DE" w:rsidP="007F1910">
      <w:pPr>
        <w:shd w:val="clear" w:color="auto" w:fill="FFFFFF"/>
        <w:rPr>
          <w:color w:val="222222"/>
        </w:rPr>
      </w:pPr>
    </w:p>
    <w:p w14:paraId="62C478F9" w14:textId="73818335" w:rsidR="00AF30DE" w:rsidRPr="00AF30DE" w:rsidRDefault="00AF30DE" w:rsidP="007F1910">
      <w:pPr>
        <w:shd w:val="clear" w:color="auto" w:fill="FFFFFF"/>
        <w:rPr>
          <w:color w:val="222222"/>
        </w:rPr>
      </w:pPr>
      <w:r w:rsidRPr="00AF30DE">
        <w:rPr>
          <w:b/>
          <w:bCs/>
          <w:color w:val="222222"/>
        </w:rPr>
        <w:t>Question2.</w:t>
      </w:r>
      <w:r>
        <w:rPr>
          <w:b/>
          <w:bCs/>
          <w:color w:val="222222"/>
        </w:rPr>
        <w:t>2</w:t>
      </w:r>
      <w:r w:rsidRPr="00AF30DE">
        <w:rPr>
          <w:b/>
          <w:bCs/>
          <w:color w:val="222222"/>
        </w:rPr>
        <w:t>:</w:t>
      </w:r>
      <w:r>
        <w:rPr>
          <w:b/>
          <w:bCs/>
          <w:color w:val="222222"/>
        </w:rPr>
        <w:t xml:space="preserve"> </w:t>
      </w:r>
      <w:r w:rsidRPr="00AF30DE">
        <w:rPr>
          <w:color w:val="222222"/>
        </w:rPr>
        <w:t>If you want to check whether number 21 is in the list of not using a Linear Search, how many comparisons do you need to make to find the answer.</w:t>
      </w:r>
      <w:r w:rsidR="00E73611">
        <w:rPr>
          <w:color w:val="222222"/>
        </w:rPr>
        <w:t xml:space="preserve"> Just write a number and explain why?</w:t>
      </w:r>
    </w:p>
    <w:p w14:paraId="1EA1169F" w14:textId="24ED8EFB" w:rsidR="00AF30DE" w:rsidRDefault="00AF30DE" w:rsidP="007F1910">
      <w:pPr>
        <w:shd w:val="clear" w:color="auto" w:fill="FFFFFF"/>
        <w:rPr>
          <w:color w:val="222222"/>
        </w:rPr>
      </w:pPr>
    </w:p>
    <w:p w14:paraId="7D3AB799" w14:textId="339718CF" w:rsidR="00C22B8D" w:rsidRDefault="00C22B8D" w:rsidP="007F1910">
      <w:pPr>
        <w:shd w:val="clear" w:color="auto" w:fill="FFFFFF"/>
        <w:rPr>
          <w:color w:val="222222"/>
        </w:rPr>
      </w:pPr>
    </w:p>
    <w:p w14:paraId="012A9DBD" w14:textId="77777777" w:rsidR="00C22B8D" w:rsidRDefault="00C22B8D" w:rsidP="007F1910">
      <w:pPr>
        <w:shd w:val="clear" w:color="auto" w:fill="FFFFFF"/>
        <w:rPr>
          <w:color w:val="222222"/>
        </w:rPr>
      </w:pPr>
    </w:p>
    <w:p w14:paraId="1DA8A175" w14:textId="69105B9A" w:rsidR="000B7765" w:rsidRPr="000B7765" w:rsidRDefault="000B7765" w:rsidP="000B7765">
      <w:pPr>
        <w:rPr>
          <w:color w:val="222222"/>
        </w:rPr>
      </w:pPr>
      <w:r>
        <w:rPr>
          <w:color w:val="222222"/>
        </w:rPr>
        <w:t xml:space="preserve"> </w:t>
      </w:r>
    </w:p>
    <w:p w14:paraId="5B8080E0" w14:textId="77777777" w:rsidR="00711DA5" w:rsidRDefault="00711DA5" w:rsidP="007F1910">
      <w:pPr>
        <w:rPr>
          <w:color w:val="222222"/>
        </w:rPr>
      </w:pPr>
    </w:p>
    <w:bookmarkEnd w:id="0"/>
    <w:bookmarkEnd w:id="1"/>
    <w:p w14:paraId="1E457659" w14:textId="77777777" w:rsidR="000B7765" w:rsidRDefault="000B7765">
      <w:pPr>
        <w:rPr>
          <w:rStyle w:val="Emphasis"/>
          <w:b/>
          <w:bCs/>
          <w:i w:val="0"/>
          <w:iCs w:val="0"/>
          <w:color w:val="000000" w:themeColor="text1"/>
          <w:sz w:val="40"/>
          <w:szCs w:val="20"/>
        </w:rPr>
      </w:pPr>
      <w:r>
        <w:rPr>
          <w:rStyle w:val="Emphasis"/>
          <w:i w:val="0"/>
          <w:iCs w:val="0"/>
          <w:color w:val="000000" w:themeColor="text1"/>
        </w:rPr>
        <w:br w:type="page"/>
      </w:r>
    </w:p>
    <w:p w14:paraId="6F5F234B" w14:textId="4AB86BE7" w:rsidR="00A93181" w:rsidRPr="00BD65B0" w:rsidRDefault="00326DF9" w:rsidP="00A93181">
      <w:pPr>
        <w:pStyle w:val="Heading1"/>
        <w:jc w:val="left"/>
        <w:rPr>
          <w:rStyle w:val="Emphasis"/>
          <w:i w:val="0"/>
          <w:iCs w:val="0"/>
          <w:color w:val="000000" w:themeColor="text1"/>
        </w:rPr>
      </w:pPr>
      <w:r w:rsidRPr="00BD65B0">
        <w:rPr>
          <w:rStyle w:val="Emphasis"/>
          <w:i w:val="0"/>
          <w:iCs w:val="0"/>
          <w:color w:val="000000" w:themeColor="text1"/>
        </w:rPr>
        <w:lastRenderedPageBreak/>
        <w:t>Problem</w:t>
      </w:r>
      <w:r w:rsidR="00F63EBC" w:rsidRPr="00BD65B0">
        <w:rPr>
          <w:rStyle w:val="Emphasis"/>
          <w:i w:val="0"/>
          <w:iCs w:val="0"/>
          <w:color w:val="000000" w:themeColor="text1"/>
        </w:rPr>
        <w:t>3</w:t>
      </w:r>
      <w:r w:rsidRPr="00BD65B0">
        <w:rPr>
          <w:rStyle w:val="Emphasis"/>
          <w:i w:val="0"/>
          <w:iCs w:val="0"/>
          <w:color w:val="000000" w:themeColor="text1"/>
        </w:rPr>
        <w:t xml:space="preserve">: </w:t>
      </w:r>
      <w:bookmarkStart w:id="2" w:name="OLE_LINK24"/>
      <w:bookmarkStart w:id="3" w:name="OLE_LINK25"/>
      <w:r w:rsidR="00A32C17" w:rsidRPr="00BD65B0">
        <w:rPr>
          <w:rStyle w:val="Emphasis"/>
          <w:i w:val="0"/>
          <w:iCs w:val="0"/>
          <w:color w:val="000000" w:themeColor="text1"/>
        </w:rPr>
        <w:t>Design and Programming</w:t>
      </w:r>
      <w:bookmarkEnd w:id="2"/>
      <w:bookmarkEnd w:id="3"/>
    </w:p>
    <w:p w14:paraId="76620E23" w14:textId="0E271D02" w:rsidR="00A93181" w:rsidRDefault="00A93181" w:rsidP="00A93181">
      <w:r>
        <w:t>Using the simple TV remote shown in the following picture a user should be able to perform the following tasks:</w:t>
      </w:r>
    </w:p>
    <w:p w14:paraId="0D908589" w14:textId="7C5F87E5" w:rsidR="00A93181" w:rsidRDefault="00A93181" w:rsidP="00A93181"/>
    <w:p w14:paraId="77ED660E" w14:textId="0520B7F9" w:rsidR="00A93181" w:rsidRDefault="00A93181" w:rsidP="009008BE">
      <w:pPr>
        <w:pStyle w:val="ListParagraph"/>
        <w:numPr>
          <w:ilvl w:val="0"/>
          <w:numId w:val="6"/>
        </w:numPr>
      </w:pPr>
      <w:r>
        <w:t>Increase and decrease the current volume of the TV</w:t>
      </w:r>
    </w:p>
    <w:p w14:paraId="125EEC0E" w14:textId="1EEB99C3" w:rsidR="00A93181" w:rsidRDefault="00A93181" w:rsidP="009008BE">
      <w:pPr>
        <w:pStyle w:val="ListParagraph"/>
        <w:numPr>
          <w:ilvl w:val="0"/>
          <w:numId w:val="6"/>
        </w:numPr>
      </w:pPr>
      <w:r>
        <w:t>Change the current channel to the previous and next channel.</w:t>
      </w:r>
    </w:p>
    <w:p w14:paraId="4F769A7E" w14:textId="21987740" w:rsidR="00A93181" w:rsidRDefault="00A93181" w:rsidP="009008BE">
      <w:pPr>
        <w:pStyle w:val="ListParagraph"/>
        <w:numPr>
          <w:ilvl w:val="0"/>
          <w:numId w:val="6"/>
        </w:numPr>
      </w:pPr>
      <w:r>
        <w:t>Turn on and off the TV</w:t>
      </w:r>
    </w:p>
    <w:p w14:paraId="7123929C" w14:textId="71E1ED76" w:rsidR="00A93181" w:rsidRDefault="00A93181" w:rsidP="009008BE">
      <w:pPr>
        <w:pStyle w:val="ListParagraph"/>
        <w:numPr>
          <w:ilvl w:val="0"/>
          <w:numId w:val="6"/>
        </w:numPr>
      </w:pPr>
      <w:r>
        <w:t>Mute or unmute the TV</w:t>
      </w:r>
    </w:p>
    <w:p w14:paraId="37D8FF85" w14:textId="035FC54D" w:rsidR="00A93181" w:rsidRDefault="00A93181" w:rsidP="00A93181"/>
    <w:p w14:paraId="71D71ECC" w14:textId="5DE80943" w:rsidR="003830FE" w:rsidRDefault="00A93181" w:rsidP="00A93181">
      <w:r>
        <w:t xml:space="preserve">Now: </w:t>
      </w:r>
      <w:r w:rsidR="003830FE">
        <w:t xml:space="preserve">Design an object-oriented model for the </w:t>
      </w:r>
      <w:r>
        <w:t>remote. To this end, do the following:</w:t>
      </w:r>
    </w:p>
    <w:p w14:paraId="096B6C3A" w14:textId="65006762" w:rsidR="003830FE" w:rsidRDefault="003830FE" w:rsidP="009008BE">
      <w:pPr>
        <w:pStyle w:val="ListParagraph"/>
        <w:numPr>
          <w:ilvl w:val="0"/>
          <w:numId w:val="7"/>
        </w:numPr>
        <w:spacing w:before="100" w:beforeAutospacing="1" w:after="100" w:afterAutospacing="1"/>
      </w:pPr>
      <w:r>
        <w:t>Design a class</w:t>
      </w:r>
    </w:p>
    <w:p w14:paraId="689C8EC9" w14:textId="533E914A" w:rsidR="00A93181" w:rsidRDefault="003830FE" w:rsidP="009008BE">
      <w:pPr>
        <w:pStyle w:val="ListParagraph"/>
        <w:numPr>
          <w:ilvl w:val="0"/>
          <w:numId w:val="7"/>
        </w:numPr>
        <w:spacing w:before="100" w:beforeAutospacing="1" w:after="100" w:afterAutospacing="1"/>
      </w:pPr>
      <w:r>
        <w:t xml:space="preserve">Identify </w:t>
      </w:r>
      <w:r w:rsidR="00A93181">
        <w:t>3</w:t>
      </w:r>
      <w:r>
        <w:t xml:space="preserve"> instance variables</w:t>
      </w:r>
      <w:r w:rsidR="00A93181">
        <w:t>(parameter</w:t>
      </w:r>
      <w:r w:rsidR="00B739C5">
        <w:t>s</w:t>
      </w:r>
      <w:r w:rsidR="00A93181">
        <w:t>) for the class.</w:t>
      </w:r>
    </w:p>
    <w:p w14:paraId="6C2C8B37" w14:textId="025CB68B" w:rsidR="00A93181" w:rsidRDefault="003830FE" w:rsidP="009008BE">
      <w:pPr>
        <w:pStyle w:val="ListParagraph"/>
        <w:numPr>
          <w:ilvl w:val="0"/>
          <w:numId w:val="7"/>
        </w:numPr>
        <w:spacing w:before="100" w:beforeAutospacing="1" w:after="100" w:afterAutospacing="1"/>
      </w:pPr>
      <w:r>
        <w:t>Design a constructor or initializer</w:t>
      </w:r>
      <w:r w:rsidR="00A93181">
        <w:t xml:space="preserve"> for the class based on the instance you defined. </w:t>
      </w:r>
    </w:p>
    <w:p w14:paraId="1F62E290" w14:textId="77777777" w:rsidR="00A93181" w:rsidRDefault="00A93181" w:rsidP="009008BE">
      <w:pPr>
        <w:pStyle w:val="ListParagraph"/>
        <w:numPr>
          <w:ilvl w:val="0"/>
          <w:numId w:val="7"/>
        </w:numPr>
        <w:spacing w:before="100" w:beforeAutospacing="1" w:after="100" w:afterAutospacing="1"/>
      </w:pPr>
      <w:r>
        <w:t xml:space="preserve">Create an instance method called </w:t>
      </w:r>
      <w:proofErr w:type="spellStart"/>
      <w:r>
        <w:t>volumeUp</w:t>
      </w:r>
      <w:proofErr w:type="spellEnd"/>
      <w:r>
        <w:t xml:space="preserve"> which increase the volume by 1.</w:t>
      </w:r>
    </w:p>
    <w:p w14:paraId="7880AC42" w14:textId="3B83EA8E" w:rsidR="00A93181" w:rsidRDefault="00A93181" w:rsidP="009008BE">
      <w:pPr>
        <w:pStyle w:val="ListParagraph"/>
        <w:numPr>
          <w:ilvl w:val="0"/>
          <w:numId w:val="7"/>
        </w:numPr>
        <w:spacing w:before="100" w:beforeAutospacing="1" w:after="100" w:afterAutospacing="1"/>
      </w:pPr>
      <w:r>
        <w:t xml:space="preserve">Create an instance method called </w:t>
      </w:r>
      <w:proofErr w:type="spellStart"/>
      <w:r>
        <w:t>channelDown</w:t>
      </w:r>
      <w:proofErr w:type="spellEnd"/>
      <w:r>
        <w:t xml:space="preserve"> which change the channel to the previous channel.</w:t>
      </w:r>
    </w:p>
    <w:p w14:paraId="0AFE656C" w14:textId="1F40155F" w:rsidR="00036FC0" w:rsidRDefault="00036FC0" w:rsidP="009008BE">
      <w:pPr>
        <w:pStyle w:val="ListParagraph"/>
        <w:numPr>
          <w:ilvl w:val="0"/>
          <w:numId w:val="7"/>
        </w:numPr>
        <w:spacing w:before="100" w:beforeAutospacing="1" w:after="100" w:afterAutospacing="1"/>
      </w:pPr>
      <w:r>
        <w:t xml:space="preserve">Create one object of this class. </w:t>
      </w:r>
    </w:p>
    <w:p w14:paraId="0B213095" w14:textId="1E1662F7" w:rsidR="0043197A" w:rsidRDefault="00A93181" w:rsidP="00A93181">
      <w:pPr>
        <w:spacing w:before="100" w:beforeAutospacing="1" w:after="100" w:afterAutospacing="1"/>
        <w:jc w:val="center"/>
      </w:pPr>
      <w:r>
        <w:rPr>
          <w:noProof/>
        </w:rPr>
        <w:drawing>
          <wp:inline distT="0" distB="0" distL="0" distR="0" wp14:anchorId="7D9520D4" wp14:editId="6FF0E8A0">
            <wp:extent cx="2308399" cy="3708755"/>
            <wp:effectExtent l="0" t="0" r="3175" b="0"/>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0"/>
                    <a:stretch>
                      <a:fillRect/>
                    </a:stretch>
                  </pic:blipFill>
                  <pic:spPr>
                    <a:xfrm>
                      <a:off x="0" y="0"/>
                      <a:ext cx="2312460" cy="3715280"/>
                    </a:xfrm>
                    <a:prstGeom prst="rect">
                      <a:avLst/>
                    </a:prstGeom>
                  </pic:spPr>
                </pic:pic>
              </a:graphicData>
            </a:graphic>
          </wp:inline>
        </w:drawing>
      </w:r>
    </w:p>
    <w:p w14:paraId="6F14B40F" w14:textId="77777777" w:rsidR="00AF1F49" w:rsidRDefault="00AF1F49" w:rsidP="00AF1F49"/>
    <w:p w14:paraId="0168B2DA" w14:textId="7F740C4F" w:rsidR="00CB7874" w:rsidRPr="00AF1F49" w:rsidRDefault="00BD7688" w:rsidP="00AF1F49">
      <w:pPr>
        <w:rPr>
          <w:color w:val="000000"/>
        </w:rPr>
      </w:pPr>
      <w:r w:rsidRPr="00BD65B0">
        <w:rPr>
          <w:rStyle w:val="Emphasis"/>
          <w:b/>
          <w:bCs/>
          <w:i w:val="0"/>
          <w:iCs w:val="0"/>
          <w:color w:val="000000" w:themeColor="text1"/>
          <w:sz w:val="40"/>
          <w:szCs w:val="40"/>
        </w:rPr>
        <w:t>Problem</w:t>
      </w:r>
      <w:r w:rsidR="00AF1F49" w:rsidRPr="00BD65B0">
        <w:rPr>
          <w:rStyle w:val="Emphasis"/>
          <w:b/>
          <w:bCs/>
          <w:i w:val="0"/>
          <w:iCs w:val="0"/>
          <w:color w:val="000000" w:themeColor="text1"/>
          <w:sz w:val="40"/>
          <w:szCs w:val="40"/>
        </w:rPr>
        <w:t>4</w:t>
      </w:r>
      <w:r w:rsidRPr="00BD65B0">
        <w:rPr>
          <w:rStyle w:val="Emphasis"/>
          <w:b/>
          <w:bCs/>
          <w:i w:val="0"/>
          <w:iCs w:val="0"/>
          <w:color w:val="000000" w:themeColor="text1"/>
          <w:sz w:val="40"/>
          <w:szCs w:val="40"/>
        </w:rPr>
        <w:t>: Recursion</w:t>
      </w:r>
      <w:r w:rsidRPr="006E2006">
        <w:rPr>
          <w:rStyle w:val="Emphasis"/>
          <w:b/>
          <w:bCs/>
          <w:i w:val="0"/>
          <w:iCs w:val="0"/>
          <w:color w:val="ED7D31" w:themeColor="accent2"/>
          <w:sz w:val="40"/>
          <w:szCs w:val="40"/>
        </w:rPr>
        <w:t xml:space="preserve"> </w:t>
      </w:r>
    </w:p>
    <w:p w14:paraId="6D332923" w14:textId="0EF4CF23" w:rsidR="00CB7874" w:rsidRDefault="00AF1F49" w:rsidP="00F928CB">
      <w:pPr>
        <w:rPr>
          <w:color w:val="000000"/>
        </w:rPr>
      </w:pPr>
      <w:r>
        <w:rPr>
          <w:color w:val="000000"/>
        </w:rPr>
        <w:t>The table below shows the list of courses offered in the department and number of students who have registered for the course.</w:t>
      </w:r>
    </w:p>
    <w:p w14:paraId="61F184BD" w14:textId="63B9FCA9" w:rsidR="004F5567" w:rsidRDefault="004F5567" w:rsidP="00F928CB">
      <w:pPr>
        <w:rPr>
          <w:color w:val="000000"/>
        </w:rPr>
      </w:pPr>
    </w:p>
    <w:tbl>
      <w:tblPr>
        <w:tblStyle w:val="TableGrid"/>
        <w:tblW w:w="0" w:type="auto"/>
        <w:tblLook w:val="04A0" w:firstRow="1" w:lastRow="0" w:firstColumn="1" w:lastColumn="0" w:noHBand="0" w:noVBand="1"/>
      </w:tblPr>
      <w:tblGrid>
        <w:gridCol w:w="2405"/>
        <w:gridCol w:w="6585"/>
      </w:tblGrid>
      <w:tr w:rsidR="00AF1F49" w14:paraId="7B782539" w14:textId="77777777" w:rsidTr="00AF1F49">
        <w:trPr>
          <w:trHeight w:val="633"/>
        </w:trPr>
        <w:tc>
          <w:tcPr>
            <w:tcW w:w="2405" w:type="dxa"/>
          </w:tcPr>
          <w:p w14:paraId="29CC3499" w14:textId="500F3903" w:rsidR="00AF1F49" w:rsidRPr="004F5567" w:rsidRDefault="00AF1F49" w:rsidP="00F928CB">
            <w:pPr>
              <w:rPr>
                <w:b/>
                <w:bCs/>
                <w:color w:val="222222"/>
              </w:rPr>
            </w:pPr>
          </w:p>
        </w:tc>
        <w:tc>
          <w:tcPr>
            <w:tcW w:w="6585" w:type="dxa"/>
            <w:shd w:val="clear" w:color="auto" w:fill="E7E6E6" w:themeFill="background2"/>
          </w:tcPr>
          <w:p w14:paraId="1A0A8E0D" w14:textId="549A3F37" w:rsidR="00AF1F49" w:rsidRPr="004F5567" w:rsidRDefault="00AF1F49" w:rsidP="00F928CB">
            <w:pPr>
              <w:rPr>
                <w:b/>
                <w:bCs/>
                <w:color w:val="222222"/>
              </w:rPr>
            </w:pPr>
            <w:r>
              <w:rPr>
                <w:b/>
                <w:bCs/>
                <w:color w:val="222222"/>
              </w:rPr>
              <w:t>Course, # of Registered Student</w:t>
            </w:r>
          </w:p>
        </w:tc>
      </w:tr>
      <w:tr w:rsidR="00AF1F49" w14:paraId="613736EB" w14:textId="77777777" w:rsidTr="00AF1F49">
        <w:trPr>
          <w:trHeight w:val="316"/>
        </w:trPr>
        <w:tc>
          <w:tcPr>
            <w:tcW w:w="2405" w:type="dxa"/>
          </w:tcPr>
          <w:p w14:paraId="611B887C" w14:textId="568C75B6" w:rsidR="00AF1F49" w:rsidRPr="004F5567" w:rsidRDefault="00AF1F49" w:rsidP="00F928CB">
            <w:pPr>
              <w:rPr>
                <w:color w:val="222222"/>
              </w:rPr>
            </w:pPr>
            <w:r>
              <w:rPr>
                <w:color w:val="222222"/>
              </w:rPr>
              <w:t>1</w:t>
            </w:r>
          </w:p>
        </w:tc>
        <w:tc>
          <w:tcPr>
            <w:tcW w:w="6585" w:type="dxa"/>
            <w:shd w:val="clear" w:color="auto" w:fill="E7E6E6" w:themeFill="background2"/>
          </w:tcPr>
          <w:p w14:paraId="784FD742" w14:textId="3C77F14E" w:rsidR="00AF1F49" w:rsidRPr="004F5567" w:rsidRDefault="00AF1F49" w:rsidP="00F928CB">
            <w:pPr>
              <w:rPr>
                <w:color w:val="222222"/>
              </w:rPr>
            </w:pPr>
            <w:r>
              <w:rPr>
                <w:color w:val="222222"/>
              </w:rPr>
              <w:t xml:space="preserve">CSCI101, </w:t>
            </w:r>
            <w:r w:rsidRPr="004F5567">
              <w:rPr>
                <w:color w:val="222222"/>
              </w:rPr>
              <w:t>10</w:t>
            </w:r>
          </w:p>
        </w:tc>
      </w:tr>
      <w:tr w:rsidR="00AF1F49" w14:paraId="32534D6B" w14:textId="77777777" w:rsidTr="00AF1F49">
        <w:trPr>
          <w:trHeight w:val="316"/>
        </w:trPr>
        <w:tc>
          <w:tcPr>
            <w:tcW w:w="2405" w:type="dxa"/>
          </w:tcPr>
          <w:p w14:paraId="1C638E34" w14:textId="658C9EEE" w:rsidR="00AF1F49" w:rsidRPr="004F5567" w:rsidRDefault="00AF1F49" w:rsidP="00F928CB">
            <w:pPr>
              <w:rPr>
                <w:color w:val="222222"/>
              </w:rPr>
            </w:pPr>
            <w:r>
              <w:rPr>
                <w:color w:val="222222"/>
              </w:rPr>
              <w:t>2</w:t>
            </w:r>
          </w:p>
        </w:tc>
        <w:tc>
          <w:tcPr>
            <w:tcW w:w="6585" w:type="dxa"/>
            <w:shd w:val="clear" w:color="auto" w:fill="E7E6E6" w:themeFill="background2"/>
          </w:tcPr>
          <w:p w14:paraId="32531EB5" w14:textId="7879E772" w:rsidR="00AF1F49" w:rsidRPr="004F5567" w:rsidRDefault="00AF1F49" w:rsidP="00F928CB">
            <w:pPr>
              <w:rPr>
                <w:color w:val="222222"/>
              </w:rPr>
            </w:pPr>
            <w:r>
              <w:rPr>
                <w:color w:val="222222"/>
              </w:rPr>
              <w:t>CSCI105, 12</w:t>
            </w:r>
          </w:p>
        </w:tc>
      </w:tr>
      <w:tr w:rsidR="00AF1F49" w14:paraId="23E5E823" w14:textId="77777777" w:rsidTr="00AF1F49">
        <w:trPr>
          <w:trHeight w:val="316"/>
        </w:trPr>
        <w:tc>
          <w:tcPr>
            <w:tcW w:w="2405" w:type="dxa"/>
          </w:tcPr>
          <w:p w14:paraId="463BC3CB" w14:textId="5EBA0C2A" w:rsidR="00AF1F49" w:rsidRPr="004F5567" w:rsidRDefault="00AF1F49" w:rsidP="00F928CB">
            <w:pPr>
              <w:rPr>
                <w:color w:val="222222"/>
              </w:rPr>
            </w:pPr>
            <w:r>
              <w:rPr>
                <w:color w:val="222222"/>
              </w:rPr>
              <w:t>3</w:t>
            </w:r>
          </w:p>
        </w:tc>
        <w:tc>
          <w:tcPr>
            <w:tcW w:w="6585" w:type="dxa"/>
            <w:shd w:val="clear" w:color="auto" w:fill="E7E6E6" w:themeFill="background2"/>
          </w:tcPr>
          <w:p w14:paraId="7DD30FEB" w14:textId="30B367F4" w:rsidR="00AF1F49" w:rsidRPr="004F5567" w:rsidRDefault="00AF1F49" w:rsidP="00F928CB">
            <w:pPr>
              <w:rPr>
                <w:color w:val="222222"/>
              </w:rPr>
            </w:pPr>
            <w:r>
              <w:rPr>
                <w:color w:val="222222"/>
              </w:rPr>
              <w:t>CSCI120, 20</w:t>
            </w:r>
          </w:p>
        </w:tc>
      </w:tr>
      <w:tr w:rsidR="00AF1F49" w14:paraId="22FAA933" w14:textId="77777777" w:rsidTr="00AF1F49">
        <w:trPr>
          <w:trHeight w:val="316"/>
        </w:trPr>
        <w:tc>
          <w:tcPr>
            <w:tcW w:w="2405" w:type="dxa"/>
          </w:tcPr>
          <w:p w14:paraId="2FD55B15" w14:textId="2271A331" w:rsidR="00AF1F49" w:rsidRPr="004F5567" w:rsidRDefault="00AF1F49" w:rsidP="00F928CB">
            <w:pPr>
              <w:rPr>
                <w:color w:val="222222"/>
              </w:rPr>
            </w:pPr>
            <w:r>
              <w:rPr>
                <w:color w:val="222222"/>
              </w:rPr>
              <w:t>4</w:t>
            </w:r>
          </w:p>
        </w:tc>
        <w:tc>
          <w:tcPr>
            <w:tcW w:w="6585" w:type="dxa"/>
            <w:shd w:val="clear" w:color="auto" w:fill="E7E6E6" w:themeFill="background2"/>
          </w:tcPr>
          <w:p w14:paraId="27140A80" w14:textId="6DA7BA5A" w:rsidR="00AF1F49" w:rsidRPr="004F5567" w:rsidRDefault="00AF1F49" w:rsidP="00F928CB">
            <w:pPr>
              <w:rPr>
                <w:color w:val="222222"/>
              </w:rPr>
            </w:pPr>
            <w:r>
              <w:rPr>
                <w:color w:val="222222"/>
              </w:rPr>
              <w:t>CSCI120Flex, 17</w:t>
            </w:r>
          </w:p>
        </w:tc>
      </w:tr>
      <w:tr w:rsidR="00AF1F49" w14:paraId="6AE5EB85" w14:textId="77777777" w:rsidTr="00AF1F49">
        <w:trPr>
          <w:trHeight w:val="316"/>
        </w:trPr>
        <w:tc>
          <w:tcPr>
            <w:tcW w:w="2405" w:type="dxa"/>
          </w:tcPr>
          <w:p w14:paraId="72598AAE" w14:textId="7C8E52E8" w:rsidR="00AF1F49" w:rsidRPr="004F5567" w:rsidRDefault="00AF1F49" w:rsidP="00F928CB">
            <w:pPr>
              <w:rPr>
                <w:color w:val="222222"/>
              </w:rPr>
            </w:pPr>
            <w:r>
              <w:rPr>
                <w:color w:val="222222"/>
              </w:rPr>
              <w:t>5</w:t>
            </w:r>
          </w:p>
        </w:tc>
        <w:tc>
          <w:tcPr>
            <w:tcW w:w="6585" w:type="dxa"/>
            <w:shd w:val="clear" w:color="auto" w:fill="E7E6E6" w:themeFill="background2"/>
          </w:tcPr>
          <w:p w14:paraId="702A2FF1" w14:textId="156A3D08" w:rsidR="00AF1F49" w:rsidRPr="004F5567" w:rsidRDefault="00AF1F49" w:rsidP="00F928CB">
            <w:pPr>
              <w:rPr>
                <w:color w:val="222222"/>
              </w:rPr>
            </w:pPr>
            <w:r>
              <w:rPr>
                <w:color w:val="222222"/>
              </w:rPr>
              <w:t>CSCI125, 23</w:t>
            </w:r>
          </w:p>
        </w:tc>
      </w:tr>
      <w:tr w:rsidR="00AF1F49" w14:paraId="6B8CB575" w14:textId="77777777" w:rsidTr="00AF1F49">
        <w:trPr>
          <w:trHeight w:val="316"/>
        </w:trPr>
        <w:tc>
          <w:tcPr>
            <w:tcW w:w="2405" w:type="dxa"/>
          </w:tcPr>
          <w:p w14:paraId="45750DD8" w14:textId="7B0F92C0" w:rsidR="00AF1F49" w:rsidRPr="004F5567" w:rsidRDefault="00AF1F49" w:rsidP="00F928CB">
            <w:pPr>
              <w:rPr>
                <w:color w:val="222222"/>
              </w:rPr>
            </w:pPr>
            <w:r>
              <w:rPr>
                <w:color w:val="222222"/>
              </w:rPr>
              <w:t>6</w:t>
            </w:r>
          </w:p>
        </w:tc>
        <w:tc>
          <w:tcPr>
            <w:tcW w:w="6585" w:type="dxa"/>
            <w:shd w:val="clear" w:color="auto" w:fill="E7E6E6" w:themeFill="background2"/>
          </w:tcPr>
          <w:p w14:paraId="36A0E9AA" w14:textId="16824FBF" w:rsidR="00AF1F49" w:rsidRDefault="00AF1F49" w:rsidP="00F928CB">
            <w:pPr>
              <w:rPr>
                <w:color w:val="222222"/>
              </w:rPr>
            </w:pPr>
            <w:r>
              <w:rPr>
                <w:color w:val="222222"/>
              </w:rPr>
              <w:t>CSCI125Flex, 18</w:t>
            </w:r>
          </w:p>
        </w:tc>
      </w:tr>
      <w:tr w:rsidR="00AF1F49" w14:paraId="6206B8A8" w14:textId="77777777" w:rsidTr="00AF1F49">
        <w:trPr>
          <w:trHeight w:val="316"/>
        </w:trPr>
        <w:tc>
          <w:tcPr>
            <w:tcW w:w="2405" w:type="dxa"/>
          </w:tcPr>
          <w:p w14:paraId="589CEFEE" w14:textId="1F7DD559" w:rsidR="00AF1F49" w:rsidRPr="004F5567" w:rsidRDefault="00AF1F49" w:rsidP="00F928CB">
            <w:pPr>
              <w:rPr>
                <w:color w:val="222222"/>
              </w:rPr>
            </w:pPr>
            <w:r>
              <w:rPr>
                <w:color w:val="222222"/>
              </w:rPr>
              <w:t>7</w:t>
            </w:r>
          </w:p>
        </w:tc>
        <w:tc>
          <w:tcPr>
            <w:tcW w:w="6585" w:type="dxa"/>
            <w:shd w:val="clear" w:color="auto" w:fill="E7E6E6" w:themeFill="background2"/>
          </w:tcPr>
          <w:p w14:paraId="17AD6F21" w14:textId="3BDEB680" w:rsidR="00AF1F49" w:rsidRDefault="00AF1F49" w:rsidP="00F928CB">
            <w:pPr>
              <w:rPr>
                <w:color w:val="222222"/>
              </w:rPr>
            </w:pPr>
            <w:r>
              <w:rPr>
                <w:color w:val="222222"/>
              </w:rPr>
              <w:t>CSCI210, 16</w:t>
            </w:r>
          </w:p>
        </w:tc>
      </w:tr>
      <w:tr w:rsidR="00AF1F49" w14:paraId="2033478D" w14:textId="77777777" w:rsidTr="00AF1F49">
        <w:trPr>
          <w:trHeight w:val="316"/>
        </w:trPr>
        <w:tc>
          <w:tcPr>
            <w:tcW w:w="2405" w:type="dxa"/>
          </w:tcPr>
          <w:p w14:paraId="4C485A8A" w14:textId="396E8C14" w:rsidR="00AF1F49" w:rsidRPr="004F5567" w:rsidRDefault="00AF1F49" w:rsidP="00F928CB">
            <w:pPr>
              <w:rPr>
                <w:color w:val="222222"/>
              </w:rPr>
            </w:pPr>
            <w:r>
              <w:rPr>
                <w:color w:val="222222"/>
              </w:rPr>
              <w:t>8</w:t>
            </w:r>
          </w:p>
        </w:tc>
        <w:tc>
          <w:tcPr>
            <w:tcW w:w="6585" w:type="dxa"/>
            <w:shd w:val="clear" w:color="auto" w:fill="E7E6E6" w:themeFill="background2"/>
          </w:tcPr>
          <w:p w14:paraId="0EC64C7C" w14:textId="203A1959" w:rsidR="00AF1F49" w:rsidRDefault="00AF1F49" w:rsidP="00F928CB">
            <w:pPr>
              <w:rPr>
                <w:color w:val="222222"/>
              </w:rPr>
            </w:pPr>
            <w:r>
              <w:rPr>
                <w:color w:val="222222"/>
              </w:rPr>
              <w:t>CSCI225, 22</w:t>
            </w:r>
          </w:p>
        </w:tc>
      </w:tr>
      <w:tr w:rsidR="00AF1F49" w14:paraId="2837399D" w14:textId="77777777" w:rsidTr="00AF1F49">
        <w:trPr>
          <w:trHeight w:val="316"/>
        </w:trPr>
        <w:tc>
          <w:tcPr>
            <w:tcW w:w="2405" w:type="dxa"/>
          </w:tcPr>
          <w:p w14:paraId="49D20A29" w14:textId="61009F73" w:rsidR="00AF1F49" w:rsidRPr="004F5567" w:rsidRDefault="00AF1F49" w:rsidP="00F928CB">
            <w:pPr>
              <w:rPr>
                <w:color w:val="222222"/>
              </w:rPr>
            </w:pPr>
            <w:r>
              <w:rPr>
                <w:color w:val="222222"/>
              </w:rPr>
              <w:t>9</w:t>
            </w:r>
          </w:p>
        </w:tc>
        <w:tc>
          <w:tcPr>
            <w:tcW w:w="6585" w:type="dxa"/>
            <w:shd w:val="clear" w:color="auto" w:fill="E7E6E6" w:themeFill="background2"/>
          </w:tcPr>
          <w:p w14:paraId="19DCA48F" w14:textId="6FEB1F54" w:rsidR="00AF1F49" w:rsidRDefault="00AF1F49" w:rsidP="00F928CB">
            <w:pPr>
              <w:rPr>
                <w:color w:val="222222"/>
              </w:rPr>
            </w:pPr>
            <w:r>
              <w:rPr>
                <w:color w:val="222222"/>
              </w:rPr>
              <w:t>CSCI240, 15</w:t>
            </w:r>
          </w:p>
        </w:tc>
      </w:tr>
      <w:tr w:rsidR="00AF1F49" w14:paraId="44DDB5C2" w14:textId="77777777" w:rsidTr="00AF1F49">
        <w:trPr>
          <w:trHeight w:val="316"/>
        </w:trPr>
        <w:tc>
          <w:tcPr>
            <w:tcW w:w="2405" w:type="dxa"/>
          </w:tcPr>
          <w:p w14:paraId="59484259" w14:textId="2DBF23AC" w:rsidR="00AF1F49" w:rsidRPr="004F5567" w:rsidRDefault="00AF1F49" w:rsidP="00F928CB">
            <w:pPr>
              <w:rPr>
                <w:color w:val="222222"/>
              </w:rPr>
            </w:pPr>
            <w:r>
              <w:rPr>
                <w:color w:val="222222"/>
              </w:rPr>
              <w:t>10</w:t>
            </w:r>
          </w:p>
        </w:tc>
        <w:tc>
          <w:tcPr>
            <w:tcW w:w="6585" w:type="dxa"/>
            <w:shd w:val="clear" w:color="auto" w:fill="E7E6E6" w:themeFill="background2"/>
          </w:tcPr>
          <w:p w14:paraId="44262CDE" w14:textId="2A1DDBF8" w:rsidR="00AF1F49" w:rsidRDefault="00AF1F49" w:rsidP="00F928CB">
            <w:pPr>
              <w:rPr>
                <w:color w:val="222222"/>
              </w:rPr>
            </w:pPr>
            <w:r>
              <w:rPr>
                <w:color w:val="222222"/>
              </w:rPr>
              <w:t>CSCI245Flex, 17</w:t>
            </w:r>
          </w:p>
        </w:tc>
      </w:tr>
    </w:tbl>
    <w:p w14:paraId="455D9041" w14:textId="6BB90170" w:rsidR="0067207D" w:rsidRDefault="0067207D" w:rsidP="00F928CB">
      <w:pPr>
        <w:rPr>
          <w:color w:val="000000"/>
        </w:rPr>
      </w:pPr>
    </w:p>
    <w:p w14:paraId="3942A4CE" w14:textId="60BB2C02" w:rsidR="00C22F0B" w:rsidRDefault="00C22F0B" w:rsidP="00C22F0B">
      <w:pPr>
        <w:rPr>
          <w:color w:val="000000"/>
        </w:rPr>
      </w:pPr>
    </w:p>
    <w:p w14:paraId="4DB24171" w14:textId="603293EE" w:rsidR="00C22F0B" w:rsidRDefault="00C22F0B" w:rsidP="00C22F0B">
      <w:pPr>
        <w:rPr>
          <w:color w:val="000000"/>
        </w:rPr>
      </w:pPr>
      <w:r>
        <w:rPr>
          <w:color w:val="000000"/>
        </w:rPr>
        <w:t>Design and implement</w:t>
      </w:r>
      <w:r w:rsidR="00AF1F49">
        <w:rPr>
          <w:color w:val="000000"/>
        </w:rPr>
        <w:t xml:space="preserve"> (Python code)</w:t>
      </w:r>
      <w:r>
        <w:rPr>
          <w:color w:val="000000"/>
        </w:rPr>
        <w:t xml:space="preserve"> a </w:t>
      </w:r>
      <w:r w:rsidRPr="00AF1F49">
        <w:rPr>
          <w:color w:val="000000"/>
          <w:u w:val="single"/>
        </w:rPr>
        <w:t>recursive</w:t>
      </w:r>
      <w:r>
        <w:rPr>
          <w:color w:val="000000"/>
        </w:rPr>
        <w:t xml:space="preserve"> function to calculate the </w:t>
      </w:r>
      <w:r w:rsidRPr="00AF1F49">
        <w:rPr>
          <w:color w:val="000000"/>
          <w:u w:val="single"/>
        </w:rPr>
        <w:t xml:space="preserve">total </w:t>
      </w:r>
      <w:r w:rsidR="00AF1F49" w:rsidRPr="00AF1F49">
        <w:rPr>
          <w:color w:val="000000"/>
          <w:u w:val="single"/>
        </w:rPr>
        <w:t>number</w:t>
      </w:r>
      <w:r w:rsidR="00AF1F49">
        <w:rPr>
          <w:color w:val="000000"/>
        </w:rPr>
        <w:t xml:space="preserve"> of students registered in all courses. </w:t>
      </w:r>
      <w:r>
        <w:rPr>
          <w:color w:val="000000"/>
        </w:rPr>
        <w:t xml:space="preserve"> </w:t>
      </w:r>
    </w:p>
    <w:p w14:paraId="705279BB" w14:textId="23C40B84" w:rsidR="00A22EE4" w:rsidRDefault="00A22EE4" w:rsidP="008225FD">
      <w:pPr>
        <w:ind w:left="418"/>
        <w:jc w:val="center"/>
        <w:rPr>
          <w:b/>
          <w:bCs/>
          <w:color w:val="222222"/>
          <w:sz w:val="60"/>
          <w:szCs w:val="60"/>
        </w:rPr>
      </w:pPr>
    </w:p>
    <w:p w14:paraId="6BE1D4CD" w14:textId="2EAE5F53" w:rsidR="00A22EE4" w:rsidRDefault="00A22EE4" w:rsidP="008225FD">
      <w:pPr>
        <w:ind w:left="418"/>
        <w:jc w:val="center"/>
        <w:rPr>
          <w:b/>
          <w:bCs/>
          <w:color w:val="222222"/>
          <w:sz w:val="60"/>
          <w:szCs w:val="60"/>
        </w:rPr>
      </w:pPr>
    </w:p>
    <w:p w14:paraId="7912F4A1" w14:textId="77777777" w:rsidR="00AF1F49" w:rsidRDefault="00AF1F49">
      <w:pPr>
        <w:rPr>
          <w:rStyle w:val="Emphasis"/>
          <w:i w:val="0"/>
          <w:iCs w:val="0"/>
          <w:color w:val="ED7D31" w:themeColor="accent2"/>
        </w:rPr>
      </w:pPr>
      <w:r>
        <w:rPr>
          <w:rStyle w:val="Emphasis"/>
          <w:i w:val="0"/>
          <w:iCs w:val="0"/>
          <w:color w:val="ED7D31" w:themeColor="accent2"/>
        </w:rPr>
        <w:br w:type="page"/>
      </w:r>
    </w:p>
    <w:p w14:paraId="001D9044" w14:textId="673FCE94" w:rsidR="00B71FA3" w:rsidRPr="00BD65B0" w:rsidRDefault="00B71FA3" w:rsidP="00AF1F49">
      <w:pPr>
        <w:rPr>
          <w:rStyle w:val="Emphasis"/>
          <w:b/>
          <w:bCs/>
          <w:i w:val="0"/>
          <w:iCs w:val="0"/>
          <w:color w:val="000000" w:themeColor="text1"/>
          <w:sz w:val="40"/>
          <w:szCs w:val="40"/>
        </w:rPr>
      </w:pPr>
      <w:r w:rsidRPr="00BD65B0">
        <w:rPr>
          <w:rStyle w:val="Emphasis"/>
          <w:b/>
          <w:bCs/>
          <w:i w:val="0"/>
          <w:iCs w:val="0"/>
          <w:color w:val="000000" w:themeColor="text1"/>
          <w:sz w:val="40"/>
          <w:szCs w:val="40"/>
        </w:rPr>
        <w:lastRenderedPageBreak/>
        <w:t>Problem</w:t>
      </w:r>
      <w:r w:rsidR="00AF1F49" w:rsidRPr="00BD65B0">
        <w:rPr>
          <w:rStyle w:val="Emphasis"/>
          <w:b/>
          <w:bCs/>
          <w:i w:val="0"/>
          <w:iCs w:val="0"/>
          <w:color w:val="000000" w:themeColor="text1"/>
          <w:sz w:val="40"/>
          <w:szCs w:val="40"/>
        </w:rPr>
        <w:t>5</w:t>
      </w:r>
      <w:r w:rsidRPr="00BD65B0">
        <w:rPr>
          <w:rStyle w:val="Emphasis"/>
          <w:b/>
          <w:bCs/>
          <w:i w:val="0"/>
          <w:iCs w:val="0"/>
          <w:color w:val="000000" w:themeColor="text1"/>
          <w:sz w:val="40"/>
          <w:szCs w:val="40"/>
        </w:rPr>
        <w:t xml:space="preserve">: </w:t>
      </w:r>
      <w:r w:rsidR="00C72C4C" w:rsidRPr="00BD65B0">
        <w:rPr>
          <w:rStyle w:val="Emphasis"/>
          <w:b/>
          <w:bCs/>
          <w:i w:val="0"/>
          <w:iCs w:val="0"/>
          <w:color w:val="000000" w:themeColor="text1"/>
          <w:sz w:val="40"/>
          <w:szCs w:val="40"/>
        </w:rPr>
        <w:t>Short Programming</w:t>
      </w:r>
    </w:p>
    <w:p w14:paraId="7658A7BB" w14:textId="75AB5CA7" w:rsidR="008874D1" w:rsidRDefault="008874D1" w:rsidP="00B71FA3">
      <w:r>
        <w:t>Answer the following questions:</w:t>
      </w:r>
    </w:p>
    <w:p w14:paraId="44A3FB34" w14:textId="5356BE25" w:rsidR="008874D1" w:rsidRDefault="008874D1" w:rsidP="00B71FA3"/>
    <w:p w14:paraId="41C984C2" w14:textId="77777777" w:rsidR="002878C4" w:rsidRDefault="002878C4" w:rsidP="00B71FA3"/>
    <w:p w14:paraId="65809D2F" w14:textId="7FA403B2" w:rsidR="008874D1" w:rsidRDefault="008874D1" w:rsidP="00B71FA3">
      <w:r w:rsidRPr="002878C4">
        <w:rPr>
          <w:b/>
          <w:bCs/>
          <w:u w:val="single"/>
        </w:rPr>
        <w:t>Question1:</w:t>
      </w:r>
      <w:r>
        <w:t xml:space="preserve"> Convert the following </w:t>
      </w:r>
      <w:r w:rsidR="008F4AA1">
        <w:t>recursive function to a non-recursive one that generates the same result.</w:t>
      </w:r>
    </w:p>
    <w:p w14:paraId="4E7A11FE" w14:textId="3C6D09DD" w:rsidR="008874D1" w:rsidRDefault="008874D1" w:rsidP="008874D1"/>
    <w:p w14:paraId="7842F319" w14:textId="78E528B9" w:rsidR="008874D1" w:rsidRDefault="008874D1" w:rsidP="008874D1"/>
    <w:p w14:paraId="19EBB86D" w14:textId="3E204631" w:rsidR="008874D1" w:rsidRDefault="00FE1EEA" w:rsidP="008874D1">
      <w:r>
        <w:rPr>
          <w:noProof/>
        </w:rPr>
        <mc:AlternateContent>
          <mc:Choice Requires="wps">
            <w:drawing>
              <wp:anchor distT="0" distB="0" distL="114300" distR="114300" simplePos="0" relativeHeight="251676672" behindDoc="0" locked="0" layoutInCell="1" allowOverlap="1" wp14:anchorId="54AD7FE7" wp14:editId="6C93C66C">
                <wp:simplePos x="0" y="0"/>
                <wp:positionH relativeFrom="column">
                  <wp:posOffset>800597</wp:posOffset>
                </wp:positionH>
                <wp:positionV relativeFrom="paragraph">
                  <wp:posOffset>72224</wp:posOffset>
                </wp:positionV>
                <wp:extent cx="4684644" cy="1119809"/>
                <wp:effectExtent l="0" t="0" r="14605" b="10795"/>
                <wp:wrapNone/>
                <wp:docPr id="6" name="Text Box 6"/>
                <wp:cNvGraphicFramePr/>
                <a:graphic xmlns:a="http://schemas.openxmlformats.org/drawingml/2006/main">
                  <a:graphicData uri="http://schemas.microsoft.com/office/word/2010/wordprocessingShape">
                    <wps:wsp>
                      <wps:cNvSpPr txBox="1"/>
                      <wps:spPr>
                        <a:xfrm>
                          <a:off x="0" y="0"/>
                          <a:ext cx="4684644" cy="1119809"/>
                        </a:xfrm>
                        <a:prstGeom prst="rect">
                          <a:avLst/>
                        </a:prstGeom>
                        <a:solidFill>
                          <a:schemeClr val="lt1"/>
                        </a:solidFill>
                        <a:ln w="6350">
                          <a:solidFill>
                            <a:prstClr val="black"/>
                          </a:solidFill>
                        </a:ln>
                      </wps:spPr>
                      <wps:txbx>
                        <w:txbxContent>
                          <w:p w14:paraId="5E011F33" w14:textId="18F45F0F" w:rsidR="00210C3B" w:rsidRDefault="00210C3B" w:rsidP="00FE1EEA">
                            <w:pPr>
                              <w:shd w:val="clear" w:color="auto" w:fill="BFBFBF" w:themeFill="background1" w:themeFillShade="BF"/>
                              <w:rPr>
                                <w:rFonts w:asciiTheme="majorHAnsi" w:hAnsiTheme="majorHAnsi" w:cstheme="majorHAnsi"/>
                              </w:rPr>
                            </w:pPr>
                            <w:r>
                              <w:rPr>
                                <w:rFonts w:asciiTheme="majorHAnsi" w:hAnsiTheme="majorHAnsi" w:cstheme="majorHAnsi"/>
                              </w:rPr>
                              <w:t>def function(word):</w:t>
                            </w:r>
                          </w:p>
                          <w:p w14:paraId="72F85E28" w14:textId="5385112B" w:rsidR="00210C3B"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 xml:space="preserve">if </w:t>
                            </w:r>
                            <w:proofErr w:type="spellStart"/>
                            <w:r>
                              <w:rPr>
                                <w:rFonts w:asciiTheme="majorHAnsi" w:hAnsiTheme="majorHAnsi" w:cstheme="majorHAnsi"/>
                              </w:rPr>
                              <w:t>len</w:t>
                            </w:r>
                            <w:proofErr w:type="spellEnd"/>
                            <w:r>
                              <w:rPr>
                                <w:rFonts w:asciiTheme="majorHAnsi" w:hAnsiTheme="majorHAnsi" w:cstheme="majorHAnsi"/>
                              </w:rPr>
                              <w:t xml:space="preserve">(word)==0 or </w:t>
                            </w:r>
                            <w:proofErr w:type="spellStart"/>
                            <w:r>
                              <w:rPr>
                                <w:rFonts w:asciiTheme="majorHAnsi" w:hAnsiTheme="majorHAnsi" w:cstheme="majorHAnsi"/>
                              </w:rPr>
                              <w:t>len</w:t>
                            </w:r>
                            <w:proofErr w:type="spellEnd"/>
                            <w:r>
                              <w:rPr>
                                <w:rFonts w:asciiTheme="majorHAnsi" w:hAnsiTheme="majorHAnsi" w:cstheme="majorHAnsi"/>
                              </w:rPr>
                              <w:t>(word)==1:</w:t>
                            </w:r>
                          </w:p>
                          <w:p w14:paraId="32F09023" w14:textId="3B52AA41" w:rsidR="00210C3B" w:rsidRPr="008874D1"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 xml:space="preserve">    return word</w:t>
                            </w:r>
                          </w:p>
                          <w:p w14:paraId="3D0CD57D" w14:textId="388D23A9" w:rsidR="00210C3B"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return word[1</w:t>
                            </w:r>
                            <w:proofErr w:type="gramStart"/>
                            <w:r>
                              <w:rPr>
                                <w:rFonts w:asciiTheme="majorHAnsi" w:hAnsiTheme="majorHAnsi" w:cstheme="majorHAnsi"/>
                              </w:rPr>
                              <w:t>:]+</w:t>
                            </w:r>
                            <w:proofErr w:type="gramEnd"/>
                            <w:r>
                              <w:rPr>
                                <w:rFonts w:asciiTheme="majorHAnsi" w:hAnsiTheme="majorHAnsi" w:cstheme="majorHAnsi"/>
                              </w:rPr>
                              <w:t>word[0]</w:t>
                            </w:r>
                          </w:p>
                          <w:p w14:paraId="5CFC3FE7" w14:textId="199DD8D9" w:rsidR="00210C3B" w:rsidRPr="008874D1" w:rsidRDefault="00210C3B" w:rsidP="00FE1EEA">
                            <w:pPr>
                              <w:shd w:val="clear" w:color="auto" w:fill="BFBFBF" w:themeFill="background1" w:themeFillShade="BF"/>
                              <w:ind w:firstLine="418"/>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D7FE7" id="Text Box 6" o:spid="_x0000_s1027" type="#_x0000_t202" style="position:absolute;margin-left:63.05pt;margin-top:5.7pt;width:368.85pt;height:8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" fillcolor="white [3201]" strokeweight=".5pt">
                <v:textbox>
                  <w:txbxContent>
                    <w:p w14:paraId="5E011F33" w14:textId="18F45F0F" w:rsidR="00210C3B" w:rsidRDefault="00210C3B" w:rsidP="00FE1EEA">
                      <w:pPr>
                        <w:shd w:val="clear" w:color="auto" w:fill="BFBFBF" w:themeFill="background1" w:themeFillShade="BF"/>
                        <w:rPr>
                          <w:rFonts w:asciiTheme="majorHAnsi" w:hAnsiTheme="majorHAnsi" w:cstheme="majorHAnsi"/>
                        </w:rPr>
                      </w:pPr>
                      <w:r>
                        <w:rPr>
                          <w:rFonts w:asciiTheme="majorHAnsi" w:hAnsiTheme="majorHAnsi" w:cstheme="majorHAnsi"/>
                        </w:rPr>
                        <w:t>def function(word):</w:t>
                      </w:r>
                    </w:p>
                    <w:p w14:paraId="72F85E28" w14:textId="5385112B" w:rsidR="00210C3B"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 xml:space="preserve">if </w:t>
                      </w:r>
                      <w:proofErr w:type="spellStart"/>
                      <w:r>
                        <w:rPr>
                          <w:rFonts w:asciiTheme="majorHAnsi" w:hAnsiTheme="majorHAnsi" w:cstheme="majorHAnsi"/>
                        </w:rPr>
                        <w:t>len</w:t>
                      </w:r>
                      <w:proofErr w:type="spellEnd"/>
                      <w:r>
                        <w:rPr>
                          <w:rFonts w:asciiTheme="majorHAnsi" w:hAnsiTheme="majorHAnsi" w:cstheme="majorHAnsi"/>
                        </w:rPr>
                        <w:t xml:space="preserve">(word)==0 or </w:t>
                      </w:r>
                      <w:proofErr w:type="spellStart"/>
                      <w:r>
                        <w:rPr>
                          <w:rFonts w:asciiTheme="majorHAnsi" w:hAnsiTheme="majorHAnsi" w:cstheme="majorHAnsi"/>
                        </w:rPr>
                        <w:t>len</w:t>
                      </w:r>
                      <w:proofErr w:type="spellEnd"/>
                      <w:r>
                        <w:rPr>
                          <w:rFonts w:asciiTheme="majorHAnsi" w:hAnsiTheme="majorHAnsi" w:cstheme="majorHAnsi"/>
                        </w:rPr>
                        <w:t>(word)==1:</w:t>
                      </w:r>
                    </w:p>
                    <w:p w14:paraId="32F09023" w14:textId="3B52AA41" w:rsidR="00210C3B" w:rsidRPr="008874D1"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 xml:space="preserve">    return word</w:t>
                      </w:r>
                    </w:p>
                    <w:p w14:paraId="3D0CD57D" w14:textId="388D23A9" w:rsidR="00210C3B" w:rsidRDefault="00210C3B" w:rsidP="00FE1EEA">
                      <w:pPr>
                        <w:shd w:val="clear" w:color="auto" w:fill="BFBFBF" w:themeFill="background1" w:themeFillShade="BF"/>
                        <w:ind w:firstLine="418"/>
                        <w:rPr>
                          <w:rFonts w:asciiTheme="majorHAnsi" w:hAnsiTheme="majorHAnsi" w:cstheme="majorHAnsi"/>
                        </w:rPr>
                      </w:pPr>
                      <w:r>
                        <w:rPr>
                          <w:rFonts w:asciiTheme="majorHAnsi" w:hAnsiTheme="majorHAnsi" w:cstheme="majorHAnsi"/>
                        </w:rPr>
                        <w:t>return word[1</w:t>
                      </w:r>
                      <w:proofErr w:type="gramStart"/>
                      <w:r>
                        <w:rPr>
                          <w:rFonts w:asciiTheme="majorHAnsi" w:hAnsiTheme="majorHAnsi" w:cstheme="majorHAnsi"/>
                        </w:rPr>
                        <w:t>:]+</w:t>
                      </w:r>
                      <w:proofErr w:type="gramEnd"/>
                      <w:r>
                        <w:rPr>
                          <w:rFonts w:asciiTheme="majorHAnsi" w:hAnsiTheme="majorHAnsi" w:cstheme="majorHAnsi"/>
                        </w:rPr>
                        <w:t>word[0]</w:t>
                      </w:r>
                    </w:p>
                    <w:p w14:paraId="5CFC3FE7" w14:textId="199DD8D9" w:rsidR="00210C3B" w:rsidRPr="008874D1" w:rsidRDefault="00210C3B" w:rsidP="00FE1EEA">
                      <w:pPr>
                        <w:shd w:val="clear" w:color="auto" w:fill="BFBFBF" w:themeFill="background1" w:themeFillShade="BF"/>
                        <w:ind w:firstLine="418"/>
                        <w:rPr>
                          <w:rFonts w:asciiTheme="majorHAnsi" w:hAnsiTheme="majorHAnsi" w:cstheme="majorHAnsi"/>
                        </w:rPr>
                      </w:pPr>
                    </w:p>
                  </w:txbxContent>
                </v:textbox>
              </v:shape>
            </w:pict>
          </mc:Fallback>
        </mc:AlternateContent>
      </w:r>
    </w:p>
    <w:p w14:paraId="6E86D46E" w14:textId="77777777" w:rsidR="008874D1" w:rsidRDefault="008874D1" w:rsidP="008874D1"/>
    <w:p w14:paraId="5415EDFC" w14:textId="77777777" w:rsidR="008874D1" w:rsidRDefault="008874D1" w:rsidP="008874D1"/>
    <w:p w14:paraId="06E5F22F" w14:textId="77777777" w:rsidR="008874D1" w:rsidRDefault="008874D1" w:rsidP="008874D1"/>
    <w:p w14:paraId="1E0FBFDE" w14:textId="77777777" w:rsidR="008874D1" w:rsidRDefault="008874D1" w:rsidP="008874D1"/>
    <w:p w14:paraId="4C1D8DD8" w14:textId="77777777" w:rsidR="008874D1" w:rsidRDefault="008874D1" w:rsidP="00B71FA3"/>
    <w:p w14:paraId="5C629562" w14:textId="6A4B26AF" w:rsidR="008874D1" w:rsidRDefault="008874D1" w:rsidP="00B71FA3"/>
    <w:p w14:paraId="39F896FD" w14:textId="10C5402E" w:rsidR="00DD3A47" w:rsidRDefault="00DD3A47" w:rsidP="009C266D">
      <w:pPr>
        <w:rPr>
          <w:b/>
          <w:bCs/>
          <w:u w:val="single"/>
        </w:rPr>
      </w:pPr>
    </w:p>
    <w:p w14:paraId="64698F98" w14:textId="77777777" w:rsidR="00DD3A47" w:rsidRDefault="00DD3A47" w:rsidP="008874D1">
      <w:pPr>
        <w:rPr>
          <w:b/>
          <w:bCs/>
          <w:u w:val="single"/>
        </w:rPr>
      </w:pPr>
    </w:p>
    <w:p w14:paraId="0864FA89" w14:textId="7DDF91B1" w:rsidR="00DD3A47" w:rsidRDefault="00DD3A47" w:rsidP="008874D1">
      <w:r w:rsidRPr="002878C4">
        <w:rPr>
          <w:b/>
          <w:bCs/>
          <w:u w:val="single"/>
        </w:rPr>
        <w:t>Question</w:t>
      </w:r>
      <w:r w:rsidR="008F4AA1">
        <w:rPr>
          <w:b/>
          <w:bCs/>
          <w:u w:val="single"/>
        </w:rPr>
        <w:t>2</w:t>
      </w:r>
      <w:r w:rsidRPr="002878C4">
        <w:rPr>
          <w:b/>
          <w:bCs/>
          <w:u w:val="single"/>
        </w:rPr>
        <w:t>:</w:t>
      </w:r>
      <w:r>
        <w:t xml:space="preserve"> The following </w:t>
      </w:r>
      <w:r w:rsidR="00C72C4C">
        <w:t>function is supposed to receive a list of numbers and a number as the input parameters. The function finds all occurrences of number inside the list and removes them from the list and eventually returns the results. Do you think this function will work as expected? If yes, please mention and if no, please fix it.</w:t>
      </w:r>
    </w:p>
    <w:p w14:paraId="6537EE85" w14:textId="73BB0288" w:rsidR="002878C4" w:rsidRDefault="002878C4" w:rsidP="008874D1"/>
    <w:p w14:paraId="4001D512" w14:textId="6990FB96" w:rsidR="009C266D" w:rsidRDefault="0022574A" w:rsidP="008874D1">
      <w:r>
        <w:rPr>
          <w:noProof/>
        </w:rPr>
        <mc:AlternateContent>
          <mc:Choice Requires="wps">
            <w:drawing>
              <wp:anchor distT="0" distB="0" distL="114300" distR="114300" simplePos="0" relativeHeight="251682816" behindDoc="0" locked="0" layoutInCell="1" allowOverlap="1" wp14:anchorId="779B7D5F" wp14:editId="46230716">
                <wp:simplePos x="0" y="0"/>
                <wp:positionH relativeFrom="column">
                  <wp:posOffset>-21038</wp:posOffset>
                </wp:positionH>
                <wp:positionV relativeFrom="paragraph">
                  <wp:posOffset>166978</wp:posOffset>
                </wp:positionV>
                <wp:extent cx="6261100" cy="1782418"/>
                <wp:effectExtent l="0" t="0" r="12700" b="8890"/>
                <wp:wrapNone/>
                <wp:docPr id="12" name="Text Box 12"/>
                <wp:cNvGraphicFramePr/>
                <a:graphic xmlns:a="http://schemas.openxmlformats.org/drawingml/2006/main">
                  <a:graphicData uri="http://schemas.microsoft.com/office/word/2010/wordprocessingShape">
                    <wps:wsp>
                      <wps:cNvSpPr txBox="1"/>
                      <wps:spPr>
                        <a:xfrm>
                          <a:off x="0" y="0"/>
                          <a:ext cx="6261100" cy="1782418"/>
                        </a:xfrm>
                        <a:prstGeom prst="rect">
                          <a:avLst/>
                        </a:prstGeom>
                        <a:solidFill>
                          <a:schemeClr val="lt1"/>
                        </a:solidFill>
                        <a:ln w="6350">
                          <a:solidFill>
                            <a:prstClr val="black"/>
                          </a:solidFill>
                        </a:ln>
                      </wps:spPr>
                      <wps:txbx>
                        <w:txbxContent>
                          <w:p w14:paraId="52CD2E8A" w14:textId="3979490E" w:rsidR="00210C3B" w:rsidRDefault="00210C3B" w:rsidP="00FE1EEA">
                            <w:pPr>
                              <w:shd w:val="clear" w:color="auto" w:fill="BFBFBF" w:themeFill="background1" w:themeFillShade="BF"/>
                            </w:pPr>
                            <w:r>
                              <w:t xml:space="preserve">def </w:t>
                            </w:r>
                            <w:proofErr w:type="gramStart"/>
                            <w:r>
                              <w:t>function(</w:t>
                            </w:r>
                            <w:proofErr w:type="spellStart"/>
                            <w:proofErr w:type="gramEnd"/>
                            <w:r>
                              <w:t>listOfNumbers</w:t>
                            </w:r>
                            <w:proofErr w:type="spellEnd"/>
                            <w:r>
                              <w:t>, number):</w:t>
                            </w:r>
                          </w:p>
                          <w:p w14:paraId="0D80E549" w14:textId="44DA0CAA" w:rsidR="00210C3B" w:rsidRDefault="00210C3B" w:rsidP="00FE1EEA">
                            <w:pPr>
                              <w:shd w:val="clear" w:color="auto" w:fill="BFBFBF" w:themeFill="background1" w:themeFillShade="BF"/>
                            </w:pPr>
                            <w:r>
                              <w:t xml:space="preserve">    for </w:t>
                            </w:r>
                            <w:proofErr w:type="spellStart"/>
                            <w:r>
                              <w:t>i</w:t>
                            </w:r>
                            <w:proofErr w:type="spellEnd"/>
                            <w:r>
                              <w:t xml:space="preserve"> in range(</w:t>
                            </w:r>
                            <w:proofErr w:type="spellStart"/>
                            <w:r>
                              <w:t>len</w:t>
                            </w:r>
                            <w:proofErr w:type="spellEnd"/>
                            <w:r>
                              <w:t>(</w:t>
                            </w:r>
                            <w:proofErr w:type="spellStart"/>
                            <w:r>
                              <w:t>listOfNumbers</w:t>
                            </w:r>
                            <w:proofErr w:type="spellEnd"/>
                            <w:r>
                              <w:t>)):</w:t>
                            </w:r>
                          </w:p>
                          <w:p w14:paraId="42BDAC5D" w14:textId="5242B20E" w:rsidR="00210C3B" w:rsidRDefault="00210C3B" w:rsidP="00C72C4C">
                            <w:pPr>
                              <w:shd w:val="clear" w:color="auto" w:fill="BFBFBF" w:themeFill="background1" w:themeFillShade="BF"/>
                            </w:pPr>
                            <w:r>
                              <w:t xml:space="preserve">        if </w:t>
                            </w:r>
                            <w:proofErr w:type="spellStart"/>
                            <w:r>
                              <w:t>listOfNumbers</w:t>
                            </w:r>
                            <w:proofErr w:type="spellEnd"/>
                            <w:r>
                              <w:t>[</w:t>
                            </w:r>
                            <w:proofErr w:type="spellStart"/>
                            <w:r>
                              <w:t>i</w:t>
                            </w:r>
                            <w:proofErr w:type="spellEnd"/>
                            <w:r>
                              <w:t xml:space="preserve">]==number:             </w:t>
                            </w:r>
                          </w:p>
                          <w:p w14:paraId="308A042A" w14:textId="13522ADA" w:rsidR="00210C3B" w:rsidRDefault="00210C3B" w:rsidP="00FE1EEA">
                            <w:pPr>
                              <w:shd w:val="clear" w:color="auto" w:fill="BFBFBF" w:themeFill="background1" w:themeFillShade="BF"/>
                            </w:pPr>
                            <w:r>
                              <w:t xml:space="preserve">             </w:t>
                            </w:r>
                            <w:proofErr w:type="spellStart"/>
                            <w:r>
                              <w:t>listOfNumbers.remove</w:t>
                            </w:r>
                            <w:proofErr w:type="spellEnd"/>
                            <w:r>
                              <w:t>(number)</w:t>
                            </w:r>
                          </w:p>
                          <w:p w14:paraId="2E4911D6" w14:textId="0D4AEAF5" w:rsidR="00210C3B" w:rsidRDefault="00210C3B" w:rsidP="00C72C4C">
                            <w:pPr>
                              <w:shd w:val="clear" w:color="auto" w:fill="BFBFBF" w:themeFill="background1" w:themeFillShade="BF"/>
                            </w:pPr>
                            <w:r>
                              <w:t xml:space="preserve">    return </w:t>
                            </w:r>
                            <w:proofErr w:type="spellStart"/>
                            <w:r>
                              <w:t>listOfNumbers</w:t>
                            </w:r>
                            <w:proofErr w:type="spellEnd"/>
                          </w:p>
                          <w:p w14:paraId="443E0866" w14:textId="48D3C43D" w:rsidR="00210C3B" w:rsidRDefault="00210C3B" w:rsidP="00FE1EEA">
                            <w:pPr>
                              <w:shd w:val="clear" w:color="auto" w:fill="BFBFBF" w:themeFill="background1" w:themeFillShade="BF"/>
                            </w:pPr>
                          </w:p>
                          <w:p w14:paraId="7F1C2B8D" w14:textId="585817BA" w:rsidR="00210C3B" w:rsidRDefault="00210C3B" w:rsidP="00FE1EEA">
                            <w:pPr>
                              <w:shd w:val="clear" w:color="auto" w:fill="BFBFBF" w:themeFill="background1" w:themeFillShade="BF"/>
                            </w:pPr>
                            <w:proofErr w:type="spellStart"/>
                            <w:r>
                              <w:t>newList</w:t>
                            </w:r>
                            <w:proofErr w:type="spellEnd"/>
                            <w:r>
                              <w:t xml:space="preserve"> = </w:t>
                            </w:r>
                            <w:proofErr w:type="gramStart"/>
                            <w:r>
                              <w:t>function(</w:t>
                            </w:r>
                            <w:proofErr w:type="gramEnd"/>
                            <w:r>
                              <w:t>[3,4,1,3,4,7,8,1,2,3,4,6,8], 3)</w:t>
                            </w:r>
                          </w:p>
                          <w:p w14:paraId="63CB44F3" w14:textId="14A453DE" w:rsidR="00210C3B" w:rsidRPr="00C72C4C" w:rsidRDefault="00210C3B" w:rsidP="00C72C4C">
                            <w:pPr>
                              <w:shd w:val="clear" w:color="auto" w:fill="BFBFBF" w:themeFill="background1" w:themeFillShade="BF"/>
                            </w:pPr>
                            <w:proofErr w:type="gramStart"/>
                            <w:r>
                              <w:t>print(</w:t>
                            </w:r>
                            <w:proofErr w:type="gramEnd"/>
                            <w:r>
                              <w:t>"After removing the occurrences of the number, the result is %g" %(</w:t>
                            </w:r>
                            <w:r w:rsidRPr="00C72C4C">
                              <w:t xml:space="preserve"> </w:t>
                            </w:r>
                            <w:proofErr w:type="spellStart"/>
                            <w:r>
                              <w:t>newList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B7D5F" id="Text Box 12" o:spid="_x0000_s1028" type="#_x0000_t202" style="position:absolute;margin-left:-1.65pt;margin-top:13.15pt;width:493pt;height:14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" fillcolor="white [3201]" strokeweight=".5pt">
                <v:textbox>
                  <w:txbxContent>
                    <w:p w14:paraId="52CD2E8A" w14:textId="3979490E" w:rsidR="00210C3B" w:rsidRDefault="00210C3B" w:rsidP="00FE1EEA">
                      <w:pPr>
                        <w:shd w:val="clear" w:color="auto" w:fill="BFBFBF" w:themeFill="background1" w:themeFillShade="BF"/>
                      </w:pPr>
                      <w:r>
                        <w:t xml:space="preserve">def </w:t>
                      </w:r>
                      <w:proofErr w:type="gramStart"/>
                      <w:r>
                        <w:t>function(</w:t>
                      </w:r>
                      <w:proofErr w:type="spellStart"/>
                      <w:proofErr w:type="gramEnd"/>
                      <w:r>
                        <w:t>listOfNumbers</w:t>
                      </w:r>
                      <w:proofErr w:type="spellEnd"/>
                      <w:r>
                        <w:t>, number):</w:t>
                      </w:r>
                    </w:p>
                    <w:p w14:paraId="0D80E549" w14:textId="44DA0CAA" w:rsidR="00210C3B" w:rsidRDefault="00210C3B" w:rsidP="00FE1EEA">
                      <w:pPr>
                        <w:shd w:val="clear" w:color="auto" w:fill="BFBFBF" w:themeFill="background1" w:themeFillShade="BF"/>
                      </w:pPr>
                      <w:r>
                        <w:t xml:space="preserve">    for </w:t>
                      </w:r>
                      <w:proofErr w:type="spellStart"/>
                      <w:r>
                        <w:t>i</w:t>
                      </w:r>
                      <w:proofErr w:type="spellEnd"/>
                      <w:r>
                        <w:t xml:space="preserve"> in range(</w:t>
                      </w:r>
                      <w:proofErr w:type="spellStart"/>
                      <w:r>
                        <w:t>len</w:t>
                      </w:r>
                      <w:proofErr w:type="spellEnd"/>
                      <w:r>
                        <w:t>(</w:t>
                      </w:r>
                      <w:proofErr w:type="spellStart"/>
                      <w:r>
                        <w:t>listOfNumbers</w:t>
                      </w:r>
                      <w:proofErr w:type="spellEnd"/>
                      <w:r>
                        <w:t>)):</w:t>
                      </w:r>
                    </w:p>
                    <w:p w14:paraId="42BDAC5D" w14:textId="5242B20E" w:rsidR="00210C3B" w:rsidRDefault="00210C3B" w:rsidP="00C72C4C">
                      <w:pPr>
                        <w:shd w:val="clear" w:color="auto" w:fill="BFBFBF" w:themeFill="background1" w:themeFillShade="BF"/>
                      </w:pPr>
                      <w:r>
                        <w:t xml:space="preserve">        if </w:t>
                      </w:r>
                      <w:proofErr w:type="spellStart"/>
                      <w:r>
                        <w:t>listOfNumbers</w:t>
                      </w:r>
                      <w:proofErr w:type="spellEnd"/>
                      <w:r>
                        <w:t>[</w:t>
                      </w:r>
                      <w:proofErr w:type="spellStart"/>
                      <w:r>
                        <w:t>i</w:t>
                      </w:r>
                      <w:proofErr w:type="spellEnd"/>
                      <w:r>
                        <w:t xml:space="preserve">]==number:             </w:t>
                      </w:r>
                    </w:p>
                    <w:p w14:paraId="308A042A" w14:textId="13522ADA" w:rsidR="00210C3B" w:rsidRDefault="00210C3B" w:rsidP="00FE1EEA">
                      <w:pPr>
                        <w:shd w:val="clear" w:color="auto" w:fill="BFBFBF" w:themeFill="background1" w:themeFillShade="BF"/>
                      </w:pPr>
                      <w:r>
                        <w:t xml:space="preserve">             </w:t>
                      </w:r>
                      <w:proofErr w:type="spellStart"/>
                      <w:r>
                        <w:t>listOfNumbers.remove</w:t>
                      </w:r>
                      <w:proofErr w:type="spellEnd"/>
                      <w:r>
                        <w:t>(number)</w:t>
                      </w:r>
                    </w:p>
                    <w:p w14:paraId="2E4911D6" w14:textId="0D4AEAF5" w:rsidR="00210C3B" w:rsidRDefault="00210C3B" w:rsidP="00C72C4C">
                      <w:pPr>
                        <w:shd w:val="clear" w:color="auto" w:fill="BFBFBF" w:themeFill="background1" w:themeFillShade="BF"/>
                      </w:pPr>
                      <w:r>
                        <w:t xml:space="preserve">    return </w:t>
                      </w:r>
                      <w:proofErr w:type="spellStart"/>
                      <w:r>
                        <w:t>listOfNumbers</w:t>
                      </w:r>
                      <w:proofErr w:type="spellEnd"/>
                    </w:p>
                    <w:p w14:paraId="443E0866" w14:textId="48D3C43D" w:rsidR="00210C3B" w:rsidRDefault="00210C3B" w:rsidP="00FE1EEA">
                      <w:pPr>
                        <w:shd w:val="clear" w:color="auto" w:fill="BFBFBF" w:themeFill="background1" w:themeFillShade="BF"/>
                      </w:pPr>
                    </w:p>
                    <w:p w14:paraId="7F1C2B8D" w14:textId="585817BA" w:rsidR="00210C3B" w:rsidRDefault="00210C3B" w:rsidP="00FE1EEA">
                      <w:pPr>
                        <w:shd w:val="clear" w:color="auto" w:fill="BFBFBF" w:themeFill="background1" w:themeFillShade="BF"/>
                      </w:pPr>
                      <w:proofErr w:type="spellStart"/>
                      <w:r>
                        <w:t>newList</w:t>
                      </w:r>
                      <w:proofErr w:type="spellEnd"/>
                      <w:r>
                        <w:t xml:space="preserve"> = </w:t>
                      </w:r>
                      <w:proofErr w:type="gramStart"/>
                      <w:r>
                        <w:t>function(</w:t>
                      </w:r>
                      <w:proofErr w:type="gramEnd"/>
                      <w:r>
                        <w:t>[3,4,1,3,4,7,8,1,2,3,4,6,8], 3)</w:t>
                      </w:r>
                    </w:p>
                    <w:p w14:paraId="63CB44F3" w14:textId="14A453DE" w:rsidR="00210C3B" w:rsidRPr="00C72C4C" w:rsidRDefault="00210C3B" w:rsidP="00C72C4C">
                      <w:pPr>
                        <w:shd w:val="clear" w:color="auto" w:fill="BFBFBF" w:themeFill="background1" w:themeFillShade="BF"/>
                      </w:pPr>
                      <w:proofErr w:type="gramStart"/>
                      <w:r>
                        <w:t>print(</w:t>
                      </w:r>
                      <w:proofErr w:type="gramEnd"/>
                      <w:r>
                        <w:t>"After removing the occurrences of the number, the result is %g" %(</w:t>
                      </w:r>
                      <w:r w:rsidRPr="00C72C4C">
                        <w:t xml:space="preserve"> </w:t>
                      </w:r>
                      <w:proofErr w:type="spellStart"/>
                      <w:r>
                        <w:t>newList</w:t>
                      </w:r>
                      <w:proofErr w:type="spellEnd"/>
                      <w:r>
                        <w:t>))</w:t>
                      </w:r>
                    </w:p>
                  </w:txbxContent>
                </v:textbox>
              </v:shape>
            </w:pict>
          </mc:Fallback>
        </mc:AlternateContent>
      </w:r>
    </w:p>
    <w:p w14:paraId="2B342D2D" w14:textId="4536FCE7" w:rsidR="00DD3A47" w:rsidRDefault="00DD3A47" w:rsidP="00DD3A47">
      <w:pPr>
        <w:rPr>
          <w:b/>
          <w:bCs/>
          <w:u w:val="single"/>
        </w:rPr>
      </w:pPr>
    </w:p>
    <w:p w14:paraId="5C464361" w14:textId="7F626312" w:rsidR="00DD3A47" w:rsidRDefault="00DD3A47" w:rsidP="00DD3A47">
      <w:pPr>
        <w:rPr>
          <w:b/>
          <w:bCs/>
          <w:u w:val="single"/>
        </w:rPr>
      </w:pPr>
    </w:p>
    <w:p w14:paraId="544DC353" w14:textId="1666161A" w:rsidR="00DD3A47" w:rsidRDefault="00DD3A47" w:rsidP="00DD3A47">
      <w:pPr>
        <w:rPr>
          <w:b/>
          <w:bCs/>
          <w:u w:val="single"/>
        </w:rPr>
      </w:pPr>
    </w:p>
    <w:p w14:paraId="4D068D62" w14:textId="5D55CE2B" w:rsidR="00DD3A47" w:rsidRDefault="00DD3A47" w:rsidP="00DD3A47">
      <w:pPr>
        <w:rPr>
          <w:b/>
          <w:bCs/>
          <w:u w:val="single"/>
        </w:rPr>
      </w:pPr>
    </w:p>
    <w:p w14:paraId="0D2B20CE" w14:textId="13B2E796" w:rsidR="00DD3A47" w:rsidRDefault="00DD3A47" w:rsidP="00DD3A47">
      <w:pPr>
        <w:rPr>
          <w:b/>
          <w:bCs/>
          <w:u w:val="single"/>
        </w:rPr>
      </w:pPr>
    </w:p>
    <w:p w14:paraId="7F4B9646" w14:textId="20F24649" w:rsidR="00DD3A47" w:rsidRDefault="00DD3A47" w:rsidP="00DD3A47">
      <w:pPr>
        <w:rPr>
          <w:b/>
          <w:bCs/>
          <w:u w:val="single"/>
        </w:rPr>
      </w:pPr>
    </w:p>
    <w:p w14:paraId="1904AB05" w14:textId="77777777" w:rsidR="00DD3A47" w:rsidRDefault="00DD3A47" w:rsidP="00DD3A47">
      <w:pPr>
        <w:rPr>
          <w:b/>
          <w:bCs/>
          <w:u w:val="single"/>
        </w:rPr>
      </w:pPr>
    </w:p>
    <w:p w14:paraId="1952404B" w14:textId="77777777" w:rsidR="00DD3A47" w:rsidRDefault="00DD3A47" w:rsidP="00DD3A47">
      <w:pPr>
        <w:rPr>
          <w:b/>
          <w:bCs/>
          <w:u w:val="single"/>
        </w:rPr>
      </w:pPr>
    </w:p>
    <w:p w14:paraId="5BF2D382" w14:textId="190EF7B3" w:rsidR="00DD3A47" w:rsidRDefault="00DD3A47" w:rsidP="00DD3A47">
      <w:pPr>
        <w:rPr>
          <w:b/>
          <w:bCs/>
          <w:u w:val="single"/>
        </w:rPr>
      </w:pPr>
    </w:p>
    <w:p w14:paraId="261492C6" w14:textId="77777777" w:rsidR="00DD3A47" w:rsidRDefault="00DD3A47" w:rsidP="00DD3A47">
      <w:pPr>
        <w:rPr>
          <w:b/>
          <w:bCs/>
          <w:u w:val="single"/>
        </w:rPr>
      </w:pPr>
    </w:p>
    <w:p w14:paraId="67465592" w14:textId="77777777" w:rsidR="00C72C4C" w:rsidRDefault="00C72C4C">
      <w:pPr>
        <w:rPr>
          <w:rStyle w:val="Emphasis"/>
          <w:b/>
          <w:bCs/>
          <w:i w:val="0"/>
          <w:iCs w:val="0"/>
          <w:color w:val="000000" w:themeColor="text1"/>
          <w:sz w:val="40"/>
          <w:szCs w:val="20"/>
        </w:rPr>
      </w:pPr>
      <w:r>
        <w:rPr>
          <w:rStyle w:val="Emphasis"/>
          <w:i w:val="0"/>
          <w:iCs w:val="0"/>
          <w:color w:val="000000" w:themeColor="text1"/>
        </w:rPr>
        <w:br w:type="page"/>
      </w:r>
    </w:p>
    <w:p w14:paraId="6993C572" w14:textId="300E4BA4" w:rsidR="00BD65B0" w:rsidRPr="00820914" w:rsidRDefault="00BD65B0" w:rsidP="00BD65B0">
      <w:pPr>
        <w:pStyle w:val="Heading1"/>
        <w:jc w:val="left"/>
        <w:rPr>
          <w:rStyle w:val="Emphasis"/>
          <w:i w:val="0"/>
          <w:iCs w:val="0"/>
          <w:color w:val="000000" w:themeColor="text1"/>
        </w:rPr>
      </w:pPr>
      <w:r w:rsidRPr="00820914">
        <w:rPr>
          <w:rStyle w:val="Emphasis"/>
          <w:i w:val="0"/>
          <w:iCs w:val="0"/>
          <w:color w:val="000000" w:themeColor="text1"/>
        </w:rPr>
        <w:lastRenderedPageBreak/>
        <w:t>Problem</w:t>
      </w:r>
      <w:r>
        <w:rPr>
          <w:rStyle w:val="Emphasis"/>
          <w:i w:val="0"/>
          <w:iCs w:val="0"/>
          <w:color w:val="000000" w:themeColor="text1"/>
        </w:rPr>
        <w:t>6</w:t>
      </w:r>
      <w:r w:rsidRPr="00820914">
        <w:rPr>
          <w:rStyle w:val="Emphasis"/>
          <w:i w:val="0"/>
          <w:iCs w:val="0"/>
          <w:color w:val="000000" w:themeColor="text1"/>
        </w:rPr>
        <w:t xml:space="preserve">: </w:t>
      </w:r>
      <w:r>
        <w:rPr>
          <w:rStyle w:val="Emphasis"/>
          <w:i w:val="0"/>
          <w:iCs w:val="0"/>
          <w:color w:val="000000" w:themeColor="text1"/>
        </w:rPr>
        <w:t>Defining Variables</w:t>
      </w:r>
    </w:p>
    <w:p w14:paraId="650A9070" w14:textId="77777777" w:rsidR="00BD65B0" w:rsidRDefault="00BD65B0" w:rsidP="00BD65B0">
      <w:pPr>
        <w:pStyle w:val="ListParagraph"/>
        <w:numPr>
          <w:ilvl w:val="0"/>
          <w:numId w:val="1"/>
        </w:numPr>
        <w:spacing w:before="100" w:beforeAutospacing="1" w:after="100" w:afterAutospacing="1"/>
      </w:pPr>
      <w:r>
        <w:t>What data type do you use to store the following information:</w:t>
      </w:r>
    </w:p>
    <w:p w14:paraId="6153F359" w14:textId="77777777" w:rsidR="00BD65B0" w:rsidRDefault="00BD65B0" w:rsidP="00BD65B0">
      <w:pPr>
        <w:pStyle w:val="ListParagraph"/>
        <w:numPr>
          <w:ilvl w:val="0"/>
          <w:numId w:val="1"/>
        </w:numPr>
        <w:spacing w:before="100" w:beforeAutospacing="1" w:after="100" w:afterAutospacing="1"/>
      </w:pPr>
      <w:r>
        <w:t>Example: a student’s first name: We can use</w:t>
      </w:r>
    </w:p>
    <w:p w14:paraId="6CAB954A" w14:textId="77777777" w:rsidR="00BD65B0" w:rsidRDefault="00BD65B0" w:rsidP="00BD65B0">
      <w:pPr>
        <w:pStyle w:val="ListParagraph"/>
        <w:numPr>
          <w:ilvl w:val="0"/>
          <w:numId w:val="1"/>
        </w:numPr>
        <w:spacing w:before="100" w:beforeAutospacing="1" w:after="100" w:afterAutospacing="1"/>
      </w:pPr>
    </w:p>
    <w:tbl>
      <w:tblPr>
        <w:tblStyle w:val="TableGrid"/>
        <w:tblW w:w="0" w:type="auto"/>
        <w:tblLook w:val="04A0" w:firstRow="1" w:lastRow="0" w:firstColumn="1" w:lastColumn="0" w:noHBand="0" w:noVBand="1"/>
      </w:tblPr>
      <w:tblGrid>
        <w:gridCol w:w="4888"/>
        <w:gridCol w:w="4888"/>
      </w:tblGrid>
      <w:tr w:rsidR="00BD65B0" w14:paraId="61BAE0F8" w14:textId="77777777" w:rsidTr="00CD3D59">
        <w:trPr>
          <w:trHeight w:val="715"/>
        </w:trPr>
        <w:tc>
          <w:tcPr>
            <w:tcW w:w="4888" w:type="dxa"/>
            <w:shd w:val="clear" w:color="auto" w:fill="E7E6E6" w:themeFill="background2"/>
          </w:tcPr>
          <w:p w14:paraId="0D8B30AC" w14:textId="77777777" w:rsidR="00BD65B0" w:rsidRDefault="00BD65B0" w:rsidP="00CD3D59">
            <w:pPr>
              <w:spacing w:before="100" w:beforeAutospacing="1" w:after="100" w:afterAutospacing="1"/>
            </w:pPr>
            <w:r>
              <w:t>Information</w:t>
            </w:r>
          </w:p>
        </w:tc>
        <w:tc>
          <w:tcPr>
            <w:tcW w:w="4888" w:type="dxa"/>
            <w:shd w:val="clear" w:color="auto" w:fill="E7E6E6" w:themeFill="background2"/>
          </w:tcPr>
          <w:p w14:paraId="2FD6E278" w14:textId="77777777" w:rsidR="00BD65B0" w:rsidRDefault="00BD65B0" w:rsidP="00CD3D59">
            <w:pPr>
              <w:spacing w:before="100" w:beforeAutospacing="1" w:after="100" w:afterAutospacing="1"/>
            </w:pPr>
            <w:r>
              <w:t>Variable – Data type</w:t>
            </w:r>
          </w:p>
        </w:tc>
      </w:tr>
      <w:tr w:rsidR="00BD65B0" w14:paraId="2E65131B" w14:textId="77777777" w:rsidTr="00CD3D59">
        <w:tc>
          <w:tcPr>
            <w:tcW w:w="4888" w:type="dxa"/>
          </w:tcPr>
          <w:p w14:paraId="59557FF4" w14:textId="77777777" w:rsidR="00BD65B0" w:rsidRDefault="00BD65B0" w:rsidP="00CD3D59">
            <w:pPr>
              <w:spacing w:before="100" w:beforeAutospacing="1" w:after="100" w:afterAutospacing="1"/>
            </w:pPr>
            <w:r w:rsidRPr="008E5551">
              <w:rPr>
                <w:b/>
                <w:bCs/>
                <w:u w:val="single"/>
              </w:rPr>
              <w:t>Example:</w:t>
            </w:r>
            <w:r>
              <w:t xml:space="preserve"> A student’s first name</w:t>
            </w:r>
          </w:p>
        </w:tc>
        <w:tc>
          <w:tcPr>
            <w:tcW w:w="4888" w:type="dxa"/>
          </w:tcPr>
          <w:p w14:paraId="401AA921" w14:textId="77777777" w:rsidR="00BD65B0" w:rsidRDefault="00BD65B0" w:rsidP="00CD3D59">
            <w:pPr>
              <w:spacing w:before="100" w:beforeAutospacing="1" w:after="100" w:afterAutospacing="1"/>
            </w:pPr>
            <w:r>
              <w:t>String</w:t>
            </w:r>
          </w:p>
          <w:p w14:paraId="59D729A2" w14:textId="77777777" w:rsidR="00BD65B0" w:rsidRDefault="00BD65B0" w:rsidP="00CD3D59">
            <w:pPr>
              <w:spacing w:before="100" w:beforeAutospacing="1" w:after="100" w:afterAutospacing="1"/>
            </w:pPr>
          </w:p>
        </w:tc>
      </w:tr>
      <w:tr w:rsidR="00BD65B0" w14:paraId="6F2EC240" w14:textId="77777777" w:rsidTr="00CD3D59">
        <w:tc>
          <w:tcPr>
            <w:tcW w:w="4888" w:type="dxa"/>
          </w:tcPr>
          <w:p w14:paraId="769AB1D2" w14:textId="77777777" w:rsidR="00BD65B0" w:rsidRDefault="00BD65B0" w:rsidP="00CD3D59">
            <w:pPr>
              <w:spacing w:before="100" w:beforeAutospacing="1" w:after="100" w:afterAutospacing="1"/>
            </w:pPr>
            <w:r>
              <w:t>A course’s grade</w:t>
            </w:r>
          </w:p>
        </w:tc>
        <w:tc>
          <w:tcPr>
            <w:tcW w:w="4888" w:type="dxa"/>
          </w:tcPr>
          <w:p w14:paraId="27A4BC47" w14:textId="77777777" w:rsidR="00BD65B0" w:rsidRDefault="00BD65B0" w:rsidP="00CD3D59">
            <w:pPr>
              <w:spacing w:before="100" w:beforeAutospacing="1" w:after="100" w:afterAutospacing="1"/>
            </w:pPr>
            <w:r>
              <w:t>?</w:t>
            </w:r>
          </w:p>
          <w:p w14:paraId="75D7B459" w14:textId="77777777" w:rsidR="00BD65B0" w:rsidRDefault="00BD65B0" w:rsidP="00CD3D59">
            <w:pPr>
              <w:spacing w:before="100" w:beforeAutospacing="1" w:after="100" w:afterAutospacing="1"/>
            </w:pPr>
          </w:p>
        </w:tc>
      </w:tr>
      <w:tr w:rsidR="00BD65B0" w14:paraId="3FC048B8" w14:textId="77777777" w:rsidTr="00CD3D59">
        <w:tc>
          <w:tcPr>
            <w:tcW w:w="4888" w:type="dxa"/>
          </w:tcPr>
          <w:p w14:paraId="6FDEFE45" w14:textId="77777777" w:rsidR="00BD65B0" w:rsidRDefault="00BD65B0" w:rsidP="00CD3D59">
            <w:pPr>
              <w:spacing w:before="100" w:beforeAutospacing="1" w:after="100" w:afterAutospacing="1"/>
            </w:pPr>
            <w:r>
              <w:t>The status of TV (whether it is ON or OFF)</w:t>
            </w:r>
          </w:p>
          <w:p w14:paraId="58CD81FE" w14:textId="77777777" w:rsidR="00BD65B0" w:rsidRDefault="00BD65B0" w:rsidP="00CD3D59">
            <w:pPr>
              <w:spacing w:before="100" w:beforeAutospacing="1" w:after="100" w:afterAutospacing="1"/>
            </w:pPr>
          </w:p>
        </w:tc>
        <w:tc>
          <w:tcPr>
            <w:tcW w:w="4888" w:type="dxa"/>
          </w:tcPr>
          <w:p w14:paraId="5F00E0E3" w14:textId="77777777" w:rsidR="00BD65B0" w:rsidRDefault="00BD65B0" w:rsidP="00CD3D59">
            <w:pPr>
              <w:spacing w:before="100" w:beforeAutospacing="1" w:after="100" w:afterAutospacing="1"/>
            </w:pPr>
            <w:r>
              <w:t>?</w:t>
            </w:r>
          </w:p>
        </w:tc>
      </w:tr>
      <w:tr w:rsidR="00BD65B0" w14:paraId="5F6D7EAB" w14:textId="77777777" w:rsidTr="00CD3D59">
        <w:tc>
          <w:tcPr>
            <w:tcW w:w="4888" w:type="dxa"/>
          </w:tcPr>
          <w:p w14:paraId="4EB29608" w14:textId="77777777" w:rsidR="00BD65B0" w:rsidRDefault="00BD65B0" w:rsidP="00CD3D59">
            <w:pPr>
              <w:spacing w:before="100" w:beforeAutospacing="1" w:after="100" w:afterAutospacing="1"/>
            </w:pPr>
            <w:r>
              <w:t>A product’s barcode:</w:t>
            </w:r>
          </w:p>
          <w:p w14:paraId="34328CEB" w14:textId="77777777" w:rsidR="00BD65B0" w:rsidRDefault="00BD65B0" w:rsidP="00CD3D59">
            <w:pPr>
              <w:spacing w:before="100" w:beforeAutospacing="1" w:after="100" w:afterAutospacing="1"/>
            </w:pPr>
            <w:r>
              <w:rPr>
                <w:noProof/>
              </w:rPr>
              <w:drawing>
                <wp:inline distT="0" distB="0" distL="0" distR="0" wp14:anchorId="5108E8E9" wp14:editId="5DDC1BFE">
                  <wp:extent cx="1342417" cy="1009414"/>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1346853" cy="1012749"/>
                          </a:xfrm>
                          <a:prstGeom prst="rect">
                            <a:avLst/>
                          </a:prstGeom>
                        </pic:spPr>
                      </pic:pic>
                    </a:graphicData>
                  </a:graphic>
                </wp:inline>
              </w:drawing>
            </w:r>
          </w:p>
        </w:tc>
        <w:tc>
          <w:tcPr>
            <w:tcW w:w="4888" w:type="dxa"/>
          </w:tcPr>
          <w:p w14:paraId="1254EF50" w14:textId="77777777" w:rsidR="00BD65B0" w:rsidRDefault="00BD65B0" w:rsidP="00CD3D59">
            <w:pPr>
              <w:spacing w:before="100" w:beforeAutospacing="1" w:after="100" w:afterAutospacing="1"/>
            </w:pPr>
            <w:r>
              <w:t>?</w:t>
            </w:r>
          </w:p>
        </w:tc>
      </w:tr>
      <w:tr w:rsidR="00BD65B0" w14:paraId="10128975" w14:textId="77777777" w:rsidTr="00CD3D59">
        <w:tc>
          <w:tcPr>
            <w:tcW w:w="4888" w:type="dxa"/>
          </w:tcPr>
          <w:p w14:paraId="06A13F37" w14:textId="77777777" w:rsidR="00BD65B0" w:rsidRDefault="00BD65B0" w:rsidP="00CD3D59">
            <w:pPr>
              <w:spacing w:before="100" w:beforeAutospacing="1" w:after="100" w:afterAutospacing="1"/>
            </w:pPr>
            <w:r>
              <w:t>A Circle’s equation: A circle is represented using 3 parameters (</w:t>
            </w:r>
            <w:proofErr w:type="spellStart"/>
            <w:proofErr w:type="gramStart"/>
            <w:r>
              <w:t>h,k</w:t>
            </w:r>
            <w:proofErr w:type="spellEnd"/>
            <w:proofErr w:type="gramEnd"/>
            <w:r>
              <w:t xml:space="preserve"> and r)</w:t>
            </w:r>
          </w:p>
          <w:p w14:paraId="7302D354" w14:textId="77777777" w:rsidR="00BD65B0" w:rsidRDefault="00BD65B0" w:rsidP="00CD3D59">
            <w:pPr>
              <w:spacing w:before="100" w:beforeAutospacing="1" w:after="100" w:afterAutospacing="1"/>
            </w:pPr>
            <w:r>
              <w:rPr>
                <w:noProof/>
              </w:rPr>
              <w:drawing>
                <wp:inline distT="0" distB="0" distL="0" distR="0" wp14:anchorId="602AC7F2" wp14:editId="64458599">
                  <wp:extent cx="2256817" cy="1880681"/>
                  <wp:effectExtent l="0" t="0" r="3810" b="0"/>
                  <wp:docPr id="5" name="Picture 5" descr="A picture contain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ie chart&#10;&#10;Description automatically generated"/>
                          <pic:cNvPicPr/>
                        </pic:nvPicPr>
                        <pic:blipFill>
                          <a:blip r:embed="rId12"/>
                          <a:stretch>
                            <a:fillRect/>
                          </a:stretch>
                        </pic:blipFill>
                        <pic:spPr>
                          <a:xfrm>
                            <a:off x="0" y="0"/>
                            <a:ext cx="2260594" cy="1883829"/>
                          </a:xfrm>
                          <a:prstGeom prst="rect">
                            <a:avLst/>
                          </a:prstGeom>
                        </pic:spPr>
                      </pic:pic>
                    </a:graphicData>
                  </a:graphic>
                </wp:inline>
              </w:drawing>
            </w:r>
          </w:p>
        </w:tc>
        <w:tc>
          <w:tcPr>
            <w:tcW w:w="4888" w:type="dxa"/>
          </w:tcPr>
          <w:p w14:paraId="4E72401D" w14:textId="77777777" w:rsidR="00BD65B0" w:rsidRDefault="00BD65B0" w:rsidP="00CD3D59">
            <w:pPr>
              <w:spacing w:before="100" w:beforeAutospacing="1" w:after="100" w:afterAutospacing="1"/>
            </w:pPr>
            <w:r>
              <w:t>?</w:t>
            </w:r>
          </w:p>
        </w:tc>
      </w:tr>
    </w:tbl>
    <w:p w14:paraId="322FF6B7" w14:textId="77777777" w:rsidR="00BD65B0" w:rsidRDefault="00BD65B0" w:rsidP="00BD65B0">
      <w:pPr>
        <w:spacing w:before="100" w:beforeAutospacing="1" w:after="100" w:afterAutospacing="1"/>
      </w:pPr>
    </w:p>
    <w:p w14:paraId="7518A092" w14:textId="1BC19263" w:rsidR="00BD65B0" w:rsidRPr="00820914" w:rsidRDefault="00BD65B0" w:rsidP="00BD65B0">
      <w:pPr>
        <w:rPr>
          <w:rStyle w:val="Emphasis"/>
          <w:b/>
          <w:bCs/>
          <w:i w:val="0"/>
          <w:iCs w:val="0"/>
          <w:color w:val="000000" w:themeColor="text1"/>
          <w:sz w:val="40"/>
          <w:szCs w:val="40"/>
        </w:rPr>
      </w:pPr>
      <w:r w:rsidRPr="00820914">
        <w:rPr>
          <w:rStyle w:val="Emphasis"/>
          <w:b/>
          <w:bCs/>
          <w:i w:val="0"/>
          <w:iCs w:val="0"/>
          <w:color w:val="000000" w:themeColor="text1"/>
          <w:sz w:val="40"/>
          <w:szCs w:val="40"/>
        </w:rPr>
        <w:t>Problem</w:t>
      </w:r>
      <w:r>
        <w:rPr>
          <w:rStyle w:val="Emphasis"/>
          <w:b/>
          <w:bCs/>
          <w:i w:val="0"/>
          <w:iCs w:val="0"/>
          <w:color w:val="000000" w:themeColor="text1"/>
          <w:sz w:val="40"/>
          <w:szCs w:val="40"/>
        </w:rPr>
        <w:t>7</w:t>
      </w:r>
      <w:r w:rsidRPr="00820914">
        <w:rPr>
          <w:rStyle w:val="Emphasis"/>
          <w:b/>
          <w:bCs/>
          <w:i w:val="0"/>
          <w:iCs w:val="0"/>
          <w:color w:val="000000" w:themeColor="text1"/>
          <w:sz w:val="40"/>
          <w:szCs w:val="40"/>
        </w:rPr>
        <w:t xml:space="preserve">: Programming </w:t>
      </w:r>
    </w:p>
    <w:p w14:paraId="4CD4F5ED" w14:textId="77777777" w:rsidR="00BD65B0" w:rsidRPr="007B4E48" w:rsidRDefault="00BD65B0" w:rsidP="00BD65B0">
      <w:pPr>
        <w:pStyle w:val="ListParagraph"/>
        <w:numPr>
          <w:ilvl w:val="0"/>
          <w:numId w:val="1"/>
        </w:numPr>
        <w:rPr>
          <w:color w:val="000000"/>
        </w:rPr>
      </w:pPr>
      <w:bookmarkStart w:id="4" w:name="OLE_LINK8"/>
      <w:bookmarkStart w:id="5" w:name="OLE_LINK9"/>
      <w:r w:rsidRPr="007B4E48">
        <w:rPr>
          <w:color w:val="000000"/>
        </w:rPr>
        <w:t xml:space="preserve">Create a function called, </w:t>
      </w:r>
      <w:r w:rsidRPr="007B4E48">
        <w:rPr>
          <w:color w:val="000000"/>
          <w:u w:val="single"/>
        </w:rPr>
        <w:t>convert</w:t>
      </w:r>
      <w:r w:rsidRPr="007B4E48">
        <w:rPr>
          <w:color w:val="000000"/>
        </w:rPr>
        <w:t xml:space="preserve">. This function receives a </w:t>
      </w:r>
      <w:r w:rsidRPr="007B4E48">
        <w:rPr>
          <w:color w:val="000000"/>
          <w:u w:val="single"/>
        </w:rPr>
        <w:t>string</w:t>
      </w:r>
      <w:r w:rsidRPr="007B4E48">
        <w:rPr>
          <w:color w:val="000000"/>
        </w:rPr>
        <w:t xml:space="preserve"> parameter called </w:t>
      </w:r>
      <w:r w:rsidRPr="007B4E48">
        <w:rPr>
          <w:color w:val="000000"/>
          <w:u w:val="single"/>
        </w:rPr>
        <w:t>word</w:t>
      </w:r>
      <w:r w:rsidRPr="007B4E48">
        <w:rPr>
          <w:color w:val="000000"/>
        </w:rPr>
        <w:t xml:space="preserve"> which only contains digits (the string represents a positive number) and </w:t>
      </w:r>
      <w:r w:rsidRPr="007B4E48">
        <w:rPr>
          <w:color w:val="000000"/>
          <w:u w:val="single"/>
        </w:rPr>
        <w:t>returns a list of numbers</w:t>
      </w:r>
      <w:r w:rsidRPr="007B4E48">
        <w:rPr>
          <w:color w:val="000000"/>
        </w:rPr>
        <w:t>. This is how the function works:</w:t>
      </w:r>
    </w:p>
    <w:p w14:paraId="20EB6CBA" w14:textId="77777777" w:rsidR="00BD65B0" w:rsidRPr="00B43170" w:rsidRDefault="00BD65B0" w:rsidP="00BD65B0">
      <w:pPr>
        <w:pStyle w:val="ListParagraph"/>
        <w:numPr>
          <w:ilvl w:val="0"/>
          <w:numId w:val="1"/>
        </w:numPr>
        <w:rPr>
          <w:color w:val="000000"/>
        </w:rPr>
      </w:pPr>
      <w:r w:rsidRPr="009C397B">
        <w:rPr>
          <w:color w:val="000000"/>
        </w:rPr>
        <w:t>Th</w:t>
      </w:r>
      <w:r>
        <w:rPr>
          <w:color w:val="000000"/>
        </w:rPr>
        <w:t>is</w:t>
      </w:r>
      <w:r w:rsidRPr="009C397B">
        <w:rPr>
          <w:color w:val="000000"/>
        </w:rPr>
        <w:t xml:space="preserve"> function calculates the number of times each digit has repeated in the input string and then </w:t>
      </w:r>
      <w:r>
        <w:rPr>
          <w:color w:val="000000"/>
        </w:rPr>
        <w:t>generates</w:t>
      </w:r>
      <w:r w:rsidRPr="009C397B">
        <w:rPr>
          <w:color w:val="000000"/>
        </w:rPr>
        <w:t xml:space="preserve"> a number based on that using the following formula and adds it to </w:t>
      </w:r>
      <w:r>
        <w:rPr>
          <w:color w:val="000000"/>
        </w:rPr>
        <w:t>a</w:t>
      </w:r>
      <w:r w:rsidRPr="009C397B">
        <w:rPr>
          <w:color w:val="000000"/>
        </w:rPr>
        <w:t xml:space="preserve"> list. For instance, if the digit </w:t>
      </w:r>
      <w:r w:rsidRPr="009C397B">
        <w:rPr>
          <w:color w:val="000000"/>
          <w:u w:val="single"/>
        </w:rPr>
        <w:t>x</w:t>
      </w:r>
      <w:r w:rsidRPr="009C397B">
        <w:rPr>
          <w:color w:val="000000"/>
        </w:rPr>
        <w:t xml:space="preserve"> has been repeated </w:t>
      </w:r>
      <w:r w:rsidRPr="009C397B">
        <w:rPr>
          <w:color w:val="000000"/>
          <w:u w:val="single"/>
        </w:rPr>
        <w:t>n</w:t>
      </w:r>
      <w:r w:rsidRPr="009C397B">
        <w:rPr>
          <w:color w:val="000000"/>
        </w:rPr>
        <w:t xml:space="preserve"> times, then the function will calculate </w:t>
      </w:r>
      <w:r w:rsidRPr="009C397B">
        <w:rPr>
          <w:color w:val="000000"/>
          <w:u w:val="single"/>
        </w:rPr>
        <w:t xml:space="preserve">n*10+x </w:t>
      </w:r>
      <w:r w:rsidRPr="009C397B">
        <w:rPr>
          <w:color w:val="000000"/>
        </w:rPr>
        <w:t>and adds it to the list.</w:t>
      </w:r>
      <w:bookmarkEnd w:id="4"/>
      <w:bookmarkEnd w:id="5"/>
      <w:r>
        <w:rPr>
          <w:color w:val="000000"/>
        </w:rPr>
        <w:t xml:space="preserve"> </w:t>
      </w:r>
      <w:r w:rsidRPr="00D14821">
        <w:rPr>
          <w:color w:val="000000"/>
          <w:u w:val="single"/>
        </w:rPr>
        <w:t>(See the example</w:t>
      </w:r>
      <w:r>
        <w:rPr>
          <w:color w:val="000000"/>
          <w:u w:val="single"/>
        </w:rPr>
        <w:t>)</w:t>
      </w:r>
    </w:p>
    <w:p w14:paraId="02B6D711" w14:textId="77777777" w:rsidR="00BD65B0" w:rsidRDefault="00BD65B0" w:rsidP="00BD65B0">
      <w:pPr>
        <w:rPr>
          <w:color w:val="000000"/>
        </w:rPr>
      </w:pPr>
    </w:p>
    <w:p w14:paraId="3B656332" w14:textId="77777777" w:rsidR="00BD65B0" w:rsidRDefault="00BD65B0" w:rsidP="00BD65B0">
      <w:pPr>
        <w:rPr>
          <w:color w:val="000000"/>
        </w:rPr>
      </w:pPr>
    </w:p>
    <w:p w14:paraId="3B9B3B99" w14:textId="77777777" w:rsidR="00BD65B0" w:rsidRDefault="00BD65B0" w:rsidP="00BD65B0">
      <w:pPr>
        <w:rPr>
          <w:color w:val="000000"/>
        </w:rPr>
      </w:pPr>
      <w:r>
        <w:rPr>
          <w:color w:val="000000"/>
        </w:rPr>
        <w:t>Example input: “6743672316”</w:t>
      </w:r>
    </w:p>
    <w:p w14:paraId="4D4A4388" w14:textId="77777777" w:rsidR="00BD65B0" w:rsidRDefault="00BD65B0" w:rsidP="00BD65B0">
      <w:pPr>
        <w:rPr>
          <w:color w:val="000000"/>
        </w:rPr>
      </w:pPr>
      <w:r>
        <w:rPr>
          <w:color w:val="000000"/>
        </w:rPr>
        <w:t>In the above string:</w:t>
      </w:r>
    </w:p>
    <w:p w14:paraId="350DA846" w14:textId="77777777" w:rsidR="00BD65B0" w:rsidRDefault="00BD65B0" w:rsidP="00BD65B0">
      <w:pPr>
        <w:pStyle w:val="ListParagraph"/>
        <w:numPr>
          <w:ilvl w:val="0"/>
          <w:numId w:val="8"/>
        </w:numPr>
        <w:rPr>
          <w:color w:val="000000"/>
        </w:rPr>
      </w:pPr>
      <w:r>
        <w:rPr>
          <w:color w:val="000000"/>
        </w:rPr>
        <w:t xml:space="preserve">6 is </w:t>
      </w:r>
      <w:bookmarkStart w:id="6" w:name="OLE_LINK30"/>
      <w:r>
        <w:rPr>
          <w:color w:val="000000"/>
        </w:rPr>
        <w:t xml:space="preserve">repeated </w:t>
      </w:r>
      <w:bookmarkEnd w:id="6"/>
      <w:r>
        <w:rPr>
          <w:color w:val="000000"/>
        </w:rPr>
        <w:t>3 times. Then the corresponding number to be added to the list is 3*10+6 = 36</w:t>
      </w:r>
    </w:p>
    <w:p w14:paraId="67FD6689" w14:textId="77777777" w:rsidR="00BD65B0" w:rsidRDefault="00BD65B0" w:rsidP="00BD65B0">
      <w:pPr>
        <w:pStyle w:val="ListParagraph"/>
        <w:numPr>
          <w:ilvl w:val="0"/>
          <w:numId w:val="8"/>
        </w:numPr>
        <w:rPr>
          <w:color w:val="000000"/>
        </w:rPr>
      </w:pPr>
      <w:r>
        <w:rPr>
          <w:color w:val="000000"/>
        </w:rPr>
        <w:t>7 is repeated 2 times: The number to be added to the list 2*10+7 = 27</w:t>
      </w:r>
    </w:p>
    <w:p w14:paraId="7F537F31" w14:textId="77777777" w:rsidR="00BD65B0" w:rsidRDefault="00BD65B0" w:rsidP="00BD65B0">
      <w:pPr>
        <w:pStyle w:val="ListParagraph"/>
        <w:numPr>
          <w:ilvl w:val="0"/>
          <w:numId w:val="8"/>
        </w:numPr>
        <w:rPr>
          <w:color w:val="000000"/>
        </w:rPr>
      </w:pPr>
      <w:r>
        <w:rPr>
          <w:color w:val="000000"/>
        </w:rPr>
        <w:t>4 is repeated once: The number to be added to the list is 1*10+4 = 14</w:t>
      </w:r>
    </w:p>
    <w:p w14:paraId="41436A72" w14:textId="77777777" w:rsidR="00BD65B0" w:rsidRDefault="00BD65B0" w:rsidP="00BD65B0">
      <w:pPr>
        <w:pStyle w:val="ListParagraph"/>
        <w:numPr>
          <w:ilvl w:val="0"/>
          <w:numId w:val="8"/>
        </w:numPr>
        <w:rPr>
          <w:color w:val="000000"/>
        </w:rPr>
      </w:pPr>
      <w:r>
        <w:rPr>
          <w:color w:val="000000"/>
        </w:rPr>
        <w:t>3 is repeated 2 times: The number to be added to the list is 2*10+3 = 23</w:t>
      </w:r>
    </w:p>
    <w:p w14:paraId="525763C4" w14:textId="77777777" w:rsidR="00BD65B0" w:rsidRDefault="00BD65B0" w:rsidP="00BD65B0">
      <w:pPr>
        <w:pStyle w:val="ListParagraph"/>
        <w:numPr>
          <w:ilvl w:val="0"/>
          <w:numId w:val="8"/>
        </w:numPr>
        <w:rPr>
          <w:color w:val="000000"/>
        </w:rPr>
      </w:pPr>
      <w:r>
        <w:rPr>
          <w:color w:val="000000"/>
        </w:rPr>
        <w:t>2 is repeated once: The number to be added to the list is 1*10+2 = 12</w:t>
      </w:r>
    </w:p>
    <w:p w14:paraId="7D9B338F" w14:textId="77777777" w:rsidR="00BD65B0" w:rsidRDefault="00BD65B0" w:rsidP="00BD65B0">
      <w:pPr>
        <w:pStyle w:val="ListParagraph"/>
        <w:numPr>
          <w:ilvl w:val="0"/>
          <w:numId w:val="8"/>
        </w:numPr>
        <w:rPr>
          <w:color w:val="000000"/>
        </w:rPr>
      </w:pPr>
      <w:r>
        <w:rPr>
          <w:color w:val="000000"/>
        </w:rPr>
        <w:t>1 is repeated once: The number to be added to the list is 1*10+1 = 11</w:t>
      </w:r>
    </w:p>
    <w:p w14:paraId="46160197" w14:textId="77777777" w:rsidR="00BD65B0" w:rsidRDefault="00BD65B0" w:rsidP="00BD65B0">
      <w:pPr>
        <w:rPr>
          <w:color w:val="000000"/>
        </w:rPr>
      </w:pPr>
    </w:p>
    <w:p w14:paraId="5547D572" w14:textId="77777777" w:rsidR="00BD65B0" w:rsidRDefault="00BD65B0" w:rsidP="00BD65B0">
      <w:pPr>
        <w:rPr>
          <w:color w:val="000000"/>
        </w:rPr>
      </w:pPr>
      <w:r>
        <w:rPr>
          <w:color w:val="000000"/>
        </w:rPr>
        <w:t xml:space="preserve">Then the functions </w:t>
      </w:r>
      <w:r w:rsidRPr="00477626">
        <w:rPr>
          <w:i/>
          <w:iCs/>
          <w:color w:val="000000"/>
        </w:rPr>
        <w:t>convert</w:t>
      </w:r>
      <w:r>
        <w:rPr>
          <w:color w:val="000000"/>
        </w:rPr>
        <w:t xml:space="preserve"> returns the following list: [36,27,14,23,12,11]</w:t>
      </w:r>
    </w:p>
    <w:p w14:paraId="3FD45D37" w14:textId="77777777" w:rsidR="00BD65B0" w:rsidRPr="00075407" w:rsidRDefault="00BD65B0" w:rsidP="00BD65B0">
      <w:pPr>
        <w:rPr>
          <w:color w:val="000000"/>
        </w:rPr>
      </w:pPr>
      <w:r w:rsidRPr="00075407">
        <w:rPr>
          <w:b/>
          <w:bCs/>
          <w:color w:val="000000"/>
        </w:rPr>
        <w:t>Note:</w:t>
      </w:r>
      <w:r w:rsidRPr="00075407">
        <w:rPr>
          <w:color w:val="000000"/>
        </w:rPr>
        <w:t xml:space="preserve"> The order of the numbers in the list is not important.</w:t>
      </w:r>
      <w:r>
        <w:rPr>
          <w:color w:val="000000"/>
        </w:rPr>
        <w:t xml:space="preserve"> </w:t>
      </w:r>
    </w:p>
    <w:p w14:paraId="35DFFEC9" w14:textId="47601B1E" w:rsidR="009F4EBF" w:rsidRDefault="009F4EBF" w:rsidP="009F4EBF"/>
    <w:p w14:paraId="4CFD2497" w14:textId="77777777" w:rsidR="00C22F0B" w:rsidRDefault="00C22F0B" w:rsidP="009F4EBF"/>
    <w:p w14:paraId="7F137F47" w14:textId="77777777" w:rsidR="009F4EBF" w:rsidRDefault="009F4EBF" w:rsidP="009F4EBF">
      <w:pPr>
        <w:pStyle w:val="Heading1"/>
        <w:jc w:val="left"/>
        <w:rPr>
          <w:rStyle w:val="Emphasis"/>
          <w:i w:val="0"/>
          <w:iCs w:val="0"/>
          <w:color w:val="000000" w:themeColor="text1"/>
        </w:rPr>
      </w:pPr>
    </w:p>
    <w:p w14:paraId="0A6D5BB7" w14:textId="2DE402DC" w:rsidR="009C35B5" w:rsidRDefault="009C35B5" w:rsidP="009C35B5">
      <w:pPr>
        <w:jc w:val="center"/>
        <w:rPr>
          <w:rStyle w:val="Emphasis"/>
          <w:i w:val="0"/>
          <w:iCs w:val="0"/>
          <w:color w:val="000000" w:themeColor="text1"/>
        </w:rPr>
      </w:pPr>
    </w:p>
    <w:p w14:paraId="1F4E7895" w14:textId="779BF6BF" w:rsidR="009C35B5" w:rsidRDefault="009C35B5" w:rsidP="009C35B5">
      <w:pPr>
        <w:rPr>
          <w:rStyle w:val="Emphasis"/>
          <w:i w:val="0"/>
          <w:iCs w:val="0"/>
          <w:color w:val="000000" w:themeColor="text1"/>
        </w:rPr>
      </w:pPr>
    </w:p>
    <w:p w14:paraId="47327BDD" w14:textId="77777777" w:rsidR="009C35B5" w:rsidRPr="009C35B5" w:rsidRDefault="009C35B5" w:rsidP="009C35B5">
      <w:pPr>
        <w:jc w:val="center"/>
        <w:rPr>
          <w:b/>
          <w:bCs/>
          <w:color w:val="ED7D31" w:themeColor="accent2"/>
          <w:sz w:val="40"/>
          <w:szCs w:val="20"/>
        </w:rPr>
      </w:pPr>
      <w:r w:rsidRPr="009C35B5">
        <w:rPr>
          <w:b/>
          <w:bCs/>
          <w:color w:val="ED7D31" w:themeColor="accent2"/>
          <w:sz w:val="60"/>
          <w:szCs w:val="60"/>
        </w:rPr>
        <w:t xml:space="preserve">Good Luck </w:t>
      </w:r>
      <w:r w:rsidRPr="009C35B5">
        <w:rPr>
          <w:b/>
          <w:bCs/>
          <w:color w:val="ED7D31" w:themeColor="accent2"/>
          <w:sz w:val="60"/>
          <w:szCs w:val="60"/>
        </w:rPr>
        <w:sym w:font="Wingdings" w:char="F04A"/>
      </w:r>
    </w:p>
    <w:p w14:paraId="6FF3B53E" w14:textId="77777777" w:rsidR="009C35B5" w:rsidRDefault="009C35B5" w:rsidP="009C35B5">
      <w:pPr>
        <w:jc w:val="center"/>
        <w:rPr>
          <w:b/>
          <w:bCs/>
          <w:color w:val="222222"/>
          <w:sz w:val="60"/>
          <w:szCs w:val="60"/>
        </w:rPr>
      </w:pPr>
    </w:p>
    <w:sectPr w:rsidR="009C35B5" w:rsidSect="00F928CB">
      <w:headerReference w:type="default" r:id="rId13"/>
      <w:footerReference w:type="even" r:id="rId14"/>
      <w:footerReference w:type="default" r:id="rId15"/>
      <w:pgSz w:w="12240" w:h="15840"/>
      <w:pgMar w:top="1440" w:right="1440" w:bottom="1766" w:left="1014"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19EF" w14:textId="77777777" w:rsidR="004449C1" w:rsidRDefault="004449C1" w:rsidP="00E46779">
      <w:r>
        <w:separator/>
      </w:r>
    </w:p>
  </w:endnote>
  <w:endnote w:type="continuationSeparator" w:id="0">
    <w:p w14:paraId="70944394" w14:textId="77777777" w:rsidR="004449C1" w:rsidRDefault="004449C1"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6135542"/>
      <w:docPartObj>
        <w:docPartGallery w:val="Page Numbers (Bottom of Page)"/>
        <w:docPartUnique/>
      </w:docPartObj>
    </w:sdtPr>
    <w:sdtContent>
      <w:p w14:paraId="70BF876B" w14:textId="689F3E6D" w:rsidR="00210C3B" w:rsidRDefault="00210C3B" w:rsidP="001C6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AD8476" w14:textId="77777777" w:rsidR="00210C3B" w:rsidRDefault="00210C3B" w:rsidP="00A45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0011566"/>
      <w:docPartObj>
        <w:docPartGallery w:val="Page Numbers (Bottom of Page)"/>
        <w:docPartUnique/>
      </w:docPartObj>
    </w:sdtPr>
    <w:sdtContent>
      <w:p w14:paraId="1A19DAE5" w14:textId="1E7A2BD3" w:rsidR="00210C3B" w:rsidRDefault="00210C3B" w:rsidP="001C6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C84D6CD" w14:textId="110D6E75" w:rsidR="00210C3B" w:rsidRPr="001424BF" w:rsidRDefault="00210C3B" w:rsidP="00A45DD6">
    <w:pPr>
      <w:pStyle w:val="Footer"/>
      <w:ind w:right="360"/>
      <w:jc w:val="center"/>
      <w:rPr>
        <w:rFonts w:ascii="Andalus" w:hAnsi="Andalus"/>
        <w:sz w:val="22"/>
      </w:rPr>
    </w:pPr>
    <w:r w:rsidRPr="001424BF">
      <w:rPr>
        <w:rFonts w:ascii="Andalus" w:hAnsi="Andalus"/>
        <w:noProof/>
        <w:sz w:val="22"/>
      </w:rPr>
      <w:t>438 Terminal Ave, Vancouver, BC V6A 0C1</w:t>
    </w:r>
    <w:r w:rsidRPr="00685397">
      <w:rPr>
        <w:rFonts w:ascii="Andalus" w:hAnsi="Andalus"/>
        <w:sz w:val="22"/>
      </w:rPr>
      <w:t xml:space="preserve"> </w:t>
    </w:r>
    <w:r>
      <w:rPr>
        <w:rFonts w:ascii="Andalus" w:hAnsi="Andalus"/>
        <w:sz w:val="22"/>
      </w:rPr>
      <w:t xml:space="preserve"> </w:t>
    </w:r>
    <w:r>
      <w:rPr>
        <w:rFonts w:ascii="Andalus" w:hAnsi="Andalus"/>
        <w:sz w:val="22"/>
      </w:rPr>
      <w:br/>
    </w:r>
    <w:r w:rsidRPr="001424BF">
      <w:t>https://www.columbiacollege.ca/</w:t>
    </w:r>
  </w:p>
  <w:p w14:paraId="45E43B9E" w14:textId="77777777" w:rsidR="00210C3B" w:rsidRDefault="00210C3B" w:rsidP="00E46779">
    <w:pPr>
      <w:pStyle w:val="Footer"/>
      <w:jc w:val="center"/>
      <w:rPr>
        <w:rFonts w:ascii="Andalus" w:hAnsi="Andalus"/>
        <w:sz w:val="22"/>
      </w:rPr>
    </w:pPr>
  </w:p>
  <w:p w14:paraId="56A31F54" w14:textId="77777777" w:rsidR="00210C3B" w:rsidRDefault="00210C3B"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6BA5" w14:textId="77777777" w:rsidR="004449C1" w:rsidRDefault="004449C1" w:rsidP="00E46779">
      <w:r>
        <w:separator/>
      </w:r>
    </w:p>
  </w:footnote>
  <w:footnote w:type="continuationSeparator" w:id="0">
    <w:p w14:paraId="59E109DA" w14:textId="77777777" w:rsidR="004449C1" w:rsidRDefault="004449C1"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0107AE50" w:rsidR="00210C3B" w:rsidRPr="00471E98" w:rsidRDefault="00210C3B" w:rsidP="009153C1">
    <w:pPr>
      <w:pStyle w:val="Header"/>
      <w:pBdr>
        <w:bottom w:val="none" w:sz="0" w:space="0" w:color="auto"/>
      </w:pBdr>
    </w:pPr>
    <w:r>
      <w:rPr>
        <w:noProof/>
      </w:rPr>
      <w:drawing>
        <wp:inline distT="0" distB="0" distL="0" distR="0" wp14:anchorId="1EB6E56B" wp14:editId="3879485E">
          <wp:extent cx="36703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13B"/>
    <w:multiLevelType w:val="hybridMultilevel"/>
    <w:tmpl w:val="3A46F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C7119"/>
    <w:multiLevelType w:val="hybridMultilevel"/>
    <w:tmpl w:val="5CD2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1C07"/>
    <w:multiLevelType w:val="hybridMultilevel"/>
    <w:tmpl w:val="2310A252"/>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E08B8"/>
    <w:multiLevelType w:val="hybridMultilevel"/>
    <w:tmpl w:val="3580DEB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A45EA"/>
    <w:multiLevelType w:val="hybridMultilevel"/>
    <w:tmpl w:val="C8DC1BE0"/>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A014B"/>
    <w:multiLevelType w:val="hybridMultilevel"/>
    <w:tmpl w:val="96420AAA"/>
    <w:lvl w:ilvl="0" w:tplc="F0DCA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F4C82"/>
    <w:multiLevelType w:val="hybridMultilevel"/>
    <w:tmpl w:val="CF6C19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B3C3C2C"/>
    <w:multiLevelType w:val="hybridMultilevel"/>
    <w:tmpl w:val="2CEE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99403">
    <w:abstractNumId w:val="2"/>
  </w:num>
  <w:num w:numId="2" w16cid:durableId="677661491">
    <w:abstractNumId w:val="0"/>
  </w:num>
  <w:num w:numId="3" w16cid:durableId="1218861863">
    <w:abstractNumId w:val="6"/>
  </w:num>
  <w:num w:numId="4" w16cid:durableId="105933769">
    <w:abstractNumId w:val="3"/>
  </w:num>
  <w:num w:numId="5" w16cid:durableId="1910799520">
    <w:abstractNumId w:val="7"/>
  </w:num>
  <w:num w:numId="6" w16cid:durableId="1401253278">
    <w:abstractNumId w:val="1"/>
  </w:num>
  <w:num w:numId="7" w16cid:durableId="1439833369">
    <w:abstractNumId w:val="5"/>
  </w:num>
  <w:num w:numId="8" w16cid:durableId="174368073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194E"/>
    <w:rsid w:val="0001280D"/>
    <w:rsid w:val="000139F8"/>
    <w:rsid w:val="00014516"/>
    <w:rsid w:val="00015036"/>
    <w:rsid w:val="00020127"/>
    <w:rsid w:val="0003155B"/>
    <w:rsid w:val="00036B44"/>
    <w:rsid w:val="00036C40"/>
    <w:rsid w:val="00036FC0"/>
    <w:rsid w:val="00040BA0"/>
    <w:rsid w:val="00046ABC"/>
    <w:rsid w:val="00051C00"/>
    <w:rsid w:val="00060CE1"/>
    <w:rsid w:val="0006324A"/>
    <w:rsid w:val="00064655"/>
    <w:rsid w:val="000713FA"/>
    <w:rsid w:val="00072064"/>
    <w:rsid w:val="00073218"/>
    <w:rsid w:val="00075044"/>
    <w:rsid w:val="00075407"/>
    <w:rsid w:val="00081A02"/>
    <w:rsid w:val="00081D88"/>
    <w:rsid w:val="00082264"/>
    <w:rsid w:val="000827C6"/>
    <w:rsid w:val="000855C9"/>
    <w:rsid w:val="00094FB2"/>
    <w:rsid w:val="000951CD"/>
    <w:rsid w:val="000A5121"/>
    <w:rsid w:val="000A55FF"/>
    <w:rsid w:val="000A5A45"/>
    <w:rsid w:val="000B0089"/>
    <w:rsid w:val="000B065A"/>
    <w:rsid w:val="000B0716"/>
    <w:rsid w:val="000B0924"/>
    <w:rsid w:val="000B0E43"/>
    <w:rsid w:val="000B16BA"/>
    <w:rsid w:val="000B234F"/>
    <w:rsid w:val="000B462E"/>
    <w:rsid w:val="000B6408"/>
    <w:rsid w:val="000B7765"/>
    <w:rsid w:val="000C2585"/>
    <w:rsid w:val="000C6507"/>
    <w:rsid w:val="000C6A83"/>
    <w:rsid w:val="000C774C"/>
    <w:rsid w:val="000D01F5"/>
    <w:rsid w:val="000D0235"/>
    <w:rsid w:val="000D2A28"/>
    <w:rsid w:val="000D3399"/>
    <w:rsid w:val="000D5AAE"/>
    <w:rsid w:val="000E45BC"/>
    <w:rsid w:val="000E58DA"/>
    <w:rsid w:val="000E729B"/>
    <w:rsid w:val="000F0CB7"/>
    <w:rsid w:val="000F784F"/>
    <w:rsid w:val="000F791A"/>
    <w:rsid w:val="000F7BE3"/>
    <w:rsid w:val="001040C4"/>
    <w:rsid w:val="00105470"/>
    <w:rsid w:val="001164B3"/>
    <w:rsid w:val="001202A2"/>
    <w:rsid w:val="00123260"/>
    <w:rsid w:val="001250A6"/>
    <w:rsid w:val="00127664"/>
    <w:rsid w:val="001328A7"/>
    <w:rsid w:val="00137636"/>
    <w:rsid w:val="001424BF"/>
    <w:rsid w:val="001430FE"/>
    <w:rsid w:val="001433B2"/>
    <w:rsid w:val="001464F1"/>
    <w:rsid w:val="00150D2B"/>
    <w:rsid w:val="00152CD9"/>
    <w:rsid w:val="00152E38"/>
    <w:rsid w:val="001534C8"/>
    <w:rsid w:val="00155892"/>
    <w:rsid w:val="00160668"/>
    <w:rsid w:val="00166F93"/>
    <w:rsid w:val="0017123A"/>
    <w:rsid w:val="001718B6"/>
    <w:rsid w:val="001745B9"/>
    <w:rsid w:val="0017595C"/>
    <w:rsid w:val="00177A06"/>
    <w:rsid w:val="00180C36"/>
    <w:rsid w:val="00181142"/>
    <w:rsid w:val="00183A65"/>
    <w:rsid w:val="00184732"/>
    <w:rsid w:val="00184D1C"/>
    <w:rsid w:val="00185B0E"/>
    <w:rsid w:val="001A53A2"/>
    <w:rsid w:val="001A6C8A"/>
    <w:rsid w:val="001B323D"/>
    <w:rsid w:val="001B4913"/>
    <w:rsid w:val="001B61D4"/>
    <w:rsid w:val="001B7F2E"/>
    <w:rsid w:val="001C0CB8"/>
    <w:rsid w:val="001C3C11"/>
    <w:rsid w:val="001C3D60"/>
    <w:rsid w:val="001C5CA1"/>
    <w:rsid w:val="001C66D0"/>
    <w:rsid w:val="001C6B5D"/>
    <w:rsid w:val="001C72B6"/>
    <w:rsid w:val="001D340C"/>
    <w:rsid w:val="001D63ED"/>
    <w:rsid w:val="001D7D1B"/>
    <w:rsid w:val="001E004E"/>
    <w:rsid w:val="001E57EA"/>
    <w:rsid w:val="001E5E27"/>
    <w:rsid w:val="001E5FE5"/>
    <w:rsid w:val="001E620F"/>
    <w:rsid w:val="001E7572"/>
    <w:rsid w:val="001F1538"/>
    <w:rsid w:val="001F39A9"/>
    <w:rsid w:val="002050A9"/>
    <w:rsid w:val="00210C3B"/>
    <w:rsid w:val="00215783"/>
    <w:rsid w:val="00216098"/>
    <w:rsid w:val="0022513A"/>
    <w:rsid w:val="0022574A"/>
    <w:rsid w:val="002264D5"/>
    <w:rsid w:val="0023223C"/>
    <w:rsid w:val="00232E76"/>
    <w:rsid w:val="002346AD"/>
    <w:rsid w:val="00235959"/>
    <w:rsid w:val="002424B3"/>
    <w:rsid w:val="00243E99"/>
    <w:rsid w:val="00253014"/>
    <w:rsid w:val="00256E5E"/>
    <w:rsid w:val="00257198"/>
    <w:rsid w:val="00263A47"/>
    <w:rsid w:val="00264665"/>
    <w:rsid w:val="00270C68"/>
    <w:rsid w:val="002747D5"/>
    <w:rsid w:val="002766C7"/>
    <w:rsid w:val="002809E2"/>
    <w:rsid w:val="002864D1"/>
    <w:rsid w:val="002878C4"/>
    <w:rsid w:val="00290D1B"/>
    <w:rsid w:val="00293BD7"/>
    <w:rsid w:val="00297416"/>
    <w:rsid w:val="00297588"/>
    <w:rsid w:val="002A25CB"/>
    <w:rsid w:val="002A3175"/>
    <w:rsid w:val="002B080E"/>
    <w:rsid w:val="002B2959"/>
    <w:rsid w:val="002B4E49"/>
    <w:rsid w:val="002B5547"/>
    <w:rsid w:val="002B7D17"/>
    <w:rsid w:val="002B7F60"/>
    <w:rsid w:val="002C6742"/>
    <w:rsid w:val="002D4AE5"/>
    <w:rsid w:val="002D72F5"/>
    <w:rsid w:val="002E5646"/>
    <w:rsid w:val="002F34AB"/>
    <w:rsid w:val="002F4F29"/>
    <w:rsid w:val="00300A14"/>
    <w:rsid w:val="00300C16"/>
    <w:rsid w:val="0030189C"/>
    <w:rsid w:val="00304B8A"/>
    <w:rsid w:val="00320F1F"/>
    <w:rsid w:val="00323029"/>
    <w:rsid w:val="003250C0"/>
    <w:rsid w:val="00326DF9"/>
    <w:rsid w:val="0033183C"/>
    <w:rsid w:val="0033378B"/>
    <w:rsid w:val="0033735B"/>
    <w:rsid w:val="0034031C"/>
    <w:rsid w:val="00340BBC"/>
    <w:rsid w:val="003410B9"/>
    <w:rsid w:val="00343DAD"/>
    <w:rsid w:val="0034447D"/>
    <w:rsid w:val="00351C15"/>
    <w:rsid w:val="0035208B"/>
    <w:rsid w:val="00352A37"/>
    <w:rsid w:val="003551ED"/>
    <w:rsid w:val="003553E9"/>
    <w:rsid w:val="00355616"/>
    <w:rsid w:val="0036310B"/>
    <w:rsid w:val="003736B1"/>
    <w:rsid w:val="00373DB7"/>
    <w:rsid w:val="00376263"/>
    <w:rsid w:val="003830FE"/>
    <w:rsid w:val="00385773"/>
    <w:rsid w:val="0038657D"/>
    <w:rsid w:val="00392577"/>
    <w:rsid w:val="003B0E89"/>
    <w:rsid w:val="003B4880"/>
    <w:rsid w:val="003C6744"/>
    <w:rsid w:val="003C7DA2"/>
    <w:rsid w:val="003D1F72"/>
    <w:rsid w:val="003D2529"/>
    <w:rsid w:val="003D2967"/>
    <w:rsid w:val="003D619A"/>
    <w:rsid w:val="003D7DEE"/>
    <w:rsid w:val="003E0A63"/>
    <w:rsid w:val="003E1221"/>
    <w:rsid w:val="003E2545"/>
    <w:rsid w:val="003E7943"/>
    <w:rsid w:val="003F08DE"/>
    <w:rsid w:val="003F1AF8"/>
    <w:rsid w:val="003F3DD7"/>
    <w:rsid w:val="003F5364"/>
    <w:rsid w:val="003F5633"/>
    <w:rsid w:val="00405921"/>
    <w:rsid w:val="00410C0A"/>
    <w:rsid w:val="00410CB9"/>
    <w:rsid w:val="00413334"/>
    <w:rsid w:val="0041493A"/>
    <w:rsid w:val="0042211C"/>
    <w:rsid w:val="00423193"/>
    <w:rsid w:val="00423FC6"/>
    <w:rsid w:val="0042680C"/>
    <w:rsid w:val="0043197A"/>
    <w:rsid w:val="00437BAB"/>
    <w:rsid w:val="004412C5"/>
    <w:rsid w:val="004449C1"/>
    <w:rsid w:val="00450547"/>
    <w:rsid w:val="0045293D"/>
    <w:rsid w:val="00452D4B"/>
    <w:rsid w:val="0046789B"/>
    <w:rsid w:val="00472E57"/>
    <w:rsid w:val="00476A25"/>
    <w:rsid w:val="00477626"/>
    <w:rsid w:val="004863D8"/>
    <w:rsid w:val="0048740B"/>
    <w:rsid w:val="004961FC"/>
    <w:rsid w:val="00496B12"/>
    <w:rsid w:val="004972B8"/>
    <w:rsid w:val="004A01F2"/>
    <w:rsid w:val="004A0D0C"/>
    <w:rsid w:val="004A2BDD"/>
    <w:rsid w:val="004A6E1B"/>
    <w:rsid w:val="004B55E0"/>
    <w:rsid w:val="004C1942"/>
    <w:rsid w:val="004C37B7"/>
    <w:rsid w:val="004C544B"/>
    <w:rsid w:val="004C73AD"/>
    <w:rsid w:val="004C75C0"/>
    <w:rsid w:val="004D25D8"/>
    <w:rsid w:val="004D40B3"/>
    <w:rsid w:val="004D7FBD"/>
    <w:rsid w:val="004E300D"/>
    <w:rsid w:val="004E5F73"/>
    <w:rsid w:val="004E622A"/>
    <w:rsid w:val="004E63D4"/>
    <w:rsid w:val="004E7E13"/>
    <w:rsid w:val="004F5567"/>
    <w:rsid w:val="00501E69"/>
    <w:rsid w:val="00504DDC"/>
    <w:rsid w:val="00521DF4"/>
    <w:rsid w:val="00523ECA"/>
    <w:rsid w:val="00530427"/>
    <w:rsid w:val="00531CE0"/>
    <w:rsid w:val="005355D6"/>
    <w:rsid w:val="005363E0"/>
    <w:rsid w:val="00536BBC"/>
    <w:rsid w:val="00540B21"/>
    <w:rsid w:val="005419A1"/>
    <w:rsid w:val="00543138"/>
    <w:rsid w:val="00547019"/>
    <w:rsid w:val="005501C4"/>
    <w:rsid w:val="005513C1"/>
    <w:rsid w:val="0055561F"/>
    <w:rsid w:val="00555DD9"/>
    <w:rsid w:val="00556437"/>
    <w:rsid w:val="00560A53"/>
    <w:rsid w:val="00564C1F"/>
    <w:rsid w:val="00567F21"/>
    <w:rsid w:val="00570DE8"/>
    <w:rsid w:val="00575D35"/>
    <w:rsid w:val="005814EA"/>
    <w:rsid w:val="005816F7"/>
    <w:rsid w:val="00581B51"/>
    <w:rsid w:val="00590AEA"/>
    <w:rsid w:val="0059292A"/>
    <w:rsid w:val="00593566"/>
    <w:rsid w:val="005A5C8B"/>
    <w:rsid w:val="005A66B8"/>
    <w:rsid w:val="005A770D"/>
    <w:rsid w:val="005B2E6B"/>
    <w:rsid w:val="005C111E"/>
    <w:rsid w:val="005C205E"/>
    <w:rsid w:val="005C22BC"/>
    <w:rsid w:val="005C3DB2"/>
    <w:rsid w:val="005C5402"/>
    <w:rsid w:val="005D2295"/>
    <w:rsid w:val="005D3901"/>
    <w:rsid w:val="005E79FF"/>
    <w:rsid w:val="005E7B0D"/>
    <w:rsid w:val="005F5072"/>
    <w:rsid w:val="00601536"/>
    <w:rsid w:val="00610813"/>
    <w:rsid w:val="00614FF0"/>
    <w:rsid w:val="006244C6"/>
    <w:rsid w:val="00631BA2"/>
    <w:rsid w:val="00650BD8"/>
    <w:rsid w:val="00654E6D"/>
    <w:rsid w:val="00657461"/>
    <w:rsid w:val="00657E97"/>
    <w:rsid w:val="00660E68"/>
    <w:rsid w:val="006618BD"/>
    <w:rsid w:val="0067207D"/>
    <w:rsid w:val="0067440E"/>
    <w:rsid w:val="00677872"/>
    <w:rsid w:val="00681755"/>
    <w:rsid w:val="00684712"/>
    <w:rsid w:val="00684B73"/>
    <w:rsid w:val="00686F44"/>
    <w:rsid w:val="00687E20"/>
    <w:rsid w:val="0069301A"/>
    <w:rsid w:val="00693D3A"/>
    <w:rsid w:val="00695201"/>
    <w:rsid w:val="006A0E75"/>
    <w:rsid w:val="006A5698"/>
    <w:rsid w:val="006A6B41"/>
    <w:rsid w:val="006B7E65"/>
    <w:rsid w:val="006C2AC7"/>
    <w:rsid w:val="006C3414"/>
    <w:rsid w:val="006D3A14"/>
    <w:rsid w:val="006D62BF"/>
    <w:rsid w:val="006D6DED"/>
    <w:rsid w:val="006E2006"/>
    <w:rsid w:val="006E2589"/>
    <w:rsid w:val="006E626E"/>
    <w:rsid w:val="0070367B"/>
    <w:rsid w:val="00705942"/>
    <w:rsid w:val="00711DA5"/>
    <w:rsid w:val="00715D0F"/>
    <w:rsid w:val="0072144C"/>
    <w:rsid w:val="00727A0E"/>
    <w:rsid w:val="00730ED2"/>
    <w:rsid w:val="007339CB"/>
    <w:rsid w:val="0074127C"/>
    <w:rsid w:val="00741732"/>
    <w:rsid w:val="007441B0"/>
    <w:rsid w:val="0074796E"/>
    <w:rsid w:val="00751A3E"/>
    <w:rsid w:val="00753735"/>
    <w:rsid w:val="00755AA9"/>
    <w:rsid w:val="00755F8F"/>
    <w:rsid w:val="007607D6"/>
    <w:rsid w:val="00760BD4"/>
    <w:rsid w:val="00760C74"/>
    <w:rsid w:val="00765946"/>
    <w:rsid w:val="00776668"/>
    <w:rsid w:val="007833ED"/>
    <w:rsid w:val="0078418F"/>
    <w:rsid w:val="00785ADE"/>
    <w:rsid w:val="00790DC5"/>
    <w:rsid w:val="00794660"/>
    <w:rsid w:val="00794725"/>
    <w:rsid w:val="0079653C"/>
    <w:rsid w:val="007A243B"/>
    <w:rsid w:val="007A5CDA"/>
    <w:rsid w:val="007A6660"/>
    <w:rsid w:val="007A71FF"/>
    <w:rsid w:val="007B1601"/>
    <w:rsid w:val="007B4E48"/>
    <w:rsid w:val="007B5ECC"/>
    <w:rsid w:val="007C1AE3"/>
    <w:rsid w:val="007D2342"/>
    <w:rsid w:val="007D564E"/>
    <w:rsid w:val="007E2B8F"/>
    <w:rsid w:val="007F1910"/>
    <w:rsid w:val="007F3D4D"/>
    <w:rsid w:val="007F6B78"/>
    <w:rsid w:val="007F7DC2"/>
    <w:rsid w:val="008006A7"/>
    <w:rsid w:val="008021DB"/>
    <w:rsid w:val="008026D7"/>
    <w:rsid w:val="0080552B"/>
    <w:rsid w:val="00806881"/>
    <w:rsid w:val="00806CE6"/>
    <w:rsid w:val="00814674"/>
    <w:rsid w:val="008160ED"/>
    <w:rsid w:val="00820914"/>
    <w:rsid w:val="008225FD"/>
    <w:rsid w:val="00823B1D"/>
    <w:rsid w:val="008263CB"/>
    <w:rsid w:val="0083627D"/>
    <w:rsid w:val="00841111"/>
    <w:rsid w:val="00845CA6"/>
    <w:rsid w:val="00851DBD"/>
    <w:rsid w:val="00852E5B"/>
    <w:rsid w:val="00853B94"/>
    <w:rsid w:val="0085759D"/>
    <w:rsid w:val="00863CBB"/>
    <w:rsid w:val="008703EC"/>
    <w:rsid w:val="00871BD2"/>
    <w:rsid w:val="00876EDB"/>
    <w:rsid w:val="008830A5"/>
    <w:rsid w:val="008874D1"/>
    <w:rsid w:val="00892042"/>
    <w:rsid w:val="00897FBC"/>
    <w:rsid w:val="008A40E2"/>
    <w:rsid w:val="008A64F1"/>
    <w:rsid w:val="008A7D41"/>
    <w:rsid w:val="008B0B05"/>
    <w:rsid w:val="008B103E"/>
    <w:rsid w:val="008C0A20"/>
    <w:rsid w:val="008C3CD2"/>
    <w:rsid w:val="008D1947"/>
    <w:rsid w:val="008D6AE7"/>
    <w:rsid w:val="008E0E2D"/>
    <w:rsid w:val="008E35BB"/>
    <w:rsid w:val="008E4B9C"/>
    <w:rsid w:val="008F4AA1"/>
    <w:rsid w:val="008F5EB7"/>
    <w:rsid w:val="008F7C6F"/>
    <w:rsid w:val="009008BE"/>
    <w:rsid w:val="009041BC"/>
    <w:rsid w:val="009045AC"/>
    <w:rsid w:val="009074F1"/>
    <w:rsid w:val="00911FFA"/>
    <w:rsid w:val="009153C1"/>
    <w:rsid w:val="00915A9C"/>
    <w:rsid w:val="00917227"/>
    <w:rsid w:val="00917AB5"/>
    <w:rsid w:val="009241EC"/>
    <w:rsid w:val="00934A36"/>
    <w:rsid w:val="009358FF"/>
    <w:rsid w:val="00935BD4"/>
    <w:rsid w:val="00940335"/>
    <w:rsid w:val="00943C74"/>
    <w:rsid w:val="00944C0D"/>
    <w:rsid w:val="00950C0C"/>
    <w:rsid w:val="00951B35"/>
    <w:rsid w:val="00952843"/>
    <w:rsid w:val="0096196D"/>
    <w:rsid w:val="00962865"/>
    <w:rsid w:val="00963E25"/>
    <w:rsid w:val="00970ADE"/>
    <w:rsid w:val="00970D75"/>
    <w:rsid w:val="00976864"/>
    <w:rsid w:val="00976CB3"/>
    <w:rsid w:val="00984F90"/>
    <w:rsid w:val="009859AD"/>
    <w:rsid w:val="00990A37"/>
    <w:rsid w:val="009974E3"/>
    <w:rsid w:val="00997716"/>
    <w:rsid w:val="009A448C"/>
    <w:rsid w:val="009B402D"/>
    <w:rsid w:val="009B456B"/>
    <w:rsid w:val="009B7280"/>
    <w:rsid w:val="009C266D"/>
    <w:rsid w:val="009C35B5"/>
    <w:rsid w:val="009C397B"/>
    <w:rsid w:val="009C43E8"/>
    <w:rsid w:val="009D0F3C"/>
    <w:rsid w:val="009D210C"/>
    <w:rsid w:val="009E0759"/>
    <w:rsid w:val="009E1EB6"/>
    <w:rsid w:val="009F4EBF"/>
    <w:rsid w:val="009F7336"/>
    <w:rsid w:val="00A00911"/>
    <w:rsid w:val="00A02C02"/>
    <w:rsid w:val="00A06FBC"/>
    <w:rsid w:val="00A10316"/>
    <w:rsid w:val="00A11F68"/>
    <w:rsid w:val="00A12820"/>
    <w:rsid w:val="00A12C5B"/>
    <w:rsid w:val="00A14D96"/>
    <w:rsid w:val="00A174A9"/>
    <w:rsid w:val="00A22EAA"/>
    <w:rsid w:val="00A22EE4"/>
    <w:rsid w:val="00A32C17"/>
    <w:rsid w:val="00A33402"/>
    <w:rsid w:val="00A35570"/>
    <w:rsid w:val="00A3641B"/>
    <w:rsid w:val="00A40ADD"/>
    <w:rsid w:val="00A419A7"/>
    <w:rsid w:val="00A42437"/>
    <w:rsid w:val="00A43B8C"/>
    <w:rsid w:val="00A45DD6"/>
    <w:rsid w:val="00A4688E"/>
    <w:rsid w:val="00A50971"/>
    <w:rsid w:val="00A5139A"/>
    <w:rsid w:val="00A609B0"/>
    <w:rsid w:val="00A6196C"/>
    <w:rsid w:val="00A62080"/>
    <w:rsid w:val="00A67028"/>
    <w:rsid w:val="00A710DF"/>
    <w:rsid w:val="00A81568"/>
    <w:rsid w:val="00A85742"/>
    <w:rsid w:val="00A90FDA"/>
    <w:rsid w:val="00A93181"/>
    <w:rsid w:val="00A95DBB"/>
    <w:rsid w:val="00A96682"/>
    <w:rsid w:val="00A97D00"/>
    <w:rsid w:val="00AA24D4"/>
    <w:rsid w:val="00AA49BE"/>
    <w:rsid w:val="00AA70F3"/>
    <w:rsid w:val="00AB6A27"/>
    <w:rsid w:val="00AC4EEC"/>
    <w:rsid w:val="00AC6424"/>
    <w:rsid w:val="00AC7EC1"/>
    <w:rsid w:val="00AD1216"/>
    <w:rsid w:val="00AE3C97"/>
    <w:rsid w:val="00AE60A4"/>
    <w:rsid w:val="00AF1F49"/>
    <w:rsid w:val="00AF30DE"/>
    <w:rsid w:val="00B01B27"/>
    <w:rsid w:val="00B01FBA"/>
    <w:rsid w:val="00B03C69"/>
    <w:rsid w:val="00B07295"/>
    <w:rsid w:val="00B13912"/>
    <w:rsid w:val="00B13C83"/>
    <w:rsid w:val="00B168E3"/>
    <w:rsid w:val="00B23EDE"/>
    <w:rsid w:val="00B26017"/>
    <w:rsid w:val="00B2697A"/>
    <w:rsid w:val="00B26CC2"/>
    <w:rsid w:val="00B3385C"/>
    <w:rsid w:val="00B34405"/>
    <w:rsid w:val="00B34CC2"/>
    <w:rsid w:val="00B34D7B"/>
    <w:rsid w:val="00B37B3C"/>
    <w:rsid w:val="00B43170"/>
    <w:rsid w:val="00B468D3"/>
    <w:rsid w:val="00B46F68"/>
    <w:rsid w:val="00B5426E"/>
    <w:rsid w:val="00B5456D"/>
    <w:rsid w:val="00B56221"/>
    <w:rsid w:val="00B6181F"/>
    <w:rsid w:val="00B63DEB"/>
    <w:rsid w:val="00B71FA3"/>
    <w:rsid w:val="00B72149"/>
    <w:rsid w:val="00B739C5"/>
    <w:rsid w:val="00B83D85"/>
    <w:rsid w:val="00B917AD"/>
    <w:rsid w:val="00B92B26"/>
    <w:rsid w:val="00B94D91"/>
    <w:rsid w:val="00B96E1D"/>
    <w:rsid w:val="00BA42B9"/>
    <w:rsid w:val="00BA5065"/>
    <w:rsid w:val="00BB5244"/>
    <w:rsid w:val="00BB64E4"/>
    <w:rsid w:val="00BC3F75"/>
    <w:rsid w:val="00BC58B2"/>
    <w:rsid w:val="00BC642D"/>
    <w:rsid w:val="00BD0805"/>
    <w:rsid w:val="00BD08C6"/>
    <w:rsid w:val="00BD2071"/>
    <w:rsid w:val="00BD65B0"/>
    <w:rsid w:val="00BD6D19"/>
    <w:rsid w:val="00BD7688"/>
    <w:rsid w:val="00BD7EA3"/>
    <w:rsid w:val="00BE0C9A"/>
    <w:rsid w:val="00BE15CA"/>
    <w:rsid w:val="00BE5F7F"/>
    <w:rsid w:val="00BE767B"/>
    <w:rsid w:val="00BF075A"/>
    <w:rsid w:val="00BF103E"/>
    <w:rsid w:val="00BF1138"/>
    <w:rsid w:val="00BF2645"/>
    <w:rsid w:val="00C0132C"/>
    <w:rsid w:val="00C0273B"/>
    <w:rsid w:val="00C03B45"/>
    <w:rsid w:val="00C04033"/>
    <w:rsid w:val="00C04F2A"/>
    <w:rsid w:val="00C05A62"/>
    <w:rsid w:val="00C22A9D"/>
    <w:rsid w:val="00C22B8D"/>
    <w:rsid w:val="00C22F0B"/>
    <w:rsid w:val="00C300F3"/>
    <w:rsid w:val="00C3679D"/>
    <w:rsid w:val="00C37E74"/>
    <w:rsid w:val="00C40C98"/>
    <w:rsid w:val="00C44B0F"/>
    <w:rsid w:val="00C50416"/>
    <w:rsid w:val="00C52A4A"/>
    <w:rsid w:val="00C54183"/>
    <w:rsid w:val="00C56644"/>
    <w:rsid w:val="00C60655"/>
    <w:rsid w:val="00C67CF3"/>
    <w:rsid w:val="00C72C4C"/>
    <w:rsid w:val="00C739F4"/>
    <w:rsid w:val="00C76A13"/>
    <w:rsid w:val="00C77356"/>
    <w:rsid w:val="00C8692E"/>
    <w:rsid w:val="00C90D2F"/>
    <w:rsid w:val="00C91733"/>
    <w:rsid w:val="00C9536A"/>
    <w:rsid w:val="00CA39C2"/>
    <w:rsid w:val="00CB086A"/>
    <w:rsid w:val="00CB35EE"/>
    <w:rsid w:val="00CB5278"/>
    <w:rsid w:val="00CB590F"/>
    <w:rsid w:val="00CB74FB"/>
    <w:rsid w:val="00CB7874"/>
    <w:rsid w:val="00CC2E4D"/>
    <w:rsid w:val="00CC39BB"/>
    <w:rsid w:val="00CC3BC5"/>
    <w:rsid w:val="00CC5E78"/>
    <w:rsid w:val="00CD6A6D"/>
    <w:rsid w:val="00CD7B51"/>
    <w:rsid w:val="00CE1BDB"/>
    <w:rsid w:val="00CE1CDE"/>
    <w:rsid w:val="00CE401F"/>
    <w:rsid w:val="00CF2885"/>
    <w:rsid w:val="00CF4CE5"/>
    <w:rsid w:val="00D00911"/>
    <w:rsid w:val="00D05590"/>
    <w:rsid w:val="00D12A14"/>
    <w:rsid w:val="00D14821"/>
    <w:rsid w:val="00D200C8"/>
    <w:rsid w:val="00D20D2C"/>
    <w:rsid w:val="00D21640"/>
    <w:rsid w:val="00D22085"/>
    <w:rsid w:val="00D23054"/>
    <w:rsid w:val="00D23A1C"/>
    <w:rsid w:val="00D24C73"/>
    <w:rsid w:val="00D326E0"/>
    <w:rsid w:val="00D32E5A"/>
    <w:rsid w:val="00D33D68"/>
    <w:rsid w:val="00D348BE"/>
    <w:rsid w:val="00D40A36"/>
    <w:rsid w:val="00D4191E"/>
    <w:rsid w:val="00D434E8"/>
    <w:rsid w:val="00D44346"/>
    <w:rsid w:val="00D46BA3"/>
    <w:rsid w:val="00D46E44"/>
    <w:rsid w:val="00D52662"/>
    <w:rsid w:val="00D6443B"/>
    <w:rsid w:val="00D645B6"/>
    <w:rsid w:val="00D71218"/>
    <w:rsid w:val="00D71963"/>
    <w:rsid w:val="00D73081"/>
    <w:rsid w:val="00D73B04"/>
    <w:rsid w:val="00D76B87"/>
    <w:rsid w:val="00D81946"/>
    <w:rsid w:val="00D81C84"/>
    <w:rsid w:val="00D91B5B"/>
    <w:rsid w:val="00D920A8"/>
    <w:rsid w:val="00D941C8"/>
    <w:rsid w:val="00DA08EE"/>
    <w:rsid w:val="00DA18A5"/>
    <w:rsid w:val="00DA2839"/>
    <w:rsid w:val="00DA6E94"/>
    <w:rsid w:val="00DB12E2"/>
    <w:rsid w:val="00DB1521"/>
    <w:rsid w:val="00DB3534"/>
    <w:rsid w:val="00DB47D6"/>
    <w:rsid w:val="00DC040D"/>
    <w:rsid w:val="00DD3A47"/>
    <w:rsid w:val="00DD6DB2"/>
    <w:rsid w:val="00DE57C0"/>
    <w:rsid w:val="00DF0605"/>
    <w:rsid w:val="00DF45B8"/>
    <w:rsid w:val="00E00882"/>
    <w:rsid w:val="00E024AD"/>
    <w:rsid w:val="00E11625"/>
    <w:rsid w:val="00E271B7"/>
    <w:rsid w:val="00E31613"/>
    <w:rsid w:val="00E429CC"/>
    <w:rsid w:val="00E42DBA"/>
    <w:rsid w:val="00E44371"/>
    <w:rsid w:val="00E46779"/>
    <w:rsid w:val="00E509ED"/>
    <w:rsid w:val="00E53396"/>
    <w:rsid w:val="00E57810"/>
    <w:rsid w:val="00E62C2F"/>
    <w:rsid w:val="00E6704B"/>
    <w:rsid w:val="00E67289"/>
    <w:rsid w:val="00E67F71"/>
    <w:rsid w:val="00E73611"/>
    <w:rsid w:val="00E73BB5"/>
    <w:rsid w:val="00E813D2"/>
    <w:rsid w:val="00E82749"/>
    <w:rsid w:val="00E83B61"/>
    <w:rsid w:val="00E87126"/>
    <w:rsid w:val="00E91DF2"/>
    <w:rsid w:val="00E922C9"/>
    <w:rsid w:val="00EA13B5"/>
    <w:rsid w:val="00EA38AD"/>
    <w:rsid w:val="00EA3B4A"/>
    <w:rsid w:val="00EA5DF8"/>
    <w:rsid w:val="00EA6357"/>
    <w:rsid w:val="00EB171B"/>
    <w:rsid w:val="00EB68EB"/>
    <w:rsid w:val="00EB7F54"/>
    <w:rsid w:val="00EC0F60"/>
    <w:rsid w:val="00EC2AF7"/>
    <w:rsid w:val="00EC6528"/>
    <w:rsid w:val="00ED0DC4"/>
    <w:rsid w:val="00ED13AF"/>
    <w:rsid w:val="00ED5FF4"/>
    <w:rsid w:val="00EF1A91"/>
    <w:rsid w:val="00EF559F"/>
    <w:rsid w:val="00F01ECF"/>
    <w:rsid w:val="00F0739F"/>
    <w:rsid w:val="00F13BD9"/>
    <w:rsid w:val="00F1593E"/>
    <w:rsid w:val="00F17FF6"/>
    <w:rsid w:val="00F204CA"/>
    <w:rsid w:val="00F21CA1"/>
    <w:rsid w:val="00F26A3B"/>
    <w:rsid w:val="00F414D9"/>
    <w:rsid w:val="00F42886"/>
    <w:rsid w:val="00F45212"/>
    <w:rsid w:val="00F45E55"/>
    <w:rsid w:val="00F536E0"/>
    <w:rsid w:val="00F536EF"/>
    <w:rsid w:val="00F550AF"/>
    <w:rsid w:val="00F63EBC"/>
    <w:rsid w:val="00F647F1"/>
    <w:rsid w:val="00F71F15"/>
    <w:rsid w:val="00F81458"/>
    <w:rsid w:val="00F8251B"/>
    <w:rsid w:val="00F8275F"/>
    <w:rsid w:val="00F846CE"/>
    <w:rsid w:val="00F928CB"/>
    <w:rsid w:val="00F95BB0"/>
    <w:rsid w:val="00F97C9C"/>
    <w:rsid w:val="00FA25E9"/>
    <w:rsid w:val="00FA62D3"/>
    <w:rsid w:val="00FB2A7B"/>
    <w:rsid w:val="00FB4342"/>
    <w:rsid w:val="00FB6E72"/>
    <w:rsid w:val="00FC6841"/>
    <w:rsid w:val="00FD0940"/>
    <w:rsid w:val="00FD155F"/>
    <w:rsid w:val="00FE1EEA"/>
    <w:rsid w:val="00FE2BF2"/>
    <w:rsid w:val="00FE34CA"/>
    <w:rsid w:val="00FE387D"/>
    <w:rsid w:val="00FF35A0"/>
    <w:rsid w:val="00FF37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26D7"/>
    <w:rPr>
      <w:rFonts w:ascii="Times New Roman" w:eastAsia="Times New Roman" w:hAnsi="Times New Roman"/>
      <w:sz w:val="24"/>
      <w:szCs w:val="24"/>
      <w:lang w:val="en-CA"/>
    </w:rPr>
  </w:style>
  <w:style w:type="paragraph" w:styleId="Heading1">
    <w:name w:val="heading 1"/>
    <w:basedOn w:val="Normal"/>
    <w:next w:val="Normal"/>
    <w:link w:val="Heading1Char"/>
    <w:qFormat/>
    <w:rsid w:val="00715D0F"/>
    <w:pPr>
      <w:keepNext/>
      <w:jc w:val="center"/>
      <w:outlineLvl w:val="0"/>
    </w:pPr>
    <w:rPr>
      <w:b/>
      <w:bCs/>
      <w:color w:val="000066"/>
      <w:sz w:val="40"/>
      <w:szCs w:val="20"/>
    </w:rPr>
  </w:style>
  <w:style w:type="paragraph" w:styleId="Heading2">
    <w:name w:val="heading 2"/>
    <w:basedOn w:val="Normal"/>
    <w:next w:val="Normal"/>
    <w:link w:val="Heading2Char"/>
    <w:qFormat/>
    <w:rsid w:val="00715D0F"/>
    <w:pPr>
      <w:keepNext/>
      <w:outlineLvl w:val="1"/>
    </w:pPr>
    <w:rPr>
      <w:b/>
      <w:bCs/>
    </w:rPr>
  </w:style>
  <w:style w:type="paragraph" w:styleId="Heading3">
    <w:name w:val="heading 3"/>
    <w:basedOn w:val="Normal"/>
    <w:next w:val="Normal"/>
    <w:link w:val="Heading3Char"/>
    <w:qFormat/>
    <w:rsid w:val="00715D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hAnsi="SimSun" w:cs="SimSu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pPr>
    <w:rPr>
      <w:rFonts w:ascii="Arial" w:eastAsia="Arial" w:hAnsi="Arial"/>
      <w:sz w:val="20"/>
      <w:szCs w:val="20"/>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 w:type="character" w:styleId="HTMLCode">
    <w:name w:val="HTML Code"/>
    <w:basedOn w:val="DefaultParagraphFont"/>
    <w:uiPriority w:val="99"/>
    <w:semiHidden/>
    <w:unhideWhenUsed/>
    <w:rsid w:val="00B34C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61FC"/>
    <w:rPr>
      <w:rFonts w:ascii="Courier New" w:eastAsia="Times New Roman" w:hAnsi="Courier New" w:cs="Courier New"/>
      <w:lang w:val="en-CA"/>
    </w:rPr>
  </w:style>
  <w:style w:type="character" w:customStyle="1" w:styleId="kwd">
    <w:name w:val="kwd"/>
    <w:basedOn w:val="DefaultParagraphFont"/>
    <w:rsid w:val="004961FC"/>
  </w:style>
  <w:style w:type="character" w:customStyle="1" w:styleId="pln">
    <w:name w:val="pln"/>
    <w:basedOn w:val="DefaultParagraphFont"/>
    <w:rsid w:val="004961FC"/>
  </w:style>
  <w:style w:type="character" w:customStyle="1" w:styleId="typ">
    <w:name w:val="typ"/>
    <w:basedOn w:val="DefaultParagraphFont"/>
    <w:rsid w:val="004961FC"/>
  </w:style>
  <w:style w:type="character" w:customStyle="1" w:styleId="pun">
    <w:name w:val="pun"/>
    <w:basedOn w:val="DefaultParagraphFont"/>
    <w:rsid w:val="004961FC"/>
  </w:style>
  <w:style w:type="character" w:customStyle="1" w:styleId="lit">
    <w:name w:val="lit"/>
    <w:basedOn w:val="DefaultParagraphFont"/>
    <w:rsid w:val="004961FC"/>
  </w:style>
  <w:style w:type="character" w:customStyle="1" w:styleId="str">
    <w:name w:val="str"/>
    <w:basedOn w:val="DefaultParagraphFont"/>
    <w:rsid w:val="004961FC"/>
  </w:style>
  <w:style w:type="character" w:styleId="Strong">
    <w:name w:val="Strong"/>
    <w:basedOn w:val="DefaultParagraphFont"/>
    <w:uiPriority w:val="22"/>
    <w:qFormat/>
    <w:rsid w:val="0096196D"/>
    <w:rPr>
      <w:b/>
      <w:bCs/>
    </w:rPr>
  </w:style>
  <w:style w:type="character" w:customStyle="1" w:styleId="kw1">
    <w:name w:val="kw1"/>
    <w:basedOn w:val="DefaultParagraphFont"/>
    <w:rsid w:val="00452D4B"/>
  </w:style>
  <w:style w:type="character" w:customStyle="1" w:styleId="kw3">
    <w:name w:val="kw3"/>
    <w:basedOn w:val="DefaultParagraphFont"/>
    <w:rsid w:val="00452D4B"/>
  </w:style>
  <w:style w:type="character" w:customStyle="1" w:styleId="kw4">
    <w:name w:val="kw4"/>
    <w:basedOn w:val="DefaultParagraphFont"/>
    <w:rsid w:val="00452D4B"/>
  </w:style>
  <w:style w:type="character" w:customStyle="1" w:styleId="br0">
    <w:name w:val="br0"/>
    <w:basedOn w:val="DefaultParagraphFont"/>
    <w:rsid w:val="00452D4B"/>
  </w:style>
  <w:style w:type="character" w:customStyle="1" w:styleId="kw2">
    <w:name w:val="kw2"/>
    <w:basedOn w:val="DefaultParagraphFont"/>
    <w:rsid w:val="00452D4B"/>
  </w:style>
  <w:style w:type="character" w:customStyle="1" w:styleId="sy0">
    <w:name w:val="sy0"/>
    <w:basedOn w:val="DefaultParagraphFont"/>
    <w:rsid w:val="00452D4B"/>
  </w:style>
  <w:style w:type="character" w:customStyle="1" w:styleId="st0">
    <w:name w:val="st0"/>
    <w:basedOn w:val="DefaultParagraphFont"/>
    <w:rsid w:val="00452D4B"/>
  </w:style>
  <w:style w:type="character" w:customStyle="1" w:styleId="me1">
    <w:name w:val="me1"/>
    <w:basedOn w:val="DefaultParagraphFont"/>
    <w:rsid w:val="00452D4B"/>
  </w:style>
  <w:style w:type="character" w:customStyle="1" w:styleId="nu0">
    <w:name w:val="nu0"/>
    <w:basedOn w:val="DefaultParagraphFont"/>
    <w:rsid w:val="00D920A8"/>
  </w:style>
  <w:style w:type="character" w:styleId="PageNumber">
    <w:name w:val="page number"/>
    <w:basedOn w:val="DefaultParagraphFont"/>
    <w:semiHidden/>
    <w:unhideWhenUsed/>
    <w:rsid w:val="00A4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81684629">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142892936">
      <w:bodyDiv w:val="1"/>
      <w:marLeft w:val="0"/>
      <w:marRight w:val="0"/>
      <w:marTop w:val="0"/>
      <w:marBottom w:val="0"/>
      <w:divBdr>
        <w:top w:val="none" w:sz="0" w:space="0" w:color="auto"/>
        <w:left w:val="none" w:sz="0" w:space="0" w:color="auto"/>
        <w:bottom w:val="none" w:sz="0" w:space="0" w:color="auto"/>
        <w:right w:val="none" w:sz="0" w:space="0" w:color="auto"/>
      </w:divBdr>
    </w:div>
    <w:div w:id="30161654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451170169">
      <w:bodyDiv w:val="1"/>
      <w:marLeft w:val="0"/>
      <w:marRight w:val="0"/>
      <w:marTop w:val="0"/>
      <w:marBottom w:val="0"/>
      <w:divBdr>
        <w:top w:val="none" w:sz="0" w:space="0" w:color="auto"/>
        <w:left w:val="none" w:sz="0" w:space="0" w:color="auto"/>
        <w:bottom w:val="none" w:sz="0" w:space="0" w:color="auto"/>
        <w:right w:val="none" w:sz="0" w:space="0" w:color="auto"/>
      </w:divBdr>
    </w:div>
    <w:div w:id="472262562">
      <w:bodyDiv w:val="1"/>
      <w:marLeft w:val="0"/>
      <w:marRight w:val="0"/>
      <w:marTop w:val="0"/>
      <w:marBottom w:val="0"/>
      <w:divBdr>
        <w:top w:val="none" w:sz="0" w:space="0" w:color="auto"/>
        <w:left w:val="none" w:sz="0" w:space="0" w:color="auto"/>
        <w:bottom w:val="none" w:sz="0" w:space="0" w:color="auto"/>
        <w:right w:val="none" w:sz="0" w:space="0" w:color="auto"/>
      </w:divBdr>
    </w:div>
    <w:div w:id="472602688">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579099671">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11783145">
      <w:bodyDiv w:val="1"/>
      <w:marLeft w:val="0"/>
      <w:marRight w:val="0"/>
      <w:marTop w:val="0"/>
      <w:marBottom w:val="0"/>
      <w:divBdr>
        <w:top w:val="none" w:sz="0" w:space="0" w:color="auto"/>
        <w:left w:val="none" w:sz="0" w:space="0" w:color="auto"/>
        <w:bottom w:val="none" w:sz="0" w:space="0" w:color="auto"/>
        <w:right w:val="none" w:sz="0" w:space="0" w:color="auto"/>
      </w:divBdr>
    </w:div>
    <w:div w:id="620964162">
      <w:bodyDiv w:val="1"/>
      <w:marLeft w:val="0"/>
      <w:marRight w:val="0"/>
      <w:marTop w:val="0"/>
      <w:marBottom w:val="0"/>
      <w:divBdr>
        <w:top w:val="none" w:sz="0" w:space="0" w:color="auto"/>
        <w:left w:val="none" w:sz="0" w:space="0" w:color="auto"/>
        <w:bottom w:val="none" w:sz="0" w:space="0" w:color="auto"/>
        <w:right w:val="none" w:sz="0" w:space="0" w:color="auto"/>
      </w:divBdr>
    </w:div>
    <w:div w:id="639068650">
      <w:bodyDiv w:val="1"/>
      <w:marLeft w:val="0"/>
      <w:marRight w:val="0"/>
      <w:marTop w:val="0"/>
      <w:marBottom w:val="0"/>
      <w:divBdr>
        <w:top w:val="none" w:sz="0" w:space="0" w:color="auto"/>
        <w:left w:val="none" w:sz="0" w:space="0" w:color="auto"/>
        <w:bottom w:val="none" w:sz="0" w:space="0" w:color="auto"/>
        <w:right w:val="none" w:sz="0" w:space="0" w:color="auto"/>
      </w:divBdr>
    </w:div>
    <w:div w:id="642194644">
      <w:bodyDiv w:val="1"/>
      <w:marLeft w:val="0"/>
      <w:marRight w:val="0"/>
      <w:marTop w:val="0"/>
      <w:marBottom w:val="0"/>
      <w:divBdr>
        <w:top w:val="none" w:sz="0" w:space="0" w:color="auto"/>
        <w:left w:val="none" w:sz="0" w:space="0" w:color="auto"/>
        <w:bottom w:val="none" w:sz="0" w:space="0" w:color="auto"/>
        <w:right w:val="none" w:sz="0" w:space="0" w:color="auto"/>
      </w:divBdr>
    </w:div>
    <w:div w:id="659387248">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695619893">
      <w:bodyDiv w:val="1"/>
      <w:marLeft w:val="0"/>
      <w:marRight w:val="0"/>
      <w:marTop w:val="0"/>
      <w:marBottom w:val="0"/>
      <w:divBdr>
        <w:top w:val="none" w:sz="0" w:space="0" w:color="auto"/>
        <w:left w:val="none" w:sz="0" w:space="0" w:color="auto"/>
        <w:bottom w:val="none" w:sz="0" w:space="0" w:color="auto"/>
        <w:right w:val="none" w:sz="0" w:space="0" w:color="auto"/>
      </w:divBdr>
      <w:divsChild>
        <w:div w:id="1917081614">
          <w:marLeft w:val="0"/>
          <w:marRight w:val="0"/>
          <w:marTop w:val="0"/>
          <w:marBottom w:val="0"/>
          <w:divBdr>
            <w:top w:val="none" w:sz="0" w:space="0" w:color="auto"/>
            <w:left w:val="none" w:sz="0" w:space="0" w:color="auto"/>
            <w:bottom w:val="none" w:sz="0" w:space="0" w:color="auto"/>
            <w:right w:val="none" w:sz="0" w:space="0" w:color="auto"/>
          </w:divBdr>
          <w:divsChild>
            <w:div w:id="713501819">
              <w:marLeft w:val="0"/>
              <w:marRight w:val="0"/>
              <w:marTop w:val="0"/>
              <w:marBottom w:val="0"/>
              <w:divBdr>
                <w:top w:val="none" w:sz="0" w:space="0" w:color="auto"/>
                <w:left w:val="none" w:sz="0" w:space="0" w:color="auto"/>
                <w:bottom w:val="none" w:sz="0" w:space="0" w:color="auto"/>
                <w:right w:val="none" w:sz="0" w:space="0" w:color="auto"/>
              </w:divBdr>
              <w:divsChild>
                <w:div w:id="13266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7105">
      <w:bodyDiv w:val="1"/>
      <w:marLeft w:val="0"/>
      <w:marRight w:val="0"/>
      <w:marTop w:val="0"/>
      <w:marBottom w:val="0"/>
      <w:divBdr>
        <w:top w:val="none" w:sz="0" w:space="0" w:color="auto"/>
        <w:left w:val="none" w:sz="0" w:space="0" w:color="auto"/>
        <w:bottom w:val="none" w:sz="0" w:space="0" w:color="auto"/>
        <w:right w:val="none" w:sz="0" w:space="0" w:color="auto"/>
      </w:divBdr>
    </w:div>
    <w:div w:id="759983221">
      <w:bodyDiv w:val="1"/>
      <w:marLeft w:val="0"/>
      <w:marRight w:val="0"/>
      <w:marTop w:val="0"/>
      <w:marBottom w:val="0"/>
      <w:divBdr>
        <w:top w:val="none" w:sz="0" w:space="0" w:color="auto"/>
        <w:left w:val="none" w:sz="0" w:space="0" w:color="auto"/>
        <w:bottom w:val="none" w:sz="0" w:space="0" w:color="auto"/>
        <w:right w:val="none" w:sz="0" w:space="0" w:color="auto"/>
      </w:divBdr>
    </w:div>
    <w:div w:id="784616986">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22103540">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99491203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161694045">
      <w:bodyDiv w:val="1"/>
      <w:marLeft w:val="0"/>
      <w:marRight w:val="0"/>
      <w:marTop w:val="0"/>
      <w:marBottom w:val="0"/>
      <w:divBdr>
        <w:top w:val="none" w:sz="0" w:space="0" w:color="auto"/>
        <w:left w:val="none" w:sz="0" w:space="0" w:color="auto"/>
        <w:bottom w:val="none" w:sz="0" w:space="0" w:color="auto"/>
        <w:right w:val="none" w:sz="0" w:space="0" w:color="auto"/>
      </w:divBdr>
      <w:divsChild>
        <w:div w:id="2062172783">
          <w:marLeft w:val="0"/>
          <w:marRight w:val="0"/>
          <w:marTop w:val="0"/>
          <w:marBottom w:val="0"/>
          <w:divBdr>
            <w:top w:val="none" w:sz="0" w:space="0" w:color="auto"/>
            <w:left w:val="none" w:sz="0" w:space="0" w:color="auto"/>
            <w:bottom w:val="none" w:sz="0" w:space="0" w:color="auto"/>
            <w:right w:val="none" w:sz="0" w:space="0" w:color="auto"/>
          </w:divBdr>
          <w:divsChild>
            <w:div w:id="2050571411">
              <w:marLeft w:val="0"/>
              <w:marRight w:val="0"/>
              <w:marTop w:val="0"/>
              <w:marBottom w:val="0"/>
              <w:divBdr>
                <w:top w:val="none" w:sz="0" w:space="0" w:color="auto"/>
                <w:left w:val="none" w:sz="0" w:space="0" w:color="auto"/>
                <w:bottom w:val="none" w:sz="0" w:space="0" w:color="auto"/>
                <w:right w:val="none" w:sz="0" w:space="0" w:color="auto"/>
              </w:divBdr>
              <w:divsChild>
                <w:div w:id="1433404042">
                  <w:marLeft w:val="0"/>
                  <w:marRight w:val="0"/>
                  <w:marTop w:val="0"/>
                  <w:marBottom w:val="0"/>
                  <w:divBdr>
                    <w:top w:val="none" w:sz="0" w:space="0" w:color="auto"/>
                    <w:left w:val="none" w:sz="0" w:space="0" w:color="auto"/>
                    <w:bottom w:val="none" w:sz="0" w:space="0" w:color="auto"/>
                    <w:right w:val="none" w:sz="0" w:space="0" w:color="auto"/>
                  </w:divBdr>
                  <w:divsChild>
                    <w:div w:id="372585131">
                      <w:marLeft w:val="0"/>
                      <w:marRight w:val="0"/>
                      <w:marTop w:val="0"/>
                      <w:marBottom w:val="0"/>
                      <w:divBdr>
                        <w:top w:val="none" w:sz="0" w:space="0" w:color="auto"/>
                        <w:left w:val="none" w:sz="0" w:space="0" w:color="auto"/>
                        <w:bottom w:val="none" w:sz="0" w:space="0" w:color="auto"/>
                        <w:right w:val="none" w:sz="0" w:space="0" w:color="auto"/>
                      </w:divBdr>
                      <w:divsChild>
                        <w:div w:id="1172260980">
                          <w:marLeft w:val="0"/>
                          <w:marRight w:val="0"/>
                          <w:marTop w:val="150"/>
                          <w:marBottom w:val="150"/>
                          <w:divBdr>
                            <w:top w:val="single" w:sz="2" w:space="5" w:color="CCCCCC"/>
                            <w:left w:val="none" w:sz="0" w:space="0" w:color="auto"/>
                            <w:bottom w:val="single" w:sz="2" w:space="5" w:color="CCCCCC"/>
                            <w:right w:val="none" w:sz="0" w:space="0" w:color="auto"/>
                          </w:divBdr>
                          <w:divsChild>
                            <w:div w:id="467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378282">
      <w:bodyDiv w:val="1"/>
      <w:marLeft w:val="0"/>
      <w:marRight w:val="0"/>
      <w:marTop w:val="0"/>
      <w:marBottom w:val="0"/>
      <w:divBdr>
        <w:top w:val="none" w:sz="0" w:space="0" w:color="auto"/>
        <w:left w:val="none" w:sz="0" w:space="0" w:color="auto"/>
        <w:bottom w:val="none" w:sz="0" w:space="0" w:color="auto"/>
        <w:right w:val="none" w:sz="0" w:space="0" w:color="auto"/>
      </w:divBdr>
    </w:div>
    <w:div w:id="1249968837">
      <w:bodyDiv w:val="1"/>
      <w:marLeft w:val="0"/>
      <w:marRight w:val="0"/>
      <w:marTop w:val="0"/>
      <w:marBottom w:val="0"/>
      <w:divBdr>
        <w:top w:val="none" w:sz="0" w:space="0" w:color="auto"/>
        <w:left w:val="none" w:sz="0" w:space="0" w:color="auto"/>
        <w:bottom w:val="none" w:sz="0" w:space="0" w:color="auto"/>
        <w:right w:val="none" w:sz="0" w:space="0" w:color="auto"/>
      </w:divBdr>
    </w:div>
    <w:div w:id="1287159434">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408461115">
      <w:bodyDiv w:val="1"/>
      <w:marLeft w:val="0"/>
      <w:marRight w:val="0"/>
      <w:marTop w:val="0"/>
      <w:marBottom w:val="0"/>
      <w:divBdr>
        <w:top w:val="none" w:sz="0" w:space="0" w:color="auto"/>
        <w:left w:val="none" w:sz="0" w:space="0" w:color="auto"/>
        <w:bottom w:val="none" w:sz="0" w:space="0" w:color="auto"/>
        <w:right w:val="none" w:sz="0" w:space="0" w:color="auto"/>
      </w:divBdr>
    </w:div>
    <w:div w:id="1458332474">
      <w:bodyDiv w:val="1"/>
      <w:marLeft w:val="0"/>
      <w:marRight w:val="0"/>
      <w:marTop w:val="0"/>
      <w:marBottom w:val="0"/>
      <w:divBdr>
        <w:top w:val="none" w:sz="0" w:space="0" w:color="auto"/>
        <w:left w:val="none" w:sz="0" w:space="0" w:color="auto"/>
        <w:bottom w:val="none" w:sz="0" w:space="0" w:color="auto"/>
        <w:right w:val="none" w:sz="0" w:space="0" w:color="auto"/>
      </w:divBdr>
    </w:div>
    <w:div w:id="1460880055">
      <w:bodyDiv w:val="1"/>
      <w:marLeft w:val="0"/>
      <w:marRight w:val="0"/>
      <w:marTop w:val="0"/>
      <w:marBottom w:val="0"/>
      <w:divBdr>
        <w:top w:val="none" w:sz="0" w:space="0" w:color="auto"/>
        <w:left w:val="none" w:sz="0" w:space="0" w:color="auto"/>
        <w:bottom w:val="none" w:sz="0" w:space="0" w:color="auto"/>
        <w:right w:val="none" w:sz="0" w:space="0" w:color="auto"/>
      </w:divBdr>
    </w:div>
    <w:div w:id="1510102327">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48446994">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32638080">
      <w:bodyDiv w:val="1"/>
      <w:marLeft w:val="0"/>
      <w:marRight w:val="0"/>
      <w:marTop w:val="0"/>
      <w:marBottom w:val="0"/>
      <w:divBdr>
        <w:top w:val="none" w:sz="0" w:space="0" w:color="auto"/>
        <w:left w:val="none" w:sz="0" w:space="0" w:color="auto"/>
        <w:bottom w:val="none" w:sz="0" w:space="0" w:color="auto"/>
        <w:right w:val="none" w:sz="0" w:space="0" w:color="auto"/>
      </w:divBdr>
    </w:div>
    <w:div w:id="1641184445">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35661234">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21649107">
      <w:bodyDiv w:val="1"/>
      <w:marLeft w:val="0"/>
      <w:marRight w:val="0"/>
      <w:marTop w:val="0"/>
      <w:marBottom w:val="0"/>
      <w:divBdr>
        <w:top w:val="none" w:sz="0" w:space="0" w:color="auto"/>
        <w:left w:val="none" w:sz="0" w:space="0" w:color="auto"/>
        <w:bottom w:val="none" w:sz="0" w:space="0" w:color="auto"/>
        <w:right w:val="none" w:sz="0" w:space="0" w:color="auto"/>
      </w:divBdr>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21328293">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195975468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4160423">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096546">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Alireza.davoodi@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C3CD1C-0B22-AA48-B9A3-6B1C37FB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0</TotalTime>
  <Pages>9</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cp:revision>
  <cp:lastPrinted>2020-08-16T00:58:00Z</cp:lastPrinted>
  <dcterms:created xsi:type="dcterms:W3CDTF">2022-08-17T12:34:00Z</dcterms:created>
  <dcterms:modified xsi:type="dcterms:W3CDTF">2022-08-17T12:34:00Z</dcterms:modified>
</cp:coreProperties>
</file>