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2F51ED78" w14:textId="205BE47A" w:rsidR="00123260" w:rsidRPr="008D6AE7" w:rsidRDefault="00E07012" w:rsidP="00E07012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CSCI120 - </w:t>
      </w:r>
      <w:r w:rsidR="00AD1216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</w:p>
    <w:p w14:paraId="7586651C" w14:textId="6F6F5FCB" w:rsidR="00962865" w:rsidRDefault="004901FC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Quiz</w:t>
      </w:r>
      <w:r w:rsidR="00351C15">
        <w:rPr>
          <w:b w:val="0"/>
          <w:sz w:val="22"/>
          <w:szCs w:val="22"/>
          <w:lang w:val="en-CA"/>
        </w:rPr>
        <w:t xml:space="preserve"> </w:t>
      </w:r>
      <w:r w:rsidR="00746151">
        <w:rPr>
          <w:b w:val="0"/>
          <w:sz w:val="22"/>
          <w:szCs w:val="22"/>
          <w:lang w:val="en-CA"/>
        </w:rPr>
        <w:t>2</w:t>
      </w:r>
    </w:p>
    <w:p w14:paraId="1EBAD39A" w14:textId="0054814F" w:rsidR="00B10008" w:rsidRDefault="00B10008" w:rsidP="00B10008"/>
    <w:p w14:paraId="44F15651" w14:textId="4D18B4AB" w:rsidR="00B10008" w:rsidRPr="00B10008" w:rsidRDefault="00B10008" w:rsidP="00B10008">
      <w:pPr>
        <w:jc w:val="center"/>
      </w:pPr>
      <w:r>
        <w:t>(Chapters 3-4)</w:t>
      </w:r>
    </w:p>
    <w:p w14:paraId="36E53690" w14:textId="636EFD9F" w:rsidR="00EA38AD" w:rsidRDefault="00EA38AD" w:rsidP="00EA38AD"/>
    <w:p w14:paraId="3404B59F" w14:textId="77777777" w:rsidR="00E07012" w:rsidRDefault="00E07012" w:rsidP="00EA38AD"/>
    <w:p w14:paraId="4563BC86" w14:textId="36D059EE" w:rsidR="00E07012" w:rsidRDefault="00E07012">
      <w:pPr>
        <w:rPr>
          <w:rStyle w:val="Emphasis"/>
          <w:rFonts w:eastAsia="SimSun"/>
          <w:b/>
          <w:bCs/>
          <w:i w:val="0"/>
          <w:iCs w:val="0"/>
          <w:color w:val="ED7D31" w:themeColor="accent2"/>
          <w:sz w:val="40"/>
          <w:szCs w:val="20"/>
          <w:lang w:val="en-US" w:eastAsia="zh-CN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6C464" wp14:editId="6E7934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78330" w14:textId="77777777" w:rsidR="00E07012" w:rsidRPr="00907EEA" w:rsidRDefault="00E07012" w:rsidP="00E0701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  <w:p w14:paraId="7040ACD7" w14:textId="77777777" w:rsidR="00E07012" w:rsidRPr="00907EEA" w:rsidRDefault="00E07012" w:rsidP="00E0701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7C339D3A" w14:textId="77777777" w:rsidR="00E07012" w:rsidRPr="00907EEA" w:rsidRDefault="00E07012" w:rsidP="00E0701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for any comment, modification, and questions. </w:t>
                            </w:r>
                          </w:p>
                          <w:p w14:paraId="6323B447" w14:textId="77777777" w:rsidR="00E07012" w:rsidRDefault="00E07012" w:rsidP="00E0701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BC7EB85" w14:textId="77777777" w:rsidR="00E07012" w:rsidRDefault="00E07012" w:rsidP="00E0701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FA34473" w14:textId="77777777" w:rsidR="00E07012" w:rsidRPr="009666D8" w:rsidRDefault="00E07012" w:rsidP="00E07012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Please feel free to customize this document as needed</w:t>
                            </w:r>
                          </w:p>
                          <w:p w14:paraId="6585E8C9" w14:textId="77777777" w:rsidR="00E07012" w:rsidRDefault="00E07012" w:rsidP="00E0701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D404E58" w14:textId="77777777" w:rsidR="00E07012" w:rsidRPr="00733D47" w:rsidRDefault="00E07012" w:rsidP="00E07012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6C4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39078330" w14:textId="77777777" w:rsidR="00E07012" w:rsidRPr="00907EEA" w:rsidRDefault="00E07012" w:rsidP="00E07012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  <w:p w14:paraId="7040ACD7" w14:textId="77777777" w:rsidR="00E07012" w:rsidRPr="00907EEA" w:rsidRDefault="00E07012" w:rsidP="00E07012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7C339D3A" w14:textId="77777777" w:rsidR="00E07012" w:rsidRPr="00907EEA" w:rsidRDefault="00E07012" w:rsidP="00E07012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</w:rPr>
                        <w:t xml:space="preserve"> for any comment, modification, and questions. </w:t>
                      </w:r>
                    </w:p>
                    <w:p w14:paraId="6323B447" w14:textId="77777777" w:rsidR="00E07012" w:rsidRDefault="00E07012" w:rsidP="00E07012">
                      <w:pPr>
                        <w:rPr>
                          <w:sz w:val="22"/>
                        </w:rPr>
                      </w:pPr>
                    </w:p>
                    <w:p w14:paraId="6BC7EB85" w14:textId="77777777" w:rsidR="00E07012" w:rsidRDefault="00E07012" w:rsidP="00E07012">
                      <w:pPr>
                        <w:rPr>
                          <w:sz w:val="22"/>
                        </w:rPr>
                      </w:pPr>
                    </w:p>
                    <w:p w14:paraId="6FA34473" w14:textId="77777777" w:rsidR="00E07012" w:rsidRPr="009666D8" w:rsidRDefault="00E07012" w:rsidP="00E07012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</w:rPr>
                        <w:t xml:space="preserve"> Please feel free to customize this document as needed</w:t>
                      </w:r>
                    </w:p>
                    <w:p w14:paraId="6585E8C9" w14:textId="77777777" w:rsidR="00E07012" w:rsidRDefault="00E07012" w:rsidP="00E07012">
                      <w:pPr>
                        <w:rPr>
                          <w:sz w:val="22"/>
                        </w:rPr>
                      </w:pPr>
                    </w:p>
                    <w:p w14:paraId="5D404E58" w14:textId="77777777" w:rsidR="00E07012" w:rsidRPr="00733D47" w:rsidRDefault="00E07012" w:rsidP="00E07012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mphasis"/>
          <w:i w:val="0"/>
          <w:iCs w:val="0"/>
          <w:color w:val="ED7D31" w:themeColor="accent2"/>
        </w:rPr>
        <w:br w:type="page"/>
      </w:r>
    </w:p>
    <w:p w14:paraId="79869C5F" w14:textId="33B86E14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Requirements</w:t>
      </w:r>
    </w:p>
    <w:p w14:paraId="16D26116" w14:textId="2BC2E8FB" w:rsidR="004901FC" w:rsidRDefault="004901FC" w:rsidP="000B0924">
      <w:pPr>
        <w:pStyle w:val="ListParagraph"/>
        <w:numPr>
          <w:ilvl w:val="0"/>
          <w:numId w:val="33"/>
        </w:numPr>
      </w:pPr>
      <w:r>
        <w:t>Duration 15 min</w:t>
      </w:r>
    </w:p>
    <w:p w14:paraId="0C665E92" w14:textId="6C947827" w:rsidR="000B0924" w:rsidRDefault="004901FC" w:rsidP="000B0924">
      <w:pPr>
        <w:pStyle w:val="ListParagraph"/>
        <w:numPr>
          <w:ilvl w:val="0"/>
          <w:numId w:val="33"/>
        </w:numPr>
      </w:pPr>
      <w:r>
        <w:t xml:space="preserve">This is an individual quiz. </w:t>
      </w:r>
    </w:p>
    <w:p w14:paraId="092894E8" w14:textId="43C12057" w:rsidR="004901FC" w:rsidRDefault="004901FC" w:rsidP="000B0924">
      <w:pPr>
        <w:pStyle w:val="ListParagraph"/>
        <w:numPr>
          <w:ilvl w:val="0"/>
          <w:numId w:val="33"/>
        </w:numPr>
      </w:pPr>
      <w:r>
        <w:t>Please do not talk to each other</w:t>
      </w:r>
    </w:p>
    <w:p w14:paraId="4E46BAD0" w14:textId="6F70B3B5" w:rsidR="000B0924" w:rsidRDefault="004901FC" w:rsidP="004901FC">
      <w:pPr>
        <w:pStyle w:val="ListParagraph"/>
        <w:numPr>
          <w:ilvl w:val="0"/>
          <w:numId w:val="33"/>
        </w:numPr>
      </w:pPr>
      <w:r>
        <w:t xml:space="preserve">The order of the questions might be different for each </w:t>
      </w:r>
      <w:proofErr w:type="gramStart"/>
      <w:r>
        <w:t>students</w:t>
      </w:r>
      <w:proofErr w:type="gramEnd"/>
      <w:r>
        <w:t>.</w:t>
      </w:r>
    </w:p>
    <w:p w14:paraId="60699D0D" w14:textId="5B6F6D2B" w:rsidR="004442C4" w:rsidRPr="008C0981" w:rsidRDefault="004901FC" w:rsidP="008C0981">
      <w:pPr>
        <w:pStyle w:val="ListParagraph"/>
        <w:numPr>
          <w:ilvl w:val="0"/>
          <w:numId w:val="33"/>
        </w:numPr>
        <w:rPr>
          <w:rStyle w:val="Emphasis"/>
          <w:i w:val="0"/>
          <w:iCs w:val="0"/>
        </w:rPr>
      </w:pPr>
      <w:r>
        <w:t>Enter your answer in the answer sheet given to you.</w:t>
      </w:r>
    </w:p>
    <w:p w14:paraId="7B7E8911" w14:textId="77777777" w:rsidR="00B62F05" w:rsidRDefault="00B62F05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42F6E91D" w14:textId="1D3E5639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10893">
        <w:rPr>
          <w:rStyle w:val="Emphasis"/>
          <w:i w:val="0"/>
          <w:iCs w:val="0"/>
          <w:color w:val="ED7D31" w:themeColor="accent2"/>
        </w:rPr>
        <w:t>1</w:t>
      </w:r>
    </w:p>
    <w:p w14:paraId="45DB9D90" w14:textId="3B4FE02C" w:rsidR="004442C4" w:rsidRDefault="00161C8E" w:rsidP="004442C4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What is the result of the following </w:t>
      </w:r>
      <w:proofErr w:type="gramStart"/>
      <w:r>
        <w:rPr>
          <w:color w:val="222222"/>
          <w:shd w:val="clear" w:color="auto" w:fill="FFFFFF"/>
          <w:lang w:val="en-CA"/>
        </w:rPr>
        <w:t>code:</w:t>
      </w:r>
      <w:proofErr w:type="gramEnd"/>
    </w:p>
    <w:p w14:paraId="1DE88AD2" w14:textId="77777777" w:rsidR="00161C8E" w:rsidRDefault="00161C8E" w:rsidP="00161C8E">
      <w:pPr>
        <w:ind w:left="360"/>
        <w:rPr>
          <w:color w:val="222222"/>
          <w:shd w:val="clear" w:color="auto" w:fill="FFFFFF"/>
        </w:rPr>
      </w:pPr>
    </w:p>
    <w:p w14:paraId="513545E1" w14:textId="0CD9E310" w:rsidR="00161C8E" w:rsidRPr="00A975D3" w:rsidRDefault="00161C8E" w:rsidP="00161C8E">
      <w:pPr>
        <w:ind w:left="360"/>
        <w:rPr>
          <w:color w:val="222222"/>
          <w:shd w:val="clear" w:color="auto" w:fill="FFFFFF"/>
        </w:rPr>
      </w:pPr>
      <w:r w:rsidRPr="00A975D3">
        <w:rPr>
          <w:color w:val="222222"/>
          <w:shd w:val="clear" w:color="auto" w:fill="FFFFFF"/>
        </w:rPr>
        <w:t>number = 12</w:t>
      </w:r>
    </w:p>
    <w:p w14:paraId="03C6AB46" w14:textId="77777777" w:rsidR="00161C8E" w:rsidRPr="00A975D3" w:rsidRDefault="00161C8E" w:rsidP="00161C8E">
      <w:pPr>
        <w:ind w:left="360"/>
        <w:rPr>
          <w:color w:val="222222"/>
          <w:shd w:val="clear" w:color="auto" w:fill="FFFFFF"/>
        </w:rPr>
      </w:pPr>
      <w:r w:rsidRPr="00A975D3">
        <w:rPr>
          <w:color w:val="222222"/>
          <w:shd w:val="clear" w:color="auto" w:fill="FFFFFF"/>
        </w:rPr>
        <w:t>while number == 12:</w:t>
      </w:r>
    </w:p>
    <w:p w14:paraId="77A54A6F" w14:textId="77777777" w:rsidR="00161C8E" w:rsidRPr="00A975D3" w:rsidRDefault="00161C8E" w:rsidP="00161C8E">
      <w:pPr>
        <w:ind w:left="360"/>
        <w:rPr>
          <w:color w:val="222222"/>
          <w:shd w:val="clear" w:color="auto" w:fill="FFFFFF"/>
        </w:rPr>
      </w:pPr>
      <w:r w:rsidRPr="00A975D3">
        <w:rPr>
          <w:color w:val="222222"/>
          <w:shd w:val="clear" w:color="auto" w:fill="FFFFFF"/>
        </w:rPr>
        <w:t xml:space="preserve">    </w:t>
      </w:r>
      <w:proofErr w:type="gramStart"/>
      <w:r w:rsidRPr="00A975D3">
        <w:rPr>
          <w:color w:val="222222"/>
          <w:shd w:val="clear" w:color="auto" w:fill="FFFFFF"/>
        </w:rPr>
        <w:t>print(</w:t>
      </w:r>
      <w:proofErr w:type="gramEnd"/>
      <w:r w:rsidRPr="00A975D3">
        <w:rPr>
          <w:color w:val="222222"/>
          <w:shd w:val="clear" w:color="auto" w:fill="FFFFFF"/>
        </w:rPr>
        <w:t>number, end="")</w:t>
      </w:r>
    </w:p>
    <w:p w14:paraId="0257CBF2" w14:textId="06A26017" w:rsidR="00161C8E" w:rsidRPr="00A975D3" w:rsidRDefault="00161C8E" w:rsidP="00161C8E">
      <w:pPr>
        <w:ind w:left="360"/>
        <w:rPr>
          <w:color w:val="222222"/>
          <w:shd w:val="clear" w:color="auto" w:fill="FFFFFF"/>
        </w:rPr>
      </w:pPr>
      <w:r w:rsidRPr="00A975D3">
        <w:rPr>
          <w:color w:val="222222"/>
          <w:shd w:val="clear" w:color="auto" w:fill="FFFFFF"/>
        </w:rPr>
        <w:t xml:space="preserve">    number = number + 5</w:t>
      </w:r>
    </w:p>
    <w:p w14:paraId="1E4D0C34" w14:textId="77777777" w:rsidR="00161C8E" w:rsidRPr="00161C8E" w:rsidRDefault="00161C8E" w:rsidP="00161C8E">
      <w:pPr>
        <w:ind w:left="360"/>
        <w:rPr>
          <w:color w:val="222222"/>
          <w:shd w:val="clear" w:color="auto" w:fill="FFFFFF"/>
        </w:rPr>
      </w:pPr>
    </w:p>
    <w:p w14:paraId="4430A2D8" w14:textId="44CD733A" w:rsidR="004442C4" w:rsidRDefault="00BB1BDD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12 7 2</w:t>
      </w:r>
    </w:p>
    <w:p w14:paraId="4D795478" w14:textId="54B62D86" w:rsidR="004442C4" w:rsidRDefault="00BB1BDD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7 2 </w:t>
      </w:r>
    </w:p>
    <w:p w14:paraId="02F59560" w14:textId="0695DE47" w:rsidR="004442C4" w:rsidRDefault="00BB1BDD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12</w:t>
      </w:r>
    </w:p>
    <w:p w14:paraId="3277530A" w14:textId="2CCFD7D5" w:rsidR="0003155B" w:rsidRDefault="00BB1BDD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None of the above</w:t>
      </w:r>
    </w:p>
    <w:p w14:paraId="79FD29E1" w14:textId="77777777" w:rsidR="00BA1A79" w:rsidRPr="00BA1A79" w:rsidRDefault="00BA1A79" w:rsidP="00BA1A79">
      <w:pPr>
        <w:rPr>
          <w:color w:val="222222"/>
          <w:shd w:val="clear" w:color="auto" w:fill="FFFFFF"/>
        </w:rPr>
      </w:pPr>
    </w:p>
    <w:p w14:paraId="322F99E9" w14:textId="5C3D38DD" w:rsidR="0003155B" w:rsidRDefault="0003155B" w:rsidP="0003155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10893">
        <w:rPr>
          <w:rStyle w:val="Emphasis"/>
          <w:i w:val="0"/>
          <w:iCs w:val="0"/>
          <w:color w:val="ED7D31" w:themeColor="accent2"/>
        </w:rPr>
        <w:t>2</w:t>
      </w:r>
    </w:p>
    <w:p w14:paraId="5AD22A49" w14:textId="6FDC9E7C" w:rsidR="00BA1A79" w:rsidRDefault="008C2BF3" w:rsidP="0052754F">
      <w:pPr>
        <w:pStyle w:val="ListParagraph"/>
        <w:numPr>
          <w:ilvl w:val="0"/>
          <w:numId w:val="33"/>
        </w:numPr>
      </w:pPr>
      <w:r>
        <w:t>What is the result of the following code if the user enter “python</w:t>
      </w:r>
      <w:proofErr w:type="gramStart"/>
      <w:r>
        <w:t>”</w:t>
      </w:r>
      <w:proofErr w:type="gramEnd"/>
    </w:p>
    <w:p w14:paraId="40A2C5AB" w14:textId="77777777" w:rsidR="00A975D3" w:rsidRDefault="00A975D3" w:rsidP="00A975D3">
      <w:pPr>
        <w:pStyle w:val="ListParagraph"/>
      </w:pPr>
    </w:p>
    <w:p w14:paraId="3CEC3CA1" w14:textId="44C47AAB" w:rsidR="00A975D3" w:rsidRPr="00A975D3" w:rsidRDefault="00A975D3" w:rsidP="00A975D3">
      <w:pPr>
        <w:pStyle w:val="ListParagraph"/>
        <w:rPr>
          <w:rFonts w:ascii="Calibri" w:hAnsi="Calibri" w:cs="Calibri"/>
        </w:rPr>
      </w:pPr>
      <w:bookmarkStart w:id="0" w:name="OLE_LINK1"/>
      <w:bookmarkStart w:id="1" w:name="OLE_LINK2"/>
      <w:r w:rsidRPr="00A975D3">
        <w:rPr>
          <w:rFonts w:ascii="Calibri" w:hAnsi="Calibri" w:cs="Calibri"/>
        </w:rPr>
        <w:t xml:space="preserve">password = </w:t>
      </w:r>
      <w:proofErr w:type="gramStart"/>
      <w:r w:rsidRPr="00A975D3">
        <w:rPr>
          <w:rFonts w:ascii="Calibri" w:hAnsi="Calibri" w:cs="Calibri"/>
        </w:rPr>
        <w:t>input(</w:t>
      </w:r>
      <w:proofErr w:type="gramEnd"/>
      <w:r w:rsidRPr="00A975D3">
        <w:rPr>
          <w:rFonts w:ascii="Calibri" w:hAnsi="Calibri" w:cs="Calibri"/>
        </w:rPr>
        <w:t>"Enter your password \n")</w:t>
      </w:r>
    </w:p>
    <w:p w14:paraId="4DDEC846" w14:textId="77777777" w:rsidR="00A975D3" w:rsidRPr="00A975D3" w:rsidRDefault="00A975D3" w:rsidP="00A975D3">
      <w:pPr>
        <w:pStyle w:val="ListParagraph"/>
        <w:rPr>
          <w:rFonts w:ascii="Calibri" w:hAnsi="Calibri" w:cs="Calibri"/>
        </w:rPr>
      </w:pPr>
      <w:r w:rsidRPr="00A975D3">
        <w:rPr>
          <w:rFonts w:ascii="Calibri" w:hAnsi="Calibri" w:cs="Calibri"/>
        </w:rPr>
        <w:t xml:space="preserve">while </w:t>
      </w:r>
      <w:proofErr w:type="gramStart"/>
      <w:r w:rsidRPr="00A975D3">
        <w:rPr>
          <w:rFonts w:ascii="Calibri" w:hAnsi="Calibri" w:cs="Calibri"/>
        </w:rPr>
        <w:t>password !</w:t>
      </w:r>
      <w:proofErr w:type="gramEnd"/>
      <w:r w:rsidRPr="00A975D3">
        <w:rPr>
          <w:rFonts w:ascii="Calibri" w:hAnsi="Calibri" w:cs="Calibri"/>
        </w:rPr>
        <w:t>= "python":</w:t>
      </w:r>
    </w:p>
    <w:p w14:paraId="76B612D2" w14:textId="77777777" w:rsidR="00A975D3" w:rsidRPr="00A975D3" w:rsidRDefault="00A975D3" w:rsidP="00A975D3">
      <w:pPr>
        <w:pStyle w:val="ListParagraph"/>
        <w:rPr>
          <w:rFonts w:ascii="Calibri" w:hAnsi="Calibri" w:cs="Calibri"/>
        </w:rPr>
      </w:pPr>
      <w:r w:rsidRPr="00A975D3">
        <w:rPr>
          <w:rFonts w:ascii="Calibri" w:hAnsi="Calibri" w:cs="Calibri"/>
        </w:rPr>
        <w:t xml:space="preserve">    </w:t>
      </w:r>
      <w:proofErr w:type="gramStart"/>
      <w:r w:rsidRPr="00A975D3">
        <w:rPr>
          <w:rFonts w:ascii="Calibri" w:hAnsi="Calibri" w:cs="Calibri"/>
        </w:rPr>
        <w:t>print(</w:t>
      </w:r>
      <w:proofErr w:type="gramEnd"/>
      <w:r w:rsidRPr="00A975D3">
        <w:rPr>
          <w:rFonts w:ascii="Calibri" w:hAnsi="Calibri" w:cs="Calibri"/>
        </w:rPr>
        <w:t>"Try again!")</w:t>
      </w:r>
    </w:p>
    <w:p w14:paraId="41FD09FC" w14:textId="77777777" w:rsidR="00A975D3" w:rsidRPr="00A975D3" w:rsidRDefault="00A975D3" w:rsidP="00A975D3">
      <w:pPr>
        <w:pStyle w:val="ListParagraph"/>
        <w:rPr>
          <w:rFonts w:ascii="Calibri" w:hAnsi="Calibri" w:cs="Calibri"/>
        </w:rPr>
      </w:pPr>
      <w:r w:rsidRPr="00A975D3">
        <w:rPr>
          <w:rFonts w:ascii="Calibri" w:hAnsi="Calibri" w:cs="Calibri"/>
        </w:rPr>
        <w:t xml:space="preserve">    password = </w:t>
      </w:r>
      <w:proofErr w:type="gramStart"/>
      <w:r w:rsidRPr="00A975D3">
        <w:rPr>
          <w:rFonts w:ascii="Calibri" w:hAnsi="Calibri" w:cs="Calibri"/>
        </w:rPr>
        <w:t>input(</w:t>
      </w:r>
      <w:proofErr w:type="gramEnd"/>
      <w:r w:rsidRPr="00A975D3">
        <w:rPr>
          <w:rFonts w:ascii="Calibri" w:hAnsi="Calibri" w:cs="Calibri"/>
        </w:rPr>
        <w:t>)</w:t>
      </w:r>
    </w:p>
    <w:p w14:paraId="7DB8F34E" w14:textId="55D8C4BD" w:rsidR="00A975D3" w:rsidRPr="00A975D3" w:rsidRDefault="00A975D3" w:rsidP="00A975D3">
      <w:pPr>
        <w:pStyle w:val="ListParagraph"/>
        <w:rPr>
          <w:rFonts w:ascii="Calibri" w:hAnsi="Calibri" w:cs="Calibri"/>
        </w:rPr>
      </w:pPr>
      <w:r w:rsidRPr="00A975D3">
        <w:rPr>
          <w:rFonts w:ascii="Calibri" w:hAnsi="Calibri" w:cs="Calibri"/>
        </w:rPr>
        <w:t>print("Welcome")</w:t>
      </w:r>
    </w:p>
    <w:bookmarkEnd w:id="0"/>
    <w:bookmarkEnd w:id="1"/>
    <w:p w14:paraId="7800763A" w14:textId="77777777" w:rsidR="00A975D3" w:rsidRDefault="00A975D3" w:rsidP="00A975D3">
      <w:pPr>
        <w:pStyle w:val="ListParagraph"/>
      </w:pPr>
    </w:p>
    <w:p w14:paraId="0E9E83A2" w14:textId="248F331F" w:rsidR="00AD1216" w:rsidRDefault="00A975D3" w:rsidP="006A2C25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Welcome</w:t>
      </w:r>
    </w:p>
    <w:p w14:paraId="39F1FDDE" w14:textId="35474746" w:rsidR="006A2C25" w:rsidRDefault="00A975D3" w:rsidP="006A2C25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Try again!</w:t>
      </w:r>
    </w:p>
    <w:p w14:paraId="0C3EEBEE" w14:textId="1CCB4A72" w:rsidR="008943EC" w:rsidRDefault="00A432A3" w:rsidP="008943EC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Enter your password</w:t>
      </w:r>
    </w:p>
    <w:p w14:paraId="3F9B0FF0" w14:textId="3BE83F96" w:rsidR="008943EC" w:rsidRDefault="00A432A3" w:rsidP="008943EC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Some error will happen</w:t>
      </w:r>
    </w:p>
    <w:p w14:paraId="5E6AFF90" w14:textId="77777777" w:rsidR="006A2C25" w:rsidRPr="006A2C25" w:rsidRDefault="006A2C25" w:rsidP="006A2C25">
      <w:pPr>
        <w:rPr>
          <w:rStyle w:val="Emphasis"/>
          <w:i w:val="0"/>
          <w:iCs w:val="0"/>
        </w:rPr>
      </w:pPr>
    </w:p>
    <w:p w14:paraId="3072679E" w14:textId="5B4CED1C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52754F">
        <w:rPr>
          <w:rStyle w:val="Emphasis"/>
          <w:i w:val="0"/>
          <w:iCs w:val="0"/>
          <w:color w:val="ED7D31" w:themeColor="accent2"/>
        </w:rPr>
        <w:t>3</w:t>
      </w:r>
    </w:p>
    <w:p w14:paraId="42D7F08D" w14:textId="1085E3DA" w:rsidR="004A46F7" w:rsidRDefault="000B66CB" w:rsidP="000B0924">
      <w:pPr>
        <w:pStyle w:val="ListParagraph"/>
        <w:numPr>
          <w:ilvl w:val="0"/>
          <w:numId w:val="33"/>
        </w:numPr>
      </w:pPr>
      <w:r>
        <w:t xml:space="preserve">In the following code how many times </w:t>
      </w:r>
      <w:r w:rsidR="00A61C78">
        <w:t>it is going to print Koinonia</w:t>
      </w:r>
      <w:r w:rsidR="004A46F7">
        <w:t>?</w:t>
      </w:r>
      <w:r w:rsidR="00A61C78">
        <w:t xml:space="preserve"> (</w:t>
      </w:r>
      <w:proofErr w:type="gramStart"/>
      <w:r w:rsidR="00A61C78">
        <w:t>if</w:t>
      </w:r>
      <w:proofErr w:type="gramEnd"/>
      <w:r w:rsidR="00A61C78">
        <w:t xml:space="preserve"> the user enters 15, as shown)</w:t>
      </w:r>
    </w:p>
    <w:p w14:paraId="722C46F0" w14:textId="4330F607" w:rsidR="0003155B" w:rsidRDefault="00A61C78" w:rsidP="00A61C78">
      <w:pPr>
        <w:jc w:val="center"/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485B30AD" wp14:editId="7E816F87">
            <wp:extent cx="2477020" cy="13678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7.18.50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540" cy="13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1C93" w14:textId="0EC80A3D" w:rsidR="004A46F7" w:rsidRPr="0003155B" w:rsidRDefault="004A46F7" w:rsidP="004A46F7">
      <w:pPr>
        <w:jc w:val="center"/>
        <w:rPr>
          <w:rStyle w:val="Emphasis"/>
          <w:i w:val="0"/>
          <w:iCs w:val="0"/>
        </w:rPr>
      </w:pPr>
    </w:p>
    <w:p w14:paraId="4321B42E" w14:textId="77777777" w:rsidR="004A46F7" w:rsidRDefault="004A46F7" w:rsidP="004A46F7"/>
    <w:p w14:paraId="7F0A1103" w14:textId="7B1DF34B" w:rsidR="004A46F7" w:rsidRDefault="00821BFD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15</w:t>
      </w:r>
    </w:p>
    <w:p w14:paraId="403BAB28" w14:textId="1F01EBAB" w:rsidR="004A46F7" w:rsidRDefault="00821BFD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3</w:t>
      </w:r>
    </w:p>
    <w:p w14:paraId="4C21FC2A" w14:textId="431CE9D4" w:rsidR="004A46F7" w:rsidRDefault="00821BFD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6</w:t>
      </w:r>
    </w:p>
    <w:p w14:paraId="4ED3C0E8" w14:textId="79E561DC" w:rsidR="004A46F7" w:rsidRDefault="00821BFD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5</w:t>
      </w:r>
    </w:p>
    <w:p w14:paraId="476E7D78" w14:textId="77777777" w:rsidR="004A46F7" w:rsidRDefault="004A46F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29985491" w14:textId="444FE0C3" w:rsidR="00917227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4</w:t>
      </w:r>
    </w:p>
    <w:p w14:paraId="6DAA962B" w14:textId="77777777" w:rsidR="004A46F7" w:rsidRPr="004A46F7" w:rsidRDefault="004A46F7" w:rsidP="004A46F7"/>
    <w:p w14:paraId="1CF6D3A9" w14:textId="5C9BC453" w:rsidR="00D05590" w:rsidRDefault="005F234E" w:rsidP="0003155B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What is printed on the screen by the code </w:t>
      </w:r>
      <w:proofErr w:type="gramStart"/>
      <w:r>
        <w:rPr>
          <w:color w:val="222222"/>
          <w:shd w:val="clear" w:color="auto" w:fill="FFFFFF"/>
          <w:lang w:val="en-CA"/>
        </w:rPr>
        <w:t>below:</w:t>
      </w:r>
      <w:proofErr w:type="gramEnd"/>
    </w:p>
    <w:p w14:paraId="5EC797EA" w14:textId="0A281D7A" w:rsidR="005F234E" w:rsidRPr="005F234E" w:rsidRDefault="005F234E" w:rsidP="005F234E">
      <w:pPr>
        <w:ind w:left="360"/>
        <w:rPr>
          <w:color w:val="222222"/>
          <w:shd w:val="clear" w:color="auto" w:fill="FFFFFF"/>
        </w:rPr>
      </w:pPr>
    </w:p>
    <w:p w14:paraId="160405DC" w14:textId="6EDB569B" w:rsidR="004413EF" w:rsidRPr="004413EF" w:rsidRDefault="00D023C6" w:rsidP="00D023C6">
      <w:pPr>
        <w:jc w:val="center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 wp14:anchorId="6F96616E" wp14:editId="41E20DDF">
            <wp:extent cx="2985025" cy="13696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08 at 7.21.15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610" cy="13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04F" w14:textId="29C1EA86" w:rsidR="004413EF" w:rsidRDefault="00D023C6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0</w:t>
      </w:r>
    </w:p>
    <w:p w14:paraId="0DEB45B5" w14:textId="6199398E" w:rsidR="004413EF" w:rsidRDefault="00D023C6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1</w:t>
      </w:r>
    </w:p>
    <w:p w14:paraId="15DDDFBD" w14:textId="4E41FA64" w:rsidR="004413EF" w:rsidRDefault="00A45044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</w:t>
      </w:r>
    </w:p>
    <w:p w14:paraId="7BDD04DD" w14:textId="432DECF9" w:rsidR="004413EF" w:rsidRDefault="00D023C6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3</w:t>
      </w:r>
    </w:p>
    <w:p w14:paraId="6226DE8E" w14:textId="20EF720B" w:rsidR="00917227" w:rsidRPr="00D05590" w:rsidRDefault="00917227" w:rsidP="00D05590">
      <w:pPr>
        <w:rPr>
          <w:color w:val="222222"/>
          <w:shd w:val="clear" w:color="auto" w:fill="FFFFFF"/>
        </w:rPr>
      </w:pPr>
    </w:p>
    <w:p w14:paraId="3B4FBDFE" w14:textId="1BCA577B" w:rsidR="00D05590" w:rsidRDefault="00D05590" w:rsidP="00D05590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5</w:t>
      </w:r>
    </w:p>
    <w:p w14:paraId="5987E240" w14:textId="77777777" w:rsidR="009A5802" w:rsidRDefault="009A5802" w:rsidP="009A5802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Which code will print the following output?</w:t>
      </w:r>
    </w:p>
    <w:p w14:paraId="01850EAC" w14:textId="589B174B" w:rsidR="009A5802" w:rsidRDefault="00475FCE" w:rsidP="00475FCE">
      <w:pPr>
        <w:pStyle w:val="ListParagraph"/>
        <w:jc w:val="center"/>
        <w:rPr>
          <w:color w:val="222222"/>
          <w:shd w:val="clear" w:color="auto" w:fill="FFFFFF"/>
          <w:lang w:val="en-CA"/>
        </w:rPr>
      </w:pPr>
      <w:r>
        <w:rPr>
          <w:noProof/>
          <w:color w:val="222222"/>
          <w:shd w:val="clear" w:color="auto" w:fill="FFFFFF"/>
          <w:lang w:val="en-CA"/>
        </w:rPr>
        <w:lastRenderedPageBreak/>
        <w:drawing>
          <wp:inline distT="0" distB="0" distL="0" distR="0" wp14:anchorId="50D9862A" wp14:editId="5C488351">
            <wp:extent cx="1148568" cy="170033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08 at 7.22.51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987" cy="17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A956" w14:textId="4CFF8458" w:rsidR="00897398" w:rsidRPr="00090CEC" w:rsidRDefault="009A5802" w:rsidP="009A5802">
      <w:pPr>
        <w:pStyle w:val="ListParagraph"/>
        <w:rPr>
          <w:color w:val="000000" w:themeColor="text1"/>
          <w:shd w:val="clear" w:color="auto" w:fill="FFFFFF"/>
          <w:lang w:val="en-CA"/>
        </w:rPr>
      </w:pPr>
      <w:r w:rsidRPr="00090CEC">
        <w:rPr>
          <w:color w:val="000000" w:themeColor="text1"/>
          <w:shd w:val="clear" w:color="auto" w:fill="FFFFFF"/>
          <w:lang w:val="en-CA"/>
        </w:rPr>
        <w:t xml:space="preserve"> </w:t>
      </w:r>
    </w:p>
    <w:p w14:paraId="5E5EF6F3" w14:textId="63672054" w:rsidR="00475FCE" w:rsidRPr="00090CEC" w:rsidRDefault="00475FCE" w:rsidP="00475FCE">
      <w:pPr>
        <w:pStyle w:val="ListParagraph"/>
        <w:numPr>
          <w:ilvl w:val="0"/>
          <w:numId w:val="39"/>
        </w:numPr>
        <w:rPr>
          <w:color w:val="000000" w:themeColor="text1"/>
          <w:lang w:val="en-CA"/>
        </w:rPr>
      </w:pPr>
      <w:bookmarkStart w:id="2" w:name="OLE_LINK3"/>
      <w:bookmarkStart w:id="3" w:name="OLE_LINK4"/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 xml:space="preserve">for </w:t>
      </w:r>
      <w:proofErr w:type="spellStart"/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 xml:space="preserve"> in </w:t>
      </w:r>
      <w:proofErr w:type="gramStart"/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>range(</w:t>
      </w:r>
      <w:proofErr w:type="gramEnd"/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>1, 5):   </w:t>
      </w:r>
      <w:r w:rsidRPr="00090CEC">
        <w:rPr>
          <w:rFonts w:ascii="Arial" w:hAnsi="Arial" w:cs="Arial"/>
          <w:color w:val="000000" w:themeColor="text1"/>
          <w:szCs w:val="21"/>
          <w:lang w:val="en-CA"/>
        </w:rPr>
        <w:br/>
      </w:r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 xml:space="preserve">   print(str(</w:t>
      </w:r>
      <w:proofErr w:type="spellStart"/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zCs w:val="21"/>
          <w:shd w:val="clear" w:color="auto" w:fill="FFFFFF"/>
          <w:lang w:val="en-CA"/>
        </w:rPr>
        <w:t>) * 5)</w:t>
      </w:r>
    </w:p>
    <w:p w14:paraId="29F1CA89" w14:textId="753E3827" w:rsidR="00090CEC" w:rsidRPr="00090CEC" w:rsidRDefault="00090CEC" w:rsidP="00090CEC">
      <w:pPr>
        <w:pStyle w:val="ListParagraph"/>
        <w:numPr>
          <w:ilvl w:val="0"/>
          <w:numId w:val="39"/>
        </w:numPr>
        <w:rPr>
          <w:color w:val="000000" w:themeColor="text1"/>
          <w:lang w:val="en-CA"/>
        </w:rPr>
      </w:pPr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for 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 in </w:t>
      </w:r>
      <w:proofErr w:type="gram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range(</w:t>
      </w:r>
      <w:proofErr w:type="gram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1, 5):   </w:t>
      </w:r>
      <w:r w:rsidRPr="00090CEC">
        <w:rPr>
          <w:rFonts w:ascii="Arial" w:hAnsi="Arial" w:cs="Arial"/>
          <w:color w:val="000000" w:themeColor="text1"/>
          <w:lang w:val="en-CA"/>
        </w:rPr>
        <w:br/>
      </w:r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   print("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" * 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)</w:t>
      </w:r>
    </w:p>
    <w:p w14:paraId="1C992685" w14:textId="0987E5DF" w:rsidR="00090CEC" w:rsidRPr="00090CEC" w:rsidRDefault="00090CEC" w:rsidP="00090CEC">
      <w:pPr>
        <w:pStyle w:val="ListParagraph"/>
        <w:numPr>
          <w:ilvl w:val="0"/>
          <w:numId w:val="39"/>
        </w:numPr>
        <w:rPr>
          <w:color w:val="000000" w:themeColor="text1"/>
          <w:lang w:val="en-CA"/>
        </w:rPr>
      </w:pPr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for 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 in </w:t>
      </w:r>
      <w:proofErr w:type="gram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range(</w:t>
      </w:r>
      <w:proofErr w:type="gram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1, 6):   </w:t>
      </w:r>
      <w:r w:rsidRPr="00090CEC">
        <w:rPr>
          <w:rFonts w:ascii="Arial" w:hAnsi="Arial" w:cs="Arial"/>
          <w:color w:val="000000" w:themeColor="text1"/>
          <w:lang w:val="en-CA"/>
        </w:rPr>
        <w:br/>
      </w:r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   print("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" * 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)</w:t>
      </w:r>
    </w:p>
    <w:p w14:paraId="36527096" w14:textId="37731D53" w:rsidR="00090CEC" w:rsidRPr="00493D1F" w:rsidRDefault="00090CEC" w:rsidP="00090CEC">
      <w:pPr>
        <w:pStyle w:val="ListParagraph"/>
        <w:numPr>
          <w:ilvl w:val="0"/>
          <w:numId w:val="39"/>
        </w:numPr>
        <w:rPr>
          <w:color w:val="000000" w:themeColor="text1"/>
          <w:lang w:val="en-CA"/>
        </w:rPr>
      </w:pPr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for 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 in </w:t>
      </w:r>
      <w:proofErr w:type="gram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range(</w:t>
      </w:r>
      <w:proofErr w:type="gram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1, 6):   </w:t>
      </w:r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br/>
        <w:t xml:space="preserve">   print(str(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 xml:space="preserve">) * </w:t>
      </w:r>
      <w:proofErr w:type="spellStart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090CEC">
        <w:rPr>
          <w:rFonts w:ascii="Arial" w:hAnsi="Arial" w:cs="Arial"/>
          <w:color w:val="000000" w:themeColor="text1"/>
          <w:shd w:val="clear" w:color="auto" w:fill="FFFFFF"/>
          <w:lang w:val="en-CA"/>
        </w:rPr>
        <w:t>)</w:t>
      </w:r>
    </w:p>
    <w:bookmarkEnd w:id="2"/>
    <w:bookmarkEnd w:id="3"/>
    <w:p w14:paraId="5638C67B" w14:textId="50DCE588" w:rsidR="00493D1F" w:rsidRDefault="00493D1F" w:rsidP="00493D1F">
      <w:pPr>
        <w:rPr>
          <w:color w:val="000000" w:themeColor="text1"/>
        </w:rPr>
      </w:pPr>
    </w:p>
    <w:p w14:paraId="554E3D52" w14:textId="20B2AFA0" w:rsidR="00493D1F" w:rsidRDefault="00493D1F" w:rsidP="00493D1F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6</w:t>
      </w:r>
    </w:p>
    <w:p w14:paraId="64AD5A75" w14:textId="7DD9795F" w:rsidR="002D1291" w:rsidRDefault="002D1291" w:rsidP="002D1291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What is the result of the following code?</w:t>
      </w:r>
    </w:p>
    <w:p w14:paraId="1B1230E4" w14:textId="77777777" w:rsidR="002D1291" w:rsidRDefault="002D1291" w:rsidP="002D1291">
      <w:pPr>
        <w:pStyle w:val="ListParagraph"/>
        <w:rPr>
          <w:color w:val="222222"/>
          <w:shd w:val="clear" w:color="auto" w:fill="FFFFFF"/>
          <w:lang w:val="en-CA"/>
        </w:rPr>
      </w:pPr>
    </w:p>
    <w:p w14:paraId="455E7F80" w14:textId="02839595" w:rsidR="00493D1F" w:rsidRDefault="001D4918" w:rsidP="001D4918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FF2B5E" wp14:editId="6FCC0FB5">
            <wp:extent cx="3030367" cy="16283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08 at 7.27.50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182" cy="16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E4D" w14:textId="77777777" w:rsidR="001D4918" w:rsidRDefault="001D4918" w:rsidP="001D4918">
      <w:pPr>
        <w:rPr>
          <w:color w:val="000000" w:themeColor="text1"/>
        </w:rPr>
      </w:pPr>
    </w:p>
    <w:p w14:paraId="234C4DB0" w14:textId="04EAC0C5" w:rsidR="001D4918" w:rsidRDefault="004D3C87" w:rsidP="001D4918">
      <w:pPr>
        <w:pStyle w:val="ListParagraph"/>
        <w:numPr>
          <w:ilvl w:val="0"/>
          <w:numId w:val="40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Success</w:t>
      </w:r>
    </w:p>
    <w:p w14:paraId="414D28D0" w14:textId="47D0A325" w:rsidR="001D4918" w:rsidRDefault="004D3C87" w:rsidP="001D4918">
      <w:pPr>
        <w:pStyle w:val="ListParagraph"/>
        <w:numPr>
          <w:ilvl w:val="0"/>
          <w:numId w:val="40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Failure</w:t>
      </w:r>
    </w:p>
    <w:p w14:paraId="48237F2A" w14:textId="1A8B9BA3" w:rsidR="001D4918" w:rsidRDefault="004D3C87" w:rsidP="001D4918">
      <w:pPr>
        <w:pStyle w:val="ListParagraph"/>
        <w:numPr>
          <w:ilvl w:val="0"/>
          <w:numId w:val="40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Part way there!</w:t>
      </w:r>
    </w:p>
    <w:p w14:paraId="14D252AA" w14:textId="1A8163BB" w:rsidR="001D4918" w:rsidRDefault="004D3C87" w:rsidP="001D4918">
      <w:pPr>
        <w:pStyle w:val="ListParagraph"/>
        <w:numPr>
          <w:ilvl w:val="0"/>
          <w:numId w:val="40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No output will be printed</w:t>
      </w:r>
    </w:p>
    <w:p w14:paraId="712014F0" w14:textId="76D03CF6" w:rsidR="00493D1F" w:rsidRDefault="00493D1F" w:rsidP="00493D1F">
      <w:pPr>
        <w:rPr>
          <w:color w:val="000000" w:themeColor="text1"/>
        </w:rPr>
      </w:pPr>
    </w:p>
    <w:p w14:paraId="2A8EB22C" w14:textId="7F813382" w:rsidR="00493D1F" w:rsidRDefault="00493D1F" w:rsidP="00493D1F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7</w:t>
      </w:r>
    </w:p>
    <w:p w14:paraId="220A1219" w14:textId="3E37454C" w:rsidR="00C7053B" w:rsidRDefault="00C7053B" w:rsidP="00C7053B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Which of the following inputs will lead to no output to be printed for the following code:</w:t>
      </w:r>
    </w:p>
    <w:p w14:paraId="696A4CCC" w14:textId="77777777" w:rsidR="00C7053B" w:rsidRPr="00C7053B" w:rsidRDefault="00C7053B" w:rsidP="00C7053B">
      <w:pPr>
        <w:rPr>
          <w:color w:val="222222"/>
          <w:shd w:val="clear" w:color="auto" w:fill="FFFFFF"/>
        </w:rPr>
      </w:pPr>
    </w:p>
    <w:p w14:paraId="1AA1EBE1" w14:textId="4BD2BAAF" w:rsidR="00710180" w:rsidRDefault="00383C55" w:rsidP="00383C55">
      <w:pPr>
        <w:jc w:val="center"/>
      </w:pPr>
      <w:r>
        <w:rPr>
          <w:noProof/>
        </w:rPr>
        <w:drawing>
          <wp:inline distT="0" distB="0" distL="0" distR="0" wp14:anchorId="01F5D693" wp14:editId="4DF85B14">
            <wp:extent cx="4050565" cy="148776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08 at 7.29.54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409" cy="14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A988" w14:textId="2784BE12" w:rsidR="00383C55" w:rsidRDefault="00383C55" w:rsidP="00383C55">
      <w:pPr>
        <w:jc w:val="center"/>
      </w:pPr>
    </w:p>
    <w:p w14:paraId="46BFE948" w14:textId="77777777" w:rsidR="00DF6AE1" w:rsidRPr="00DF6AE1" w:rsidRDefault="00DF6AE1" w:rsidP="00DF6AE1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DF6AE1">
        <w:rPr>
          <w:color w:val="000000" w:themeColor="text1"/>
          <w:shd w:val="clear" w:color="auto" w:fill="FFFFFF"/>
        </w:rPr>
        <w:t xml:space="preserve">age is 17 and </w:t>
      </w:r>
      <w:proofErr w:type="spellStart"/>
      <w:r w:rsidRPr="00DF6AE1">
        <w:rPr>
          <w:color w:val="000000" w:themeColor="text1"/>
          <w:shd w:val="clear" w:color="auto" w:fill="FFFFFF"/>
        </w:rPr>
        <w:t>birth_month</w:t>
      </w:r>
      <w:proofErr w:type="spellEnd"/>
      <w:r w:rsidRPr="00DF6AE1">
        <w:rPr>
          <w:color w:val="000000" w:themeColor="text1"/>
          <w:shd w:val="clear" w:color="auto" w:fill="FFFFFF"/>
        </w:rPr>
        <w:t xml:space="preserve"> is 8</w:t>
      </w:r>
    </w:p>
    <w:p w14:paraId="4B26FE9B" w14:textId="77777777" w:rsidR="00DF6AE1" w:rsidRPr="00DF6AE1" w:rsidRDefault="00DF6AE1" w:rsidP="00DF6AE1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DF6AE1">
        <w:rPr>
          <w:color w:val="000000" w:themeColor="text1"/>
          <w:shd w:val="clear" w:color="auto" w:fill="FFFFFF"/>
        </w:rPr>
        <w:t xml:space="preserve">age is 16 and </w:t>
      </w:r>
      <w:proofErr w:type="spellStart"/>
      <w:r w:rsidRPr="00DF6AE1">
        <w:rPr>
          <w:color w:val="000000" w:themeColor="text1"/>
          <w:shd w:val="clear" w:color="auto" w:fill="FFFFFF"/>
        </w:rPr>
        <w:t>birth_month</w:t>
      </w:r>
      <w:proofErr w:type="spellEnd"/>
      <w:r w:rsidRPr="00DF6AE1">
        <w:rPr>
          <w:color w:val="000000" w:themeColor="text1"/>
          <w:shd w:val="clear" w:color="auto" w:fill="FFFFFF"/>
        </w:rPr>
        <w:t xml:space="preserve"> is 7</w:t>
      </w:r>
    </w:p>
    <w:p w14:paraId="1BE25E0D" w14:textId="77777777" w:rsidR="00DF6AE1" w:rsidRPr="00DF6AE1" w:rsidRDefault="00DF6AE1" w:rsidP="00DF6AE1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DF6AE1">
        <w:rPr>
          <w:color w:val="000000" w:themeColor="text1"/>
          <w:shd w:val="clear" w:color="auto" w:fill="FFFFFF"/>
        </w:rPr>
        <w:t xml:space="preserve">age is 17 and </w:t>
      </w:r>
      <w:proofErr w:type="spellStart"/>
      <w:r w:rsidRPr="00DF6AE1">
        <w:rPr>
          <w:color w:val="000000" w:themeColor="text1"/>
          <w:shd w:val="clear" w:color="auto" w:fill="FFFFFF"/>
        </w:rPr>
        <w:t>birth_month</w:t>
      </w:r>
      <w:proofErr w:type="spellEnd"/>
      <w:r w:rsidRPr="00DF6AE1">
        <w:rPr>
          <w:color w:val="000000" w:themeColor="text1"/>
          <w:shd w:val="clear" w:color="auto" w:fill="FFFFFF"/>
        </w:rPr>
        <w:t xml:space="preserve"> is 10</w:t>
      </w:r>
    </w:p>
    <w:p w14:paraId="2A7C6F2A" w14:textId="79696E68" w:rsidR="00383C55" w:rsidRPr="00DF6AE1" w:rsidRDefault="00DF6AE1" w:rsidP="00DF6AE1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DF6AE1">
        <w:rPr>
          <w:color w:val="000000" w:themeColor="text1"/>
          <w:shd w:val="clear" w:color="auto" w:fill="FFFFFF"/>
        </w:rPr>
        <w:t xml:space="preserve">age is 12 and </w:t>
      </w:r>
      <w:proofErr w:type="spellStart"/>
      <w:r w:rsidRPr="00DF6AE1">
        <w:rPr>
          <w:color w:val="000000" w:themeColor="text1"/>
          <w:shd w:val="clear" w:color="auto" w:fill="FFFFFF"/>
        </w:rPr>
        <w:t>birth_month</w:t>
      </w:r>
      <w:proofErr w:type="spellEnd"/>
      <w:r w:rsidRPr="00DF6AE1">
        <w:rPr>
          <w:color w:val="000000" w:themeColor="text1"/>
          <w:shd w:val="clear" w:color="auto" w:fill="FFFFFF"/>
        </w:rPr>
        <w:t xml:space="preserve"> is 4</w:t>
      </w:r>
    </w:p>
    <w:p w14:paraId="0BE99C9C" w14:textId="77777777" w:rsidR="00493D1F" w:rsidRPr="00493D1F" w:rsidRDefault="00493D1F" w:rsidP="00493D1F">
      <w:pPr>
        <w:rPr>
          <w:color w:val="000000" w:themeColor="text1"/>
        </w:rPr>
      </w:pPr>
    </w:p>
    <w:p w14:paraId="45CCC0C0" w14:textId="77777777" w:rsidR="000B0924" w:rsidRPr="000B0924" w:rsidRDefault="000B0924" w:rsidP="000B0924">
      <w:pPr>
        <w:pStyle w:val="ListParagraph"/>
        <w:rPr>
          <w:lang w:val="en-CA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5"/>
      <w:footerReference w:type="default" r:id="rId16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CE67" w14:textId="77777777" w:rsidR="000A4222" w:rsidRDefault="000A4222" w:rsidP="00E46779">
      <w:r>
        <w:separator/>
      </w:r>
    </w:p>
  </w:endnote>
  <w:endnote w:type="continuationSeparator" w:id="0">
    <w:p w14:paraId="1A1C9230" w14:textId="77777777" w:rsidR="000A4222" w:rsidRDefault="000A4222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068B" w14:textId="77777777" w:rsidR="000A4222" w:rsidRDefault="000A4222" w:rsidP="00E46779">
      <w:r>
        <w:separator/>
      </w:r>
    </w:p>
  </w:footnote>
  <w:footnote w:type="continuationSeparator" w:id="0">
    <w:p w14:paraId="32BBBF08" w14:textId="77777777" w:rsidR="000A4222" w:rsidRDefault="000A4222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A105B1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280A2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173B2"/>
    <w:multiLevelType w:val="hybridMultilevel"/>
    <w:tmpl w:val="7D686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F27A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E493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82306"/>
    <w:multiLevelType w:val="hybridMultilevel"/>
    <w:tmpl w:val="F40880CC"/>
    <w:lvl w:ilvl="0" w:tplc="875C7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C3CA6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0" w15:restartNumberingAfterBreak="0">
    <w:nsid w:val="7EE8532B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693068">
    <w:abstractNumId w:val="19"/>
  </w:num>
  <w:num w:numId="2" w16cid:durableId="660353005">
    <w:abstractNumId w:val="20"/>
  </w:num>
  <w:num w:numId="3" w16cid:durableId="53821524">
    <w:abstractNumId w:val="24"/>
  </w:num>
  <w:num w:numId="4" w16cid:durableId="1597834253">
    <w:abstractNumId w:val="15"/>
  </w:num>
  <w:num w:numId="5" w16cid:durableId="74786659">
    <w:abstractNumId w:val="0"/>
  </w:num>
  <w:num w:numId="6" w16cid:durableId="770854203">
    <w:abstractNumId w:val="34"/>
  </w:num>
  <w:num w:numId="7" w16cid:durableId="1648392468">
    <w:abstractNumId w:val="4"/>
  </w:num>
  <w:num w:numId="8" w16cid:durableId="47346266">
    <w:abstractNumId w:val="1"/>
  </w:num>
  <w:num w:numId="9" w16cid:durableId="765687468">
    <w:abstractNumId w:val="36"/>
  </w:num>
  <w:num w:numId="10" w16cid:durableId="742072583">
    <w:abstractNumId w:val="23"/>
  </w:num>
  <w:num w:numId="11" w16cid:durableId="468595284">
    <w:abstractNumId w:val="33"/>
  </w:num>
  <w:num w:numId="12" w16cid:durableId="1781801258">
    <w:abstractNumId w:val="10"/>
  </w:num>
  <w:num w:numId="13" w16cid:durableId="74937626">
    <w:abstractNumId w:val="21"/>
  </w:num>
  <w:num w:numId="14" w16cid:durableId="146631899">
    <w:abstractNumId w:val="29"/>
  </w:num>
  <w:num w:numId="15" w16cid:durableId="1779832785">
    <w:abstractNumId w:val="38"/>
  </w:num>
  <w:num w:numId="16" w16cid:durableId="1262226316">
    <w:abstractNumId w:val="25"/>
  </w:num>
  <w:num w:numId="17" w16cid:durableId="106895432">
    <w:abstractNumId w:val="7"/>
  </w:num>
  <w:num w:numId="18" w16cid:durableId="1106120954">
    <w:abstractNumId w:val="18"/>
  </w:num>
  <w:num w:numId="19" w16cid:durableId="1555265192">
    <w:abstractNumId w:val="8"/>
  </w:num>
  <w:num w:numId="20" w16cid:durableId="1040788774">
    <w:abstractNumId w:val="22"/>
  </w:num>
  <w:num w:numId="21" w16cid:durableId="478423364">
    <w:abstractNumId w:val="26"/>
  </w:num>
  <w:num w:numId="22" w16cid:durableId="2004577241">
    <w:abstractNumId w:val="6"/>
  </w:num>
  <w:num w:numId="23" w16cid:durableId="742066679">
    <w:abstractNumId w:val="5"/>
  </w:num>
  <w:num w:numId="24" w16cid:durableId="461117051">
    <w:abstractNumId w:val="3"/>
  </w:num>
  <w:num w:numId="25" w16cid:durableId="2102292416">
    <w:abstractNumId w:val="28"/>
  </w:num>
  <w:num w:numId="26" w16cid:durableId="149056215">
    <w:abstractNumId w:val="31"/>
  </w:num>
  <w:num w:numId="27" w16cid:durableId="2087411651">
    <w:abstractNumId w:val="13"/>
  </w:num>
  <w:num w:numId="28" w16cid:durableId="2124304356">
    <w:abstractNumId w:val="16"/>
  </w:num>
  <w:num w:numId="29" w16cid:durableId="992149651">
    <w:abstractNumId w:val="9"/>
  </w:num>
  <w:num w:numId="30" w16cid:durableId="1719355699">
    <w:abstractNumId w:val="14"/>
  </w:num>
  <w:num w:numId="31" w16cid:durableId="1703894678">
    <w:abstractNumId w:val="11"/>
  </w:num>
  <w:num w:numId="32" w16cid:durableId="706027215">
    <w:abstractNumId w:val="27"/>
  </w:num>
  <w:num w:numId="33" w16cid:durableId="1997150382">
    <w:abstractNumId w:val="2"/>
  </w:num>
  <w:num w:numId="34" w16cid:durableId="201332787">
    <w:abstractNumId w:val="30"/>
  </w:num>
  <w:num w:numId="35" w16cid:durableId="1161509814">
    <w:abstractNumId w:val="17"/>
  </w:num>
  <w:num w:numId="36" w16cid:durableId="1078475808">
    <w:abstractNumId w:val="40"/>
  </w:num>
  <w:num w:numId="37" w16cid:durableId="179590858">
    <w:abstractNumId w:val="37"/>
  </w:num>
  <w:num w:numId="38" w16cid:durableId="320475358">
    <w:abstractNumId w:val="12"/>
  </w:num>
  <w:num w:numId="39" w16cid:durableId="1233202583">
    <w:abstractNumId w:val="39"/>
  </w:num>
  <w:num w:numId="40" w16cid:durableId="637614953">
    <w:abstractNumId w:val="35"/>
  </w:num>
  <w:num w:numId="41" w16cid:durableId="1119110025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17D6"/>
    <w:rsid w:val="00015036"/>
    <w:rsid w:val="0003155B"/>
    <w:rsid w:val="00033BBD"/>
    <w:rsid w:val="00036C40"/>
    <w:rsid w:val="00072064"/>
    <w:rsid w:val="00081A02"/>
    <w:rsid w:val="00090CEC"/>
    <w:rsid w:val="000A08D7"/>
    <w:rsid w:val="000A4222"/>
    <w:rsid w:val="000A55FF"/>
    <w:rsid w:val="000B0716"/>
    <w:rsid w:val="000B0924"/>
    <w:rsid w:val="000B0E43"/>
    <w:rsid w:val="000B16BA"/>
    <w:rsid w:val="000B462E"/>
    <w:rsid w:val="000B66CB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61C8E"/>
    <w:rsid w:val="0017123A"/>
    <w:rsid w:val="0017178B"/>
    <w:rsid w:val="00177A06"/>
    <w:rsid w:val="00181142"/>
    <w:rsid w:val="00184732"/>
    <w:rsid w:val="00184D1C"/>
    <w:rsid w:val="00185B0E"/>
    <w:rsid w:val="001A53A2"/>
    <w:rsid w:val="001C3C11"/>
    <w:rsid w:val="001D4918"/>
    <w:rsid w:val="001D4F79"/>
    <w:rsid w:val="001E5E27"/>
    <w:rsid w:val="002050A9"/>
    <w:rsid w:val="00214422"/>
    <w:rsid w:val="00253014"/>
    <w:rsid w:val="00256E5E"/>
    <w:rsid w:val="00293BD7"/>
    <w:rsid w:val="002B080E"/>
    <w:rsid w:val="002B2959"/>
    <w:rsid w:val="002B5547"/>
    <w:rsid w:val="002B7F60"/>
    <w:rsid w:val="002D1291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3C55"/>
    <w:rsid w:val="003D1F72"/>
    <w:rsid w:val="003D619A"/>
    <w:rsid w:val="003E1221"/>
    <w:rsid w:val="003E2545"/>
    <w:rsid w:val="003E7943"/>
    <w:rsid w:val="003F5633"/>
    <w:rsid w:val="00410CB9"/>
    <w:rsid w:val="00410E61"/>
    <w:rsid w:val="00423FC6"/>
    <w:rsid w:val="00440BFD"/>
    <w:rsid w:val="004413EF"/>
    <w:rsid w:val="004442C4"/>
    <w:rsid w:val="00472E57"/>
    <w:rsid w:val="00475FCE"/>
    <w:rsid w:val="0048740B"/>
    <w:rsid w:val="004901FC"/>
    <w:rsid w:val="00493D1F"/>
    <w:rsid w:val="004A46F7"/>
    <w:rsid w:val="004A6E1B"/>
    <w:rsid w:val="004C1942"/>
    <w:rsid w:val="004C37B7"/>
    <w:rsid w:val="004C73AD"/>
    <w:rsid w:val="004D25D8"/>
    <w:rsid w:val="004D3C87"/>
    <w:rsid w:val="004E622A"/>
    <w:rsid w:val="00501E69"/>
    <w:rsid w:val="00504DDC"/>
    <w:rsid w:val="00521DF4"/>
    <w:rsid w:val="0052754F"/>
    <w:rsid w:val="00530427"/>
    <w:rsid w:val="005355D6"/>
    <w:rsid w:val="00540B21"/>
    <w:rsid w:val="005513C1"/>
    <w:rsid w:val="00564C1F"/>
    <w:rsid w:val="005814EA"/>
    <w:rsid w:val="005816F7"/>
    <w:rsid w:val="00590AEA"/>
    <w:rsid w:val="005C0BF1"/>
    <w:rsid w:val="005C205E"/>
    <w:rsid w:val="005F234E"/>
    <w:rsid w:val="00601536"/>
    <w:rsid w:val="00610893"/>
    <w:rsid w:val="00631BA2"/>
    <w:rsid w:val="00650BD8"/>
    <w:rsid w:val="00657E97"/>
    <w:rsid w:val="00677872"/>
    <w:rsid w:val="00695201"/>
    <w:rsid w:val="006A2C25"/>
    <w:rsid w:val="006D3A14"/>
    <w:rsid w:val="006D62BF"/>
    <w:rsid w:val="006E626E"/>
    <w:rsid w:val="00710180"/>
    <w:rsid w:val="00715D0F"/>
    <w:rsid w:val="007339CB"/>
    <w:rsid w:val="007411D8"/>
    <w:rsid w:val="0074127C"/>
    <w:rsid w:val="007441B0"/>
    <w:rsid w:val="00746151"/>
    <w:rsid w:val="00755F8F"/>
    <w:rsid w:val="007607D6"/>
    <w:rsid w:val="00760C74"/>
    <w:rsid w:val="0078418F"/>
    <w:rsid w:val="007B1601"/>
    <w:rsid w:val="007B5ECC"/>
    <w:rsid w:val="007D564E"/>
    <w:rsid w:val="008006A7"/>
    <w:rsid w:val="008160ED"/>
    <w:rsid w:val="00821BFD"/>
    <w:rsid w:val="00851DBD"/>
    <w:rsid w:val="00892042"/>
    <w:rsid w:val="008943EC"/>
    <w:rsid w:val="00897398"/>
    <w:rsid w:val="008B0B05"/>
    <w:rsid w:val="008C0981"/>
    <w:rsid w:val="008C0A20"/>
    <w:rsid w:val="008C2BF3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A5802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2A3"/>
    <w:rsid w:val="00A43B8C"/>
    <w:rsid w:val="00A45044"/>
    <w:rsid w:val="00A4688E"/>
    <w:rsid w:val="00A609B0"/>
    <w:rsid w:val="00A61C78"/>
    <w:rsid w:val="00A710DF"/>
    <w:rsid w:val="00A85742"/>
    <w:rsid w:val="00A90FDA"/>
    <w:rsid w:val="00A975D3"/>
    <w:rsid w:val="00AA0E57"/>
    <w:rsid w:val="00AA24D4"/>
    <w:rsid w:val="00AA70F3"/>
    <w:rsid w:val="00AD1216"/>
    <w:rsid w:val="00B01FBA"/>
    <w:rsid w:val="00B03C69"/>
    <w:rsid w:val="00B10008"/>
    <w:rsid w:val="00B13912"/>
    <w:rsid w:val="00B13C83"/>
    <w:rsid w:val="00B23EDE"/>
    <w:rsid w:val="00B2697A"/>
    <w:rsid w:val="00B26CC2"/>
    <w:rsid w:val="00B468D3"/>
    <w:rsid w:val="00B5426E"/>
    <w:rsid w:val="00B56221"/>
    <w:rsid w:val="00B62F05"/>
    <w:rsid w:val="00B92B26"/>
    <w:rsid w:val="00B96E1D"/>
    <w:rsid w:val="00BA1A79"/>
    <w:rsid w:val="00BB1BDD"/>
    <w:rsid w:val="00BB64E4"/>
    <w:rsid w:val="00BC3F75"/>
    <w:rsid w:val="00BC58B2"/>
    <w:rsid w:val="00BE0C9A"/>
    <w:rsid w:val="00BE5F7F"/>
    <w:rsid w:val="00BF075A"/>
    <w:rsid w:val="00C0273B"/>
    <w:rsid w:val="00C0397E"/>
    <w:rsid w:val="00C04033"/>
    <w:rsid w:val="00C22A9D"/>
    <w:rsid w:val="00C54183"/>
    <w:rsid w:val="00C7053B"/>
    <w:rsid w:val="00C71AD0"/>
    <w:rsid w:val="00C90D2F"/>
    <w:rsid w:val="00D023C6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A6E4B"/>
    <w:rsid w:val="00DC2C61"/>
    <w:rsid w:val="00DD6DB2"/>
    <w:rsid w:val="00DE57C0"/>
    <w:rsid w:val="00DF0605"/>
    <w:rsid w:val="00DF6AE1"/>
    <w:rsid w:val="00E07012"/>
    <w:rsid w:val="00E271B7"/>
    <w:rsid w:val="00E42AF1"/>
    <w:rsid w:val="00E42DBA"/>
    <w:rsid w:val="00E45544"/>
    <w:rsid w:val="00E46779"/>
    <w:rsid w:val="00E67F71"/>
    <w:rsid w:val="00E82749"/>
    <w:rsid w:val="00EA38AD"/>
    <w:rsid w:val="00EA3B4A"/>
    <w:rsid w:val="00EB171B"/>
    <w:rsid w:val="00EB68EB"/>
    <w:rsid w:val="00EC57BB"/>
    <w:rsid w:val="00EC6528"/>
    <w:rsid w:val="00ED5FF4"/>
    <w:rsid w:val="00F21CA1"/>
    <w:rsid w:val="00F26A3B"/>
    <w:rsid w:val="00F273C2"/>
    <w:rsid w:val="00F45212"/>
    <w:rsid w:val="00F81458"/>
    <w:rsid w:val="00F97C9C"/>
    <w:rsid w:val="00FA25E9"/>
    <w:rsid w:val="00FB6E72"/>
    <w:rsid w:val="00FC69A6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6AE1"/>
    <w:rPr>
      <w:rFonts w:ascii="Times New Roman" w:eastAsia="Times New Roman" w:hAnsi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jc w:val="center"/>
      <w:outlineLvl w:val="0"/>
    </w:pPr>
    <w:rPr>
      <w:rFonts w:eastAsia="SimSun"/>
      <w:b/>
      <w:bCs/>
      <w:color w:val="000066"/>
      <w:sz w:val="4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outlineLvl w:val="1"/>
    </w:pPr>
    <w:rPr>
      <w:rFonts w:eastAsia="SimSun"/>
      <w:b/>
      <w:bCs/>
      <w:szCs w:val="22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widowControl w:val="0"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pPr>
      <w:widowControl w:val="0"/>
      <w:jc w:val="both"/>
    </w:pPr>
    <w:rPr>
      <w:rFonts w:ascii="Calibri" w:eastAsia="SimSun" w:hAnsi="Calibri"/>
      <w:kern w:val="2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widowControl w:val="0"/>
      <w:ind w:leftChars="2500" w:left="100"/>
      <w:jc w:val="both"/>
    </w:pPr>
    <w:rPr>
      <w:rFonts w:ascii="Calibri" w:eastAsia="SimSun" w:hAnsi="Calibri"/>
      <w:kern w:val="2"/>
      <w:sz w:val="21"/>
      <w:szCs w:val="22"/>
      <w:lang w:val="en-US" w:eastAsia="zh-CN"/>
    </w:r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widowControl w:val="0"/>
      <w:ind w:left="2273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spacing w:before="100" w:beforeAutospacing="1" w:after="100" w:afterAutospacing="1"/>
    </w:pPr>
    <w:rPr>
      <w:lang w:val="en-US" w:eastAsia="zh-CN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pPr>
      <w:widowControl w:val="0"/>
      <w:jc w:val="both"/>
    </w:pPr>
    <w:rPr>
      <w:rFonts w:ascii="Calibri" w:eastAsia="SimSun" w:hAnsi="Calibri"/>
      <w:i/>
      <w:iCs/>
      <w:color w:val="000000" w:themeColor="text1"/>
      <w:kern w:val="2"/>
      <w:sz w:val="21"/>
      <w:szCs w:val="22"/>
      <w:lang w:val="en-US" w:eastAsia="zh-CN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spacing w:before="100" w:beforeAutospacing="1" w:after="100" w:afterAutospacing="1"/>
    </w:p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EB73C-E4A1-1F46-92F1-B0B60D6A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106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69</cp:revision>
  <cp:lastPrinted>2019-05-08T03:22:00Z</cp:lastPrinted>
  <dcterms:created xsi:type="dcterms:W3CDTF">2019-05-10T07:19:00Z</dcterms:created>
  <dcterms:modified xsi:type="dcterms:W3CDTF">2022-05-18T21:51:00Z</dcterms:modified>
</cp:coreProperties>
</file>