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F51ED78" w14:textId="02A205BB" w:rsidR="00123260" w:rsidRPr="008D6AE7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</w:p>
    <w:p w14:paraId="7586651C" w14:textId="048D8F6B" w:rsidR="00962865" w:rsidRDefault="004901FC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Quiz</w:t>
      </w:r>
      <w:r w:rsidR="00351C15">
        <w:rPr>
          <w:b w:val="0"/>
          <w:sz w:val="22"/>
          <w:szCs w:val="22"/>
          <w:lang w:val="en-CA"/>
        </w:rPr>
        <w:t xml:space="preserve"> </w:t>
      </w:r>
      <w:r w:rsidR="0006784F">
        <w:rPr>
          <w:b w:val="0"/>
          <w:sz w:val="22"/>
          <w:szCs w:val="22"/>
          <w:lang w:val="en-CA"/>
        </w:rPr>
        <w:t>3</w:t>
      </w:r>
    </w:p>
    <w:p w14:paraId="45C3B0B2" w14:textId="7F5E78AC" w:rsidR="00EB3552" w:rsidRDefault="00EB3552" w:rsidP="00EB3552"/>
    <w:p w14:paraId="664860C8" w14:textId="0C0ABC10" w:rsidR="00EB3552" w:rsidRPr="00EB3552" w:rsidRDefault="00EB3552" w:rsidP="00EB3552">
      <w:pPr>
        <w:jc w:val="center"/>
      </w:pPr>
      <w:r>
        <w:t>(Chapter 5)</w:t>
      </w:r>
    </w:p>
    <w:p w14:paraId="36E53690" w14:textId="7B2880E3" w:rsidR="00EA38AD" w:rsidRDefault="00EA38AD" w:rsidP="00EA38AD">
      <w:pPr>
        <w:rPr>
          <w:b/>
          <w:u w:val="single"/>
        </w:rPr>
      </w:pPr>
    </w:p>
    <w:p w14:paraId="5BE58B1C" w14:textId="77777777" w:rsidR="00C12C0C" w:rsidRDefault="00C12C0C" w:rsidP="00EA38AD">
      <w:pPr>
        <w:rPr>
          <w:b/>
          <w:u w:val="single"/>
        </w:rPr>
      </w:pPr>
    </w:p>
    <w:p w14:paraId="64920D33" w14:textId="53310D5E" w:rsidR="00EB3552" w:rsidRDefault="00EB3552" w:rsidP="00EA38AD">
      <w:pPr>
        <w:rPr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AB2A8" wp14:editId="300492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147B3" w14:textId="77777777" w:rsidR="00EB3552" w:rsidRPr="00907EEA" w:rsidRDefault="00EB3552" w:rsidP="00EB355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</w:rPr>
                              <w:t>.</w:t>
                            </w:r>
                          </w:p>
                          <w:p w14:paraId="7BF886A0" w14:textId="77777777" w:rsidR="00EB3552" w:rsidRPr="00907EEA" w:rsidRDefault="00EB3552" w:rsidP="00EB355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085197D9" w14:textId="77777777" w:rsidR="00EB3552" w:rsidRPr="00907EEA" w:rsidRDefault="00EB3552" w:rsidP="00EB3552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for any comment, modification, and questions. </w:t>
                            </w:r>
                          </w:p>
                          <w:p w14:paraId="3D3B0CB7" w14:textId="77777777" w:rsidR="00EB3552" w:rsidRDefault="00EB3552" w:rsidP="00EB355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D639AC1" w14:textId="77777777" w:rsidR="00EB3552" w:rsidRDefault="00EB3552" w:rsidP="00EB355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134A287" w14:textId="77777777" w:rsidR="00EB3552" w:rsidRPr="009666D8" w:rsidRDefault="00EB3552" w:rsidP="00EB3552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 xml:space="preserve"> Please feel free to customize this document as needed</w:t>
                            </w:r>
                          </w:p>
                          <w:p w14:paraId="2B4BC24D" w14:textId="77777777" w:rsidR="00EB3552" w:rsidRDefault="00EB3552" w:rsidP="00EB355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469D2BA" w14:textId="77777777" w:rsidR="00EB3552" w:rsidRPr="00733D47" w:rsidRDefault="00EB3552" w:rsidP="00EB3552">
                            <w:pPr>
                              <w:rPr>
                                <w:rFonts w:asciiTheme="minorBidi" w:hAnsiTheme="minorBidi" w:cstheme="minorBidi"/>
                                <w:sz w:val="22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AB2A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.05pt;width:446.25pt;height:20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521147B3" w14:textId="77777777" w:rsidR="00EB3552" w:rsidRPr="00907EEA" w:rsidRDefault="00EB3552" w:rsidP="00EB3552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</w:rPr>
                        <w:t>.</w:t>
                      </w:r>
                    </w:p>
                    <w:p w14:paraId="7BF886A0" w14:textId="77777777" w:rsidR="00EB3552" w:rsidRPr="00907EEA" w:rsidRDefault="00EB3552" w:rsidP="00EB3552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085197D9" w14:textId="77777777" w:rsidR="00EB3552" w:rsidRPr="00907EEA" w:rsidRDefault="00EB3552" w:rsidP="00EB3552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for any comment, modification, and questions. </w:t>
                      </w:r>
                    </w:p>
                    <w:p w14:paraId="3D3B0CB7" w14:textId="77777777" w:rsidR="00EB3552" w:rsidRDefault="00EB3552" w:rsidP="00EB3552">
                      <w:pPr>
                        <w:rPr>
                          <w:sz w:val="22"/>
                        </w:rPr>
                      </w:pPr>
                    </w:p>
                    <w:p w14:paraId="1D639AC1" w14:textId="77777777" w:rsidR="00EB3552" w:rsidRDefault="00EB3552" w:rsidP="00EB3552">
                      <w:pPr>
                        <w:rPr>
                          <w:sz w:val="22"/>
                        </w:rPr>
                      </w:pPr>
                    </w:p>
                    <w:p w14:paraId="1134A287" w14:textId="77777777" w:rsidR="00EB3552" w:rsidRPr="009666D8" w:rsidRDefault="00EB3552" w:rsidP="00EB3552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</w:rPr>
                        <w:t xml:space="preserve"> Please feel free to customize this document as needed</w:t>
                      </w:r>
                    </w:p>
                    <w:p w14:paraId="2B4BC24D" w14:textId="77777777" w:rsidR="00EB3552" w:rsidRDefault="00EB3552" w:rsidP="00EB3552">
                      <w:pPr>
                        <w:rPr>
                          <w:sz w:val="22"/>
                        </w:rPr>
                      </w:pPr>
                    </w:p>
                    <w:p w14:paraId="1469D2BA" w14:textId="77777777" w:rsidR="00EB3552" w:rsidRPr="00733D47" w:rsidRDefault="00EB3552" w:rsidP="00EB3552">
                      <w:pPr>
                        <w:rPr>
                          <w:rFonts w:asciiTheme="minorBidi" w:hAnsiTheme="minorBidi" w:cstheme="minorBidi"/>
                          <w:sz w:val="22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419E234" w14:textId="77777777" w:rsidR="00EB3552" w:rsidRDefault="00EB3552" w:rsidP="00EA38AD">
      <w:pPr>
        <w:rPr>
          <w:b/>
          <w:u w:val="single"/>
        </w:rPr>
      </w:pPr>
    </w:p>
    <w:p w14:paraId="51D954F7" w14:textId="77777777" w:rsidR="00EB3552" w:rsidRDefault="00EB3552" w:rsidP="00EA38AD"/>
    <w:p w14:paraId="40594881" w14:textId="77777777" w:rsidR="00EB3552" w:rsidRDefault="00EB3552">
      <w:pPr>
        <w:rPr>
          <w:rStyle w:val="Emphasis"/>
          <w:rFonts w:eastAsia="SimSun"/>
          <w:b/>
          <w:bCs/>
          <w:i w:val="0"/>
          <w:iCs w:val="0"/>
          <w:color w:val="ED7D31" w:themeColor="accent2"/>
          <w:sz w:val="40"/>
          <w:szCs w:val="20"/>
          <w:lang w:val="en-US" w:eastAsia="zh-CN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9869C5F" w14:textId="22B62294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Requirements</w:t>
      </w:r>
    </w:p>
    <w:p w14:paraId="16D26116" w14:textId="415805F4" w:rsidR="004901FC" w:rsidRDefault="004901FC" w:rsidP="000B0924">
      <w:pPr>
        <w:pStyle w:val="ListParagraph"/>
        <w:numPr>
          <w:ilvl w:val="0"/>
          <w:numId w:val="33"/>
        </w:numPr>
      </w:pPr>
      <w:r>
        <w:t>Duration 15 min</w:t>
      </w:r>
      <w:r w:rsidR="009B6806">
        <w:t>.</w:t>
      </w:r>
    </w:p>
    <w:p w14:paraId="0C665E92" w14:textId="2997D877" w:rsidR="000B0924" w:rsidRDefault="004901FC" w:rsidP="000B0924">
      <w:pPr>
        <w:pStyle w:val="ListParagraph"/>
        <w:numPr>
          <w:ilvl w:val="0"/>
          <w:numId w:val="33"/>
        </w:numPr>
      </w:pPr>
      <w:r>
        <w:t>This is an individual quiz</w:t>
      </w:r>
      <w:r w:rsidR="009B6806">
        <w:t>.</w:t>
      </w:r>
    </w:p>
    <w:p w14:paraId="092894E8" w14:textId="73FD4E78" w:rsidR="004901FC" w:rsidRDefault="004901FC" w:rsidP="000B0924">
      <w:pPr>
        <w:pStyle w:val="ListParagraph"/>
        <w:numPr>
          <w:ilvl w:val="0"/>
          <w:numId w:val="33"/>
        </w:numPr>
      </w:pPr>
      <w:r>
        <w:t>Please do not talk to each other</w:t>
      </w:r>
      <w:r w:rsidR="009B6806">
        <w:t>.</w:t>
      </w:r>
    </w:p>
    <w:p w14:paraId="4E46BAD0" w14:textId="6F70B3B5" w:rsidR="000B0924" w:rsidRDefault="004901FC" w:rsidP="004901FC">
      <w:pPr>
        <w:pStyle w:val="ListParagraph"/>
        <w:numPr>
          <w:ilvl w:val="0"/>
          <w:numId w:val="33"/>
        </w:numPr>
      </w:pPr>
      <w:r>
        <w:t xml:space="preserve">The order of the questions might be different for each </w:t>
      </w:r>
      <w:proofErr w:type="gramStart"/>
      <w:r>
        <w:t>students</w:t>
      </w:r>
      <w:proofErr w:type="gramEnd"/>
      <w:r>
        <w:t>.</w:t>
      </w:r>
    </w:p>
    <w:p w14:paraId="60699D0D" w14:textId="5B6F6D2B" w:rsidR="004442C4" w:rsidRPr="008C0981" w:rsidRDefault="004901FC" w:rsidP="008C0981">
      <w:pPr>
        <w:pStyle w:val="ListParagraph"/>
        <w:numPr>
          <w:ilvl w:val="0"/>
          <w:numId w:val="33"/>
        </w:numPr>
        <w:rPr>
          <w:rStyle w:val="Emphasis"/>
          <w:i w:val="0"/>
          <w:iCs w:val="0"/>
        </w:rPr>
      </w:pPr>
      <w:r>
        <w:t>Enter your answer in the answer sheet given to you.</w:t>
      </w:r>
    </w:p>
    <w:p w14:paraId="7B7E8911" w14:textId="77777777" w:rsidR="00B62F05" w:rsidRDefault="00B62F05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0E2D3025" w14:textId="3CE1349D" w:rsidR="006C2A7F" w:rsidRDefault="006C2A7F" w:rsidP="006C2A7F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26AC4F11" w14:textId="104395CB" w:rsidR="006C2A7F" w:rsidRDefault="006C2A7F" w:rsidP="006C2A7F">
      <w:pPr>
        <w:rPr>
          <w:color w:val="444444"/>
        </w:rPr>
      </w:pPr>
      <w:r w:rsidRPr="00EF2EB9">
        <w:rPr>
          <w:color w:val="444444"/>
        </w:rPr>
        <w:t>Which</w:t>
      </w:r>
      <w:r>
        <w:rPr>
          <w:color w:val="444444"/>
        </w:rPr>
        <w:t xml:space="preserve"> one looks like a correct function call?</w:t>
      </w:r>
    </w:p>
    <w:p w14:paraId="0BD654AE" w14:textId="387B5913" w:rsidR="006C2A7F" w:rsidRDefault="006C2A7F" w:rsidP="006C2A7F">
      <w:pPr>
        <w:rPr>
          <w:color w:val="444444"/>
        </w:rPr>
      </w:pPr>
    </w:p>
    <w:p w14:paraId="6F14FAC7" w14:textId="67EBC80E" w:rsidR="006C2A7F" w:rsidRDefault="006C2A7F" w:rsidP="006C2A7F">
      <w:pPr>
        <w:pStyle w:val="ListParagraph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a = 5</w:t>
      </w:r>
    </w:p>
    <w:p w14:paraId="5B66BC6B" w14:textId="36301711" w:rsidR="006C2A7F" w:rsidRDefault="006C2A7F" w:rsidP="006C2A7F">
      <w:pPr>
        <w:pStyle w:val="ListParagraph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a = a+5</w:t>
      </w:r>
    </w:p>
    <w:p w14:paraId="6DF1B76C" w14:textId="7E1BD895" w:rsidR="006C2A7F" w:rsidRDefault="006C2A7F" w:rsidP="006C2A7F">
      <w:pPr>
        <w:pStyle w:val="ListParagraph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if a==10: a = a-5</w:t>
      </w:r>
    </w:p>
    <w:p w14:paraId="0D50D374" w14:textId="5A260227" w:rsidR="006C2A7F" w:rsidRDefault="006C2A7F" w:rsidP="006C2A7F">
      <w:pPr>
        <w:pStyle w:val="ListParagraph"/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print(a)</w:t>
      </w:r>
    </w:p>
    <w:p w14:paraId="7F2D833B" w14:textId="3F2EE453" w:rsidR="006C2A7F" w:rsidRDefault="006C2A7F" w:rsidP="006C2A7F">
      <w:pPr>
        <w:rPr>
          <w:lang w:eastAsia="zh-CN"/>
        </w:rPr>
      </w:pPr>
    </w:p>
    <w:p w14:paraId="42F6E91D" w14:textId="221BB0B8" w:rsidR="00917227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C2A7F">
        <w:rPr>
          <w:rStyle w:val="Emphasis"/>
          <w:i w:val="0"/>
          <w:iCs w:val="0"/>
          <w:color w:val="ED7D31" w:themeColor="accent2"/>
        </w:rPr>
        <w:t>2</w:t>
      </w:r>
    </w:p>
    <w:p w14:paraId="123EC822" w14:textId="13633DC0" w:rsidR="006C2A7F" w:rsidRDefault="006C2A7F" w:rsidP="006C2A7F">
      <w:pPr>
        <w:rPr>
          <w:lang w:val="en-US" w:eastAsia="zh-CN"/>
        </w:rPr>
      </w:pPr>
      <w:r>
        <w:rPr>
          <w:lang w:val="en-US" w:eastAsia="zh-CN"/>
        </w:rPr>
        <w:t>Which function is possibly a correct function call for the following black box image?</w:t>
      </w:r>
    </w:p>
    <w:p w14:paraId="019624EF" w14:textId="1F4F7D4D" w:rsidR="006C2A7F" w:rsidRDefault="006C2A7F" w:rsidP="006C2A7F">
      <w:pPr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86AC4B" wp14:editId="13CB46FD">
                <wp:simplePos x="0" y="0"/>
                <wp:positionH relativeFrom="column">
                  <wp:posOffset>233606</wp:posOffset>
                </wp:positionH>
                <wp:positionV relativeFrom="paragraph">
                  <wp:posOffset>155515</wp:posOffset>
                </wp:positionV>
                <wp:extent cx="1458077" cy="1472546"/>
                <wp:effectExtent l="0" t="0" r="2540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077" cy="1472546"/>
                          <a:chOff x="0" y="0"/>
                          <a:chExt cx="1458077" cy="14725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527281"/>
                            <a:ext cx="1424609" cy="3379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F6617" w14:textId="2D94F92E" w:rsidR="006C2A7F" w:rsidRDefault="006C2A7F" w:rsidP="006C2A7F">
                              <w:pPr>
                                <w:jc w:val="center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76966" y="220257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24154" y="22693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84691" y="22693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6721" y="0"/>
                            <a:ext cx="34417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48C634" w14:textId="01078AB3" w:rsidR="006C2A7F" w:rsidRPr="006C2A7F" w:rsidRDefault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0584" y="6674"/>
                            <a:ext cx="34417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C31EA8" w14:textId="736B3073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61121" y="6674"/>
                            <a:ext cx="496956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678B43" w14:textId="3B2F6014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624154" y="90105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7118" y="1201401"/>
                            <a:ext cx="496956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61451F" w14:textId="6CA7C3C2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6AC4B" id="Group 11" o:spid="_x0000_s1026" style="position:absolute;margin-left:18.4pt;margin-top:12.25pt;width:114.8pt;height:115.95pt;z-index:251664384" coordsize="14580,14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">
                <v:rect id="Rectangle 1" o:spid="_x0000_s1027" style="position:absolute;top:5272;width:14246;height:33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" fillcolor="black [3200]" strokecolor="black [1600]" strokeweight="1pt">
                  <v:textbox>
                    <w:txbxContent>
                      <w:p w14:paraId="158F6617" w14:textId="2D94F92E" w:rsidR="006C2A7F" w:rsidRDefault="006C2A7F" w:rsidP="006C2A7F">
                        <w:pPr>
                          <w:jc w:val="center"/>
                        </w:pPr>
                        <w:proofErr w:type="spellStart"/>
                        <w:r>
                          <w:t>func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769;top:2202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5b9bd5 [3204]" strokeweight=".5pt">
                  <v:stroke endarrow="block" joinstyle="miter"/>
                </v:shape>
                <v:shape id="Straight Arrow Connector 4" o:spid="_x0000_s1029" type="#_x0000_t32" style="position:absolute;left:6241;top:2269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5b9bd5 [3204]" strokeweight=".5pt">
                  <v:stroke endarrow="block" joinstyle="miter"/>
                </v:shape>
                <v:shape id="Straight Arrow Connector 5" o:spid="_x0000_s1030" type="#_x0000_t32" style="position:absolute;left:10846;top:2269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467;width:344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0848C634" w14:textId="01078AB3" w:rsidR="006C2A7F" w:rsidRPr="006C2A7F" w:rsidRDefault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7" o:spid="_x0000_s1032" type="#_x0000_t202" style="position:absolute;left:5005;top:66;width:3442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14:paraId="07C31EA8" w14:textId="736B3073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8me</w:t>
                        </w:r>
                      </w:p>
                    </w:txbxContent>
                  </v:textbox>
                </v:shape>
                <v:shape id="Text Box 8" o:spid="_x0000_s1033" type="#_x0000_t202" style="position:absolute;left:9611;top:66;width:496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40678B43" w14:textId="3B2F6014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Straight Arrow Connector 9" o:spid="_x0000_s1034" type="#_x0000_t32" style="position:absolute;left:6241;top:9010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5b9bd5 [3204]" strokeweight=".5pt">
                  <v:stroke endarrow="block" joinstyle="miter"/>
                </v:shape>
                <v:shape id="Text Box 10" o:spid="_x0000_s1035" type="#_x0000_t202" style="position:absolute;left:3871;top:12014;width:4969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161451F" w14:textId="6CA7C3C2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3FA53C" w14:textId="2D331F34" w:rsidR="006C2A7F" w:rsidRDefault="006C2A7F" w:rsidP="006C2A7F">
      <w:pPr>
        <w:rPr>
          <w:lang w:val="en-US" w:eastAsia="zh-CN"/>
        </w:rPr>
      </w:pPr>
    </w:p>
    <w:p w14:paraId="62326D9C" w14:textId="3BEF1966" w:rsidR="006C2A7F" w:rsidRPr="006C2A7F" w:rsidRDefault="006C2A7F" w:rsidP="006C2A7F">
      <w:pPr>
        <w:rPr>
          <w:lang w:val="en-US" w:eastAsia="zh-CN"/>
        </w:rPr>
      </w:pPr>
    </w:p>
    <w:p w14:paraId="5A2AD671" w14:textId="4611B0A8" w:rsidR="006C2A7F" w:rsidRDefault="006C2A7F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7AF0F537" w14:textId="0213CFCB" w:rsidR="006C2A7F" w:rsidRDefault="006C2A7F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32CD9F98" w14:textId="23A7B5BA" w:rsidR="006C2A7F" w:rsidRDefault="006C2A7F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73F357CA" w14:textId="185D8697" w:rsidR="006C2A7F" w:rsidRDefault="006C2A7F" w:rsidP="006C2A7F">
      <w:pPr>
        <w:pStyle w:val="ListParagraph"/>
        <w:numPr>
          <w:ilvl w:val="0"/>
          <w:numId w:val="43"/>
        </w:numPr>
      </w:pPr>
      <w:proofErr w:type="spellStart"/>
      <w:r>
        <w:t>func</w:t>
      </w:r>
      <w:proofErr w:type="spellEnd"/>
      <w:r>
        <w:t>(5,</w:t>
      </w:r>
      <w:proofErr w:type="gramStart"/>
      <w:r>
        <w:t>8,name</w:t>
      </w:r>
      <w:proofErr w:type="gramEnd"/>
      <w:r>
        <w:t>,word)</w:t>
      </w:r>
    </w:p>
    <w:p w14:paraId="57010481" w14:textId="0C3F3C09" w:rsidR="006C2A7F" w:rsidRDefault="006C2A7F" w:rsidP="006C2A7F">
      <w:pPr>
        <w:pStyle w:val="ListParagraph"/>
        <w:numPr>
          <w:ilvl w:val="0"/>
          <w:numId w:val="43"/>
        </w:numPr>
      </w:pPr>
      <w:proofErr w:type="spellStart"/>
      <w:r>
        <w:t>func</w:t>
      </w:r>
      <w:proofErr w:type="spellEnd"/>
      <w:r>
        <w:t>(5,</w:t>
      </w:r>
      <w:proofErr w:type="gramStart"/>
      <w:r>
        <w:t>8,name</w:t>
      </w:r>
      <w:proofErr w:type="gramEnd"/>
      <w:r>
        <w:t>)</w:t>
      </w:r>
    </w:p>
    <w:p w14:paraId="70EEE182" w14:textId="02779A8E" w:rsidR="006C2A7F" w:rsidRDefault="006C2A7F" w:rsidP="006C2A7F">
      <w:pPr>
        <w:pStyle w:val="ListParagraph"/>
        <w:numPr>
          <w:ilvl w:val="0"/>
          <w:numId w:val="43"/>
        </w:numPr>
      </w:pPr>
      <w:proofErr w:type="spellStart"/>
      <w:r>
        <w:t>func</w:t>
      </w:r>
      <w:proofErr w:type="spellEnd"/>
      <w:r>
        <w:t>(word)</w:t>
      </w:r>
    </w:p>
    <w:p w14:paraId="4170F89A" w14:textId="1B57363F" w:rsidR="006C2A7F" w:rsidRDefault="006C2A7F" w:rsidP="006C2A7F">
      <w:pPr>
        <w:pStyle w:val="ListParagraph"/>
        <w:numPr>
          <w:ilvl w:val="0"/>
          <w:numId w:val="43"/>
        </w:numPr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BC8D996" w14:textId="77777777" w:rsidR="006C2A7F" w:rsidRPr="006C2A7F" w:rsidRDefault="006C2A7F" w:rsidP="006C2A7F"/>
    <w:p w14:paraId="10518A30" w14:textId="1FB40EA8" w:rsidR="006C2A7F" w:rsidRDefault="006C2A7F" w:rsidP="006C2A7F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59A2F921" w14:textId="483DD438" w:rsidR="006C2A7F" w:rsidRDefault="006C2A7F" w:rsidP="006C2A7F">
      <w:pPr>
        <w:rPr>
          <w:lang w:val="en-US" w:eastAsia="zh-CN"/>
        </w:rPr>
      </w:pPr>
      <w:r>
        <w:rPr>
          <w:lang w:val="en-US" w:eastAsia="zh-CN"/>
        </w:rPr>
        <w:t>Which option shows a correct function definition for the following image:</w:t>
      </w:r>
    </w:p>
    <w:p w14:paraId="0703446F" w14:textId="4163521D" w:rsidR="006C2A7F" w:rsidRPr="006C2A7F" w:rsidRDefault="006C2A7F" w:rsidP="006C2A7F">
      <w:pPr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51F422" wp14:editId="786F24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58077" cy="1472546"/>
                <wp:effectExtent l="0" t="0" r="2540" b="12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077" cy="1472546"/>
                          <a:chOff x="0" y="0"/>
                          <a:chExt cx="1458077" cy="147254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527281"/>
                            <a:ext cx="1424609" cy="3379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9E15D" w14:textId="77777777" w:rsidR="006C2A7F" w:rsidRDefault="006C2A7F" w:rsidP="006C2A7F">
                              <w:pPr>
                                <w:jc w:val="center"/>
                              </w:pPr>
                              <w:proofErr w:type="spellStart"/>
                              <w: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76966" y="220257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24154" y="22693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84691" y="22693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21" y="0"/>
                            <a:ext cx="34417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256A0" w14:textId="77777777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00584" y="6674"/>
                            <a:ext cx="34417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B513E0" w14:textId="77777777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961121" y="6674"/>
                            <a:ext cx="496956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D82DAE" w14:textId="77777777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24154" y="901051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87118" y="1201401"/>
                            <a:ext cx="496956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01539E" w14:textId="77777777" w:rsidR="006C2A7F" w:rsidRPr="006C2A7F" w:rsidRDefault="006C2A7F" w:rsidP="006C2A7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1F422" id="Group 12" o:spid="_x0000_s1036" style="position:absolute;margin-left:0;margin-top:-.05pt;width:114.8pt;height:115.95pt;z-index:251666432" coordsize="14580,14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">
                <v:rect id="Rectangle 13" o:spid="_x0000_s1037" style="position:absolute;top:5272;width:14246;height:33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" fillcolor="black [3200]" strokecolor="black [1600]" strokeweight="1pt">
                  <v:textbox>
                    <w:txbxContent>
                      <w:p w14:paraId="5DF9E15D" w14:textId="77777777" w:rsidR="006C2A7F" w:rsidRDefault="006C2A7F" w:rsidP="006C2A7F">
                        <w:pPr>
                          <w:jc w:val="center"/>
                        </w:pPr>
                        <w:proofErr w:type="spellStart"/>
                        <w:r>
                          <w:t>func</w:t>
                        </w:r>
                        <w:proofErr w:type="spellEnd"/>
                      </w:p>
                    </w:txbxContent>
                  </v:textbox>
                </v:rect>
                <v:shape id="Straight Arrow Connector 14" o:spid="_x0000_s1038" type="#_x0000_t32" style="position:absolute;left:1769;top:2202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5b9bd5 [3204]" strokeweight=".5pt">
                  <v:stroke endarrow="block" joinstyle="miter"/>
                </v:shape>
                <v:shape id="Straight Arrow Connector 15" o:spid="_x0000_s1039" type="#_x0000_t32" style="position:absolute;left:6241;top:2269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5b9bd5 [3204]" strokeweight=".5pt">
                  <v:stroke endarrow="block" joinstyle="miter"/>
                </v:shape>
                <v:shape id="Straight Arrow Connector 16" o:spid="_x0000_s1040" type="#_x0000_t32" style="position:absolute;left:10846;top:2269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5b9bd5 [3204]" strokeweight=".5pt">
                  <v:stroke endarrow="block" joinstyle="miter"/>
                </v:shape>
                <v:shape id="Text Box 17" o:spid="_x0000_s1041" type="#_x0000_t202" style="position:absolute;left:467;width:3441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41256A0" w14:textId="77777777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8" o:spid="_x0000_s1042" type="#_x0000_t202" style="position:absolute;left:5005;top:66;width:3442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DB513E0" w14:textId="77777777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8me</w:t>
                        </w:r>
                      </w:p>
                    </w:txbxContent>
                  </v:textbox>
                </v:shape>
                <v:shape id="Text Box 19" o:spid="_x0000_s1043" type="#_x0000_t202" style="position:absolute;left:9611;top:66;width:4969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1D82DAE" w14:textId="77777777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Straight Arrow Connector 20" o:spid="_x0000_s1044" type="#_x0000_t32" style="position:absolute;left:6241;top:9010;width:0;height:30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5b9bd5 [3204]" strokeweight=".5pt">
                  <v:stroke endarrow="block" joinstyle="miter"/>
                </v:shape>
                <v:shape id="Text Box 21" o:spid="_x0000_s1045" type="#_x0000_t202" style="position:absolute;left:3871;top:12014;width:4969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101539E" w14:textId="77777777" w:rsidR="006C2A7F" w:rsidRPr="006C2A7F" w:rsidRDefault="006C2A7F" w:rsidP="006C2A7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752678" w14:textId="7CB16E7B" w:rsidR="006C2A7F" w:rsidRDefault="006C2A7F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3DE85A3F" w14:textId="15DAFC94" w:rsidR="006C2A7F" w:rsidRDefault="006C2A7F" w:rsidP="006C2A7F">
      <w:pPr>
        <w:rPr>
          <w:lang w:val="en-US"/>
        </w:rPr>
      </w:pPr>
    </w:p>
    <w:p w14:paraId="0D187D81" w14:textId="7F937921" w:rsidR="006C2A7F" w:rsidRDefault="006C2A7F" w:rsidP="006C2A7F">
      <w:pPr>
        <w:rPr>
          <w:lang w:val="en-US"/>
        </w:rPr>
      </w:pPr>
    </w:p>
    <w:p w14:paraId="579ADAD4" w14:textId="6AC9C9F5" w:rsidR="006C2A7F" w:rsidRDefault="006C2A7F" w:rsidP="006C2A7F">
      <w:pPr>
        <w:rPr>
          <w:lang w:val="en-US"/>
        </w:rPr>
      </w:pPr>
    </w:p>
    <w:p w14:paraId="5A55BF21" w14:textId="26922A09" w:rsidR="006C2A7F" w:rsidRDefault="006C2A7F" w:rsidP="006C2A7F">
      <w:pPr>
        <w:rPr>
          <w:lang w:val="en-US"/>
        </w:rPr>
      </w:pPr>
    </w:p>
    <w:p w14:paraId="506354F7" w14:textId="0DBF5C54" w:rsidR="006C2A7F" w:rsidRDefault="006C2A7F" w:rsidP="006C2A7F">
      <w:pPr>
        <w:rPr>
          <w:lang w:val="en-US"/>
        </w:rPr>
      </w:pPr>
    </w:p>
    <w:p w14:paraId="0145B8C5" w14:textId="3519DC9A" w:rsidR="006C2A7F" w:rsidRDefault="006C2A7F" w:rsidP="006C2A7F">
      <w:pPr>
        <w:rPr>
          <w:lang w:val="en-US"/>
        </w:rPr>
      </w:pPr>
    </w:p>
    <w:p w14:paraId="11B8F834" w14:textId="0EAC79A7" w:rsidR="009705E4" w:rsidRDefault="009705E4" w:rsidP="006C2A7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(5,</w:t>
      </w:r>
      <w:proofErr w:type="gramStart"/>
      <w:r>
        <w:rPr>
          <w:lang w:val="en-US"/>
        </w:rPr>
        <w:t>8,name</w:t>
      </w:r>
      <w:proofErr w:type="gramEnd"/>
      <w:r>
        <w:rPr>
          <w:lang w:val="en-US"/>
        </w:rPr>
        <w:t>):</w:t>
      </w:r>
    </w:p>
    <w:p w14:paraId="0237D3D7" w14:textId="09C3C207" w:rsidR="009705E4" w:rsidRDefault="009705E4" w:rsidP="006C2A7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num1, num2, name, word):</w:t>
      </w:r>
    </w:p>
    <w:p w14:paraId="65E07F02" w14:textId="77777777" w:rsidR="009705E4" w:rsidRDefault="009705E4" w:rsidP="006C2A7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num1, num2, name): word</w:t>
      </w:r>
    </w:p>
    <w:p w14:paraId="3C30E1E1" w14:textId="58FB3078" w:rsidR="006C2A7F" w:rsidRDefault="009705E4" w:rsidP="006C2A7F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num1, num2, name)</w:t>
      </w:r>
    </w:p>
    <w:p w14:paraId="377F4C8D" w14:textId="29A898B6" w:rsidR="00BB61CE" w:rsidRDefault="00BB61CE" w:rsidP="006C2A7F">
      <w:pPr>
        <w:rPr>
          <w:lang w:val="en-US"/>
        </w:rPr>
      </w:pPr>
    </w:p>
    <w:p w14:paraId="739194E1" w14:textId="152F3A55" w:rsidR="00BB61CE" w:rsidRDefault="00BB61CE" w:rsidP="00BB61CE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4FDD9D2E" w14:textId="27FCFBB8" w:rsidR="00BB61CE" w:rsidRDefault="00BB61CE" w:rsidP="00BB61CE">
      <w:pPr>
        <w:rPr>
          <w:lang w:val="en-US" w:eastAsia="zh-CN"/>
        </w:rPr>
      </w:pPr>
      <w:r>
        <w:rPr>
          <w:lang w:val="en-US" w:eastAsia="zh-CN"/>
        </w:rPr>
        <w:t xml:space="preserve">Which function call is going to generate the same result similar to the following </w:t>
      </w:r>
      <w:r w:rsidR="00B04D37">
        <w:rPr>
          <w:lang w:val="en-US" w:eastAsia="zh-CN"/>
        </w:rPr>
        <w:t>snippet of code</w:t>
      </w:r>
      <w:r>
        <w:rPr>
          <w:lang w:val="en-US" w:eastAsia="zh-CN"/>
        </w:rPr>
        <w:t>:</w:t>
      </w:r>
    </w:p>
    <w:p w14:paraId="7B5923B0" w14:textId="25BB14AB" w:rsidR="00BB61CE" w:rsidRDefault="00BB61CE" w:rsidP="00BB61CE">
      <w:pPr>
        <w:rPr>
          <w:lang w:val="en-US" w:eastAsia="zh-CN"/>
        </w:rPr>
      </w:pPr>
    </w:p>
    <w:p w14:paraId="1514B62C" w14:textId="7B9DBE93" w:rsidR="00BB61CE" w:rsidRDefault="00B04D37" w:rsidP="00BB61CE">
      <w:pPr>
        <w:rPr>
          <w:lang w:val="en-US" w:eastAsia="zh-CN"/>
        </w:rPr>
      </w:pPr>
      <w:r>
        <w:rPr>
          <w:lang w:val="en-US" w:eastAsia="zh-CN"/>
        </w:rPr>
        <w:t>a = 5</w:t>
      </w:r>
    </w:p>
    <w:p w14:paraId="6DA4F999" w14:textId="1E6F3386" w:rsidR="00B04D37" w:rsidRDefault="00B04D37" w:rsidP="00BB61CE">
      <w:pPr>
        <w:rPr>
          <w:lang w:val="en-US" w:eastAsia="zh-CN"/>
        </w:rPr>
      </w:pPr>
      <w:r>
        <w:rPr>
          <w:lang w:val="en-US" w:eastAsia="zh-CN"/>
        </w:rPr>
        <w:t>b = 6</w:t>
      </w:r>
    </w:p>
    <w:p w14:paraId="68166285" w14:textId="46AA70F6" w:rsidR="00B04D37" w:rsidRDefault="00B04D37" w:rsidP="00BB61CE">
      <w:pPr>
        <w:rPr>
          <w:lang w:val="en-US" w:eastAsia="zh-CN"/>
        </w:rPr>
      </w:pPr>
      <w:r>
        <w:rPr>
          <w:lang w:val="en-US" w:eastAsia="zh-CN"/>
        </w:rPr>
        <w:t xml:space="preserve">result = </w:t>
      </w:r>
      <w:proofErr w:type="spellStart"/>
      <w:r>
        <w:rPr>
          <w:lang w:val="en-US" w:eastAsia="zh-CN"/>
        </w:rPr>
        <w:t>func</w:t>
      </w:r>
      <w:proofErr w:type="spellEnd"/>
      <w:r>
        <w:rPr>
          <w:lang w:val="en-US" w:eastAsia="zh-CN"/>
        </w:rPr>
        <w:t xml:space="preserve"> (</w:t>
      </w:r>
      <w:proofErr w:type="spellStart"/>
      <w:proofErr w:type="gramStart"/>
      <w:r>
        <w:rPr>
          <w:lang w:val="en-US" w:eastAsia="zh-CN"/>
        </w:rPr>
        <w:t>a,b</w:t>
      </w:r>
      <w:proofErr w:type="spellEnd"/>
      <w:proofErr w:type="gramEnd"/>
      <w:r>
        <w:rPr>
          <w:lang w:val="en-US" w:eastAsia="zh-CN"/>
        </w:rPr>
        <w:t>)</w:t>
      </w:r>
    </w:p>
    <w:p w14:paraId="13BC69AF" w14:textId="5471FC80" w:rsidR="00B04D37" w:rsidRDefault="00B04D37" w:rsidP="00BB61CE">
      <w:pPr>
        <w:rPr>
          <w:lang w:val="en-US" w:eastAsia="zh-CN"/>
        </w:rPr>
      </w:pPr>
      <w:r>
        <w:rPr>
          <w:lang w:val="en-US" w:eastAsia="zh-CN"/>
        </w:rPr>
        <w:t>print(result)</w:t>
      </w:r>
    </w:p>
    <w:p w14:paraId="33F0A37A" w14:textId="31BC4528" w:rsidR="00B04D37" w:rsidRDefault="00B04D37" w:rsidP="00BB61CE">
      <w:pPr>
        <w:rPr>
          <w:lang w:val="en-US" w:eastAsia="zh-CN"/>
        </w:rPr>
      </w:pPr>
    </w:p>
    <w:p w14:paraId="1EB5CE19" w14:textId="5C9D9D01" w:rsidR="00B04D37" w:rsidRDefault="00B04D37" w:rsidP="00B04D37">
      <w:pPr>
        <w:pStyle w:val="ListParagraph"/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print(</w:t>
      </w:r>
      <w:proofErr w:type="spellStart"/>
      <w:proofErr w:type="gramStart"/>
      <w:r>
        <w:rPr>
          <w:lang w:eastAsia="zh-CN"/>
        </w:rPr>
        <w:t>func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5,6))</w:t>
      </w:r>
    </w:p>
    <w:p w14:paraId="259D20CF" w14:textId="53598D18" w:rsidR="00B04D37" w:rsidRDefault="00B04D37" w:rsidP="00B04D37">
      <w:pPr>
        <w:pStyle w:val="ListParagraph"/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print(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>(a=</w:t>
      </w:r>
      <w:proofErr w:type="gramStart"/>
      <w:r>
        <w:rPr>
          <w:lang w:eastAsia="zh-CN"/>
        </w:rPr>
        <w:t>5,b</w:t>
      </w:r>
      <w:proofErr w:type="gramEnd"/>
      <w:r>
        <w:rPr>
          <w:lang w:eastAsia="zh-CN"/>
        </w:rPr>
        <w:t>=6))</w:t>
      </w:r>
    </w:p>
    <w:p w14:paraId="5C8F9F62" w14:textId="758DCE7C" w:rsidR="00B04D37" w:rsidRDefault="00892B3E" w:rsidP="00B04D37">
      <w:pPr>
        <w:pStyle w:val="ListParagraph"/>
        <w:numPr>
          <w:ilvl w:val="0"/>
          <w:numId w:val="44"/>
        </w:numPr>
        <w:rPr>
          <w:lang w:eastAsia="zh-CN"/>
        </w:rPr>
      </w:pP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result=</w:t>
      </w:r>
      <w:r w:rsidRPr="00892B3E">
        <w:rPr>
          <w:lang w:eastAsia="zh-CN"/>
        </w:rPr>
        <w:t xml:space="preserve"> </w:t>
      </w:r>
      <w:proofErr w:type="spellStart"/>
      <w:r>
        <w:rPr>
          <w:lang w:eastAsia="zh-CN"/>
        </w:rPr>
        <w:t>func</w:t>
      </w:r>
      <w:proofErr w:type="spellEnd"/>
      <w:r>
        <w:rPr>
          <w:lang w:eastAsia="zh-CN"/>
        </w:rPr>
        <w:t>(5,6))</w:t>
      </w:r>
    </w:p>
    <w:p w14:paraId="5C3755E5" w14:textId="3CD8C211" w:rsidR="00892B3E" w:rsidRDefault="00892B3E" w:rsidP="00B04D37">
      <w:pPr>
        <w:pStyle w:val="ListParagraph"/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None of them</w:t>
      </w:r>
    </w:p>
    <w:p w14:paraId="6299E9C1" w14:textId="657D9C96" w:rsidR="00892B3E" w:rsidRDefault="00892B3E" w:rsidP="00892B3E">
      <w:pPr>
        <w:rPr>
          <w:lang w:eastAsia="zh-CN"/>
        </w:rPr>
      </w:pPr>
    </w:p>
    <w:p w14:paraId="50FA0736" w14:textId="60D8F277" w:rsidR="00892B3E" w:rsidRDefault="00892B3E" w:rsidP="00892B3E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7DDAABF3" w14:textId="205C2221" w:rsidR="00892B3E" w:rsidRPr="00892B3E" w:rsidRDefault="00892B3E" w:rsidP="00892B3E">
      <w:pPr>
        <w:rPr>
          <w:lang w:val="en-US" w:eastAsia="zh-CN"/>
        </w:rPr>
      </w:pPr>
    </w:p>
    <w:p w14:paraId="43F74FA4" w14:textId="36BE7587" w:rsidR="00BB61CE" w:rsidRDefault="00C82995" w:rsidP="006C2A7F">
      <w:pPr>
        <w:rPr>
          <w:lang w:val="en-US"/>
        </w:rPr>
      </w:pPr>
      <w:r>
        <w:rPr>
          <w:lang w:val="en-US"/>
        </w:rPr>
        <w:t>Which option is a Python implementation of the following</w:t>
      </w:r>
      <w:proofErr w:type="spellStart"/>
      <w:r>
        <w:rPr>
          <w:lang w:val="en-US"/>
        </w:rPr>
        <w:t xml:space="preserve"> digra</w:t>
      </w:r>
      <w:proofErr w:type="spellEnd"/>
      <w:r>
        <w:rPr>
          <w:lang w:val="en-US"/>
        </w:rPr>
        <w:t>m?</w:t>
      </w:r>
    </w:p>
    <w:p w14:paraId="7B9C4542" w14:textId="218D907C" w:rsidR="006C2A7F" w:rsidRPr="006C2A7F" w:rsidRDefault="006C2A7F" w:rsidP="006C2A7F">
      <w:pPr>
        <w:rPr>
          <w:lang w:val="en-US"/>
        </w:rPr>
      </w:pPr>
    </w:p>
    <w:p w14:paraId="2379906B" w14:textId="6C97DB6F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1E7A6" wp14:editId="07778FC5">
                <wp:simplePos x="0" y="0"/>
                <wp:positionH relativeFrom="column">
                  <wp:posOffset>-86768</wp:posOffset>
                </wp:positionH>
                <wp:positionV relativeFrom="paragraph">
                  <wp:posOffset>173536</wp:posOffset>
                </wp:positionV>
                <wp:extent cx="344170" cy="2711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DAF2B" w14:textId="77777777" w:rsidR="00C82995" w:rsidRPr="006C2A7F" w:rsidRDefault="00C82995" w:rsidP="00C8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E7A6" id="Text Box 27" o:spid="_x0000_s1046" type="#_x0000_t202" style="position:absolute;margin-left:-6.85pt;margin-top:13.65pt;width:27.1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" fillcolor="white [3201]" stroked="f" strokeweight=".5pt">
                <v:textbox>
                  <w:txbxContent>
                    <w:p w14:paraId="2EFDAF2B" w14:textId="77777777" w:rsidR="00C82995" w:rsidRPr="006C2A7F" w:rsidRDefault="00C82995" w:rsidP="00C82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349BF7" wp14:editId="0DC0F107">
                <wp:simplePos x="0" y="0"/>
                <wp:positionH relativeFrom="column">
                  <wp:posOffset>367095</wp:posOffset>
                </wp:positionH>
                <wp:positionV relativeFrom="paragraph">
                  <wp:posOffset>180210</wp:posOffset>
                </wp:positionV>
                <wp:extent cx="344170" cy="27114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1D9C1" w14:textId="77777777" w:rsidR="00C82995" w:rsidRPr="006C2A7F" w:rsidRDefault="00C82995" w:rsidP="00C8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49BF7" id="Text Box 28" o:spid="_x0000_s1047" type="#_x0000_t202" style="position:absolute;margin-left:28.9pt;margin-top:14.2pt;width:27.1pt;height:2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" fillcolor="white [3201]" stroked="f" strokeweight=".5pt">
                <v:textbox>
                  <w:txbxContent>
                    <w:p w14:paraId="0A31D9C1" w14:textId="77777777" w:rsidR="00C82995" w:rsidRPr="006C2A7F" w:rsidRDefault="00C82995" w:rsidP="00C82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A17AE" wp14:editId="091B91CA">
                <wp:simplePos x="0" y="0"/>
                <wp:positionH relativeFrom="column">
                  <wp:posOffset>827632</wp:posOffset>
                </wp:positionH>
                <wp:positionV relativeFrom="paragraph">
                  <wp:posOffset>180210</wp:posOffset>
                </wp:positionV>
                <wp:extent cx="496956" cy="27114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CB39C" w14:textId="77777777" w:rsidR="00C82995" w:rsidRPr="006C2A7F" w:rsidRDefault="00C82995" w:rsidP="00C8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17AE" id="Text Box 29" o:spid="_x0000_s1048" type="#_x0000_t202" style="position:absolute;margin-left:65.15pt;margin-top:14.2pt;width:39.1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" fillcolor="white [3201]" stroked="f" strokeweight=".5pt">
                <v:textbox>
                  <w:txbxContent>
                    <w:p w14:paraId="5F3CB39C" w14:textId="77777777" w:rsidR="00C82995" w:rsidRPr="006C2A7F" w:rsidRDefault="00C82995" w:rsidP="00C82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6AF7067" w14:textId="199CE241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4D06C" wp14:editId="627DE201">
                <wp:simplePos x="0" y="0"/>
                <wp:positionH relativeFrom="column">
                  <wp:posOffset>-133489</wp:posOffset>
                </wp:positionH>
                <wp:positionV relativeFrom="paragraph">
                  <wp:posOffset>359822</wp:posOffset>
                </wp:positionV>
                <wp:extent cx="1424609" cy="337931"/>
                <wp:effectExtent l="0" t="0" r="1079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09" cy="337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2D23" w14:textId="0EBC064E" w:rsidR="00C82995" w:rsidRDefault="00C82995" w:rsidP="00C82995">
                            <w:pPr>
                              <w:jc w:val="center"/>
                            </w:pPr>
                            <w:r>
                              <w:t>func1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4D06C" id="Rectangle 23" o:spid="_x0000_s1049" style="position:absolute;margin-left:-10.5pt;margin-top:28.35pt;width:112.15pt;height:2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" fillcolor="black [3200]" strokecolor="black [1600]" strokeweight="1pt">
                <v:textbox>
                  <w:txbxContent>
                    <w:p w14:paraId="62F42D23" w14:textId="0EBC064E" w:rsidR="00C82995" w:rsidRDefault="00C82995" w:rsidP="00C82995">
                      <w:pPr>
                        <w:jc w:val="center"/>
                      </w:pPr>
                      <w:r>
                        <w:t>f</w:t>
                      </w:r>
                      <w:r>
                        <w:t>unc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F28E8" wp14:editId="0BDB2961">
                <wp:simplePos x="0" y="0"/>
                <wp:positionH relativeFrom="column">
                  <wp:posOffset>43477</wp:posOffset>
                </wp:positionH>
                <wp:positionV relativeFrom="paragraph">
                  <wp:posOffset>52798</wp:posOffset>
                </wp:positionV>
                <wp:extent cx="0" cy="3048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758B" id="Straight Arrow Connector 24" o:spid="_x0000_s1026" type="#_x0000_t32" style="position:absolute;margin-left:3.4pt;margin-top:4.1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YO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CE9B8" wp14:editId="71CF1C77">
                <wp:simplePos x="0" y="0"/>
                <wp:positionH relativeFrom="column">
                  <wp:posOffset>490665</wp:posOffset>
                </wp:positionH>
                <wp:positionV relativeFrom="paragraph">
                  <wp:posOffset>59472</wp:posOffset>
                </wp:positionV>
                <wp:extent cx="0" cy="304800"/>
                <wp:effectExtent l="6350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3C1EC" id="Straight Arrow Connector 25" o:spid="_x0000_s1026" type="#_x0000_t32" style="position:absolute;margin-left:38.65pt;margin-top:4.7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0A8D6" wp14:editId="31840435">
                <wp:simplePos x="0" y="0"/>
                <wp:positionH relativeFrom="column">
                  <wp:posOffset>951202</wp:posOffset>
                </wp:positionH>
                <wp:positionV relativeFrom="paragraph">
                  <wp:posOffset>59472</wp:posOffset>
                </wp:positionV>
                <wp:extent cx="0" cy="304800"/>
                <wp:effectExtent l="63500" t="0" r="381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0347" id="Straight Arrow Connector 26" o:spid="_x0000_s1026" type="#_x0000_t32" style="position:absolute;margin-left:74.9pt;margin-top:4.7pt;width:0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2dH1A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3D5D023E" w14:textId="77777777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12070712" w14:textId="655C9E52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28BE1" wp14:editId="3AA17240">
                <wp:simplePos x="0" y="0"/>
                <wp:positionH relativeFrom="column">
                  <wp:posOffset>540631</wp:posOffset>
                </wp:positionH>
                <wp:positionV relativeFrom="paragraph">
                  <wp:posOffset>51602</wp:posOffset>
                </wp:positionV>
                <wp:extent cx="0" cy="794260"/>
                <wp:effectExtent l="63500" t="0" r="3810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C998" id="Straight Arrow Connector 33" o:spid="_x0000_s1026" type="#_x0000_t32" style="position:absolute;margin-left:42.55pt;margin-top:4.05pt;width:0;height:6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</w:p>
    <w:p w14:paraId="08686BF3" w14:textId="25313295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B635D" wp14:editId="48BE38C9">
                <wp:simplePos x="0" y="0"/>
                <wp:positionH relativeFrom="column">
                  <wp:posOffset>536505</wp:posOffset>
                </wp:positionH>
                <wp:positionV relativeFrom="paragraph">
                  <wp:posOffset>108683</wp:posOffset>
                </wp:positionV>
                <wp:extent cx="496956" cy="2711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E114B" w14:textId="77777777" w:rsidR="00C82995" w:rsidRPr="006C2A7F" w:rsidRDefault="00C82995" w:rsidP="00C829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635D" id="Text Box 31" o:spid="_x0000_s1050" type="#_x0000_t202" style="position:absolute;margin-left:42.25pt;margin-top:8.55pt;width:39.15pt;height:2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" fillcolor="white [3201]" stroked="f" strokeweight=".5pt">
                <v:textbox>
                  <w:txbxContent>
                    <w:p w14:paraId="7B9E114B" w14:textId="77777777" w:rsidR="00C82995" w:rsidRPr="006C2A7F" w:rsidRDefault="00C82995" w:rsidP="00C829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9EBC513" w14:textId="29980556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D01C5" wp14:editId="74FBD788">
                <wp:simplePos x="0" y="0"/>
                <wp:positionH relativeFrom="column">
                  <wp:posOffset>-166329</wp:posOffset>
                </wp:positionH>
                <wp:positionV relativeFrom="paragraph">
                  <wp:posOffset>165735</wp:posOffset>
                </wp:positionV>
                <wp:extent cx="1424609" cy="337931"/>
                <wp:effectExtent l="0" t="0" r="1079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609" cy="337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D2D4" w14:textId="740B91C2" w:rsidR="00C82995" w:rsidRDefault="00C82995" w:rsidP="00C82995">
                            <w:pPr>
                              <w:jc w:val="center"/>
                            </w:pPr>
                            <w:r>
                              <w:t>func2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D01C5" id="Rectangle 32" o:spid="_x0000_s1051" style="position:absolute;margin-left:-13.1pt;margin-top:13.05pt;width:112.15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" fillcolor="black [3200]" strokecolor="black [1600]" strokeweight="1pt">
                <v:textbox>
                  <w:txbxContent>
                    <w:p w14:paraId="5D1BD2D4" w14:textId="740B91C2" w:rsidR="00C82995" w:rsidRDefault="00C82995" w:rsidP="00C82995">
                      <w:pPr>
                        <w:jc w:val="center"/>
                      </w:pPr>
                      <w:r>
                        <w:t>f</w:t>
                      </w:r>
                      <w:r>
                        <w:t>unc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DD45748" w14:textId="4BAAB0FE" w:rsidR="00C82995" w:rsidRPr="00C82995" w:rsidRDefault="00C82995" w:rsidP="00C8299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73617" wp14:editId="10E19641">
                <wp:simplePos x="0" y="0"/>
                <wp:positionH relativeFrom="column">
                  <wp:posOffset>513933</wp:posOffset>
                </wp:positionH>
                <wp:positionV relativeFrom="paragraph">
                  <wp:posOffset>206273</wp:posOffset>
                </wp:positionV>
                <wp:extent cx="0" cy="304800"/>
                <wp:effectExtent l="63500" t="0" r="381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505A" id="Straight Arrow Connector 34" o:spid="_x0000_s1026" type="#_x0000_t32" style="position:absolute;margin-left:40.45pt;margin-top:16.2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2D3DD143" w14:textId="41106477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44444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EAFF40" wp14:editId="697C19A8">
                <wp:simplePos x="0" y="0"/>
                <wp:positionH relativeFrom="column">
                  <wp:posOffset>257402</wp:posOffset>
                </wp:positionH>
                <wp:positionV relativeFrom="paragraph">
                  <wp:posOffset>164002</wp:posOffset>
                </wp:positionV>
                <wp:extent cx="496956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F9268" w14:textId="3542A620" w:rsidR="00C82995" w:rsidRPr="006C2A7F" w:rsidRDefault="00C82995" w:rsidP="00C829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FF40" id="Text Box 35" o:spid="_x0000_s1052" type="#_x0000_t202" style="position:absolute;margin-left:20.25pt;margin-top:12.9pt;width:39.15pt;height:2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" fillcolor="white [3201]" stroked="f" strokeweight=".5pt">
                <v:textbox>
                  <w:txbxContent>
                    <w:p w14:paraId="08CF9268" w14:textId="3542A620" w:rsidR="00C82995" w:rsidRPr="006C2A7F" w:rsidRDefault="00C82995" w:rsidP="00C829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E0A5ACA" w14:textId="43AF974E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424C6E51" w14:textId="4A48B332" w:rsidR="00C82995" w:rsidRDefault="00462458" w:rsidP="00C82995">
      <w:pPr>
        <w:pStyle w:val="ListParagraph"/>
        <w:numPr>
          <w:ilvl w:val="0"/>
          <w:numId w:val="45"/>
        </w:numPr>
      </w:pPr>
      <w:r>
        <w:t>func1(5,</w:t>
      </w:r>
      <w:proofErr w:type="gramStart"/>
      <w:r>
        <w:t>8,name</w:t>
      </w:r>
      <w:proofErr w:type="gramEnd"/>
      <w:r>
        <w:t>)+func2(word)</w:t>
      </w:r>
    </w:p>
    <w:p w14:paraId="4C59B7B1" w14:textId="5A542239" w:rsidR="00462458" w:rsidRDefault="00462458" w:rsidP="00C82995">
      <w:pPr>
        <w:pStyle w:val="ListParagraph"/>
        <w:numPr>
          <w:ilvl w:val="0"/>
          <w:numId w:val="45"/>
        </w:numPr>
      </w:pPr>
      <w:r>
        <w:t>func1(func2(5,</w:t>
      </w:r>
      <w:proofErr w:type="gramStart"/>
      <w:r>
        <w:t>8,name</w:t>
      </w:r>
      <w:proofErr w:type="gramEnd"/>
      <w:r>
        <w:t>),4)</w:t>
      </w:r>
    </w:p>
    <w:p w14:paraId="1D7CA7DB" w14:textId="64D996D4" w:rsidR="00462458" w:rsidRDefault="00462458" w:rsidP="00C82995">
      <w:pPr>
        <w:pStyle w:val="ListParagraph"/>
        <w:numPr>
          <w:ilvl w:val="0"/>
          <w:numId w:val="45"/>
        </w:numPr>
      </w:pPr>
      <w:r>
        <w:t>word = func2(func1(5,</w:t>
      </w:r>
      <w:proofErr w:type="gramStart"/>
      <w:r>
        <w:t>8,name</w:t>
      </w:r>
      <w:proofErr w:type="gramEnd"/>
      <w:r>
        <w:t>))</w:t>
      </w:r>
    </w:p>
    <w:p w14:paraId="02F6221E" w14:textId="2F9D9E51" w:rsidR="00462458" w:rsidRPr="00C82995" w:rsidRDefault="00462458" w:rsidP="00C82995">
      <w:pPr>
        <w:pStyle w:val="ListParagraph"/>
        <w:numPr>
          <w:ilvl w:val="0"/>
          <w:numId w:val="45"/>
        </w:numPr>
      </w:pPr>
      <w:r>
        <w:t>func2(func1(5,</w:t>
      </w:r>
      <w:proofErr w:type="gramStart"/>
      <w:r>
        <w:t>8,name</w:t>
      </w:r>
      <w:proofErr w:type="gramEnd"/>
      <w:r>
        <w:t>)</w:t>
      </w:r>
    </w:p>
    <w:p w14:paraId="13678CCD" w14:textId="58EBDB43" w:rsidR="00C82995" w:rsidRDefault="00C82995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</w:p>
    <w:p w14:paraId="6B4777AC" w14:textId="77777777" w:rsidR="00C82995" w:rsidRPr="00C82995" w:rsidRDefault="00C82995" w:rsidP="00C82995">
      <w:pPr>
        <w:rPr>
          <w:lang w:val="en-US"/>
        </w:rPr>
      </w:pPr>
    </w:p>
    <w:p w14:paraId="66A8EB22" w14:textId="1E49E1C9" w:rsidR="00627E05" w:rsidRPr="00EF2EB9" w:rsidRDefault="004F0123" w:rsidP="00627E05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 w:rsidRPr="00EF2EB9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 xml:space="preserve">Which Of </w:t>
      </w:r>
      <w:proofErr w:type="gramStart"/>
      <w:r w:rsidRPr="00EF2EB9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The</w:t>
      </w:r>
      <w:proofErr w:type="gramEnd"/>
      <w:r w:rsidRPr="00EF2EB9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 xml:space="preserve"> Following Statements could be the body of the </w:t>
      </w:r>
      <w:r w:rsidR="00627E05" w:rsidRPr="00EF2EB9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function shown below</w:t>
      </w:r>
      <w:r w:rsidRPr="00EF2EB9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?</w:t>
      </w:r>
    </w:p>
    <w:p w14:paraId="526C8414" w14:textId="7EE88B34" w:rsidR="00627E05" w:rsidRPr="00627E05" w:rsidRDefault="00627E05" w:rsidP="00627E05">
      <w:pPr>
        <w:pStyle w:val="HTMLPreformatted"/>
        <w:shd w:val="clear" w:color="auto" w:fill="EEEEEE"/>
        <w:spacing w:line="312" w:lineRule="atLeast"/>
        <w:textAlignment w:val="baseline"/>
        <w:rPr>
          <w:color w:val="000000"/>
          <w:sz w:val="24"/>
          <w:szCs w:val="24"/>
          <w:bdr w:val="none" w:sz="0" w:space="0" w:color="auto" w:frame="1"/>
        </w:rPr>
      </w:pPr>
      <w:bookmarkStart w:id="0" w:name="OLE_LINK10"/>
      <w:bookmarkStart w:id="1" w:name="OLE_LINK11"/>
      <w:r w:rsidRPr="00627E05">
        <w:rPr>
          <w:color w:val="000088"/>
          <w:sz w:val="24"/>
          <w:szCs w:val="24"/>
          <w:bdr w:val="none" w:sz="0" w:space="0" w:color="auto" w:frame="1"/>
        </w:rPr>
        <w:t>def</w:t>
      </w:r>
      <w:r w:rsidRPr="00627E05">
        <w:rPr>
          <w:color w:val="000000"/>
          <w:sz w:val="24"/>
          <w:szCs w:val="24"/>
          <w:bdr w:val="none" w:sz="0" w:space="0" w:color="auto" w:frame="1"/>
        </w:rPr>
        <w:t xml:space="preserve"> f</w:t>
      </w:r>
      <w:r w:rsidRPr="00627E05">
        <w:rPr>
          <w:color w:val="666600"/>
          <w:sz w:val="24"/>
          <w:szCs w:val="24"/>
          <w:bdr w:val="none" w:sz="0" w:space="0" w:color="auto" w:frame="1"/>
        </w:rPr>
        <w:t>(</w:t>
      </w:r>
      <w:r w:rsidRPr="00627E05">
        <w:rPr>
          <w:color w:val="000000"/>
          <w:sz w:val="24"/>
          <w:szCs w:val="24"/>
          <w:bdr w:val="none" w:sz="0" w:space="0" w:color="auto" w:frame="1"/>
        </w:rPr>
        <w:t>number</w:t>
      </w:r>
      <w:r w:rsidRPr="00627E05">
        <w:rPr>
          <w:color w:val="666600"/>
          <w:sz w:val="24"/>
          <w:szCs w:val="24"/>
          <w:bdr w:val="none" w:sz="0" w:space="0" w:color="auto" w:frame="1"/>
        </w:rPr>
        <w:t>):</w:t>
      </w:r>
    </w:p>
    <w:p w14:paraId="2813C756" w14:textId="77777777" w:rsidR="00627E05" w:rsidRPr="00627E05" w:rsidRDefault="00627E05" w:rsidP="00627E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hAnsi="Courier New" w:cs="Courier New"/>
          <w:color w:val="000000"/>
          <w:bdr w:val="none" w:sz="0" w:space="0" w:color="auto" w:frame="1"/>
        </w:rPr>
      </w:pPr>
      <w:r w:rsidRPr="00627E05">
        <w:rPr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 w:rsidRPr="00627E05">
        <w:rPr>
          <w:rFonts w:ascii="Courier New" w:hAnsi="Courier New" w:cs="Courier New"/>
          <w:color w:val="880000"/>
          <w:bdr w:val="none" w:sz="0" w:space="0" w:color="auto" w:frame="1"/>
        </w:rPr>
        <w:t># Missing function body</w:t>
      </w:r>
    </w:p>
    <w:p w14:paraId="0CA4528C" w14:textId="77777777" w:rsidR="00627E05" w:rsidRDefault="00627E05" w:rsidP="00627E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hAnsi="Courier New" w:cs="Courier New"/>
          <w:color w:val="000088"/>
          <w:bdr w:val="none" w:sz="0" w:space="0" w:color="auto" w:frame="1"/>
        </w:rPr>
      </w:pPr>
    </w:p>
    <w:p w14:paraId="19D30071" w14:textId="3A3133FD" w:rsidR="00627E05" w:rsidRPr="00627E05" w:rsidRDefault="00627E05" w:rsidP="00627E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hAnsi="Courier New" w:cs="Courier New"/>
          <w:color w:val="444444"/>
        </w:rPr>
      </w:pPr>
      <w:r w:rsidRPr="00627E05">
        <w:rPr>
          <w:rFonts w:ascii="Courier New" w:hAnsi="Courier New" w:cs="Courier New"/>
          <w:color w:val="000088"/>
          <w:bdr w:val="none" w:sz="0" w:space="0" w:color="auto" w:frame="1"/>
        </w:rPr>
        <w:t>print</w:t>
      </w:r>
      <w:r w:rsidRPr="00627E05">
        <w:rPr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Start"/>
      <w:r w:rsidRPr="00627E05">
        <w:rPr>
          <w:rFonts w:ascii="Courier New" w:hAnsi="Courier New" w:cs="Courier New"/>
          <w:color w:val="000000"/>
          <w:bdr w:val="none" w:sz="0" w:space="0" w:color="auto" w:frame="1"/>
        </w:rPr>
        <w:t>f</w:t>
      </w:r>
      <w:r w:rsidRPr="00627E05">
        <w:rPr>
          <w:rFonts w:ascii="Courier New" w:hAnsi="Courier New" w:cs="Courier New"/>
          <w:color w:val="666600"/>
          <w:bdr w:val="none" w:sz="0" w:space="0" w:color="auto" w:frame="1"/>
        </w:rPr>
        <w:t>(</w:t>
      </w:r>
      <w:proofErr w:type="gramEnd"/>
      <w:r w:rsidRPr="00627E05">
        <w:rPr>
          <w:rFonts w:ascii="Courier New" w:hAnsi="Courier New" w:cs="Courier New"/>
          <w:color w:val="006666"/>
          <w:bdr w:val="none" w:sz="0" w:space="0" w:color="auto" w:frame="1"/>
        </w:rPr>
        <w:t>5</w:t>
      </w:r>
      <w:r w:rsidRPr="00627E05">
        <w:rPr>
          <w:rFonts w:ascii="Courier New" w:hAnsi="Courier New" w:cs="Courier New"/>
          <w:color w:val="666600"/>
          <w:bdr w:val="none" w:sz="0" w:space="0" w:color="auto" w:frame="1"/>
        </w:rPr>
        <w:t>))</w:t>
      </w:r>
    </w:p>
    <w:bookmarkEnd w:id="0"/>
    <w:bookmarkEnd w:id="1"/>
    <w:p w14:paraId="4278F5E2" w14:textId="1875A7BA" w:rsidR="00627E05" w:rsidRDefault="00627E05" w:rsidP="00627E05">
      <w:pPr>
        <w:rPr>
          <w:lang w:val="en-US"/>
        </w:rPr>
      </w:pPr>
    </w:p>
    <w:p w14:paraId="4C6B6D16" w14:textId="3672B105" w:rsidR="00EF2EB9" w:rsidRPr="00EF2EB9" w:rsidRDefault="00EF2EB9" w:rsidP="00EF2EB9">
      <w:r w:rsidRPr="00EF2EB9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A.</w:t>
      </w:r>
      <w:r w:rsidRPr="00EF2EB9">
        <w:rPr>
          <w:rFonts w:ascii="Helvetica" w:hAnsi="Helvetica"/>
          <w:color w:val="4D4D4D"/>
          <w:shd w:val="clear" w:color="auto" w:fill="FFFFFF"/>
        </w:rPr>
        <w:t xml:space="preserve"> return </w:t>
      </w:r>
      <w:r>
        <w:rPr>
          <w:rFonts w:ascii="Helvetica" w:hAnsi="Helvetica"/>
          <w:color w:val="4D4D4D"/>
          <w:shd w:val="clear" w:color="auto" w:fill="FFFFFF"/>
        </w:rPr>
        <w:t>“</w:t>
      </w:r>
      <w:r w:rsidRPr="00EF2EB9">
        <w:rPr>
          <w:rFonts w:ascii="Helvetica" w:hAnsi="Helvetica"/>
          <w:color w:val="4D4D4D"/>
          <w:shd w:val="clear" w:color="auto" w:fill="FFFFFF"/>
        </w:rPr>
        <w:t>number</w:t>
      </w:r>
      <w:r>
        <w:rPr>
          <w:rFonts w:ascii="Helvetica" w:hAnsi="Helvetica"/>
          <w:color w:val="4D4D4D"/>
          <w:shd w:val="clear" w:color="auto" w:fill="FFFFFF"/>
        </w:rPr>
        <w:t>”</w:t>
      </w:r>
      <w:r w:rsidRPr="00EF2EB9">
        <w:rPr>
          <w:rFonts w:ascii="Helvetica" w:hAnsi="Helvetica"/>
          <w:color w:val="4D4D4D"/>
        </w:rPr>
        <w:br/>
      </w:r>
      <w:r w:rsidRPr="00EF2EB9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B.</w:t>
      </w:r>
      <w:r w:rsidRPr="00EF2EB9">
        <w:rPr>
          <w:rFonts w:ascii="Helvetica" w:hAnsi="Helvetica"/>
          <w:color w:val="4D4D4D"/>
          <w:shd w:val="clear" w:color="auto" w:fill="FFFFFF"/>
        </w:rPr>
        <w:t> print(number)</w:t>
      </w:r>
      <w:r w:rsidRPr="00EF2EB9">
        <w:rPr>
          <w:rFonts w:ascii="Helvetica" w:hAnsi="Helvetica"/>
          <w:color w:val="4D4D4D"/>
        </w:rPr>
        <w:br/>
      </w:r>
      <w:r w:rsidRPr="00EF2EB9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C.</w:t>
      </w:r>
      <w:r w:rsidRPr="00EF2EB9">
        <w:rPr>
          <w:rFonts w:ascii="Helvetica" w:hAnsi="Helvetica"/>
          <w:color w:val="4D4D4D"/>
          <w:shd w:val="clear" w:color="auto" w:fill="FFFFFF"/>
        </w:rPr>
        <w:t> print(“number”)</w:t>
      </w:r>
      <w:r w:rsidRPr="00EF2EB9">
        <w:rPr>
          <w:rFonts w:ascii="Helvetica" w:hAnsi="Helvetica"/>
          <w:color w:val="4D4D4D"/>
        </w:rPr>
        <w:br/>
      </w:r>
      <w:r w:rsidRPr="00EF2EB9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D.</w:t>
      </w:r>
      <w:r w:rsidRPr="00EF2EB9">
        <w:rPr>
          <w:rFonts w:ascii="Helvetica" w:hAnsi="Helvetica"/>
          <w:color w:val="4D4D4D"/>
          <w:shd w:val="clear" w:color="auto" w:fill="FFFFFF"/>
        </w:rPr>
        <w:t> return number</w:t>
      </w:r>
    </w:p>
    <w:p w14:paraId="74B03D38" w14:textId="3B0739E9" w:rsidR="00EF2EB9" w:rsidRDefault="00EF2EB9" w:rsidP="00627E05">
      <w:pPr>
        <w:rPr>
          <w:lang w:val="en-US"/>
        </w:rPr>
      </w:pPr>
    </w:p>
    <w:p w14:paraId="1F457C68" w14:textId="72DA41CE" w:rsidR="004D6714" w:rsidRPr="009926F1" w:rsidRDefault="004D6714" w:rsidP="009926F1">
      <w:pPr>
        <w:pStyle w:val="Heading1"/>
        <w:jc w:val="left"/>
        <w:rPr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C6F4057" w14:textId="77777777" w:rsidR="004057B8" w:rsidRPr="00EC1F6A" w:rsidRDefault="004057B8" w:rsidP="004057B8">
      <w:pPr>
        <w:pStyle w:val="Heading3"/>
        <w:shd w:val="clear" w:color="auto" w:fill="FFFFFF"/>
        <w:spacing w:before="0" w:after="225"/>
        <w:textAlignment w:val="baseline"/>
        <w:rPr>
          <w:rFonts w:ascii="Times" w:hAnsi="Times"/>
          <w:b w:val="0"/>
          <w:bCs w:val="0"/>
          <w:color w:val="444444"/>
          <w:sz w:val="24"/>
          <w:szCs w:val="24"/>
        </w:rPr>
      </w:pPr>
      <w:r w:rsidRPr="00EC1F6A">
        <w:rPr>
          <w:rFonts w:ascii="Times" w:hAnsi="Times"/>
          <w:b w:val="0"/>
          <w:bCs w:val="0"/>
          <w:color w:val="444444"/>
          <w:sz w:val="24"/>
          <w:szCs w:val="24"/>
        </w:rPr>
        <w:t xml:space="preserve">What Is </w:t>
      </w:r>
      <w:proofErr w:type="gramStart"/>
      <w:r w:rsidRPr="00EC1F6A">
        <w:rPr>
          <w:rFonts w:ascii="Times" w:hAnsi="Times"/>
          <w:b w:val="0"/>
          <w:bCs w:val="0"/>
          <w:color w:val="444444"/>
          <w:sz w:val="24"/>
          <w:szCs w:val="24"/>
        </w:rPr>
        <w:t>The</w:t>
      </w:r>
      <w:proofErr w:type="gramEnd"/>
      <w:r w:rsidRPr="00EC1F6A">
        <w:rPr>
          <w:rFonts w:ascii="Times" w:hAnsi="Times"/>
          <w:b w:val="0"/>
          <w:bCs w:val="0"/>
          <w:color w:val="444444"/>
          <w:sz w:val="24"/>
          <w:szCs w:val="24"/>
        </w:rPr>
        <w:t xml:space="preserve"> Output Of The Following Code Snippet?</w:t>
      </w:r>
    </w:p>
    <w:p w14:paraId="30822D15" w14:textId="77777777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bookmarkStart w:id="2" w:name="OLE_LINK12"/>
      <w:bookmarkStart w:id="3" w:name="OLE_LINK13"/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myfunc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text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14:paraId="0D085A92" w14:textId="77777777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14:paraId="148741A6" w14:textId="77777777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text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23EE3008" w14:textId="7F7BDE1D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14:paraId="03B57BA0" w14:textId="77777777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14:paraId="64545EFF" w14:textId="77777777" w:rsidR="004D6714" w:rsidRDefault="004D6714" w:rsidP="004D671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myfunc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'Hello'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bookmarkEnd w:id="2"/>
    <w:bookmarkEnd w:id="3"/>
    <w:p w14:paraId="6E307C17" w14:textId="13CD4D7B" w:rsidR="00EF2EB9" w:rsidRDefault="00EF2EB9" w:rsidP="00627E05">
      <w:pPr>
        <w:rPr>
          <w:lang w:val="en-US"/>
        </w:rPr>
      </w:pPr>
    </w:p>
    <w:p w14:paraId="1861AACF" w14:textId="77777777" w:rsidR="004D6714" w:rsidRPr="004D6714" w:rsidRDefault="004D6714" w:rsidP="004D6714">
      <w:r w:rsidRPr="004D6714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A.</w:t>
      </w:r>
      <w:r w:rsidRPr="004D6714">
        <w:rPr>
          <w:rFonts w:ascii="Helvetica" w:hAnsi="Helvetica"/>
          <w:color w:val="4D4D4D"/>
          <w:shd w:val="clear" w:color="auto" w:fill="FFFFFF"/>
        </w:rPr>
        <w:t> </w:t>
      </w:r>
      <w:proofErr w:type="spellStart"/>
      <w:r w:rsidRPr="004D6714">
        <w:rPr>
          <w:rFonts w:ascii="Helvetica" w:hAnsi="Helvetica"/>
          <w:color w:val="4D4D4D"/>
          <w:shd w:val="clear" w:color="auto" w:fill="FFFFFF"/>
        </w:rPr>
        <w:t>HelloHelloHelloHelloHello</w:t>
      </w:r>
      <w:proofErr w:type="spellEnd"/>
      <w:r w:rsidRPr="004D6714">
        <w:rPr>
          <w:rFonts w:ascii="Helvetica" w:hAnsi="Helvetica"/>
          <w:color w:val="4D4D4D"/>
        </w:rPr>
        <w:br/>
      </w:r>
      <w:r w:rsidRPr="004D6714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B.</w:t>
      </w:r>
      <w:r w:rsidRPr="004D6714">
        <w:rPr>
          <w:rFonts w:ascii="Helvetica" w:hAnsi="Helvetica"/>
          <w:color w:val="4D4D4D"/>
          <w:shd w:val="clear" w:color="auto" w:fill="FFFFFF"/>
        </w:rPr>
        <w:t> </w:t>
      </w:r>
      <w:proofErr w:type="spellStart"/>
      <w:r w:rsidRPr="004D6714">
        <w:rPr>
          <w:rFonts w:ascii="Helvetica" w:hAnsi="Helvetica"/>
          <w:color w:val="4D4D4D"/>
          <w:shd w:val="clear" w:color="auto" w:fill="FFFFFF"/>
        </w:rPr>
        <w:t>HelloHelloHelloHello</w:t>
      </w:r>
      <w:proofErr w:type="spellEnd"/>
      <w:r w:rsidRPr="004D6714">
        <w:rPr>
          <w:rFonts w:ascii="Helvetica" w:hAnsi="Helvetica"/>
          <w:color w:val="4D4D4D"/>
        </w:rPr>
        <w:br/>
      </w:r>
      <w:r w:rsidRPr="004D6714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C.</w:t>
      </w:r>
      <w:r w:rsidRPr="004D6714">
        <w:rPr>
          <w:rFonts w:ascii="Helvetica" w:hAnsi="Helvetica"/>
          <w:color w:val="4D4D4D"/>
          <w:shd w:val="clear" w:color="auto" w:fill="FFFFFF"/>
        </w:rPr>
        <w:t> invalid call</w:t>
      </w:r>
      <w:r w:rsidRPr="004D6714">
        <w:rPr>
          <w:rFonts w:ascii="Helvetica" w:hAnsi="Helvetica"/>
          <w:color w:val="4D4D4D"/>
        </w:rPr>
        <w:br/>
      </w:r>
      <w:r w:rsidRPr="004D6714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D.</w:t>
      </w:r>
      <w:r w:rsidRPr="004D6714">
        <w:rPr>
          <w:rFonts w:ascii="Helvetica" w:hAnsi="Helvetica"/>
          <w:color w:val="4D4D4D"/>
          <w:shd w:val="clear" w:color="auto" w:fill="FFFFFF"/>
        </w:rPr>
        <w:t> infinite loop</w:t>
      </w:r>
    </w:p>
    <w:p w14:paraId="76A957EB" w14:textId="77777777" w:rsidR="004D6714" w:rsidRDefault="004D6714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322F99E9" w14:textId="1FC3ECEB" w:rsidR="0003155B" w:rsidRDefault="0003155B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4D6714">
        <w:rPr>
          <w:rStyle w:val="Emphasis"/>
          <w:i w:val="0"/>
          <w:iCs w:val="0"/>
          <w:color w:val="ED7D31" w:themeColor="accent2"/>
        </w:rPr>
        <w:t>3</w:t>
      </w:r>
    </w:p>
    <w:p w14:paraId="4D94568E" w14:textId="77777777" w:rsidR="002E7939" w:rsidRPr="002E7939" w:rsidRDefault="002E7939" w:rsidP="002E7939">
      <w:pPr>
        <w:shd w:val="clear" w:color="auto" w:fill="FFFFFF"/>
        <w:spacing w:after="225"/>
        <w:textAlignment w:val="baseline"/>
        <w:outlineLvl w:val="2"/>
        <w:rPr>
          <w:rFonts w:ascii="Times" w:hAnsi="Times"/>
          <w:color w:val="444444"/>
        </w:rPr>
      </w:pPr>
      <w:bookmarkStart w:id="4" w:name="OLE_LINK1"/>
      <w:bookmarkStart w:id="5" w:name="OLE_LINK2"/>
      <w:r w:rsidRPr="002E7939">
        <w:rPr>
          <w:rFonts w:ascii="Times" w:hAnsi="Times"/>
          <w:color w:val="444444"/>
        </w:rPr>
        <w:t xml:space="preserve">What Is </w:t>
      </w:r>
      <w:proofErr w:type="gramStart"/>
      <w:r w:rsidRPr="002E7939">
        <w:rPr>
          <w:rFonts w:ascii="Times" w:hAnsi="Times"/>
          <w:color w:val="444444"/>
        </w:rPr>
        <w:t>The</w:t>
      </w:r>
      <w:proofErr w:type="gramEnd"/>
      <w:r w:rsidRPr="002E7939">
        <w:rPr>
          <w:rFonts w:ascii="Times" w:hAnsi="Times"/>
          <w:color w:val="444444"/>
        </w:rPr>
        <w:t xml:space="preserve"> Output Of The Following Code Snippet?</w:t>
      </w:r>
    </w:p>
    <w:bookmarkEnd w:id="4"/>
    <w:bookmarkEnd w:id="5"/>
    <w:p w14:paraId="3A64C1E6" w14:textId="06D46B68" w:rsidR="004D6714" w:rsidRDefault="004D6714" w:rsidP="004D6714">
      <w:pPr>
        <w:rPr>
          <w:lang w:val="en-US" w:eastAsia="zh-CN"/>
        </w:rPr>
      </w:pPr>
    </w:p>
    <w:p w14:paraId="3788A847" w14:textId="77777777" w:rsidR="002E7939" w:rsidRDefault="002E7939" w:rsidP="002E793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bookmarkStart w:id="6" w:name="OLE_LINK14"/>
      <w:bookmarkStart w:id="7" w:name="OLE_LINK15"/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14:paraId="10AC888F" w14:textId="77777777" w:rsidR="002E7939" w:rsidRDefault="002E7939" w:rsidP="002E793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</w:p>
    <w:p w14:paraId="45FF847B" w14:textId="77777777" w:rsidR="002E7939" w:rsidRDefault="002E7939" w:rsidP="002E793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y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14:paraId="768A34CD" w14:textId="77777777" w:rsidR="002E7939" w:rsidRDefault="002E7939" w:rsidP="002E793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2F189FAC" w14:textId="6522D966" w:rsidR="002E7939" w:rsidRDefault="002E7939" w:rsidP="002E793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bookmarkEnd w:id="6"/>
    <w:bookmarkEnd w:id="7"/>
    <w:p w14:paraId="1E293A51" w14:textId="2CD964FB" w:rsidR="002E7939" w:rsidRDefault="002E7939" w:rsidP="004D6714">
      <w:pPr>
        <w:rPr>
          <w:lang w:val="en-US" w:eastAsia="zh-CN"/>
        </w:rPr>
      </w:pPr>
    </w:p>
    <w:p w14:paraId="7CB471D3" w14:textId="77777777" w:rsidR="0000427D" w:rsidRPr="0000427D" w:rsidRDefault="0000427D" w:rsidP="0000427D">
      <w:bookmarkStart w:id="8" w:name="OLE_LINK5"/>
      <w:bookmarkStart w:id="9" w:name="OLE_LINK6"/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A.</w:t>
      </w:r>
      <w:r w:rsidRPr="0000427D">
        <w:rPr>
          <w:rFonts w:ascii="Helvetica" w:hAnsi="Helvetica"/>
          <w:color w:val="4D4D4D"/>
          <w:shd w:val="clear" w:color="auto" w:fill="FFFFFF"/>
        </w:rPr>
        <w:t> 1 3</w:t>
      </w:r>
      <w:r w:rsidRPr="0000427D">
        <w:rPr>
          <w:rFonts w:ascii="Helvetica" w:hAnsi="Helvetica"/>
          <w:color w:val="4D4D4D"/>
        </w:rPr>
        <w:br/>
      </w: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B.</w:t>
      </w:r>
      <w:r w:rsidRPr="0000427D">
        <w:rPr>
          <w:rFonts w:ascii="Helvetica" w:hAnsi="Helvetica"/>
          <w:color w:val="4D4D4D"/>
          <w:shd w:val="clear" w:color="auto" w:fill="FFFFFF"/>
        </w:rPr>
        <w:t> 2 3</w:t>
      </w:r>
      <w:r w:rsidRPr="0000427D">
        <w:rPr>
          <w:rFonts w:ascii="Helvetica" w:hAnsi="Helvetica"/>
          <w:color w:val="4D4D4D"/>
        </w:rPr>
        <w:br/>
      </w: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C.</w:t>
      </w:r>
      <w:r w:rsidRPr="0000427D">
        <w:rPr>
          <w:rFonts w:ascii="Helvetica" w:hAnsi="Helvetica"/>
          <w:color w:val="4D4D4D"/>
          <w:shd w:val="clear" w:color="auto" w:fill="FFFFFF"/>
        </w:rPr>
        <w:t> The program has a runtime error because x and y are not defined.</w:t>
      </w:r>
      <w:r w:rsidRPr="0000427D">
        <w:rPr>
          <w:rFonts w:ascii="Helvetica" w:hAnsi="Helvetica"/>
          <w:color w:val="4D4D4D"/>
        </w:rPr>
        <w:br/>
      </w: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D.</w:t>
      </w:r>
      <w:r w:rsidRPr="0000427D">
        <w:rPr>
          <w:rFonts w:ascii="Helvetica" w:hAnsi="Helvetica"/>
          <w:color w:val="4D4D4D"/>
          <w:shd w:val="clear" w:color="auto" w:fill="FFFFFF"/>
        </w:rPr>
        <w:t> 3 2</w:t>
      </w:r>
    </w:p>
    <w:bookmarkEnd w:id="8"/>
    <w:bookmarkEnd w:id="9"/>
    <w:p w14:paraId="5E6AFF90" w14:textId="50B56668" w:rsidR="006A2C25" w:rsidRDefault="006A2C25" w:rsidP="006A2C25">
      <w:pPr>
        <w:rPr>
          <w:lang w:val="en-US"/>
        </w:rPr>
      </w:pPr>
    </w:p>
    <w:p w14:paraId="3D08DCD2" w14:textId="53E8D7F1" w:rsidR="0000427D" w:rsidRDefault="0000427D" w:rsidP="0000427D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26B12905" w14:textId="13AA1B70" w:rsidR="0000427D" w:rsidRPr="00EC1F6A" w:rsidRDefault="0000427D" w:rsidP="0000427D">
      <w:pPr>
        <w:shd w:val="clear" w:color="auto" w:fill="FFFFFF"/>
        <w:spacing w:after="225"/>
        <w:textAlignment w:val="baseline"/>
        <w:outlineLvl w:val="2"/>
        <w:rPr>
          <w:rFonts w:ascii="Times" w:hAnsi="Times"/>
          <w:color w:val="444444"/>
        </w:rPr>
      </w:pPr>
      <w:r w:rsidRPr="00EC1F6A">
        <w:rPr>
          <w:rFonts w:ascii="Times" w:hAnsi="Times"/>
          <w:color w:val="444444"/>
        </w:rPr>
        <w:t xml:space="preserve">How many </w:t>
      </w:r>
      <w:proofErr w:type="gramStart"/>
      <w:r w:rsidRPr="00EC1F6A">
        <w:rPr>
          <w:rFonts w:ascii="Times" w:hAnsi="Times"/>
          <w:color w:val="444444"/>
        </w:rPr>
        <w:t>compile</w:t>
      </w:r>
      <w:proofErr w:type="gramEnd"/>
      <w:r w:rsidRPr="00EC1F6A">
        <w:rPr>
          <w:rFonts w:ascii="Times" w:hAnsi="Times"/>
          <w:color w:val="444444"/>
        </w:rPr>
        <w:t xml:space="preserve"> or runtime error you can see in the this code</w:t>
      </w:r>
    </w:p>
    <w:p w14:paraId="6F4CDD38" w14:textId="77777777" w:rsidR="0000427D" w:rsidRDefault="0000427D" w:rsidP="0000427D">
      <w:pPr>
        <w:rPr>
          <w:lang w:val="en-US" w:eastAsia="zh-CN"/>
        </w:rPr>
      </w:pPr>
    </w:p>
    <w:p w14:paraId="04D751DE" w14:textId="40E4F340" w:rsidR="0000427D" w:rsidRDefault="00604059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  <w:bookmarkStart w:id="10" w:name="OLE_LINK16"/>
      <w:bookmarkStart w:id="11" w:name="OLE_LINK17"/>
      <w:r>
        <w:rPr>
          <w:rStyle w:val="kwd"/>
          <w:color w:val="000088"/>
          <w:sz w:val="24"/>
          <w:szCs w:val="24"/>
          <w:bdr w:val="none" w:sz="0" w:space="0" w:color="auto" w:frame="1"/>
        </w:rPr>
        <w:t xml:space="preserve">def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main(</w:t>
      </w:r>
      <w:proofErr w:type="gramEnd"/>
      <w:r>
        <w:rPr>
          <w:rStyle w:val="kwd"/>
          <w:color w:val="000088"/>
          <w:sz w:val="24"/>
          <w:szCs w:val="24"/>
          <w:bdr w:val="none" w:sz="0" w:space="0" w:color="auto" w:frame="1"/>
        </w:rPr>
        <w:t>):</w:t>
      </w:r>
    </w:p>
    <w:p w14:paraId="2A54A296" w14:textId="41F1D90F" w:rsidR="00604059" w:rsidRDefault="00604059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 xml:space="preserve">    x = 5</w:t>
      </w:r>
    </w:p>
    <w:p w14:paraId="7620E345" w14:textId="211223D1" w:rsidR="00604059" w:rsidRDefault="00604059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 xml:space="preserve">    y = 6</w:t>
      </w:r>
    </w:p>
    <w:p w14:paraId="4FF4C76A" w14:textId="5DB10918" w:rsidR="00723CB5" w:rsidRDefault="00723CB5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 xml:space="preserve">    </w:t>
      </w:r>
      <w:r w:rsidR="00D73EEC">
        <w:rPr>
          <w:rStyle w:val="kwd"/>
          <w:color w:val="000088"/>
          <w:sz w:val="24"/>
          <w:szCs w:val="24"/>
          <w:bdr w:val="none" w:sz="0" w:space="0" w:color="auto" w:frame="1"/>
        </w:rPr>
        <w:t xml:space="preserve">res =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="006267C2">
        <w:rPr>
          <w:rStyle w:val="pln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)</w:t>
      </w:r>
    </w:p>
    <w:p w14:paraId="0A9590C1" w14:textId="703661F7" w:rsidR="00723CB5" w:rsidRDefault="00723CB5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print(</w:t>
      </w:r>
      <w:proofErr w:type="spellStart"/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proofErr w:type="gramEnd"/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)</w:t>
      </w:r>
    </w:p>
    <w:p w14:paraId="71592176" w14:textId="77777777" w:rsidR="00D73EEC" w:rsidRDefault="00D73EEC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kwd"/>
          <w:color w:val="000088"/>
          <w:sz w:val="24"/>
          <w:szCs w:val="24"/>
          <w:bdr w:val="none" w:sz="0" w:space="0" w:color="auto" w:frame="1"/>
        </w:rPr>
      </w:pPr>
    </w:p>
    <w:p w14:paraId="72CF981D" w14:textId="7B511242" w:rsidR="0000427D" w:rsidRDefault="0000427D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12" w:name="OLE_LINK3"/>
      <w:bookmarkStart w:id="13" w:name="OLE_LINK4"/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bookmarkEnd w:id="12"/>
      <w:bookmarkEnd w:id="13"/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="00D73EEC"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14:paraId="210B8A98" w14:textId="134CC54B" w:rsidR="0000427D" w:rsidRDefault="0000427D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x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  <w:r w:rsidR="00604059">
        <w:rPr>
          <w:rStyle w:val="pln"/>
          <w:color w:val="000000"/>
          <w:sz w:val="24"/>
          <w:szCs w:val="24"/>
          <w:bdr w:val="none" w:sz="0" w:space="0" w:color="auto" w:frame="1"/>
        </w:rPr>
        <w:t>*x</w:t>
      </w:r>
    </w:p>
    <w:p w14:paraId="52D0BF03" w14:textId="32920848" w:rsidR="0000427D" w:rsidRDefault="0000427D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 w:rsidR="00604059">
        <w:rPr>
          <w:rStyle w:val="pln"/>
          <w:color w:val="000000"/>
          <w:sz w:val="24"/>
          <w:szCs w:val="24"/>
          <w:bdr w:val="none" w:sz="0" w:space="0" w:color="auto" w:frame="1"/>
        </w:rPr>
        <w:t>y = x*y</w:t>
      </w:r>
    </w:p>
    <w:p w14:paraId="2D3CAF1B" w14:textId="036598E4" w:rsidR="0000427D" w:rsidRDefault="0000427D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6BA72164" w14:textId="7ECFF76A" w:rsidR="00D73EEC" w:rsidRDefault="00D73EEC" w:rsidP="000042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un"/>
          <w:color w:val="666600"/>
          <w:sz w:val="24"/>
          <w:szCs w:val="24"/>
          <w:bdr w:val="none" w:sz="0" w:space="0" w:color="auto" w:frame="1"/>
        </w:rPr>
        <w:lastRenderedPageBreak/>
        <w:t>main(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bookmarkEnd w:id="10"/>
    <w:bookmarkEnd w:id="11"/>
    <w:p w14:paraId="2FBFD6DF" w14:textId="3AE6FDB4" w:rsidR="0000427D" w:rsidRDefault="0000427D" w:rsidP="0000427D">
      <w:pPr>
        <w:rPr>
          <w:rStyle w:val="pln"/>
          <w:color w:val="000000"/>
          <w:bdr w:val="none" w:sz="0" w:space="0" w:color="auto" w:frame="1"/>
        </w:rPr>
      </w:pPr>
    </w:p>
    <w:p w14:paraId="2D0ED537" w14:textId="75ADA5DC" w:rsidR="009931B1" w:rsidRDefault="00D73EEC" w:rsidP="00D73EEC">
      <w:pPr>
        <w:rPr>
          <w:rFonts w:ascii="Helvetica" w:hAnsi="Helvetica"/>
          <w:color w:val="4D4D4D"/>
          <w:shd w:val="clear" w:color="auto" w:fill="FFFFFF"/>
        </w:rPr>
      </w:pP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A.</w:t>
      </w:r>
      <w:r w:rsidRPr="0000427D">
        <w:rPr>
          <w:rFonts w:ascii="Helvetica" w:hAnsi="Helvetica"/>
          <w:color w:val="4D4D4D"/>
          <w:shd w:val="clear" w:color="auto" w:fill="FFFFFF"/>
        </w:rPr>
        <w:t> 1</w:t>
      </w:r>
      <w:r w:rsidRPr="0000427D">
        <w:rPr>
          <w:rFonts w:ascii="Helvetica" w:hAnsi="Helvetica"/>
          <w:color w:val="4D4D4D"/>
        </w:rPr>
        <w:br/>
      </w: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B.</w:t>
      </w:r>
      <w:r w:rsidRPr="0000427D">
        <w:rPr>
          <w:rFonts w:ascii="Helvetica" w:hAnsi="Helvetica"/>
          <w:color w:val="4D4D4D"/>
          <w:shd w:val="clear" w:color="auto" w:fill="FFFFFF"/>
        </w:rPr>
        <w:t> 2</w:t>
      </w:r>
      <w:r w:rsidRPr="0000427D">
        <w:rPr>
          <w:rFonts w:ascii="Helvetica" w:hAnsi="Helvetica"/>
          <w:color w:val="4D4D4D"/>
        </w:rPr>
        <w:br/>
      </w:r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C.</w:t>
      </w:r>
      <w:r w:rsidRPr="0000427D">
        <w:rPr>
          <w:rFonts w:ascii="Helvetica" w:hAnsi="Helvetica"/>
          <w:color w:val="4D4D4D"/>
          <w:shd w:val="clear" w:color="auto" w:fill="FFFFFF"/>
        </w:rPr>
        <w:t> </w:t>
      </w:r>
      <w:r w:rsidR="009931B1">
        <w:rPr>
          <w:rFonts w:ascii="Helvetica" w:hAnsi="Helvetica"/>
          <w:color w:val="4D4D4D"/>
          <w:shd w:val="clear" w:color="auto" w:fill="FFFFFF"/>
        </w:rPr>
        <w:t>3</w:t>
      </w:r>
    </w:p>
    <w:p w14:paraId="2DD8E907" w14:textId="5412C9BA" w:rsidR="00D73EEC" w:rsidRPr="0000427D" w:rsidRDefault="00D73EEC" w:rsidP="00D73EEC">
      <w:r w:rsidRPr="000042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D.</w:t>
      </w:r>
      <w:r w:rsidRPr="0000427D">
        <w:rPr>
          <w:rFonts w:ascii="Helvetica" w:hAnsi="Helvetica"/>
          <w:color w:val="4D4D4D"/>
          <w:shd w:val="clear" w:color="auto" w:fill="FFFFFF"/>
        </w:rPr>
        <w:t> </w:t>
      </w:r>
      <w:r w:rsidR="009931B1">
        <w:rPr>
          <w:rFonts w:ascii="Helvetica" w:hAnsi="Helvetica"/>
          <w:color w:val="4D4D4D"/>
          <w:shd w:val="clear" w:color="auto" w:fill="FFFFFF"/>
        </w:rPr>
        <w:t>4</w:t>
      </w:r>
    </w:p>
    <w:p w14:paraId="4A9FBBC8" w14:textId="77777777" w:rsidR="00D73EEC" w:rsidRPr="0000427D" w:rsidRDefault="00D73EEC" w:rsidP="0000427D">
      <w:pPr>
        <w:rPr>
          <w:lang w:val="en-US" w:eastAsia="zh-CN"/>
        </w:rPr>
      </w:pPr>
    </w:p>
    <w:p w14:paraId="7B720F76" w14:textId="2BF60DC0" w:rsidR="009931B1" w:rsidRDefault="009931B1" w:rsidP="009931B1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5D4C869A" w14:textId="77777777" w:rsidR="0054617D" w:rsidRPr="00EC1F6A" w:rsidRDefault="0054617D" w:rsidP="0054617D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</w:pPr>
      <w:r w:rsidRPr="00EC1F6A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 xml:space="preserve">What Is </w:t>
      </w:r>
      <w:proofErr w:type="gramStart"/>
      <w:r w:rsidRPr="00EC1F6A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The</w:t>
      </w:r>
      <w:proofErr w:type="gramEnd"/>
      <w:r w:rsidRPr="00EC1F6A">
        <w:rPr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 xml:space="preserve"> Output Of The Following Code Snippet?</w:t>
      </w:r>
    </w:p>
    <w:p w14:paraId="15CFA4D8" w14:textId="77777777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bookmarkStart w:id="14" w:name="OLE_LINK7"/>
      <w:bookmarkStart w:id="15" w:name="OLE_LINK8"/>
      <w:bookmarkStart w:id="16" w:name="OLE_LINK9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14:paraId="59F3B215" w14:textId="05143B41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def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 w:rsidR="00B504E4">
        <w:rPr>
          <w:rStyle w:val="pun"/>
          <w:color w:val="666600"/>
          <w:sz w:val="24"/>
          <w:szCs w:val="24"/>
          <w:bdr w:val="none" w:sz="0" w:space="0" w:color="auto" w:frame="1"/>
        </w:rPr>
        <w:t>num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14:paraId="7503B1A2" w14:textId="77777777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</w:p>
    <w:p w14:paraId="29C2842C" w14:textId="01B1C2F4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un"/>
          <w:color w:val="6666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1B90B846" w14:textId="54431D27" w:rsidR="004750BF" w:rsidRDefault="004750BF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 xml:space="preserve">    return num</w:t>
      </w:r>
    </w:p>
    <w:p w14:paraId="26554A40" w14:textId="77777777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14:paraId="310E50EB" w14:textId="239C36C0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func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 w:rsidR="00A71149">
        <w:rPr>
          <w:rStyle w:val="pun"/>
          <w:color w:val="666600"/>
          <w:sz w:val="24"/>
          <w:szCs w:val="24"/>
          <w:bdr w:val="none" w:sz="0" w:space="0" w:color="auto" w:frame="1"/>
        </w:rPr>
        <w:t>num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14:paraId="0D430EC8" w14:textId="77777777" w:rsidR="0054617D" w:rsidRDefault="0054617D" w:rsidP="0054617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num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bookmarkEnd w:id="14"/>
    <w:bookmarkEnd w:id="15"/>
    <w:bookmarkEnd w:id="16"/>
    <w:p w14:paraId="197A4FFA" w14:textId="469BFFC6" w:rsidR="009931B1" w:rsidRDefault="009931B1" w:rsidP="009931B1">
      <w:pPr>
        <w:rPr>
          <w:lang w:val="en-US" w:eastAsia="zh-CN"/>
        </w:rPr>
      </w:pPr>
    </w:p>
    <w:p w14:paraId="2C6AA47A" w14:textId="4EE64F1B" w:rsidR="0054617D" w:rsidRPr="0054617D" w:rsidRDefault="0054617D" w:rsidP="0054617D">
      <w:r w:rsidRPr="005461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A.</w:t>
      </w:r>
      <w:r w:rsidRPr="0054617D">
        <w:rPr>
          <w:rFonts w:ascii="Helvetica" w:hAnsi="Helvetica"/>
          <w:color w:val="4D4D4D"/>
          <w:shd w:val="clear" w:color="auto" w:fill="FFFFFF"/>
        </w:rPr>
        <w:t> 1 4</w:t>
      </w:r>
      <w:r w:rsidRPr="0054617D">
        <w:rPr>
          <w:rFonts w:ascii="Helvetica" w:hAnsi="Helvetica"/>
          <w:color w:val="4D4D4D"/>
        </w:rPr>
        <w:br/>
      </w:r>
      <w:r w:rsidRPr="005461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B.</w:t>
      </w:r>
      <w:r w:rsidRPr="0054617D">
        <w:rPr>
          <w:rFonts w:ascii="Helvetica" w:hAnsi="Helvetica"/>
          <w:color w:val="4D4D4D"/>
          <w:shd w:val="clear" w:color="auto" w:fill="FFFFFF"/>
        </w:rPr>
        <w:t> 4 1</w:t>
      </w:r>
      <w:r w:rsidRPr="0054617D">
        <w:rPr>
          <w:rFonts w:ascii="Helvetica" w:hAnsi="Helvetica"/>
          <w:color w:val="4D4D4D"/>
        </w:rPr>
        <w:br/>
      </w:r>
      <w:r w:rsidR="0035424F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C</w:t>
      </w:r>
      <w:r w:rsidRPr="005461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.</w:t>
      </w:r>
      <w:r w:rsidRPr="0054617D">
        <w:rPr>
          <w:rFonts w:ascii="Helvetica" w:hAnsi="Helvetica"/>
          <w:color w:val="4D4D4D"/>
          <w:shd w:val="clear" w:color="auto" w:fill="FFFFFF"/>
        </w:rPr>
        <w:t> 4 4</w:t>
      </w:r>
    </w:p>
    <w:p w14:paraId="768CC242" w14:textId="7C97BC6B" w:rsidR="0035424F" w:rsidRPr="0054617D" w:rsidRDefault="0035424F" w:rsidP="0035424F">
      <w:r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E</w:t>
      </w:r>
      <w:r w:rsidRPr="0054617D">
        <w:rPr>
          <w:rFonts w:ascii="Helvetica" w:hAnsi="Helvetica"/>
          <w:b/>
          <w:bCs/>
          <w:color w:val="4D4D4D"/>
          <w:bdr w:val="none" w:sz="0" w:space="0" w:color="auto" w:frame="1"/>
          <w:shd w:val="clear" w:color="auto" w:fill="FFFFFF"/>
        </w:rPr>
        <w:t>.</w:t>
      </w:r>
      <w:r w:rsidRPr="0054617D">
        <w:rPr>
          <w:rFonts w:ascii="Helvetica" w:hAnsi="Helvetica"/>
          <w:color w:val="4D4D4D"/>
          <w:shd w:val="clear" w:color="auto" w:fill="FFFFFF"/>
        </w:rPr>
        <w:t> </w:t>
      </w:r>
      <w:r>
        <w:rPr>
          <w:rFonts w:ascii="Helvetica" w:hAnsi="Helvetica"/>
          <w:color w:val="4D4D4D"/>
          <w:shd w:val="clear" w:color="auto" w:fill="FFFFFF"/>
        </w:rPr>
        <w:t>Error</w:t>
      </w:r>
    </w:p>
    <w:p w14:paraId="69B03102" w14:textId="77777777" w:rsidR="0054617D" w:rsidRPr="009931B1" w:rsidRDefault="0054617D" w:rsidP="009931B1">
      <w:pPr>
        <w:rPr>
          <w:lang w:val="en-US" w:eastAsia="zh-CN"/>
        </w:rPr>
      </w:pPr>
    </w:p>
    <w:p w14:paraId="5A268D21" w14:textId="77777777" w:rsidR="0000427D" w:rsidRPr="006A2C25" w:rsidRDefault="0000427D" w:rsidP="006A2C25">
      <w:pPr>
        <w:rPr>
          <w:rStyle w:val="Emphasis"/>
          <w:i w:val="0"/>
          <w:iCs w:val="0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5D5F" w14:textId="77777777" w:rsidR="005A6F82" w:rsidRDefault="005A6F82" w:rsidP="00E46779">
      <w:r>
        <w:separator/>
      </w:r>
    </w:p>
  </w:endnote>
  <w:endnote w:type="continuationSeparator" w:id="0">
    <w:p w14:paraId="1211AFA2" w14:textId="77777777" w:rsidR="005A6F82" w:rsidRDefault="005A6F82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4EBB" w14:textId="77777777" w:rsidR="005A6F82" w:rsidRDefault="005A6F82" w:rsidP="00E46779">
      <w:r>
        <w:separator/>
      </w:r>
    </w:p>
  </w:footnote>
  <w:footnote w:type="continuationSeparator" w:id="0">
    <w:p w14:paraId="4AB2F88A" w14:textId="77777777" w:rsidR="005A6F82" w:rsidRDefault="005A6F82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4BC1"/>
    <w:multiLevelType w:val="hybridMultilevel"/>
    <w:tmpl w:val="E1B6B73A"/>
    <w:lvl w:ilvl="0" w:tplc="7FD8F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105B1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F516A0C"/>
    <w:multiLevelType w:val="hybridMultilevel"/>
    <w:tmpl w:val="49083E34"/>
    <w:lvl w:ilvl="0" w:tplc="D09E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80A2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53B5"/>
    <w:multiLevelType w:val="hybridMultilevel"/>
    <w:tmpl w:val="1ABE6218"/>
    <w:lvl w:ilvl="0" w:tplc="5226F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8627E"/>
    <w:multiLevelType w:val="hybridMultilevel"/>
    <w:tmpl w:val="7FDA2C10"/>
    <w:lvl w:ilvl="0" w:tplc="DF9860F8">
      <w:start w:val="1"/>
      <w:numFmt w:val="upperLetter"/>
      <w:lvlText w:val="%1-"/>
      <w:lvlJc w:val="left"/>
      <w:pPr>
        <w:ind w:left="72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173B2"/>
    <w:multiLevelType w:val="hybridMultilevel"/>
    <w:tmpl w:val="7D686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F27A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E493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82306"/>
    <w:multiLevelType w:val="hybridMultilevel"/>
    <w:tmpl w:val="F40880CC"/>
    <w:lvl w:ilvl="0" w:tplc="875C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C3CA6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4" w15:restartNumberingAfterBreak="0">
    <w:nsid w:val="7EE8532B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169">
    <w:abstractNumId w:val="22"/>
  </w:num>
  <w:num w:numId="2" w16cid:durableId="473329406">
    <w:abstractNumId w:val="24"/>
  </w:num>
  <w:num w:numId="3" w16cid:durableId="1931355217">
    <w:abstractNumId w:val="28"/>
  </w:num>
  <w:num w:numId="4" w16cid:durableId="1425222160">
    <w:abstractNumId w:val="16"/>
  </w:num>
  <w:num w:numId="5" w16cid:durableId="1185944596">
    <w:abstractNumId w:val="0"/>
  </w:num>
  <w:num w:numId="6" w16cid:durableId="834221734">
    <w:abstractNumId w:val="38"/>
  </w:num>
  <w:num w:numId="7" w16cid:durableId="2034265648">
    <w:abstractNumId w:val="5"/>
  </w:num>
  <w:num w:numId="8" w16cid:durableId="1449008000">
    <w:abstractNumId w:val="1"/>
  </w:num>
  <w:num w:numId="9" w16cid:durableId="517475137">
    <w:abstractNumId w:val="40"/>
  </w:num>
  <w:num w:numId="10" w16cid:durableId="391853377">
    <w:abstractNumId w:val="27"/>
  </w:num>
  <w:num w:numId="11" w16cid:durableId="9382367">
    <w:abstractNumId w:val="37"/>
  </w:num>
  <w:num w:numId="12" w16cid:durableId="560293974">
    <w:abstractNumId w:val="11"/>
  </w:num>
  <w:num w:numId="13" w16cid:durableId="1075125744">
    <w:abstractNumId w:val="25"/>
  </w:num>
  <w:num w:numId="14" w16cid:durableId="96800709">
    <w:abstractNumId w:val="33"/>
  </w:num>
  <w:num w:numId="15" w16cid:durableId="1104304257">
    <w:abstractNumId w:val="42"/>
  </w:num>
  <w:num w:numId="16" w16cid:durableId="537858047">
    <w:abstractNumId w:val="29"/>
  </w:num>
  <w:num w:numId="17" w16cid:durableId="716129491">
    <w:abstractNumId w:val="8"/>
  </w:num>
  <w:num w:numId="18" w16cid:durableId="2028172254">
    <w:abstractNumId w:val="20"/>
  </w:num>
  <w:num w:numId="19" w16cid:durableId="1424182113">
    <w:abstractNumId w:val="9"/>
  </w:num>
  <w:num w:numId="20" w16cid:durableId="1333071254">
    <w:abstractNumId w:val="26"/>
  </w:num>
  <w:num w:numId="21" w16cid:durableId="228657358">
    <w:abstractNumId w:val="30"/>
  </w:num>
  <w:num w:numId="22" w16cid:durableId="904415109">
    <w:abstractNumId w:val="7"/>
  </w:num>
  <w:num w:numId="23" w16cid:durableId="1903708768">
    <w:abstractNumId w:val="6"/>
  </w:num>
  <w:num w:numId="24" w16cid:durableId="703601097">
    <w:abstractNumId w:val="4"/>
  </w:num>
  <w:num w:numId="25" w16cid:durableId="960694247">
    <w:abstractNumId w:val="32"/>
  </w:num>
  <w:num w:numId="26" w16cid:durableId="1777672949">
    <w:abstractNumId w:val="35"/>
  </w:num>
  <w:num w:numId="27" w16cid:durableId="280113306">
    <w:abstractNumId w:val="14"/>
  </w:num>
  <w:num w:numId="28" w16cid:durableId="1990742527">
    <w:abstractNumId w:val="17"/>
  </w:num>
  <w:num w:numId="29" w16cid:durableId="2061662875">
    <w:abstractNumId w:val="10"/>
  </w:num>
  <w:num w:numId="30" w16cid:durableId="754011395">
    <w:abstractNumId w:val="15"/>
  </w:num>
  <w:num w:numId="31" w16cid:durableId="1143547216">
    <w:abstractNumId w:val="12"/>
  </w:num>
  <w:num w:numId="32" w16cid:durableId="1496141608">
    <w:abstractNumId w:val="31"/>
  </w:num>
  <w:num w:numId="33" w16cid:durableId="1827823254">
    <w:abstractNumId w:val="2"/>
  </w:num>
  <w:num w:numId="34" w16cid:durableId="1234856175">
    <w:abstractNumId w:val="34"/>
  </w:num>
  <w:num w:numId="35" w16cid:durableId="553124025">
    <w:abstractNumId w:val="19"/>
  </w:num>
  <w:num w:numId="36" w16cid:durableId="1577351870">
    <w:abstractNumId w:val="44"/>
  </w:num>
  <w:num w:numId="37" w16cid:durableId="1832792523">
    <w:abstractNumId w:val="41"/>
  </w:num>
  <w:num w:numId="38" w16cid:durableId="420564179">
    <w:abstractNumId w:val="13"/>
  </w:num>
  <w:num w:numId="39" w16cid:durableId="2004971008">
    <w:abstractNumId w:val="43"/>
  </w:num>
  <w:num w:numId="40" w16cid:durableId="1640067069">
    <w:abstractNumId w:val="39"/>
  </w:num>
  <w:num w:numId="41" w16cid:durableId="10955870">
    <w:abstractNumId w:val="36"/>
  </w:num>
  <w:num w:numId="42" w16cid:durableId="200899098">
    <w:abstractNumId w:val="23"/>
  </w:num>
  <w:num w:numId="43" w16cid:durableId="880820434">
    <w:abstractNumId w:val="21"/>
  </w:num>
  <w:num w:numId="44" w16cid:durableId="1889758313">
    <w:abstractNumId w:val="18"/>
  </w:num>
  <w:num w:numId="45" w16cid:durableId="698238878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427D"/>
    <w:rsid w:val="00007C2D"/>
    <w:rsid w:val="000117D6"/>
    <w:rsid w:val="00015036"/>
    <w:rsid w:val="0003155B"/>
    <w:rsid w:val="00033BBD"/>
    <w:rsid w:val="00036C40"/>
    <w:rsid w:val="0006784F"/>
    <w:rsid w:val="00072064"/>
    <w:rsid w:val="00081A02"/>
    <w:rsid w:val="00090CEC"/>
    <w:rsid w:val="000A08D7"/>
    <w:rsid w:val="000A55FF"/>
    <w:rsid w:val="000B0716"/>
    <w:rsid w:val="000B0924"/>
    <w:rsid w:val="000B0E43"/>
    <w:rsid w:val="000B16BA"/>
    <w:rsid w:val="000B462E"/>
    <w:rsid w:val="000B66CB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61C8E"/>
    <w:rsid w:val="0017123A"/>
    <w:rsid w:val="0017178B"/>
    <w:rsid w:val="00177A06"/>
    <w:rsid w:val="00181142"/>
    <w:rsid w:val="00184732"/>
    <w:rsid w:val="00184D1C"/>
    <w:rsid w:val="00185B0E"/>
    <w:rsid w:val="001A53A2"/>
    <w:rsid w:val="001C3C11"/>
    <w:rsid w:val="001D4918"/>
    <w:rsid w:val="001D4F79"/>
    <w:rsid w:val="001E5E27"/>
    <w:rsid w:val="002050A9"/>
    <w:rsid w:val="00214422"/>
    <w:rsid w:val="00253014"/>
    <w:rsid w:val="00256E5E"/>
    <w:rsid w:val="00293BD7"/>
    <w:rsid w:val="002B080E"/>
    <w:rsid w:val="002B2959"/>
    <w:rsid w:val="002B5547"/>
    <w:rsid w:val="002B7F60"/>
    <w:rsid w:val="002D1291"/>
    <w:rsid w:val="002E7939"/>
    <w:rsid w:val="002F4F29"/>
    <w:rsid w:val="00300A14"/>
    <w:rsid w:val="00304B8A"/>
    <w:rsid w:val="003250C0"/>
    <w:rsid w:val="003410B9"/>
    <w:rsid w:val="00351C15"/>
    <w:rsid w:val="0035208B"/>
    <w:rsid w:val="00352A37"/>
    <w:rsid w:val="0035424F"/>
    <w:rsid w:val="0036344E"/>
    <w:rsid w:val="00373DB7"/>
    <w:rsid w:val="00383C55"/>
    <w:rsid w:val="003D1F72"/>
    <w:rsid w:val="003D619A"/>
    <w:rsid w:val="003D6FDE"/>
    <w:rsid w:val="003E1221"/>
    <w:rsid w:val="003E2545"/>
    <w:rsid w:val="003E7943"/>
    <w:rsid w:val="003F5633"/>
    <w:rsid w:val="004057B8"/>
    <w:rsid w:val="00410CB9"/>
    <w:rsid w:val="00423FC6"/>
    <w:rsid w:val="00440BFD"/>
    <w:rsid w:val="004413EF"/>
    <w:rsid w:val="004442C4"/>
    <w:rsid w:val="00462458"/>
    <w:rsid w:val="00472E57"/>
    <w:rsid w:val="004750BF"/>
    <w:rsid w:val="00475FCE"/>
    <w:rsid w:val="0048740B"/>
    <w:rsid w:val="004901FC"/>
    <w:rsid w:val="00493D1F"/>
    <w:rsid w:val="004A46F7"/>
    <w:rsid w:val="004A6E1B"/>
    <w:rsid w:val="004C1942"/>
    <w:rsid w:val="004C37B7"/>
    <w:rsid w:val="004C73AD"/>
    <w:rsid w:val="004D25D8"/>
    <w:rsid w:val="004D3C87"/>
    <w:rsid w:val="004D6714"/>
    <w:rsid w:val="004E622A"/>
    <w:rsid w:val="004F0123"/>
    <w:rsid w:val="00501E69"/>
    <w:rsid w:val="00504DDC"/>
    <w:rsid w:val="00520E0B"/>
    <w:rsid w:val="00521DF4"/>
    <w:rsid w:val="0052754F"/>
    <w:rsid w:val="00530427"/>
    <w:rsid w:val="005355D6"/>
    <w:rsid w:val="00540B21"/>
    <w:rsid w:val="0054617D"/>
    <w:rsid w:val="005513C1"/>
    <w:rsid w:val="00564C1F"/>
    <w:rsid w:val="005814EA"/>
    <w:rsid w:val="005816F7"/>
    <w:rsid w:val="00590AEA"/>
    <w:rsid w:val="005A6F82"/>
    <w:rsid w:val="005C0BF1"/>
    <w:rsid w:val="005C205E"/>
    <w:rsid w:val="005F0CD5"/>
    <w:rsid w:val="005F234E"/>
    <w:rsid w:val="00601536"/>
    <w:rsid w:val="00604059"/>
    <w:rsid w:val="006106BC"/>
    <w:rsid w:val="00610893"/>
    <w:rsid w:val="006267C2"/>
    <w:rsid w:val="00627E05"/>
    <w:rsid w:val="00631BA2"/>
    <w:rsid w:val="00650BD8"/>
    <w:rsid w:val="00657E97"/>
    <w:rsid w:val="00673B4E"/>
    <w:rsid w:val="00677872"/>
    <w:rsid w:val="00695201"/>
    <w:rsid w:val="006A2C25"/>
    <w:rsid w:val="006C2A7F"/>
    <w:rsid w:val="006D3A14"/>
    <w:rsid w:val="006D62BF"/>
    <w:rsid w:val="006E626E"/>
    <w:rsid w:val="00710180"/>
    <w:rsid w:val="00715D0F"/>
    <w:rsid w:val="00723CB5"/>
    <w:rsid w:val="007339CB"/>
    <w:rsid w:val="007411D8"/>
    <w:rsid w:val="0074127C"/>
    <w:rsid w:val="007441B0"/>
    <w:rsid w:val="00746151"/>
    <w:rsid w:val="00755F8F"/>
    <w:rsid w:val="007607D6"/>
    <w:rsid w:val="00760C74"/>
    <w:rsid w:val="0078418F"/>
    <w:rsid w:val="007B1601"/>
    <w:rsid w:val="007B5ECC"/>
    <w:rsid w:val="007D564E"/>
    <w:rsid w:val="007E1A90"/>
    <w:rsid w:val="008006A7"/>
    <w:rsid w:val="008160ED"/>
    <w:rsid w:val="00821BFD"/>
    <w:rsid w:val="00851DBD"/>
    <w:rsid w:val="0088585B"/>
    <w:rsid w:val="00892042"/>
    <w:rsid w:val="00892B3E"/>
    <w:rsid w:val="008943EC"/>
    <w:rsid w:val="00897398"/>
    <w:rsid w:val="008B0B05"/>
    <w:rsid w:val="008C0981"/>
    <w:rsid w:val="008C0A20"/>
    <w:rsid w:val="008C2BF3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53602"/>
    <w:rsid w:val="00962865"/>
    <w:rsid w:val="009705E4"/>
    <w:rsid w:val="009926F1"/>
    <w:rsid w:val="009931B1"/>
    <w:rsid w:val="009974E3"/>
    <w:rsid w:val="009A5802"/>
    <w:rsid w:val="009B6806"/>
    <w:rsid w:val="009C43E8"/>
    <w:rsid w:val="009E0759"/>
    <w:rsid w:val="00A00911"/>
    <w:rsid w:val="00A06FBC"/>
    <w:rsid w:val="00A11F68"/>
    <w:rsid w:val="00A12C5B"/>
    <w:rsid w:val="00A25AC9"/>
    <w:rsid w:val="00A35570"/>
    <w:rsid w:val="00A3641B"/>
    <w:rsid w:val="00A42437"/>
    <w:rsid w:val="00A432A3"/>
    <w:rsid w:val="00A43B8C"/>
    <w:rsid w:val="00A45044"/>
    <w:rsid w:val="00A4688E"/>
    <w:rsid w:val="00A609B0"/>
    <w:rsid w:val="00A61C78"/>
    <w:rsid w:val="00A710DF"/>
    <w:rsid w:val="00A71149"/>
    <w:rsid w:val="00A85742"/>
    <w:rsid w:val="00A90FDA"/>
    <w:rsid w:val="00A975D3"/>
    <w:rsid w:val="00AA24D4"/>
    <w:rsid w:val="00AA70F3"/>
    <w:rsid w:val="00AD1216"/>
    <w:rsid w:val="00B01FBA"/>
    <w:rsid w:val="00B03C69"/>
    <w:rsid w:val="00B04D37"/>
    <w:rsid w:val="00B13912"/>
    <w:rsid w:val="00B13C83"/>
    <w:rsid w:val="00B23EDE"/>
    <w:rsid w:val="00B2697A"/>
    <w:rsid w:val="00B26CC2"/>
    <w:rsid w:val="00B468D3"/>
    <w:rsid w:val="00B504E4"/>
    <w:rsid w:val="00B51C56"/>
    <w:rsid w:val="00B5426E"/>
    <w:rsid w:val="00B56221"/>
    <w:rsid w:val="00B62F05"/>
    <w:rsid w:val="00B70E95"/>
    <w:rsid w:val="00B92B26"/>
    <w:rsid w:val="00B96E1D"/>
    <w:rsid w:val="00BA1A79"/>
    <w:rsid w:val="00BB1BDD"/>
    <w:rsid w:val="00BB61CE"/>
    <w:rsid w:val="00BB64E4"/>
    <w:rsid w:val="00BC3F75"/>
    <w:rsid w:val="00BC58B2"/>
    <w:rsid w:val="00BE0C9A"/>
    <w:rsid w:val="00BE5F7F"/>
    <w:rsid w:val="00BF075A"/>
    <w:rsid w:val="00C0273B"/>
    <w:rsid w:val="00C04033"/>
    <w:rsid w:val="00C12C0C"/>
    <w:rsid w:val="00C22A9D"/>
    <w:rsid w:val="00C54183"/>
    <w:rsid w:val="00C7053B"/>
    <w:rsid w:val="00C71AD0"/>
    <w:rsid w:val="00C82995"/>
    <w:rsid w:val="00C90D2F"/>
    <w:rsid w:val="00CE3738"/>
    <w:rsid w:val="00D023C6"/>
    <w:rsid w:val="00D05590"/>
    <w:rsid w:val="00D24C73"/>
    <w:rsid w:val="00D348BE"/>
    <w:rsid w:val="00D40A36"/>
    <w:rsid w:val="00D434E8"/>
    <w:rsid w:val="00D44346"/>
    <w:rsid w:val="00D52662"/>
    <w:rsid w:val="00D52C1D"/>
    <w:rsid w:val="00D6443B"/>
    <w:rsid w:val="00D645B6"/>
    <w:rsid w:val="00D73B04"/>
    <w:rsid w:val="00D73EEC"/>
    <w:rsid w:val="00D81946"/>
    <w:rsid w:val="00DA2839"/>
    <w:rsid w:val="00DA6E4B"/>
    <w:rsid w:val="00DC2C61"/>
    <w:rsid w:val="00DD6DB2"/>
    <w:rsid w:val="00DE57C0"/>
    <w:rsid w:val="00DF0605"/>
    <w:rsid w:val="00DF6AE1"/>
    <w:rsid w:val="00E271B7"/>
    <w:rsid w:val="00E42AF1"/>
    <w:rsid w:val="00E42DBA"/>
    <w:rsid w:val="00E45544"/>
    <w:rsid w:val="00E46779"/>
    <w:rsid w:val="00E67F71"/>
    <w:rsid w:val="00E82749"/>
    <w:rsid w:val="00EA38AD"/>
    <w:rsid w:val="00EA3B4A"/>
    <w:rsid w:val="00EB171B"/>
    <w:rsid w:val="00EB3552"/>
    <w:rsid w:val="00EB68EB"/>
    <w:rsid w:val="00EC1F6A"/>
    <w:rsid w:val="00EC6528"/>
    <w:rsid w:val="00ED5FF4"/>
    <w:rsid w:val="00EF2EB9"/>
    <w:rsid w:val="00F21CA1"/>
    <w:rsid w:val="00F26A3B"/>
    <w:rsid w:val="00F273C2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EEC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uiPriority w:val="9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E05"/>
    <w:rPr>
      <w:rFonts w:ascii="Courier New" w:eastAsia="Times New Roman" w:hAnsi="Courier New" w:cs="Courier New"/>
      <w:lang w:val="en-CA"/>
    </w:rPr>
  </w:style>
  <w:style w:type="character" w:customStyle="1" w:styleId="kwd">
    <w:name w:val="kwd"/>
    <w:basedOn w:val="DefaultParagraphFont"/>
    <w:rsid w:val="00627E05"/>
  </w:style>
  <w:style w:type="character" w:customStyle="1" w:styleId="pln">
    <w:name w:val="pln"/>
    <w:basedOn w:val="DefaultParagraphFont"/>
    <w:rsid w:val="00627E05"/>
  </w:style>
  <w:style w:type="character" w:customStyle="1" w:styleId="pun">
    <w:name w:val="pun"/>
    <w:basedOn w:val="DefaultParagraphFont"/>
    <w:rsid w:val="00627E05"/>
  </w:style>
  <w:style w:type="character" w:customStyle="1" w:styleId="com">
    <w:name w:val="com"/>
    <w:basedOn w:val="DefaultParagraphFont"/>
    <w:rsid w:val="00627E05"/>
  </w:style>
  <w:style w:type="character" w:customStyle="1" w:styleId="lit">
    <w:name w:val="lit"/>
    <w:basedOn w:val="DefaultParagraphFont"/>
    <w:rsid w:val="00627E05"/>
  </w:style>
  <w:style w:type="character" w:styleId="Strong">
    <w:name w:val="Strong"/>
    <w:basedOn w:val="DefaultParagraphFont"/>
    <w:uiPriority w:val="22"/>
    <w:qFormat/>
    <w:rsid w:val="00EF2EB9"/>
    <w:rPr>
      <w:b/>
      <w:bCs/>
    </w:rPr>
  </w:style>
  <w:style w:type="character" w:customStyle="1" w:styleId="str">
    <w:name w:val="str"/>
    <w:basedOn w:val="DefaultParagraphFont"/>
    <w:rsid w:val="004D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E8FDC-6751-3448-B6D9-5E3FD836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151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101</cp:revision>
  <cp:lastPrinted>2019-05-08T03:22:00Z</cp:lastPrinted>
  <dcterms:created xsi:type="dcterms:W3CDTF">2019-05-10T07:19:00Z</dcterms:created>
  <dcterms:modified xsi:type="dcterms:W3CDTF">2022-05-18T21:55:00Z</dcterms:modified>
</cp:coreProperties>
</file>