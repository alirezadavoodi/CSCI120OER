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C54258A" w14:textId="77777777" w:rsidR="00B17CC0" w:rsidRDefault="00B17CC0" w:rsidP="00B17CC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3311107" w14:textId="77777777" w:rsidR="00B17CC0" w:rsidRPr="008D6AE7" w:rsidRDefault="00B17CC0" w:rsidP="00B17CC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2C66F09E" w14:textId="7D0AB9E2" w:rsidR="00B17CC0" w:rsidRPr="00151915" w:rsidRDefault="00B17CC0" w:rsidP="00B17CC0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077059">
        <w:rPr>
          <w:bCs w:val="0"/>
          <w:sz w:val="22"/>
          <w:szCs w:val="22"/>
          <w:lang w:val="en-CA"/>
        </w:rPr>
        <w:t>5</w:t>
      </w:r>
      <w:r>
        <w:rPr>
          <w:bCs w:val="0"/>
          <w:sz w:val="22"/>
          <w:szCs w:val="22"/>
          <w:lang w:val="en-CA"/>
        </w:rPr>
        <w:t xml:space="preserve">: </w:t>
      </w:r>
      <w:r>
        <w:rPr>
          <w:b w:val="0"/>
          <w:sz w:val="22"/>
          <w:szCs w:val="22"/>
          <w:lang w:val="en-CA"/>
        </w:rPr>
        <w:t>Iteration</w:t>
      </w:r>
    </w:p>
    <w:p w14:paraId="0429A449" w14:textId="0F3E8739" w:rsidR="00B17CC0" w:rsidRDefault="00B17CC0" w:rsidP="00B17CC0">
      <w:pPr>
        <w:pStyle w:val="Heading3"/>
        <w:spacing w:after="120"/>
        <w:jc w:val="center"/>
        <w:rPr>
          <w:b w:val="0"/>
          <w:u w:val="single"/>
        </w:rPr>
      </w:pPr>
      <w:r>
        <w:rPr>
          <w:b w:val="0"/>
          <w:sz w:val="22"/>
          <w:szCs w:val="22"/>
          <w:lang w:val="en-CA"/>
        </w:rPr>
        <w:t>Chapter</w:t>
      </w:r>
      <w:r w:rsidR="00077059">
        <w:rPr>
          <w:b w:val="0"/>
          <w:sz w:val="22"/>
          <w:szCs w:val="22"/>
          <w:lang w:val="en-CA"/>
        </w:rPr>
        <w:t>5</w:t>
      </w:r>
      <w:r>
        <w:rPr>
          <w:b w:val="0"/>
          <w:sz w:val="22"/>
          <w:szCs w:val="22"/>
          <w:lang w:val="en-CA"/>
        </w:rPr>
        <w:t>-Sample Coding</w:t>
      </w:r>
    </w:p>
    <w:p w14:paraId="7FF644B0" w14:textId="77777777" w:rsidR="003C05BB" w:rsidRDefault="003C05BB" w:rsidP="003C05BB">
      <w:pPr>
        <w:rPr>
          <w:rFonts w:ascii="Arial" w:hAnsi="Arial" w:cs="Arial"/>
          <w:b/>
          <w:bCs/>
          <w:u w:val="single"/>
          <w:lang w:val="en-CA"/>
        </w:rPr>
      </w:pPr>
    </w:p>
    <w:p w14:paraId="25B607DA" w14:textId="77777777" w:rsidR="003C05BB" w:rsidRPr="005F0425" w:rsidRDefault="003C05BB" w:rsidP="003C05BB">
      <w:pPr>
        <w:rPr>
          <w:rFonts w:ascii="Arial" w:hAnsi="Arial" w:cs="Arial"/>
          <w:lang w:val="en-CA"/>
        </w:rPr>
      </w:pPr>
    </w:p>
    <w:p w14:paraId="53581009" w14:textId="77777777" w:rsidR="003C05BB" w:rsidRPr="005F0425" w:rsidRDefault="003C05BB" w:rsidP="003C05BB">
      <w:pPr>
        <w:jc w:val="center"/>
        <w:rPr>
          <w:rFonts w:ascii="Arial" w:hAnsi="Arial" w:cs="Arial"/>
          <w:lang w:val="en-CA" w:eastAsia="en-US"/>
        </w:rPr>
      </w:pPr>
    </w:p>
    <w:p w14:paraId="746BFAF0" w14:textId="77777777" w:rsidR="003C05BB" w:rsidRPr="005F0425" w:rsidRDefault="003C05BB" w:rsidP="003C05B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E4FD" wp14:editId="4F10B319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68B30" w14:textId="77777777" w:rsidR="003C05BB" w:rsidRPr="00907EEA" w:rsidRDefault="003C05BB" w:rsidP="003C05B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03B65981" w14:textId="77777777" w:rsidR="003C05BB" w:rsidRPr="00907EEA" w:rsidRDefault="003C05BB" w:rsidP="003C05B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5944BA9" w14:textId="77777777" w:rsidR="003C05BB" w:rsidRPr="00907EEA" w:rsidRDefault="003C05BB" w:rsidP="003C05B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52742CD" w14:textId="77777777" w:rsidR="003C05BB" w:rsidRDefault="003C05BB" w:rsidP="003C05B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E3A72FC" w14:textId="77777777" w:rsidR="003C05BB" w:rsidRDefault="003C05BB" w:rsidP="003C05B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35A1672" w14:textId="77777777" w:rsidR="003C05BB" w:rsidRPr="009666D8" w:rsidRDefault="003C05BB" w:rsidP="003C05BB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421BF8A4" w14:textId="77777777" w:rsidR="003C05BB" w:rsidRDefault="003C05BB" w:rsidP="003C05B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461E94A1" w14:textId="77777777" w:rsidR="003C05BB" w:rsidRPr="00733D47" w:rsidRDefault="003C05BB" w:rsidP="003C05BB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FE4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0A268B30" w14:textId="77777777" w:rsidR="003C05BB" w:rsidRPr="00907EEA" w:rsidRDefault="003C05BB" w:rsidP="003C05B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03B65981" w14:textId="77777777" w:rsidR="003C05BB" w:rsidRPr="00907EEA" w:rsidRDefault="003C05BB" w:rsidP="003C05B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5944BA9" w14:textId="77777777" w:rsidR="003C05BB" w:rsidRPr="00907EEA" w:rsidRDefault="003C05BB" w:rsidP="003C05B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52742CD" w14:textId="77777777" w:rsidR="003C05BB" w:rsidRDefault="003C05BB" w:rsidP="003C05B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E3A72FC" w14:textId="77777777" w:rsidR="003C05BB" w:rsidRDefault="003C05BB" w:rsidP="003C05B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35A1672" w14:textId="77777777" w:rsidR="003C05BB" w:rsidRPr="009666D8" w:rsidRDefault="003C05BB" w:rsidP="003C05BB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421BF8A4" w14:textId="77777777" w:rsidR="003C05BB" w:rsidRDefault="003C05BB" w:rsidP="003C05B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461E94A1" w14:textId="77777777" w:rsidR="003C05BB" w:rsidRPr="00733D47" w:rsidRDefault="003C05BB" w:rsidP="003C05BB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D86C8F0" w14:textId="77777777" w:rsidR="003C05BB" w:rsidRPr="005F0425" w:rsidRDefault="003C05BB" w:rsidP="003C05BB">
      <w:pPr>
        <w:rPr>
          <w:rFonts w:ascii="Arial" w:hAnsi="Arial" w:cs="Arial"/>
          <w:lang w:val="en-CA"/>
        </w:rPr>
      </w:pPr>
    </w:p>
    <w:p w14:paraId="5F2199B2" w14:textId="67B207DA" w:rsidR="000B0924" w:rsidRPr="001A634E" w:rsidRDefault="003C05BB" w:rsidP="001A634E">
      <w:pPr>
        <w:widowControl/>
        <w:jc w:val="left"/>
        <w:rPr>
          <w:rFonts w:ascii="Arial" w:hAnsi="Arial" w:cs="Arial"/>
          <w:b/>
          <w:bCs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5EF8CEED" w14:textId="205BC931" w:rsidR="001A634E" w:rsidRPr="001424BF" w:rsidRDefault="001A634E" w:rsidP="001A634E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7769F01F" w14:textId="14F78FD2" w:rsidR="00AF7375" w:rsidRPr="007C3B0C" w:rsidRDefault="00AF7375" w:rsidP="007C3B0C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color w:val="222222"/>
        </w:rPr>
        <w:t xml:space="preserve">Write </w:t>
      </w:r>
      <w:r w:rsidR="007C3B0C">
        <w:rPr>
          <w:color w:val="222222"/>
        </w:rPr>
        <w:t xml:space="preserve">a Python program that asks the user to enter numbers until the user enters 0. The program checks whether the user has entered the number in ascending order or not. </w:t>
      </w:r>
    </w:p>
    <w:p w14:paraId="77643606" w14:textId="77777777" w:rsidR="007C3B0C" w:rsidRDefault="007C3B0C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2B958C03" w14:textId="77777777" w:rsidR="00FB4DE0" w:rsidRDefault="00FB4DE0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5CA28E1" w14:textId="55BC159A" w:rsidR="00EA5DF8" w:rsidRPr="001424BF" w:rsidRDefault="00EA5DF8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7C3B0C">
        <w:rPr>
          <w:rStyle w:val="Emphasis"/>
          <w:i w:val="0"/>
          <w:iCs w:val="0"/>
          <w:color w:val="ED7D31" w:themeColor="accent2"/>
        </w:rPr>
        <w:t>2</w:t>
      </w:r>
    </w:p>
    <w:p w14:paraId="178F3BD3" w14:textId="4E8749E3" w:rsidR="00EA5DF8" w:rsidRDefault="004C0360" w:rsidP="00EA5DF8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Write a Python program that finds all prime numbers between 3 and 200. </w:t>
      </w:r>
    </w:p>
    <w:p w14:paraId="2BBC7BCE" w14:textId="77777777" w:rsidR="00EA5DF8" w:rsidRDefault="00EA5DF8" w:rsidP="00EA5DF8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77918447" w14:textId="77777777" w:rsidR="00774F0B" w:rsidRDefault="00774F0B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7D75BFBB" w14:textId="77777777" w:rsidR="00FB4DE0" w:rsidRDefault="00FB4DE0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0DEC9A02" w14:textId="23292B7A" w:rsidR="00EA5DF8" w:rsidRDefault="00EA5DF8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774F0B">
        <w:rPr>
          <w:rStyle w:val="Emphasis"/>
          <w:i w:val="0"/>
          <w:iCs w:val="0"/>
          <w:color w:val="ED7D31" w:themeColor="accent2"/>
        </w:rPr>
        <w:t>3</w:t>
      </w:r>
    </w:p>
    <w:p w14:paraId="4FEDAAD4" w14:textId="46DA9CCE" w:rsidR="00EA5DF8" w:rsidRDefault="004C0360" w:rsidP="00EA5DF8">
      <w:pPr>
        <w:pStyle w:val="ListParagraph"/>
        <w:numPr>
          <w:ilvl w:val="0"/>
          <w:numId w:val="33"/>
        </w:numPr>
      </w:pPr>
      <w:r>
        <w:t>Write a Python program that count how many numbers between 100 and 999 exists whose total sum of its digit is less than 15 and bigger than 10 (including 10 and 15).</w:t>
      </w:r>
    </w:p>
    <w:p w14:paraId="60BD0D73" w14:textId="77777777" w:rsidR="00EA5DF8" w:rsidRPr="00EA5DF8" w:rsidRDefault="00EA5DF8" w:rsidP="00EA5DF8"/>
    <w:p w14:paraId="02419F39" w14:textId="77777777" w:rsidR="00FB4DE0" w:rsidRDefault="00FB4DE0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9EAB0FD" w14:textId="29497606" w:rsidR="00EA5DF8" w:rsidRDefault="00EA5DF8" w:rsidP="00EA5DF8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774F0B">
        <w:rPr>
          <w:rStyle w:val="Emphasis"/>
          <w:i w:val="0"/>
          <w:iCs w:val="0"/>
          <w:color w:val="ED7D31" w:themeColor="accent2"/>
        </w:rPr>
        <w:t>4</w:t>
      </w:r>
    </w:p>
    <w:p w14:paraId="443E9A55" w14:textId="7BAA1E41" w:rsidR="00EA5DF8" w:rsidRDefault="00AF7375" w:rsidP="00AF7375">
      <w:pPr>
        <w:pStyle w:val="ListParagraph"/>
        <w:numPr>
          <w:ilvl w:val="0"/>
          <w:numId w:val="33"/>
        </w:numPr>
      </w:pPr>
      <w:r>
        <w:t>Write a Python program that calculates the following mathematical function without using exponent operator (**) and calculate the value of the function for x=5, y= -2</w:t>
      </w:r>
    </w:p>
    <w:p w14:paraId="02AF273F" w14:textId="127698F7" w:rsidR="00AF7375" w:rsidRPr="00EA5DF8" w:rsidRDefault="00AF7375" w:rsidP="00AF7375">
      <w:pPr>
        <w:pStyle w:val="ListParagraph"/>
        <w:numPr>
          <w:ilvl w:val="1"/>
          <w:numId w:val="33"/>
        </w:numPr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 = x</w:t>
      </w:r>
      <w:r w:rsidRPr="00AF7375">
        <w:rPr>
          <w:vertAlign w:val="superscript"/>
        </w:rPr>
        <w:t>6</w:t>
      </w:r>
      <w:r>
        <w:t>+(x-y)</w:t>
      </w:r>
      <w:r w:rsidRPr="00AF7375">
        <w:rPr>
          <w:vertAlign w:val="superscript"/>
        </w:rPr>
        <w:t>10</w:t>
      </w:r>
    </w:p>
    <w:p w14:paraId="0BD671FC" w14:textId="77777777" w:rsidR="00851DBD" w:rsidRDefault="00851DBD" w:rsidP="00851DBD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5A256F30" w14:textId="7EFAB4DF" w:rsidR="00496B12" w:rsidRDefault="00496B12" w:rsidP="0000292A">
      <w:pPr>
        <w:jc w:val="center"/>
        <w:rPr>
          <w:rFonts w:ascii="Arial" w:hAnsi="Arial" w:cs="Arial"/>
          <w:b/>
          <w:bCs/>
          <w:sz w:val="22"/>
        </w:rPr>
      </w:pPr>
    </w:p>
    <w:p w14:paraId="078BE962" w14:textId="10F04698" w:rsidR="00496B12" w:rsidRPr="00E66694" w:rsidRDefault="00496B12" w:rsidP="00E66694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5663" w14:textId="77777777" w:rsidR="0078238E" w:rsidRDefault="0078238E" w:rsidP="00E46779">
      <w:r>
        <w:separator/>
      </w:r>
    </w:p>
  </w:endnote>
  <w:endnote w:type="continuationSeparator" w:id="0">
    <w:p w14:paraId="6F02140E" w14:textId="77777777" w:rsidR="0078238E" w:rsidRDefault="0078238E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39DA" w14:textId="77777777" w:rsidR="0078238E" w:rsidRDefault="0078238E" w:rsidP="00E46779">
      <w:r>
        <w:separator/>
      </w:r>
    </w:p>
  </w:footnote>
  <w:footnote w:type="continuationSeparator" w:id="0">
    <w:p w14:paraId="3F78DC8E" w14:textId="77777777" w:rsidR="0078238E" w:rsidRDefault="0078238E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153912C5" w:rsidR="003250C0" w:rsidRPr="00471E98" w:rsidRDefault="003250C0" w:rsidP="009153C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08138">
    <w:abstractNumId w:val="19"/>
  </w:num>
  <w:num w:numId="2" w16cid:durableId="1572933545">
    <w:abstractNumId w:val="20"/>
  </w:num>
  <w:num w:numId="3" w16cid:durableId="330262322">
    <w:abstractNumId w:val="24"/>
  </w:num>
  <w:num w:numId="4" w16cid:durableId="1220675024">
    <w:abstractNumId w:val="15"/>
  </w:num>
  <w:num w:numId="5" w16cid:durableId="37166142">
    <w:abstractNumId w:val="0"/>
  </w:num>
  <w:num w:numId="6" w16cid:durableId="862281459">
    <w:abstractNumId w:val="35"/>
  </w:num>
  <w:num w:numId="7" w16cid:durableId="2051030203">
    <w:abstractNumId w:val="5"/>
  </w:num>
  <w:num w:numId="8" w16cid:durableId="834343627">
    <w:abstractNumId w:val="1"/>
  </w:num>
  <w:num w:numId="9" w16cid:durableId="1989354752">
    <w:abstractNumId w:val="36"/>
  </w:num>
  <w:num w:numId="10" w16cid:durableId="689456676">
    <w:abstractNumId w:val="23"/>
  </w:num>
  <w:num w:numId="11" w16cid:durableId="1355112840">
    <w:abstractNumId w:val="33"/>
  </w:num>
  <w:num w:numId="12" w16cid:durableId="1412461693">
    <w:abstractNumId w:val="11"/>
  </w:num>
  <w:num w:numId="13" w16cid:durableId="1677267226">
    <w:abstractNumId w:val="21"/>
  </w:num>
  <w:num w:numId="14" w16cid:durableId="815536153">
    <w:abstractNumId w:val="29"/>
  </w:num>
  <w:num w:numId="15" w16cid:durableId="955065948">
    <w:abstractNumId w:val="37"/>
  </w:num>
  <w:num w:numId="16" w16cid:durableId="1785150335">
    <w:abstractNumId w:val="25"/>
  </w:num>
  <w:num w:numId="17" w16cid:durableId="1857302270">
    <w:abstractNumId w:val="8"/>
  </w:num>
  <w:num w:numId="18" w16cid:durableId="1634941998">
    <w:abstractNumId w:val="17"/>
  </w:num>
  <w:num w:numId="19" w16cid:durableId="1507088204">
    <w:abstractNumId w:val="9"/>
  </w:num>
  <w:num w:numId="20" w16cid:durableId="1613004637">
    <w:abstractNumId w:val="22"/>
  </w:num>
  <w:num w:numId="21" w16cid:durableId="1337609142">
    <w:abstractNumId w:val="26"/>
  </w:num>
  <w:num w:numId="22" w16cid:durableId="745611495">
    <w:abstractNumId w:val="7"/>
  </w:num>
  <w:num w:numId="23" w16cid:durableId="1684474222">
    <w:abstractNumId w:val="6"/>
  </w:num>
  <w:num w:numId="24" w16cid:durableId="867641490">
    <w:abstractNumId w:val="4"/>
  </w:num>
  <w:num w:numId="25" w16cid:durableId="85275805">
    <w:abstractNumId w:val="28"/>
  </w:num>
  <w:num w:numId="26" w16cid:durableId="1287272086">
    <w:abstractNumId w:val="32"/>
  </w:num>
  <w:num w:numId="27" w16cid:durableId="130826420">
    <w:abstractNumId w:val="13"/>
  </w:num>
  <w:num w:numId="28" w16cid:durableId="961886546">
    <w:abstractNumId w:val="16"/>
  </w:num>
  <w:num w:numId="29" w16cid:durableId="531773979">
    <w:abstractNumId w:val="10"/>
  </w:num>
  <w:num w:numId="30" w16cid:durableId="737822975">
    <w:abstractNumId w:val="14"/>
  </w:num>
  <w:num w:numId="31" w16cid:durableId="297534476">
    <w:abstractNumId w:val="12"/>
  </w:num>
  <w:num w:numId="32" w16cid:durableId="1060253019">
    <w:abstractNumId w:val="27"/>
  </w:num>
  <w:num w:numId="33" w16cid:durableId="107970162">
    <w:abstractNumId w:val="3"/>
  </w:num>
  <w:num w:numId="34" w16cid:durableId="1128545449">
    <w:abstractNumId w:val="34"/>
  </w:num>
  <w:num w:numId="35" w16cid:durableId="858813194">
    <w:abstractNumId w:val="31"/>
  </w:num>
  <w:num w:numId="36" w16cid:durableId="1695227952">
    <w:abstractNumId w:val="18"/>
  </w:num>
  <w:num w:numId="37" w16cid:durableId="535047577">
    <w:abstractNumId w:val="2"/>
  </w:num>
  <w:num w:numId="38" w16cid:durableId="1428843906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62932"/>
    <w:rsid w:val="00072064"/>
    <w:rsid w:val="00077059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3926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A5FE5"/>
    <w:rsid w:val="001A634E"/>
    <w:rsid w:val="001C3C11"/>
    <w:rsid w:val="001D2E87"/>
    <w:rsid w:val="001E5E27"/>
    <w:rsid w:val="002050A9"/>
    <w:rsid w:val="00253014"/>
    <w:rsid w:val="00256E5E"/>
    <w:rsid w:val="00293BD7"/>
    <w:rsid w:val="002B080E"/>
    <w:rsid w:val="002B2959"/>
    <w:rsid w:val="002B5547"/>
    <w:rsid w:val="002B5ACE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C05BB"/>
    <w:rsid w:val="003D1F72"/>
    <w:rsid w:val="003D619A"/>
    <w:rsid w:val="003E1221"/>
    <w:rsid w:val="003E2545"/>
    <w:rsid w:val="003E7943"/>
    <w:rsid w:val="003F5633"/>
    <w:rsid w:val="00410CB9"/>
    <w:rsid w:val="00423C5E"/>
    <w:rsid w:val="00423FC6"/>
    <w:rsid w:val="00472E57"/>
    <w:rsid w:val="0048740B"/>
    <w:rsid w:val="00496B12"/>
    <w:rsid w:val="004A6E1B"/>
    <w:rsid w:val="004C0360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4C1F"/>
    <w:rsid w:val="005814EA"/>
    <w:rsid w:val="005816F7"/>
    <w:rsid w:val="00590AEA"/>
    <w:rsid w:val="005B4566"/>
    <w:rsid w:val="005C205E"/>
    <w:rsid w:val="00601536"/>
    <w:rsid w:val="00631264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74F0B"/>
    <w:rsid w:val="0078238E"/>
    <w:rsid w:val="0078418F"/>
    <w:rsid w:val="007B1601"/>
    <w:rsid w:val="007B5ECC"/>
    <w:rsid w:val="007C3B0C"/>
    <w:rsid w:val="007D564E"/>
    <w:rsid w:val="008006A7"/>
    <w:rsid w:val="008160ED"/>
    <w:rsid w:val="00851DBD"/>
    <w:rsid w:val="00892042"/>
    <w:rsid w:val="008B0B05"/>
    <w:rsid w:val="008C0A20"/>
    <w:rsid w:val="008C73DB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9F48DE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AF7375"/>
    <w:rsid w:val="00B01B27"/>
    <w:rsid w:val="00B01FBA"/>
    <w:rsid w:val="00B03C69"/>
    <w:rsid w:val="00B13912"/>
    <w:rsid w:val="00B13C83"/>
    <w:rsid w:val="00B17CC0"/>
    <w:rsid w:val="00B23EDE"/>
    <w:rsid w:val="00B2697A"/>
    <w:rsid w:val="00B26CC2"/>
    <w:rsid w:val="00B468D3"/>
    <w:rsid w:val="00B5426E"/>
    <w:rsid w:val="00B56221"/>
    <w:rsid w:val="00B8372D"/>
    <w:rsid w:val="00B92B26"/>
    <w:rsid w:val="00B96E1D"/>
    <w:rsid w:val="00BB64E4"/>
    <w:rsid w:val="00BC3F75"/>
    <w:rsid w:val="00BC58B2"/>
    <w:rsid w:val="00BE0C9A"/>
    <w:rsid w:val="00BE5F7F"/>
    <w:rsid w:val="00BF075A"/>
    <w:rsid w:val="00C0273B"/>
    <w:rsid w:val="00C04033"/>
    <w:rsid w:val="00C22A9D"/>
    <w:rsid w:val="00C31781"/>
    <w:rsid w:val="00C54183"/>
    <w:rsid w:val="00C90D2F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C5D54"/>
    <w:rsid w:val="00DD6DB2"/>
    <w:rsid w:val="00DE57C0"/>
    <w:rsid w:val="00DF0605"/>
    <w:rsid w:val="00E271B7"/>
    <w:rsid w:val="00E42DBA"/>
    <w:rsid w:val="00E46779"/>
    <w:rsid w:val="00E66694"/>
    <w:rsid w:val="00E67F71"/>
    <w:rsid w:val="00E82749"/>
    <w:rsid w:val="00EA38AD"/>
    <w:rsid w:val="00EA3B4A"/>
    <w:rsid w:val="00EA5DF8"/>
    <w:rsid w:val="00EB171B"/>
    <w:rsid w:val="00EB68EB"/>
    <w:rsid w:val="00EC6528"/>
    <w:rsid w:val="00ED5FF4"/>
    <w:rsid w:val="00F21CA1"/>
    <w:rsid w:val="00F26A3B"/>
    <w:rsid w:val="00F45212"/>
    <w:rsid w:val="00F81458"/>
    <w:rsid w:val="00F97C9C"/>
    <w:rsid w:val="00FA25E9"/>
    <w:rsid w:val="00FB4DE0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B7D58-EC9F-4648-9903-CB8DBC7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17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13</cp:revision>
  <cp:lastPrinted>2019-05-08T03:22:00Z</cp:lastPrinted>
  <dcterms:created xsi:type="dcterms:W3CDTF">2020-06-16T02:59:00Z</dcterms:created>
  <dcterms:modified xsi:type="dcterms:W3CDTF">2022-08-16T02:42:00Z</dcterms:modified>
</cp:coreProperties>
</file>