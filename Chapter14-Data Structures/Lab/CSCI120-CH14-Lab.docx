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4D25E2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 w:bidi="fa-IR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03A55F32" w14:textId="77777777" w:rsidR="00D507C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A41C2CC" w14:textId="77777777" w:rsidR="00D507C7" w:rsidRPr="008D6AE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47DB10CF" w14:textId="1622C914" w:rsidR="00D507C7" w:rsidRDefault="00D507C7" w:rsidP="00D507C7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 w:rsidR="00AA523F">
        <w:rPr>
          <w:bCs w:val="0"/>
          <w:sz w:val="22"/>
          <w:szCs w:val="22"/>
          <w:lang w:val="en-CA"/>
        </w:rPr>
        <w:t>1</w:t>
      </w:r>
      <w:r w:rsidR="002E7445">
        <w:rPr>
          <w:bCs w:val="0"/>
          <w:sz w:val="22"/>
          <w:szCs w:val="22"/>
          <w:lang w:val="en-CA"/>
        </w:rPr>
        <w:t>4</w:t>
      </w:r>
      <w:r>
        <w:rPr>
          <w:bCs w:val="0"/>
          <w:sz w:val="22"/>
          <w:szCs w:val="22"/>
          <w:lang w:val="en-CA"/>
        </w:rPr>
        <w:t xml:space="preserve">: </w:t>
      </w:r>
      <w:r w:rsidR="00766EC1">
        <w:rPr>
          <w:b w:val="0"/>
          <w:sz w:val="22"/>
          <w:szCs w:val="22"/>
          <w:lang w:val="en-CA"/>
        </w:rPr>
        <w:t>Data Structure</w:t>
      </w:r>
      <w:r w:rsidR="00F72BF4">
        <w:rPr>
          <w:b w:val="0"/>
          <w:sz w:val="22"/>
          <w:szCs w:val="22"/>
          <w:lang w:val="en-CA"/>
        </w:rPr>
        <w:t>s</w:t>
      </w:r>
      <w:r w:rsidR="0094197F">
        <w:rPr>
          <w:b w:val="0"/>
          <w:sz w:val="22"/>
          <w:szCs w:val="22"/>
          <w:lang w:val="en-CA"/>
        </w:rPr>
        <w:t xml:space="preserve"> and Algorithms</w:t>
      </w:r>
    </w:p>
    <w:p w14:paraId="3A20A30D" w14:textId="4307137D" w:rsidR="00D507C7" w:rsidRPr="00121689" w:rsidRDefault="002E7445" w:rsidP="00D507C7">
      <w:pPr>
        <w:jc w:val="center"/>
        <w:rPr>
          <w:lang w:val="en-CA" w:eastAsia="en-US"/>
        </w:rPr>
      </w:pPr>
      <w:r>
        <w:rPr>
          <w:lang w:val="en-CA" w:eastAsia="en-US"/>
        </w:rPr>
        <w:t xml:space="preserve">Lab 14 </w:t>
      </w:r>
    </w:p>
    <w:p w14:paraId="55E2756D" w14:textId="77777777" w:rsidR="00D31B5D" w:rsidRDefault="00D31B5D" w:rsidP="00D31B5D">
      <w:pPr>
        <w:rPr>
          <w:rFonts w:ascii="Arial" w:hAnsi="Arial" w:cs="Arial"/>
          <w:b/>
          <w:bCs/>
          <w:u w:val="single"/>
          <w:lang w:val="en-CA"/>
        </w:rPr>
      </w:pPr>
    </w:p>
    <w:p w14:paraId="6BBFB48E" w14:textId="77777777" w:rsidR="00D31B5D" w:rsidRPr="005F0425" w:rsidRDefault="00D31B5D" w:rsidP="00D31B5D">
      <w:pPr>
        <w:rPr>
          <w:rFonts w:ascii="Arial" w:hAnsi="Arial" w:cs="Arial"/>
          <w:lang w:val="en-CA"/>
        </w:rPr>
      </w:pPr>
    </w:p>
    <w:p w14:paraId="347EA33F" w14:textId="77777777" w:rsidR="00D31B5D" w:rsidRPr="005F0425" w:rsidRDefault="00D31B5D" w:rsidP="00D31B5D">
      <w:pPr>
        <w:jc w:val="center"/>
        <w:rPr>
          <w:rFonts w:ascii="Arial" w:hAnsi="Arial" w:cs="Arial"/>
          <w:lang w:val="en-CA" w:eastAsia="en-US"/>
        </w:rPr>
      </w:pPr>
    </w:p>
    <w:p w14:paraId="794984DF" w14:textId="77777777" w:rsidR="00D31B5D" w:rsidRPr="005F0425" w:rsidRDefault="00D31B5D" w:rsidP="00D31B5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93CC0" wp14:editId="532C630C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6299F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50F79E70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46861B2F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21CDB484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B92E8A5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DF3E0B9" w14:textId="77777777" w:rsidR="00D31B5D" w:rsidRPr="009666D8" w:rsidRDefault="00D31B5D" w:rsidP="00D31B5D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00110DF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3F0F1A3" w14:textId="77777777" w:rsidR="00D31B5D" w:rsidRPr="00733D47" w:rsidRDefault="00D31B5D" w:rsidP="00D31B5D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3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5786299F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50F79E70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46861B2F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21CDB484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B92E8A5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DF3E0B9" w14:textId="77777777" w:rsidR="00D31B5D" w:rsidRPr="009666D8" w:rsidRDefault="00D31B5D" w:rsidP="00D31B5D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00110DF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3F0F1A3" w14:textId="77777777" w:rsidR="00D31B5D" w:rsidRPr="00733D47" w:rsidRDefault="00D31B5D" w:rsidP="00D31B5D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47B48D0" w14:textId="77777777" w:rsidR="00D31B5D" w:rsidRPr="005F0425" w:rsidRDefault="00D31B5D" w:rsidP="00D31B5D">
      <w:pPr>
        <w:rPr>
          <w:rFonts w:ascii="Arial" w:hAnsi="Arial" w:cs="Arial"/>
          <w:lang w:val="en-CA"/>
        </w:rPr>
      </w:pPr>
    </w:p>
    <w:p w14:paraId="100ED1ED" w14:textId="23101C38" w:rsidR="00AA523F" w:rsidRPr="001B42F9" w:rsidRDefault="00AA523F" w:rsidP="001B42F9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77B4572A" w14:textId="2F48818F" w:rsidR="00F84E07" w:rsidRPr="001424BF" w:rsidRDefault="00F84E07" w:rsidP="00F33F7E">
      <w:pPr>
        <w:pStyle w:val="Heading1"/>
        <w:ind w:left="360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60B50F06" w14:textId="51231EB1" w:rsidR="00A82CA2" w:rsidRPr="009D77C9" w:rsidRDefault="009D77C9" w:rsidP="00F33F7E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080"/>
        <w:rPr>
          <w:rStyle w:val="Emphasis"/>
          <w:i w:val="0"/>
          <w:iCs w:val="0"/>
          <w:color w:val="000000" w:themeColor="text1"/>
        </w:rPr>
      </w:pPr>
      <w:r w:rsidRPr="009D77C9">
        <w:rPr>
          <w:rStyle w:val="Emphasis"/>
          <w:i w:val="0"/>
          <w:iCs w:val="0"/>
          <w:color w:val="000000" w:themeColor="text1"/>
        </w:rPr>
        <w:t xml:space="preserve">The following list is given, visually show how the </w:t>
      </w:r>
      <w:r w:rsidRPr="009D77C9">
        <w:rPr>
          <w:rStyle w:val="Emphasis"/>
          <w:i w:val="0"/>
          <w:iCs w:val="0"/>
          <w:color w:val="000000" w:themeColor="text1"/>
          <w:u w:val="single"/>
        </w:rPr>
        <w:t>insertion sort</w:t>
      </w:r>
      <w:r w:rsidRPr="009D77C9">
        <w:rPr>
          <w:rStyle w:val="Emphasis"/>
          <w:i w:val="0"/>
          <w:iCs w:val="0"/>
          <w:color w:val="000000" w:themeColor="text1"/>
        </w:rPr>
        <w:t xml:space="preserve"> is used to sort the list.</w:t>
      </w:r>
    </w:p>
    <w:p w14:paraId="4B5D57AC" w14:textId="5563E2F2" w:rsidR="009D77C9" w:rsidRPr="009D77C9" w:rsidRDefault="009D77C9" w:rsidP="009D77C9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000000" w:themeColor="text1"/>
        </w:rPr>
      </w:pPr>
      <w:r w:rsidRPr="009D77C9">
        <w:rPr>
          <w:rStyle w:val="Emphasis"/>
          <w:i w:val="0"/>
          <w:iCs w:val="0"/>
          <w:color w:val="000000" w:themeColor="text1"/>
        </w:rPr>
        <w:t>[10, 2,3,7,1,7,9,2]</w:t>
      </w:r>
    </w:p>
    <w:p w14:paraId="43D3FBA4" w14:textId="77777777" w:rsidR="00EE5789" w:rsidRPr="00547D7C" w:rsidRDefault="00EE5789" w:rsidP="00F33F7E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rStyle w:val="Emphasis"/>
          <w:i w:val="0"/>
          <w:iCs w:val="0"/>
          <w:color w:val="ED7D31" w:themeColor="accent2"/>
        </w:rPr>
      </w:pPr>
    </w:p>
    <w:p w14:paraId="7DC530DD" w14:textId="77777777" w:rsidR="00F84E07" w:rsidRPr="001424BF" w:rsidRDefault="00F84E07" w:rsidP="00F33F7E">
      <w:pPr>
        <w:pStyle w:val="Heading1"/>
        <w:ind w:left="360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22EE4F15" w14:textId="0A5F6DD6" w:rsidR="009D77C9" w:rsidRPr="009D77C9" w:rsidRDefault="009D77C9" w:rsidP="009D77C9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080"/>
        <w:rPr>
          <w:rStyle w:val="Emphasis"/>
          <w:i w:val="0"/>
          <w:iCs w:val="0"/>
          <w:color w:val="000000" w:themeColor="text1"/>
        </w:rPr>
      </w:pPr>
      <w:r w:rsidRPr="009D77C9">
        <w:rPr>
          <w:rStyle w:val="Emphasis"/>
          <w:i w:val="0"/>
          <w:iCs w:val="0"/>
          <w:color w:val="000000" w:themeColor="text1"/>
        </w:rPr>
        <w:t xml:space="preserve">The following list is given, visually show how the </w:t>
      </w:r>
      <w:r w:rsidRPr="009D77C9">
        <w:rPr>
          <w:rStyle w:val="Emphasis"/>
          <w:i w:val="0"/>
          <w:iCs w:val="0"/>
          <w:color w:val="000000" w:themeColor="text1"/>
          <w:u w:val="single"/>
        </w:rPr>
        <w:t>merge</w:t>
      </w:r>
      <w:r w:rsidRPr="009D77C9">
        <w:rPr>
          <w:rStyle w:val="Emphasis"/>
          <w:i w:val="0"/>
          <w:iCs w:val="0"/>
          <w:color w:val="000000" w:themeColor="text1"/>
          <w:u w:val="single"/>
        </w:rPr>
        <w:t xml:space="preserve"> sort</w:t>
      </w:r>
      <w:r w:rsidRPr="009D77C9">
        <w:rPr>
          <w:rStyle w:val="Emphasis"/>
          <w:i w:val="0"/>
          <w:iCs w:val="0"/>
          <w:color w:val="000000" w:themeColor="text1"/>
        </w:rPr>
        <w:t xml:space="preserve"> is used to sort the list.</w:t>
      </w:r>
    </w:p>
    <w:p w14:paraId="63B7C531" w14:textId="51ED02EE" w:rsidR="00CC4E50" w:rsidRPr="009D77C9" w:rsidRDefault="009D77C9" w:rsidP="009D77C9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9D77C9">
        <w:rPr>
          <w:rStyle w:val="Emphasis"/>
          <w:i w:val="0"/>
          <w:iCs w:val="0"/>
          <w:color w:val="000000" w:themeColor="text1"/>
        </w:rPr>
        <w:t>[10, 2,3,7,1,7,9,2]</w:t>
      </w:r>
    </w:p>
    <w:p w14:paraId="6585D2A0" w14:textId="77777777" w:rsidR="00CC4E50" w:rsidRDefault="00CC4E50" w:rsidP="009D77C9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ED7D31" w:themeColor="accent2"/>
        </w:rPr>
      </w:pPr>
    </w:p>
    <w:p w14:paraId="59EE350A" w14:textId="5DA247E0" w:rsidR="00CC4E50" w:rsidRDefault="00CC4E50" w:rsidP="00F33F7E">
      <w:pPr>
        <w:pStyle w:val="Heading1"/>
        <w:ind w:left="360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3</w:t>
      </w:r>
    </w:p>
    <w:p w14:paraId="65DED67B" w14:textId="14FC5AA3" w:rsidR="00DF4C4E" w:rsidRPr="00547D7C" w:rsidRDefault="009D77C9" w:rsidP="00F33F7E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080"/>
        <w:rPr>
          <w:color w:val="222222"/>
        </w:rPr>
      </w:pPr>
      <w:r>
        <w:rPr>
          <w:color w:val="222222"/>
        </w:rPr>
        <w:t>Explain when you would use Merge sort and when you would use another algorithm for sorting even though the time complexity order of Merge sort is O(</w:t>
      </w:r>
      <w:proofErr w:type="spellStart"/>
      <w:r>
        <w:rPr>
          <w:color w:val="222222"/>
        </w:rPr>
        <w:t>NLogN</w:t>
      </w:r>
      <w:proofErr w:type="spellEnd"/>
      <w:r>
        <w:rPr>
          <w:color w:val="222222"/>
        </w:rPr>
        <w:t>)</w:t>
      </w:r>
    </w:p>
    <w:p w14:paraId="5E9672A4" w14:textId="4CB8E641" w:rsidR="00912172" w:rsidRDefault="00912172" w:rsidP="00F33F7E">
      <w:pPr>
        <w:pStyle w:val="m-7102204504094528688gmail-p2"/>
        <w:shd w:val="clear" w:color="auto" w:fill="FFFFFF"/>
        <w:spacing w:before="0" w:beforeAutospacing="0" w:after="0" w:afterAutospacing="0"/>
        <w:ind w:left="360"/>
        <w:rPr>
          <w:color w:val="222222"/>
        </w:rPr>
      </w:pPr>
    </w:p>
    <w:p w14:paraId="244A953D" w14:textId="25C6206E" w:rsidR="00912172" w:rsidRDefault="00912172" w:rsidP="00F33F7E">
      <w:pPr>
        <w:pStyle w:val="Heading1"/>
        <w:ind w:left="360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33464D20" w14:textId="0BCA98C0" w:rsidR="00547D7C" w:rsidRPr="00547D7C" w:rsidRDefault="009D77C9" w:rsidP="00F33F7E">
      <w:pPr>
        <w:pStyle w:val="ListParagraph"/>
        <w:numPr>
          <w:ilvl w:val="0"/>
          <w:numId w:val="33"/>
        </w:numPr>
        <w:ind w:left="1080"/>
      </w:pPr>
      <w:r>
        <w:t>Suppose a dictionary given where the keys are student’s IDs and the values of the list of grades each student has receives. Write a Python program which calculates the GPA for each student. What is the time complexity of your algorithm.</w:t>
      </w:r>
    </w:p>
    <w:p w14:paraId="017BD960" w14:textId="19C2D097" w:rsidR="00266C36" w:rsidRDefault="00266C36" w:rsidP="00266C36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ED7D31" w:themeColor="accent2"/>
        </w:rPr>
      </w:pPr>
    </w:p>
    <w:p w14:paraId="776E86F9" w14:textId="77777777" w:rsidR="00266C36" w:rsidRDefault="00266C36" w:rsidP="00266C36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ED7D31" w:themeColor="accent2"/>
        </w:rPr>
      </w:pPr>
    </w:p>
    <w:p w14:paraId="043BEC5A" w14:textId="074EDC85" w:rsidR="0000292A" w:rsidRPr="00266C36" w:rsidRDefault="00EA5DF8" w:rsidP="00266C36">
      <w:pPr>
        <w:pStyle w:val="m-7102204504094528688gmail-p2"/>
        <w:shd w:val="clear" w:color="auto" w:fill="FFFFFF"/>
        <w:spacing w:before="0" w:beforeAutospacing="0" w:after="0" w:afterAutospacing="0"/>
        <w:jc w:val="center"/>
        <w:rPr>
          <w:color w:val="2222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266C36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B6BE" w14:textId="77777777" w:rsidR="004A1F7A" w:rsidRDefault="004A1F7A" w:rsidP="00E46779">
      <w:r>
        <w:separator/>
      </w:r>
    </w:p>
  </w:endnote>
  <w:endnote w:type="continuationSeparator" w:id="0">
    <w:p w14:paraId="3E719DD5" w14:textId="77777777" w:rsidR="004A1F7A" w:rsidRDefault="004A1F7A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845A" w14:textId="77777777" w:rsidR="00D507C7" w:rsidRPr="001424BF" w:rsidRDefault="00D507C7" w:rsidP="00D507C7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Pr="00685397"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br/>
    </w:r>
    <w:r w:rsidRPr="001424BF">
      <w:t>https://www.columbiacollege.ca/</w:t>
    </w:r>
  </w:p>
  <w:p w14:paraId="502B600A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2B103654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518D0" w14:textId="77777777" w:rsidR="004A1F7A" w:rsidRDefault="004A1F7A" w:rsidP="00E46779">
      <w:r>
        <w:separator/>
      </w:r>
    </w:p>
  </w:footnote>
  <w:footnote w:type="continuationSeparator" w:id="0">
    <w:p w14:paraId="333672D4" w14:textId="77777777" w:rsidR="004A1F7A" w:rsidRDefault="004A1F7A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9C85294" w:rsidR="003250C0" w:rsidRPr="00471E98" w:rsidRDefault="00D507C7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6514B894" wp14:editId="66F9E42C">
          <wp:extent cx="3670300" cy="546100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530E7"/>
    <w:multiLevelType w:val="hybridMultilevel"/>
    <w:tmpl w:val="B51206D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03A04A7E"/>
    <w:multiLevelType w:val="hybridMultilevel"/>
    <w:tmpl w:val="36B8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361C07"/>
    <w:multiLevelType w:val="hybridMultilevel"/>
    <w:tmpl w:val="25CA05E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06FB1"/>
    <w:multiLevelType w:val="hybridMultilevel"/>
    <w:tmpl w:val="4C2CA2BC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5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31222"/>
    <w:multiLevelType w:val="hybridMultilevel"/>
    <w:tmpl w:val="9E3C0F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A45EA"/>
    <w:multiLevelType w:val="hybridMultilevel"/>
    <w:tmpl w:val="C8DC1BE0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5305B"/>
    <w:multiLevelType w:val="hybridMultilevel"/>
    <w:tmpl w:val="94E4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515ACD"/>
    <w:multiLevelType w:val="hybridMultilevel"/>
    <w:tmpl w:val="913655CA"/>
    <w:lvl w:ilvl="0" w:tplc="3856A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C71F56"/>
    <w:multiLevelType w:val="hybridMultilevel"/>
    <w:tmpl w:val="ABBA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19945">
    <w:abstractNumId w:val="24"/>
  </w:num>
  <w:num w:numId="2" w16cid:durableId="1158770654">
    <w:abstractNumId w:val="28"/>
  </w:num>
  <w:num w:numId="3" w16cid:durableId="1901673702">
    <w:abstractNumId w:val="32"/>
  </w:num>
  <w:num w:numId="4" w16cid:durableId="82646529">
    <w:abstractNumId w:val="19"/>
  </w:num>
  <w:num w:numId="5" w16cid:durableId="1708409308">
    <w:abstractNumId w:val="0"/>
  </w:num>
  <w:num w:numId="6" w16cid:durableId="1201867476">
    <w:abstractNumId w:val="45"/>
  </w:num>
  <w:num w:numId="7" w16cid:durableId="860825846">
    <w:abstractNumId w:val="7"/>
  </w:num>
  <w:num w:numId="8" w16cid:durableId="971446013">
    <w:abstractNumId w:val="1"/>
  </w:num>
  <w:num w:numId="9" w16cid:durableId="1989048427">
    <w:abstractNumId w:val="46"/>
  </w:num>
  <w:num w:numId="10" w16cid:durableId="614941751">
    <w:abstractNumId w:val="31"/>
  </w:num>
  <w:num w:numId="11" w16cid:durableId="2088453452">
    <w:abstractNumId w:val="43"/>
  </w:num>
  <w:num w:numId="12" w16cid:durableId="2055350120">
    <w:abstractNumId w:val="13"/>
  </w:num>
  <w:num w:numId="13" w16cid:durableId="177668536">
    <w:abstractNumId w:val="29"/>
  </w:num>
  <w:num w:numId="14" w16cid:durableId="2107994093">
    <w:abstractNumId w:val="37"/>
  </w:num>
  <w:num w:numId="15" w16cid:durableId="1667050503">
    <w:abstractNumId w:val="47"/>
  </w:num>
  <w:num w:numId="16" w16cid:durableId="2144536675">
    <w:abstractNumId w:val="33"/>
  </w:num>
  <w:num w:numId="17" w16cid:durableId="1506551189">
    <w:abstractNumId w:val="10"/>
  </w:num>
  <w:num w:numId="18" w16cid:durableId="718019630">
    <w:abstractNumId w:val="21"/>
  </w:num>
  <w:num w:numId="19" w16cid:durableId="1297486179">
    <w:abstractNumId w:val="11"/>
  </w:num>
  <w:num w:numId="20" w16cid:durableId="955139585">
    <w:abstractNumId w:val="30"/>
  </w:num>
  <w:num w:numId="21" w16cid:durableId="670646336">
    <w:abstractNumId w:val="34"/>
  </w:num>
  <w:num w:numId="22" w16cid:durableId="73818858">
    <w:abstractNumId w:val="9"/>
  </w:num>
  <w:num w:numId="23" w16cid:durableId="1275988598">
    <w:abstractNumId w:val="8"/>
  </w:num>
  <w:num w:numId="24" w16cid:durableId="83037669">
    <w:abstractNumId w:val="6"/>
  </w:num>
  <w:num w:numId="25" w16cid:durableId="1262107053">
    <w:abstractNumId w:val="36"/>
  </w:num>
  <w:num w:numId="26" w16cid:durableId="1952083929">
    <w:abstractNumId w:val="41"/>
  </w:num>
  <w:num w:numId="27" w16cid:durableId="487869200">
    <w:abstractNumId w:val="16"/>
  </w:num>
  <w:num w:numId="28" w16cid:durableId="555313486">
    <w:abstractNumId w:val="20"/>
  </w:num>
  <w:num w:numId="29" w16cid:durableId="548229860">
    <w:abstractNumId w:val="12"/>
  </w:num>
  <w:num w:numId="30" w16cid:durableId="1856914913">
    <w:abstractNumId w:val="17"/>
  </w:num>
  <w:num w:numId="31" w16cid:durableId="835533594">
    <w:abstractNumId w:val="15"/>
  </w:num>
  <w:num w:numId="32" w16cid:durableId="1327319238">
    <w:abstractNumId w:val="35"/>
  </w:num>
  <w:num w:numId="33" w16cid:durableId="236717964">
    <w:abstractNumId w:val="5"/>
  </w:num>
  <w:num w:numId="34" w16cid:durableId="86736692">
    <w:abstractNumId w:val="44"/>
  </w:num>
  <w:num w:numId="35" w16cid:durableId="21051345">
    <w:abstractNumId w:val="40"/>
  </w:num>
  <w:num w:numId="36" w16cid:durableId="1506939311">
    <w:abstractNumId w:val="23"/>
  </w:num>
  <w:num w:numId="37" w16cid:durableId="642009358">
    <w:abstractNumId w:val="4"/>
  </w:num>
  <w:num w:numId="38" w16cid:durableId="2009210352">
    <w:abstractNumId w:val="38"/>
  </w:num>
  <w:num w:numId="39" w16cid:durableId="615910953">
    <w:abstractNumId w:val="22"/>
  </w:num>
  <w:num w:numId="40" w16cid:durableId="409156296">
    <w:abstractNumId w:val="42"/>
  </w:num>
  <w:num w:numId="41" w16cid:durableId="323122180">
    <w:abstractNumId w:val="18"/>
  </w:num>
  <w:num w:numId="42" w16cid:durableId="20207061">
    <w:abstractNumId w:val="14"/>
  </w:num>
  <w:num w:numId="43" w16cid:durableId="66150293">
    <w:abstractNumId w:val="26"/>
  </w:num>
  <w:num w:numId="44" w16cid:durableId="748768529">
    <w:abstractNumId w:val="25"/>
  </w:num>
  <w:num w:numId="45" w16cid:durableId="1482305928">
    <w:abstractNumId w:val="39"/>
  </w:num>
  <w:num w:numId="46" w16cid:durableId="2048017729">
    <w:abstractNumId w:val="27"/>
  </w:num>
  <w:num w:numId="47" w16cid:durableId="660282025">
    <w:abstractNumId w:val="2"/>
  </w:num>
  <w:num w:numId="48" w16cid:durableId="1226381633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25A7A"/>
    <w:rsid w:val="0003155B"/>
    <w:rsid w:val="00036C40"/>
    <w:rsid w:val="00051C00"/>
    <w:rsid w:val="00072064"/>
    <w:rsid w:val="00081A02"/>
    <w:rsid w:val="000A55FF"/>
    <w:rsid w:val="000B0716"/>
    <w:rsid w:val="000B0924"/>
    <w:rsid w:val="000B0E43"/>
    <w:rsid w:val="000B16BA"/>
    <w:rsid w:val="000B462E"/>
    <w:rsid w:val="000C251A"/>
    <w:rsid w:val="000C6A83"/>
    <w:rsid w:val="000D01F5"/>
    <w:rsid w:val="000D2A28"/>
    <w:rsid w:val="000D5AAE"/>
    <w:rsid w:val="000E45BC"/>
    <w:rsid w:val="000F0CB7"/>
    <w:rsid w:val="000F784F"/>
    <w:rsid w:val="000F791A"/>
    <w:rsid w:val="00100F07"/>
    <w:rsid w:val="00102695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97DFD"/>
    <w:rsid w:val="001A53A2"/>
    <w:rsid w:val="001B42F9"/>
    <w:rsid w:val="001C38A6"/>
    <w:rsid w:val="001C3C11"/>
    <w:rsid w:val="001C6124"/>
    <w:rsid w:val="001E5E27"/>
    <w:rsid w:val="001E5FE5"/>
    <w:rsid w:val="001E7572"/>
    <w:rsid w:val="002050A9"/>
    <w:rsid w:val="00253014"/>
    <w:rsid w:val="00256E5E"/>
    <w:rsid w:val="00266C36"/>
    <w:rsid w:val="00293BD7"/>
    <w:rsid w:val="002B080E"/>
    <w:rsid w:val="002B2959"/>
    <w:rsid w:val="002B5547"/>
    <w:rsid w:val="002B7F60"/>
    <w:rsid w:val="002E06A7"/>
    <w:rsid w:val="002E7445"/>
    <w:rsid w:val="002F4F29"/>
    <w:rsid w:val="00300A14"/>
    <w:rsid w:val="00304B8A"/>
    <w:rsid w:val="003250C0"/>
    <w:rsid w:val="00326268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12C57"/>
    <w:rsid w:val="00423FC6"/>
    <w:rsid w:val="004432C7"/>
    <w:rsid w:val="0046640C"/>
    <w:rsid w:val="00472E57"/>
    <w:rsid w:val="0048740B"/>
    <w:rsid w:val="00495306"/>
    <w:rsid w:val="00496B12"/>
    <w:rsid w:val="004A1F7A"/>
    <w:rsid w:val="004A6E1B"/>
    <w:rsid w:val="004C1942"/>
    <w:rsid w:val="004C37B7"/>
    <w:rsid w:val="004C73AD"/>
    <w:rsid w:val="004D25D8"/>
    <w:rsid w:val="004D25E2"/>
    <w:rsid w:val="004D4238"/>
    <w:rsid w:val="004E622A"/>
    <w:rsid w:val="00501E69"/>
    <w:rsid w:val="00504DDC"/>
    <w:rsid w:val="00521DF4"/>
    <w:rsid w:val="00523ECA"/>
    <w:rsid w:val="00530427"/>
    <w:rsid w:val="005338C1"/>
    <w:rsid w:val="005355D6"/>
    <w:rsid w:val="00540B21"/>
    <w:rsid w:val="00547D7C"/>
    <w:rsid w:val="005513C1"/>
    <w:rsid w:val="00564C1F"/>
    <w:rsid w:val="00567F21"/>
    <w:rsid w:val="005814EA"/>
    <w:rsid w:val="005816F7"/>
    <w:rsid w:val="00590AEA"/>
    <w:rsid w:val="005A0D42"/>
    <w:rsid w:val="005C205E"/>
    <w:rsid w:val="00601536"/>
    <w:rsid w:val="0061596C"/>
    <w:rsid w:val="00631BA2"/>
    <w:rsid w:val="006500FD"/>
    <w:rsid w:val="00650BD8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66EC1"/>
    <w:rsid w:val="007678B9"/>
    <w:rsid w:val="0078418F"/>
    <w:rsid w:val="007A6660"/>
    <w:rsid w:val="007A71FF"/>
    <w:rsid w:val="007B1601"/>
    <w:rsid w:val="007B5ECC"/>
    <w:rsid w:val="007D564E"/>
    <w:rsid w:val="007E1008"/>
    <w:rsid w:val="008006A7"/>
    <w:rsid w:val="00806CE6"/>
    <w:rsid w:val="008160ED"/>
    <w:rsid w:val="00817682"/>
    <w:rsid w:val="0083627D"/>
    <w:rsid w:val="00841111"/>
    <w:rsid w:val="00851DBD"/>
    <w:rsid w:val="00892042"/>
    <w:rsid w:val="008A7B50"/>
    <w:rsid w:val="008B0B05"/>
    <w:rsid w:val="008C0A20"/>
    <w:rsid w:val="008C77F8"/>
    <w:rsid w:val="008D1947"/>
    <w:rsid w:val="008D41D1"/>
    <w:rsid w:val="008D6AE7"/>
    <w:rsid w:val="009041BC"/>
    <w:rsid w:val="009074F1"/>
    <w:rsid w:val="00912172"/>
    <w:rsid w:val="009153C1"/>
    <w:rsid w:val="0091569A"/>
    <w:rsid w:val="00915A9C"/>
    <w:rsid w:val="00917227"/>
    <w:rsid w:val="00940335"/>
    <w:rsid w:val="0094197F"/>
    <w:rsid w:val="00944C0D"/>
    <w:rsid w:val="00946607"/>
    <w:rsid w:val="00951B35"/>
    <w:rsid w:val="00952843"/>
    <w:rsid w:val="00962865"/>
    <w:rsid w:val="00990026"/>
    <w:rsid w:val="009974E3"/>
    <w:rsid w:val="009C43E8"/>
    <w:rsid w:val="009D77C9"/>
    <w:rsid w:val="009E0759"/>
    <w:rsid w:val="009E1FEA"/>
    <w:rsid w:val="009E4FF5"/>
    <w:rsid w:val="009F112E"/>
    <w:rsid w:val="00A00911"/>
    <w:rsid w:val="00A06FBC"/>
    <w:rsid w:val="00A11F68"/>
    <w:rsid w:val="00A12C5B"/>
    <w:rsid w:val="00A221C4"/>
    <w:rsid w:val="00A35570"/>
    <w:rsid w:val="00A3641B"/>
    <w:rsid w:val="00A411FD"/>
    <w:rsid w:val="00A42437"/>
    <w:rsid w:val="00A43B8C"/>
    <w:rsid w:val="00A45394"/>
    <w:rsid w:val="00A4688E"/>
    <w:rsid w:val="00A609B0"/>
    <w:rsid w:val="00A710DF"/>
    <w:rsid w:val="00A82CA2"/>
    <w:rsid w:val="00A85742"/>
    <w:rsid w:val="00A90FDA"/>
    <w:rsid w:val="00AA24D4"/>
    <w:rsid w:val="00AA523F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BF0DF0"/>
    <w:rsid w:val="00C0273B"/>
    <w:rsid w:val="00C04033"/>
    <w:rsid w:val="00C15691"/>
    <w:rsid w:val="00C22A9D"/>
    <w:rsid w:val="00C41881"/>
    <w:rsid w:val="00C50416"/>
    <w:rsid w:val="00C54183"/>
    <w:rsid w:val="00C90D2F"/>
    <w:rsid w:val="00CC17A4"/>
    <w:rsid w:val="00CC4E50"/>
    <w:rsid w:val="00CC5E78"/>
    <w:rsid w:val="00CE1BAE"/>
    <w:rsid w:val="00CE401F"/>
    <w:rsid w:val="00D05590"/>
    <w:rsid w:val="00D24C73"/>
    <w:rsid w:val="00D31B5D"/>
    <w:rsid w:val="00D348BE"/>
    <w:rsid w:val="00D40A36"/>
    <w:rsid w:val="00D434E8"/>
    <w:rsid w:val="00D44346"/>
    <w:rsid w:val="00D507C7"/>
    <w:rsid w:val="00D52662"/>
    <w:rsid w:val="00D557A7"/>
    <w:rsid w:val="00D6443B"/>
    <w:rsid w:val="00D645B6"/>
    <w:rsid w:val="00D73B04"/>
    <w:rsid w:val="00D81946"/>
    <w:rsid w:val="00D91B5B"/>
    <w:rsid w:val="00DA2839"/>
    <w:rsid w:val="00DD6DB2"/>
    <w:rsid w:val="00DE57C0"/>
    <w:rsid w:val="00DF0605"/>
    <w:rsid w:val="00DF4C4E"/>
    <w:rsid w:val="00E0249F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319C"/>
    <w:rsid w:val="00EB68EB"/>
    <w:rsid w:val="00EC2AF7"/>
    <w:rsid w:val="00EC5D83"/>
    <w:rsid w:val="00EC6528"/>
    <w:rsid w:val="00ED20B1"/>
    <w:rsid w:val="00ED5FF4"/>
    <w:rsid w:val="00ED6428"/>
    <w:rsid w:val="00EE5789"/>
    <w:rsid w:val="00F13E0F"/>
    <w:rsid w:val="00F21CA1"/>
    <w:rsid w:val="00F26A3B"/>
    <w:rsid w:val="00F33F7E"/>
    <w:rsid w:val="00F45212"/>
    <w:rsid w:val="00F550AF"/>
    <w:rsid w:val="00F72BF4"/>
    <w:rsid w:val="00F81458"/>
    <w:rsid w:val="00F84E07"/>
    <w:rsid w:val="00F97C9C"/>
    <w:rsid w:val="00FA0062"/>
    <w:rsid w:val="00FA25E9"/>
    <w:rsid w:val="00FA61AF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50BDD-4E83-BB46-98D8-ED140AD3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55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19</cp:revision>
  <cp:lastPrinted>2022-08-14T04:54:00Z</cp:lastPrinted>
  <dcterms:created xsi:type="dcterms:W3CDTF">2022-08-14T04:54:00Z</dcterms:created>
  <dcterms:modified xsi:type="dcterms:W3CDTF">2022-08-17T12:09:00Z</dcterms:modified>
</cp:coreProperties>
</file>