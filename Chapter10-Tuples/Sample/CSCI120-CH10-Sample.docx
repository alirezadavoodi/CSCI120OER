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707E16E" w14:textId="77777777" w:rsidR="000B53CB" w:rsidRDefault="000B53CB" w:rsidP="000B53CB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545FDAFA" w14:textId="77777777" w:rsidR="000B53CB" w:rsidRPr="008D6AE7" w:rsidRDefault="000B53CB" w:rsidP="000B53CB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7C60947D" w14:textId="17EB4A28" w:rsidR="000B53CB" w:rsidRDefault="000B53CB" w:rsidP="000B53CB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>10</w:t>
      </w:r>
      <w:r>
        <w:rPr>
          <w:bCs w:val="0"/>
          <w:sz w:val="22"/>
          <w:szCs w:val="22"/>
          <w:lang w:val="en-CA"/>
        </w:rPr>
        <w:t xml:space="preserve">: </w:t>
      </w:r>
      <w:r>
        <w:rPr>
          <w:b w:val="0"/>
          <w:sz w:val="22"/>
          <w:szCs w:val="22"/>
          <w:lang w:val="en-CA"/>
        </w:rPr>
        <w:t>Tuples</w:t>
      </w:r>
      <w:r>
        <w:rPr>
          <w:b w:val="0"/>
          <w:sz w:val="22"/>
          <w:szCs w:val="22"/>
          <w:lang w:val="en-CA"/>
        </w:rPr>
        <w:tab/>
      </w:r>
    </w:p>
    <w:p w14:paraId="202D804A" w14:textId="77777777" w:rsidR="000B53CB" w:rsidRPr="005E6B46" w:rsidRDefault="000B53CB" w:rsidP="000B53CB">
      <w:pPr>
        <w:jc w:val="center"/>
        <w:rPr>
          <w:lang w:val="en-CA" w:eastAsia="en-US"/>
        </w:rPr>
      </w:pPr>
      <w:r>
        <w:rPr>
          <w:lang w:val="en-CA" w:eastAsia="en-US"/>
        </w:rPr>
        <w:t>Sample Codes</w:t>
      </w:r>
    </w:p>
    <w:p w14:paraId="3A20A30D" w14:textId="51500CCC" w:rsidR="00D507C7" w:rsidRDefault="00D507C7" w:rsidP="00D507C7">
      <w:pPr>
        <w:jc w:val="center"/>
        <w:rPr>
          <w:lang w:val="en-CA" w:eastAsia="en-US"/>
        </w:rPr>
      </w:pPr>
    </w:p>
    <w:p w14:paraId="083801B5" w14:textId="77777777" w:rsidR="0066505A" w:rsidRDefault="0066505A" w:rsidP="0066505A">
      <w:pPr>
        <w:rPr>
          <w:rFonts w:ascii="Arial" w:hAnsi="Arial" w:cs="Arial"/>
          <w:b/>
          <w:bCs/>
          <w:u w:val="single"/>
          <w:lang w:val="en-CA"/>
        </w:rPr>
      </w:pPr>
    </w:p>
    <w:p w14:paraId="67A624B0" w14:textId="77777777" w:rsidR="0066505A" w:rsidRPr="005F0425" w:rsidRDefault="0066505A" w:rsidP="0066505A">
      <w:pPr>
        <w:rPr>
          <w:rFonts w:ascii="Arial" w:hAnsi="Arial" w:cs="Arial"/>
          <w:lang w:val="en-CA"/>
        </w:rPr>
      </w:pPr>
    </w:p>
    <w:p w14:paraId="6BDA6D05" w14:textId="77777777" w:rsidR="0066505A" w:rsidRPr="005F0425" w:rsidRDefault="0066505A" w:rsidP="0066505A">
      <w:pPr>
        <w:jc w:val="center"/>
        <w:rPr>
          <w:rFonts w:ascii="Arial" w:hAnsi="Arial" w:cs="Arial"/>
          <w:lang w:val="en-CA" w:eastAsia="en-US"/>
        </w:rPr>
      </w:pPr>
    </w:p>
    <w:p w14:paraId="35954709" w14:textId="77777777" w:rsidR="0066505A" w:rsidRPr="005F0425" w:rsidRDefault="0066505A" w:rsidP="0066505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E19EE" wp14:editId="5DB5666C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AECE2" w14:textId="77777777" w:rsidR="0066505A" w:rsidRPr="00907EEA" w:rsidRDefault="0066505A" w:rsidP="0066505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B5E96DC" w14:textId="77777777" w:rsidR="0066505A" w:rsidRPr="00907EEA" w:rsidRDefault="0066505A" w:rsidP="0066505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66CE3A08" w14:textId="77777777" w:rsidR="0066505A" w:rsidRPr="00907EEA" w:rsidRDefault="0066505A" w:rsidP="0066505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10952305" w14:textId="77777777" w:rsidR="0066505A" w:rsidRDefault="0066505A" w:rsidP="0066505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46D2FB0" w14:textId="77777777" w:rsidR="0066505A" w:rsidRDefault="0066505A" w:rsidP="0066505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2BCB479C" w14:textId="77777777" w:rsidR="0066505A" w:rsidRPr="009666D8" w:rsidRDefault="0066505A" w:rsidP="0066505A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3086E8E4" w14:textId="77777777" w:rsidR="0066505A" w:rsidRDefault="0066505A" w:rsidP="0066505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2A135AA" w14:textId="77777777" w:rsidR="0066505A" w:rsidRPr="00733D47" w:rsidRDefault="0066505A" w:rsidP="0066505A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E19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6EFAECE2" w14:textId="77777777" w:rsidR="0066505A" w:rsidRPr="00907EEA" w:rsidRDefault="0066505A" w:rsidP="0066505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B5E96DC" w14:textId="77777777" w:rsidR="0066505A" w:rsidRPr="00907EEA" w:rsidRDefault="0066505A" w:rsidP="0066505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66CE3A08" w14:textId="77777777" w:rsidR="0066505A" w:rsidRPr="00907EEA" w:rsidRDefault="0066505A" w:rsidP="0066505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10952305" w14:textId="77777777" w:rsidR="0066505A" w:rsidRDefault="0066505A" w:rsidP="0066505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46D2FB0" w14:textId="77777777" w:rsidR="0066505A" w:rsidRDefault="0066505A" w:rsidP="0066505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2BCB479C" w14:textId="77777777" w:rsidR="0066505A" w:rsidRPr="009666D8" w:rsidRDefault="0066505A" w:rsidP="0066505A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3086E8E4" w14:textId="77777777" w:rsidR="0066505A" w:rsidRDefault="0066505A" w:rsidP="0066505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2A135AA" w14:textId="77777777" w:rsidR="0066505A" w:rsidRPr="00733D47" w:rsidRDefault="0066505A" w:rsidP="0066505A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AD3059A" w14:textId="77777777" w:rsidR="0066505A" w:rsidRPr="005F0425" w:rsidRDefault="0066505A" w:rsidP="0066505A">
      <w:pPr>
        <w:rPr>
          <w:rFonts w:ascii="Arial" w:hAnsi="Arial" w:cs="Arial"/>
          <w:lang w:val="en-CA"/>
        </w:rPr>
      </w:pPr>
    </w:p>
    <w:p w14:paraId="6F9FD0C4" w14:textId="00AFAEFB" w:rsidR="006820D8" w:rsidRPr="007E1626" w:rsidRDefault="006820D8" w:rsidP="007E1626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6D66277A" w14:textId="3D6ACA83" w:rsidR="00D72B62" w:rsidRPr="00806CE6" w:rsidRDefault="00D72B62" w:rsidP="00D72B62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03055DB9" w14:textId="53D0B165" w:rsidR="00D72B62" w:rsidRDefault="00D72B62" w:rsidP="00D72B62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Write a function that receives a tuple </w:t>
      </w:r>
      <w:r w:rsidR="00A00758">
        <w:rPr>
          <w:color w:val="222222"/>
        </w:rPr>
        <w:t>of integers and calculate the average of the numbers in the tuple.</w:t>
      </w:r>
    </w:p>
    <w:p w14:paraId="50D0980E" w14:textId="15CBA89D" w:rsidR="00D72B62" w:rsidRDefault="00D72B62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27BA8E6D" w14:textId="77777777" w:rsidR="00D72B62" w:rsidRPr="00806CE6" w:rsidRDefault="00D72B62" w:rsidP="00D72B62">
      <w:pPr>
        <w:pStyle w:val="Heading1"/>
        <w:jc w:val="left"/>
        <w:rPr>
          <w:i/>
          <w:iCs/>
          <w:color w:val="ED7D31" w:themeColor="accent2"/>
        </w:rPr>
      </w:pPr>
      <w:r>
        <w:rPr>
          <w:rStyle w:val="Emphasis"/>
          <w:i w:val="0"/>
          <w:iCs w:val="0"/>
          <w:color w:val="ED7D31" w:themeColor="accent2"/>
        </w:rPr>
        <w:t>Problem2</w:t>
      </w:r>
    </w:p>
    <w:p w14:paraId="3AF6C3B7" w14:textId="77777777" w:rsidR="00D72B62" w:rsidRDefault="00D72B62" w:rsidP="00D72B62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Define and implement function that could solve mathematical equation in the following format and find the value of x in the equation. </w:t>
      </w:r>
    </w:p>
    <w:p w14:paraId="27BF0E56" w14:textId="77777777" w:rsidR="00D72B62" w:rsidRDefault="00D72B62" w:rsidP="00D72B62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Format: ax + b = c</w:t>
      </w:r>
    </w:p>
    <w:p w14:paraId="6795BE53" w14:textId="77777777" w:rsidR="00D72B62" w:rsidRDefault="00D72B62" w:rsidP="00D72B62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Example: 2x – 5 = 8</w:t>
      </w:r>
    </w:p>
    <w:p w14:paraId="411041D6" w14:textId="76B3621F" w:rsidR="00D72B62" w:rsidRDefault="00D72B62" w:rsidP="00D72B62"/>
    <w:p w14:paraId="5AC835A6" w14:textId="77777777" w:rsidR="00D72B62" w:rsidRPr="00D72B62" w:rsidRDefault="00D72B62" w:rsidP="00D72B62"/>
    <w:p w14:paraId="1EBA1577" w14:textId="32AA0CA2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D72B62">
        <w:rPr>
          <w:rStyle w:val="Emphasis"/>
          <w:i w:val="0"/>
          <w:iCs w:val="0"/>
          <w:color w:val="ED7D31" w:themeColor="accent2"/>
        </w:rPr>
        <w:t>3</w:t>
      </w:r>
    </w:p>
    <w:p w14:paraId="1283131A" w14:textId="42730834" w:rsidR="006820D8" w:rsidRDefault="006820D8" w:rsidP="00915A9C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Write a function </w:t>
      </w:r>
      <w:r w:rsidR="007A6E90">
        <w:rPr>
          <w:color w:val="222222"/>
        </w:rPr>
        <w:t>that could receive an input parameter with the information shown in table (on the left) and calculate the table on the right and returns it.</w:t>
      </w:r>
    </w:p>
    <w:p w14:paraId="10887501" w14:textId="77777777" w:rsidR="00100F07" w:rsidRDefault="00100F07" w:rsidP="006820D8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14:paraId="2E12C800" w14:textId="39852183" w:rsidR="00806CE6" w:rsidRDefault="006820D8" w:rsidP="007A6E90">
      <w:pPr>
        <w:jc w:val="center"/>
      </w:pPr>
      <w:r>
        <w:rPr>
          <w:noProof/>
        </w:rPr>
        <w:drawing>
          <wp:inline distT="0" distB="0" distL="0" distR="0" wp14:anchorId="43636FE3" wp14:editId="138E29B5">
            <wp:extent cx="3238500" cy="2590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BB67" w14:textId="77777777" w:rsidR="00946607" w:rsidRDefault="00946607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5A179846" w14:textId="77777777" w:rsidR="00946607" w:rsidRPr="00C15691" w:rsidRDefault="00946607" w:rsidP="00946607">
      <w:pPr>
        <w:pStyle w:val="ListParagraph"/>
        <w:shd w:val="clear" w:color="auto" w:fill="FFFFFF"/>
        <w:rPr>
          <w:color w:val="222222"/>
        </w:rPr>
      </w:pPr>
    </w:p>
    <w:p w14:paraId="048701FC" w14:textId="77777777" w:rsidR="00C5696C" w:rsidRDefault="00C5696C" w:rsidP="00C15691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4A452BFA" w14:textId="2EA17EB7" w:rsidR="00C15691" w:rsidRPr="00806CE6" w:rsidRDefault="00C15691" w:rsidP="00C15691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4D4238">
        <w:rPr>
          <w:rStyle w:val="Emphasis"/>
          <w:i w:val="0"/>
          <w:iCs w:val="0"/>
          <w:color w:val="ED7D31" w:themeColor="accent2"/>
        </w:rPr>
        <w:t>4</w:t>
      </w:r>
    </w:p>
    <w:p w14:paraId="5464FF13" w14:textId="3945D533" w:rsidR="00CE1BAE" w:rsidRDefault="00C5696C" w:rsidP="00C5696C">
      <w:pPr>
        <w:pStyle w:val="ListParagraph"/>
        <w:numPr>
          <w:ilvl w:val="0"/>
          <w:numId w:val="33"/>
        </w:numPr>
        <w:shd w:val="clear" w:color="auto" w:fill="FFFFFF"/>
      </w:pPr>
      <w:r>
        <w:rPr>
          <w:color w:val="222222"/>
        </w:rPr>
        <w:t xml:space="preserve">Define and implement a function that receives the width and length of a rectangle and carucates the area and </w:t>
      </w:r>
      <w:r w:rsidRPr="00C5696C">
        <w:rPr>
          <w:color w:val="222222"/>
        </w:rPr>
        <w:t>perimeter</w:t>
      </w:r>
      <w:r>
        <w:rPr>
          <w:color w:val="222222"/>
        </w:rPr>
        <w:t xml:space="preserve"> of the rectangle and return both area and </w:t>
      </w:r>
      <w:r w:rsidRPr="00C5696C">
        <w:rPr>
          <w:color w:val="222222"/>
        </w:rPr>
        <w:t>perimeter</w:t>
      </w:r>
      <w:r>
        <w:rPr>
          <w:color w:val="222222"/>
        </w:rPr>
        <w:t xml:space="preserve"> of the rectangle and print them.</w:t>
      </w:r>
    </w:p>
    <w:p w14:paraId="0B4A42F2" w14:textId="77777777" w:rsidR="00A00758" w:rsidRDefault="00A00758" w:rsidP="00CE1BAE"/>
    <w:p w14:paraId="5E794E19" w14:textId="77777777" w:rsidR="00C15691" w:rsidRPr="00EA38AD" w:rsidRDefault="00C15691" w:rsidP="007A6660">
      <w:pPr>
        <w:shd w:val="clear" w:color="auto" w:fill="FFFFFF"/>
      </w:pPr>
    </w:p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1"/>
      <w:footerReference w:type="default" r:id="rId12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66F0" w14:textId="77777777" w:rsidR="00401C31" w:rsidRDefault="00401C31" w:rsidP="00E46779">
      <w:r>
        <w:separator/>
      </w:r>
    </w:p>
  </w:endnote>
  <w:endnote w:type="continuationSeparator" w:id="0">
    <w:p w14:paraId="61EF4E47" w14:textId="77777777" w:rsidR="00401C31" w:rsidRDefault="00401C31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845A" w14:textId="77777777" w:rsidR="00D507C7" w:rsidRPr="001424BF" w:rsidRDefault="00D507C7" w:rsidP="00D507C7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Pr="00685397"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br/>
    </w:r>
    <w:r w:rsidRPr="001424BF">
      <w:t>https://www.columbiacollege.ca/</w:t>
    </w:r>
  </w:p>
  <w:p w14:paraId="502B600A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2B103654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E70E2" w14:textId="77777777" w:rsidR="00401C31" w:rsidRDefault="00401C31" w:rsidP="00E46779">
      <w:r>
        <w:separator/>
      </w:r>
    </w:p>
  </w:footnote>
  <w:footnote w:type="continuationSeparator" w:id="0">
    <w:p w14:paraId="7360DBB7" w14:textId="77777777" w:rsidR="00401C31" w:rsidRDefault="00401C31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9C85294" w:rsidR="003250C0" w:rsidRPr="00471E98" w:rsidRDefault="00D507C7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6514B894" wp14:editId="66F9E42C">
          <wp:extent cx="3670300" cy="546100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19945">
    <w:abstractNumId w:val="20"/>
  </w:num>
  <w:num w:numId="2" w16cid:durableId="1158770654">
    <w:abstractNumId w:val="21"/>
  </w:num>
  <w:num w:numId="3" w16cid:durableId="1901673702">
    <w:abstractNumId w:val="25"/>
  </w:num>
  <w:num w:numId="4" w16cid:durableId="82646529">
    <w:abstractNumId w:val="15"/>
  </w:num>
  <w:num w:numId="5" w16cid:durableId="1708409308">
    <w:abstractNumId w:val="0"/>
  </w:num>
  <w:num w:numId="6" w16cid:durableId="1201867476">
    <w:abstractNumId w:val="37"/>
  </w:num>
  <w:num w:numId="7" w16cid:durableId="860825846">
    <w:abstractNumId w:val="5"/>
  </w:num>
  <w:num w:numId="8" w16cid:durableId="971446013">
    <w:abstractNumId w:val="1"/>
  </w:num>
  <w:num w:numId="9" w16cid:durableId="1989048427">
    <w:abstractNumId w:val="38"/>
  </w:num>
  <w:num w:numId="10" w16cid:durableId="614941751">
    <w:abstractNumId w:val="24"/>
  </w:num>
  <w:num w:numId="11" w16cid:durableId="2088453452">
    <w:abstractNumId w:val="35"/>
  </w:num>
  <w:num w:numId="12" w16cid:durableId="2055350120">
    <w:abstractNumId w:val="11"/>
  </w:num>
  <w:num w:numId="13" w16cid:durableId="177668536">
    <w:abstractNumId w:val="22"/>
  </w:num>
  <w:num w:numId="14" w16cid:durableId="2107994093">
    <w:abstractNumId w:val="30"/>
  </w:num>
  <w:num w:numId="15" w16cid:durableId="1667050503">
    <w:abstractNumId w:val="39"/>
  </w:num>
  <w:num w:numId="16" w16cid:durableId="2144536675">
    <w:abstractNumId w:val="26"/>
  </w:num>
  <w:num w:numId="17" w16cid:durableId="1506551189">
    <w:abstractNumId w:val="8"/>
  </w:num>
  <w:num w:numId="18" w16cid:durableId="718019630">
    <w:abstractNumId w:val="17"/>
  </w:num>
  <w:num w:numId="19" w16cid:durableId="1297486179">
    <w:abstractNumId w:val="9"/>
  </w:num>
  <w:num w:numId="20" w16cid:durableId="955139585">
    <w:abstractNumId w:val="23"/>
  </w:num>
  <w:num w:numId="21" w16cid:durableId="670646336">
    <w:abstractNumId w:val="27"/>
  </w:num>
  <w:num w:numId="22" w16cid:durableId="73818858">
    <w:abstractNumId w:val="7"/>
  </w:num>
  <w:num w:numId="23" w16cid:durableId="1275988598">
    <w:abstractNumId w:val="6"/>
  </w:num>
  <w:num w:numId="24" w16cid:durableId="83037669">
    <w:abstractNumId w:val="4"/>
  </w:num>
  <w:num w:numId="25" w16cid:durableId="1262107053">
    <w:abstractNumId w:val="29"/>
  </w:num>
  <w:num w:numId="26" w16cid:durableId="1952083929">
    <w:abstractNumId w:val="33"/>
  </w:num>
  <w:num w:numId="27" w16cid:durableId="487869200">
    <w:abstractNumId w:val="13"/>
  </w:num>
  <w:num w:numId="28" w16cid:durableId="555313486">
    <w:abstractNumId w:val="16"/>
  </w:num>
  <w:num w:numId="29" w16cid:durableId="548229860">
    <w:abstractNumId w:val="10"/>
  </w:num>
  <w:num w:numId="30" w16cid:durableId="1856914913">
    <w:abstractNumId w:val="14"/>
  </w:num>
  <w:num w:numId="31" w16cid:durableId="835533594">
    <w:abstractNumId w:val="12"/>
  </w:num>
  <w:num w:numId="32" w16cid:durableId="1327319238">
    <w:abstractNumId w:val="28"/>
  </w:num>
  <w:num w:numId="33" w16cid:durableId="236717964">
    <w:abstractNumId w:val="3"/>
  </w:num>
  <w:num w:numId="34" w16cid:durableId="86736692">
    <w:abstractNumId w:val="36"/>
  </w:num>
  <w:num w:numId="35" w16cid:durableId="21051345">
    <w:abstractNumId w:val="32"/>
  </w:num>
  <w:num w:numId="36" w16cid:durableId="1506939311">
    <w:abstractNumId w:val="19"/>
  </w:num>
  <w:num w:numId="37" w16cid:durableId="642009358">
    <w:abstractNumId w:val="2"/>
  </w:num>
  <w:num w:numId="38" w16cid:durableId="2009210352">
    <w:abstractNumId w:val="31"/>
  </w:num>
  <w:num w:numId="39" w16cid:durableId="615910953">
    <w:abstractNumId w:val="18"/>
  </w:num>
  <w:num w:numId="40" w16cid:durableId="409156296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A557A"/>
    <w:rsid w:val="000A55FF"/>
    <w:rsid w:val="000B0716"/>
    <w:rsid w:val="000B0924"/>
    <w:rsid w:val="000B0E43"/>
    <w:rsid w:val="000B16BA"/>
    <w:rsid w:val="000B462E"/>
    <w:rsid w:val="000B53CB"/>
    <w:rsid w:val="000C6A83"/>
    <w:rsid w:val="000D01F5"/>
    <w:rsid w:val="000D2A28"/>
    <w:rsid w:val="000D5AAE"/>
    <w:rsid w:val="000E45BC"/>
    <w:rsid w:val="000F0CB7"/>
    <w:rsid w:val="000F70CE"/>
    <w:rsid w:val="000F784F"/>
    <w:rsid w:val="000F791A"/>
    <w:rsid w:val="00100F07"/>
    <w:rsid w:val="00102695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97DFD"/>
    <w:rsid w:val="001A53A2"/>
    <w:rsid w:val="001C3C11"/>
    <w:rsid w:val="001E5E27"/>
    <w:rsid w:val="001E5FE5"/>
    <w:rsid w:val="001E7572"/>
    <w:rsid w:val="002050A9"/>
    <w:rsid w:val="00223B8C"/>
    <w:rsid w:val="00253014"/>
    <w:rsid w:val="00256E5E"/>
    <w:rsid w:val="00293BD7"/>
    <w:rsid w:val="002B080E"/>
    <w:rsid w:val="002B2959"/>
    <w:rsid w:val="002B5547"/>
    <w:rsid w:val="002B7F60"/>
    <w:rsid w:val="002E06A7"/>
    <w:rsid w:val="002F4F29"/>
    <w:rsid w:val="00300A14"/>
    <w:rsid w:val="00304B8A"/>
    <w:rsid w:val="003250C0"/>
    <w:rsid w:val="003365F8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01C31"/>
    <w:rsid w:val="00410CB9"/>
    <w:rsid w:val="00412C57"/>
    <w:rsid w:val="00423FC6"/>
    <w:rsid w:val="004432C7"/>
    <w:rsid w:val="0046640C"/>
    <w:rsid w:val="00472E57"/>
    <w:rsid w:val="0048740B"/>
    <w:rsid w:val="00496B12"/>
    <w:rsid w:val="004A6E1B"/>
    <w:rsid w:val="004C1942"/>
    <w:rsid w:val="004C37B7"/>
    <w:rsid w:val="004C73AD"/>
    <w:rsid w:val="004D25D8"/>
    <w:rsid w:val="004D4238"/>
    <w:rsid w:val="004E622A"/>
    <w:rsid w:val="00501E69"/>
    <w:rsid w:val="00504DDC"/>
    <w:rsid w:val="00521DF4"/>
    <w:rsid w:val="00523ECA"/>
    <w:rsid w:val="00530427"/>
    <w:rsid w:val="005338C1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31BA2"/>
    <w:rsid w:val="006500FD"/>
    <w:rsid w:val="00650BD8"/>
    <w:rsid w:val="00657E97"/>
    <w:rsid w:val="0066505A"/>
    <w:rsid w:val="00677872"/>
    <w:rsid w:val="006820D8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678B9"/>
    <w:rsid w:val="0078418F"/>
    <w:rsid w:val="007A6660"/>
    <w:rsid w:val="007A6E90"/>
    <w:rsid w:val="007A71FF"/>
    <w:rsid w:val="007B1601"/>
    <w:rsid w:val="007B5ECC"/>
    <w:rsid w:val="007D564E"/>
    <w:rsid w:val="007E1008"/>
    <w:rsid w:val="007E1626"/>
    <w:rsid w:val="008006A7"/>
    <w:rsid w:val="00806CE6"/>
    <w:rsid w:val="008160ED"/>
    <w:rsid w:val="00817682"/>
    <w:rsid w:val="0083627D"/>
    <w:rsid w:val="00841111"/>
    <w:rsid w:val="00851DBD"/>
    <w:rsid w:val="00892042"/>
    <w:rsid w:val="008A7B50"/>
    <w:rsid w:val="008B0B05"/>
    <w:rsid w:val="008C0A20"/>
    <w:rsid w:val="008D1947"/>
    <w:rsid w:val="008D41D1"/>
    <w:rsid w:val="008D6AE7"/>
    <w:rsid w:val="009041BC"/>
    <w:rsid w:val="009074F1"/>
    <w:rsid w:val="009153C1"/>
    <w:rsid w:val="0091569A"/>
    <w:rsid w:val="00915A9C"/>
    <w:rsid w:val="00917227"/>
    <w:rsid w:val="00940335"/>
    <w:rsid w:val="00944C0D"/>
    <w:rsid w:val="00946607"/>
    <w:rsid w:val="00951B35"/>
    <w:rsid w:val="00952843"/>
    <w:rsid w:val="00962865"/>
    <w:rsid w:val="00990026"/>
    <w:rsid w:val="009974E3"/>
    <w:rsid w:val="009C43E8"/>
    <w:rsid w:val="009E0759"/>
    <w:rsid w:val="009E1FEA"/>
    <w:rsid w:val="009E4FF5"/>
    <w:rsid w:val="009F112E"/>
    <w:rsid w:val="00A00758"/>
    <w:rsid w:val="00A00911"/>
    <w:rsid w:val="00A06FBC"/>
    <w:rsid w:val="00A11F68"/>
    <w:rsid w:val="00A12C5B"/>
    <w:rsid w:val="00A221C4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273B"/>
    <w:rsid w:val="00C04033"/>
    <w:rsid w:val="00C15691"/>
    <w:rsid w:val="00C22A9D"/>
    <w:rsid w:val="00C41881"/>
    <w:rsid w:val="00C50416"/>
    <w:rsid w:val="00C54183"/>
    <w:rsid w:val="00C5696C"/>
    <w:rsid w:val="00C90D2F"/>
    <w:rsid w:val="00CC5E78"/>
    <w:rsid w:val="00CE1BAE"/>
    <w:rsid w:val="00CE401F"/>
    <w:rsid w:val="00D05590"/>
    <w:rsid w:val="00D07960"/>
    <w:rsid w:val="00D24C73"/>
    <w:rsid w:val="00D348BE"/>
    <w:rsid w:val="00D40A36"/>
    <w:rsid w:val="00D434E8"/>
    <w:rsid w:val="00D44346"/>
    <w:rsid w:val="00D507C7"/>
    <w:rsid w:val="00D52662"/>
    <w:rsid w:val="00D6443B"/>
    <w:rsid w:val="00D645B6"/>
    <w:rsid w:val="00D72B62"/>
    <w:rsid w:val="00D73B04"/>
    <w:rsid w:val="00D81946"/>
    <w:rsid w:val="00D91B5B"/>
    <w:rsid w:val="00DA2839"/>
    <w:rsid w:val="00DD6DB2"/>
    <w:rsid w:val="00DE57C0"/>
    <w:rsid w:val="00DF0605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ED6428"/>
    <w:rsid w:val="00F13E0F"/>
    <w:rsid w:val="00F21CA1"/>
    <w:rsid w:val="00F26A3B"/>
    <w:rsid w:val="00F45212"/>
    <w:rsid w:val="00F550AF"/>
    <w:rsid w:val="00F81458"/>
    <w:rsid w:val="00F97C9C"/>
    <w:rsid w:val="00FA25E9"/>
    <w:rsid w:val="00FA61AF"/>
    <w:rsid w:val="00FA750D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50BDD-4E83-BB46-98D8-ED140AD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90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40</cp:revision>
  <cp:lastPrinted>2019-06-07T07:35:00Z</cp:lastPrinted>
  <dcterms:created xsi:type="dcterms:W3CDTF">2019-06-07T07:35:00Z</dcterms:created>
  <dcterms:modified xsi:type="dcterms:W3CDTF">2022-08-16T03:34:00Z</dcterms:modified>
</cp:coreProperties>
</file>