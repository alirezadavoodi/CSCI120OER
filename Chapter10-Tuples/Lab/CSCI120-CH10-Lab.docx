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3A55F32" w14:textId="77777777" w:rsidR="00D507C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A41C2CC" w14:textId="77777777" w:rsidR="00D507C7" w:rsidRPr="008D6AE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7DB10CF" w14:textId="7309B954" w:rsidR="00D507C7" w:rsidRDefault="00D507C7" w:rsidP="00D507C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9: </w:t>
      </w:r>
      <w:r w:rsidR="0046640C">
        <w:rPr>
          <w:b w:val="0"/>
          <w:sz w:val="22"/>
          <w:szCs w:val="22"/>
          <w:lang w:val="en-CA"/>
        </w:rPr>
        <w:t>Tuples</w:t>
      </w:r>
    </w:p>
    <w:p w14:paraId="3A20A30D" w14:textId="77777777" w:rsidR="00D507C7" w:rsidRPr="00121689" w:rsidRDefault="00D507C7" w:rsidP="00D507C7">
      <w:pPr>
        <w:jc w:val="center"/>
        <w:rPr>
          <w:lang w:val="en-CA" w:eastAsia="en-US"/>
        </w:rPr>
      </w:pPr>
      <w:r>
        <w:rPr>
          <w:lang w:val="en-CA" w:eastAsia="en-US"/>
        </w:rPr>
        <w:t>Assignment</w:t>
      </w:r>
    </w:p>
    <w:p w14:paraId="39D32E26" w14:textId="77777777" w:rsidR="005E5EAA" w:rsidRDefault="005E5EAA" w:rsidP="005E5EAA">
      <w:pPr>
        <w:rPr>
          <w:rFonts w:ascii="Arial" w:hAnsi="Arial" w:cs="Arial"/>
          <w:b/>
          <w:bCs/>
          <w:u w:val="single"/>
          <w:lang w:val="en-CA"/>
        </w:rPr>
      </w:pPr>
    </w:p>
    <w:p w14:paraId="759E31AE" w14:textId="77777777" w:rsidR="005E5EAA" w:rsidRPr="005F0425" w:rsidRDefault="005E5EAA" w:rsidP="005E5EAA">
      <w:pPr>
        <w:rPr>
          <w:rFonts w:ascii="Arial" w:hAnsi="Arial" w:cs="Arial"/>
          <w:lang w:val="en-CA"/>
        </w:rPr>
      </w:pPr>
    </w:p>
    <w:p w14:paraId="50E4E429" w14:textId="77777777" w:rsidR="005E5EAA" w:rsidRPr="005F0425" w:rsidRDefault="005E5EAA" w:rsidP="005E5EAA">
      <w:pPr>
        <w:jc w:val="center"/>
        <w:rPr>
          <w:rFonts w:ascii="Arial" w:hAnsi="Arial" w:cs="Arial"/>
          <w:lang w:val="en-CA" w:eastAsia="en-US"/>
        </w:rPr>
      </w:pPr>
    </w:p>
    <w:p w14:paraId="7811CDC9" w14:textId="77777777" w:rsidR="005E5EAA" w:rsidRPr="005F0425" w:rsidRDefault="005E5EAA" w:rsidP="005E5EA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08BE4" wp14:editId="72B377D3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9334E" w14:textId="77777777" w:rsidR="005E5EAA" w:rsidRPr="00907EEA" w:rsidRDefault="005E5EAA" w:rsidP="005E5EA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7E421691" w14:textId="77777777" w:rsidR="005E5EAA" w:rsidRPr="00907EEA" w:rsidRDefault="005E5EAA" w:rsidP="005E5EA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868B3B5" w14:textId="77777777" w:rsidR="005E5EAA" w:rsidRPr="00907EEA" w:rsidRDefault="005E5EAA" w:rsidP="005E5EA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3C30A7B" w14:textId="77777777" w:rsidR="005E5EAA" w:rsidRDefault="005E5EAA" w:rsidP="005E5EA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C7607D2" w14:textId="77777777" w:rsidR="005E5EAA" w:rsidRDefault="005E5EAA" w:rsidP="005E5EA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716D5EF" w14:textId="77777777" w:rsidR="005E5EAA" w:rsidRPr="009666D8" w:rsidRDefault="005E5EAA" w:rsidP="005E5EAA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421A1913" w14:textId="77777777" w:rsidR="005E5EAA" w:rsidRDefault="005E5EAA" w:rsidP="005E5EA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E40D36D" w14:textId="77777777" w:rsidR="005E5EAA" w:rsidRPr="00733D47" w:rsidRDefault="005E5EAA" w:rsidP="005E5EAA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08B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6749334E" w14:textId="77777777" w:rsidR="005E5EAA" w:rsidRPr="00907EEA" w:rsidRDefault="005E5EAA" w:rsidP="005E5EA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7E421691" w14:textId="77777777" w:rsidR="005E5EAA" w:rsidRPr="00907EEA" w:rsidRDefault="005E5EAA" w:rsidP="005E5EA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868B3B5" w14:textId="77777777" w:rsidR="005E5EAA" w:rsidRPr="00907EEA" w:rsidRDefault="005E5EAA" w:rsidP="005E5EA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3C30A7B" w14:textId="77777777" w:rsidR="005E5EAA" w:rsidRDefault="005E5EAA" w:rsidP="005E5EA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C7607D2" w14:textId="77777777" w:rsidR="005E5EAA" w:rsidRDefault="005E5EAA" w:rsidP="005E5EA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716D5EF" w14:textId="77777777" w:rsidR="005E5EAA" w:rsidRPr="009666D8" w:rsidRDefault="005E5EAA" w:rsidP="005E5EAA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421A1913" w14:textId="77777777" w:rsidR="005E5EAA" w:rsidRDefault="005E5EAA" w:rsidP="005E5EA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E40D36D" w14:textId="77777777" w:rsidR="005E5EAA" w:rsidRPr="00733D47" w:rsidRDefault="005E5EAA" w:rsidP="005E5EAA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E109081" w14:textId="77777777" w:rsidR="005E5EAA" w:rsidRPr="005F0425" w:rsidRDefault="005E5EAA" w:rsidP="005E5EAA">
      <w:pPr>
        <w:rPr>
          <w:rFonts w:ascii="Arial" w:hAnsi="Arial" w:cs="Arial"/>
          <w:lang w:val="en-CA"/>
        </w:rPr>
      </w:pPr>
    </w:p>
    <w:p w14:paraId="3C8481B3" w14:textId="77777777" w:rsidR="005E5EAA" w:rsidRPr="005F0425" w:rsidRDefault="005E5EAA" w:rsidP="005E5EAA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111BF900" w14:textId="77777777" w:rsidR="00D507C7" w:rsidRPr="00EF46B7" w:rsidRDefault="00D507C7" w:rsidP="00D507C7">
      <w:pPr>
        <w:pStyle w:val="Heading3"/>
        <w:spacing w:after="120"/>
        <w:rPr>
          <w:b w:val="0"/>
          <w:sz w:val="22"/>
          <w:szCs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C7" w14:paraId="6D29A0D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92C2F37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F1C565B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</w:tr>
      <w:tr w:rsidR="00D507C7" w14:paraId="43435DB6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10B883B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27627A8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9DC4B58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</w:tr>
      <w:tr w:rsidR="00D507C7" w14:paraId="3F38C0A5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A6EFACB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5E97F1E5" w14:textId="77777777" w:rsidR="00D507C7" w:rsidRPr="003B6569" w:rsidRDefault="00D507C7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27C838" w14:textId="77777777" w:rsidR="00D507C7" w:rsidRPr="003B6569" w:rsidRDefault="00D507C7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6EFFA833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F434B89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53B5BF8E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E827CEE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31738191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60E4A28A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3E3C6545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E05D971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4940F08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373E7663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72507E37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5070469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5B578630" w14:textId="77777777" w:rsidR="00D507C7" w:rsidRDefault="00D507C7" w:rsidP="00D507C7">
      <w:pPr>
        <w:jc w:val="left"/>
        <w:rPr>
          <w:b/>
          <w:u w:val="single"/>
        </w:rPr>
      </w:pPr>
    </w:p>
    <w:p w14:paraId="36E53690" w14:textId="77777777" w:rsidR="00EA38AD" w:rsidRDefault="00EA38AD" w:rsidP="00EA38AD">
      <w:pPr>
        <w:rPr>
          <w:lang w:val="en-CA"/>
        </w:rPr>
      </w:pPr>
    </w:p>
    <w:p w14:paraId="4BA3EDED" w14:textId="25DFF531" w:rsidR="00915A9C" w:rsidRPr="00915A9C" w:rsidRDefault="00351C15" w:rsidP="00915A9C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40B48167" w14:textId="4149EA07" w:rsidR="00806CE6" w:rsidRDefault="00806CE6" w:rsidP="00806CE6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67D51249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742B5F25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For each of the following problem you need to </w:t>
      </w:r>
    </w:p>
    <w:p w14:paraId="3EEE0C79" w14:textId="77777777" w:rsidR="00806CE6" w:rsidRDefault="00806CE6" w:rsidP="00806CE6">
      <w:pPr>
        <w:pStyle w:val="ListParagraph"/>
        <w:numPr>
          <w:ilvl w:val="1"/>
          <w:numId w:val="33"/>
        </w:numPr>
      </w:pPr>
      <w:r>
        <w:t>Define a function</w:t>
      </w:r>
    </w:p>
    <w:p w14:paraId="2E12E11C" w14:textId="77777777" w:rsidR="00806CE6" w:rsidRDefault="00806CE6" w:rsidP="00806CE6">
      <w:pPr>
        <w:pStyle w:val="ListParagraph"/>
        <w:numPr>
          <w:ilvl w:val="1"/>
          <w:numId w:val="33"/>
        </w:numPr>
      </w:pPr>
      <w:r>
        <w:t>For all test cases you have already written for your algorithm, write a function call inside the main function</w:t>
      </w:r>
    </w:p>
    <w:p w14:paraId="2552CA36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Define all the functions in one file (all in one)</w:t>
      </w:r>
    </w:p>
    <w:p w14:paraId="2EDF357B" w14:textId="70FF5CBB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Define </w:t>
      </w:r>
      <w:r w:rsidR="00915A9C">
        <w:t>one</w:t>
      </w:r>
      <w:r>
        <w:t xml:space="preserve"> main function</w:t>
      </w:r>
    </w:p>
    <w:p w14:paraId="441383FA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Call the functions inside the main function</w:t>
      </w:r>
    </w:p>
    <w:p w14:paraId="3BBAF4EC" w14:textId="085E5168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If the function you </w:t>
      </w:r>
      <w:r w:rsidR="00915A9C">
        <w:t xml:space="preserve">have </w:t>
      </w:r>
      <w:r>
        <w:t>implement</w:t>
      </w:r>
      <w:r w:rsidR="00915A9C">
        <w:t>ed</w:t>
      </w:r>
      <w:r>
        <w:t xml:space="preserve"> for a question is big, please try to break down to multiple functions. </w:t>
      </w:r>
    </w:p>
    <w:p w14:paraId="11B32865" w14:textId="631D1374" w:rsidR="00806CE6" w:rsidRPr="005841A7" w:rsidRDefault="00FE34CA" w:rsidP="002E06A7">
      <w:pPr>
        <w:pStyle w:val="ListParagraph"/>
        <w:numPr>
          <w:ilvl w:val="0"/>
          <w:numId w:val="33"/>
        </w:numPr>
      </w:pPr>
      <w:r>
        <w:t xml:space="preserve">Do not use methods, functions, statements that we have not covered in the previous lectures. </w:t>
      </w:r>
    </w:p>
    <w:p w14:paraId="212165AA" w14:textId="7E3D8CD1" w:rsidR="00806CE6" w:rsidRDefault="00806CE6" w:rsidP="00806CE6"/>
    <w:p w14:paraId="4DADC70D" w14:textId="77777777" w:rsidR="00806CE6" w:rsidRDefault="00806CE6" w:rsidP="00806CE6"/>
    <w:p w14:paraId="00D1E6D1" w14:textId="77777777" w:rsidR="004D4238" w:rsidRDefault="004D4238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1EBA1577" w14:textId="0F908A1D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4D4238">
        <w:rPr>
          <w:rStyle w:val="Emphasis"/>
          <w:i w:val="0"/>
          <w:iCs w:val="0"/>
          <w:color w:val="ED7D31" w:themeColor="accent2"/>
        </w:rPr>
        <w:t>1</w:t>
      </w:r>
    </w:p>
    <w:p w14:paraId="10887501" w14:textId="36C00F24" w:rsidR="00100F07" w:rsidRPr="00C01F99" w:rsidRDefault="00C01F99" w:rsidP="00C01F99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Write a Python function which receives a list of courses and grades a student has received in that course and return the average, highest and lowest grades of the student.</w:t>
      </w:r>
    </w:p>
    <w:p w14:paraId="2E12C800" w14:textId="77777777" w:rsidR="00806CE6" w:rsidRDefault="00806CE6" w:rsidP="00806CE6"/>
    <w:p w14:paraId="218F6BBD" w14:textId="255F1FC1" w:rsidR="00806CE6" w:rsidRPr="00806CE6" w:rsidRDefault="004D4238" w:rsidP="00806CE6">
      <w:pPr>
        <w:pStyle w:val="Heading1"/>
        <w:jc w:val="left"/>
        <w:rPr>
          <w:i/>
          <w:iCs/>
          <w:color w:val="ED7D31" w:themeColor="accent2"/>
        </w:rPr>
      </w:pPr>
      <w:r>
        <w:rPr>
          <w:rStyle w:val="Emphasis"/>
          <w:i w:val="0"/>
          <w:iCs w:val="0"/>
          <w:color w:val="ED7D31" w:themeColor="accent2"/>
        </w:rPr>
        <w:t>Problem2</w:t>
      </w:r>
    </w:p>
    <w:p w14:paraId="7C08BB67" w14:textId="7790DDDA" w:rsidR="00946607" w:rsidRDefault="00C01F99" w:rsidP="00C01F99">
      <w:pPr>
        <w:pStyle w:val="ListParagraph"/>
        <w:shd w:val="clear" w:color="auto" w:fill="FFFFFF"/>
        <w:rPr>
          <w:color w:val="222222"/>
        </w:rPr>
      </w:pPr>
      <w:r>
        <w:rPr>
          <w:color w:val="222222"/>
        </w:rPr>
        <w:t xml:space="preserve">Write a Python function which receives a list of tuples. Each tuple has two components: 1- a string which is the name of a student and 2- an integer which is the age of the student. The function will </w:t>
      </w:r>
      <w:r w:rsidR="000A180C">
        <w:rPr>
          <w:color w:val="222222"/>
        </w:rPr>
        <w:t>convert</w:t>
      </w:r>
      <w:r>
        <w:rPr>
          <w:color w:val="222222"/>
        </w:rPr>
        <w:t xml:space="preserve"> the list of tuples to a dictionary without losing any </w:t>
      </w:r>
      <w:r>
        <w:rPr>
          <w:color w:val="222222"/>
        </w:rPr>
        <w:lastRenderedPageBreak/>
        <w:t>information, meaning that we still should be able to find the age of any given student in the list.</w:t>
      </w:r>
    </w:p>
    <w:p w14:paraId="6B11707E" w14:textId="77777777" w:rsidR="00C01F99" w:rsidRPr="00C01F99" w:rsidRDefault="00C01F99" w:rsidP="00C01F99">
      <w:pPr>
        <w:pStyle w:val="ListParagraph"/>
        <w:shd w:val="clear" w:color="auto" w:fill="FFFFFF"/>
        <w:rPr>
          <w:rStyle w:val="Emphasis"/>
          <w:i w:val="0"/>
          <w:iCs w:val="0"/>
          <w:color w:val="222222"/>
        </w:rPr>
      </w:pPr>
    </w:p>
    <w:p w14:paraId="5F8C8E72" w14:textId="5639A200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4D4238">
        <w:rPr>
          <w:rStyle w:val="Emphasis"/>
          <w:i w:val="0"/>
          <w:iCs w:val="0"/>
          <w:color w:val="ED7D31" w:themeColor="accent2"/>
        </w:rPr>
        <w:t>3</w:t>
      </w:r>
    </w:p>
    <w:p w14:paraId="006906AC" w14:textId="7F22D5D7" w:rsidR="00C15691" w:rsidRDefault="00C01F99" w:rsidP="00946607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Write a Python function which receives two points in the 2D coordination system and returns True</w:t>
      </w:r>
      <w:r w:rsidR="000A180C">
        <w:rPr>
          <w:color w:val="222222"/>
        </w:rPr>
        <w:t xml:space="preserve"> if the points are on a same line and returns False otherwise.</w:t>
      </w:r>
      <w:r>
        <w:rPr>
          <w:color w:val="222222"/>
        </w:rPr>
        <w:t xml:space="preserve"> </w:t>
      </w:r>
    </w:p>
    <w:p w14:paraId="5A179846" w14:textId="77777777" w:rsidR="00946607" w:rsidRPr="00C15691" w:rsidRDefault="00946607" w:rsidP="00946607">
      <w:pPr>
        <w:pStyle w:val="ListParagraph"/>
        <w:shd w:val="clear" w:color="auto" w:fill="FFFFFF"/>
        <w:rPr>
          <w:color w:val="222222"/>
        </w:rPr>
      </w:pPr>
    </w:p>
    <w:p w14:paraId="4A452BFA" w14:textId="51FA83C8" w:rsidR="00C15691" w:rsidRPr="00806CE6" w:rsidRDefault="00C15691" w:rsidP="00C15691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4D4238">
        <w:rPr>
          <w:rStyle w:val="Emphasis"/>
          <w:i w:val="0"/>
          <w:iCs w:val="0"/>
          <w:color w:val="ED7D31" w:themeColor="accent2"/>
        </w:rPr>
        <w:t>4</w:t>
      </w:r>
    </w:p>
    <w:p w14:paraId="5E794E19" w14:textId="68463344" w:rsidR="00C15691" w:rsidRDefault="000A180C" w:rsidP="000A180C">
      <w:pPr>
        <w:pStyle w:val="ListParagraph"/>
        <w:numPr>
          <w:ilvl w:val="0"/>
          <w:numId w:val="33"/>
        </w:numPr>
        <w:shd w:val="clear" w:color="auto" w:fill="FFFFFF"/>
      </w:pPr>
      <w:r>
        <w:t>We usually use list to collect and contains items with similar types (like integers). What data structure would you use to contain and collect items with different types.</w:t>
      </w:r>
    </w:p>
    <w:p w14:paraId="6829A938" w14:textId="77777777" w:rsidR="000A180C" w:rsidRDefault="000A180C" w:rsidP="000A180C">
      <w:pPr>
        <w:pStyle w:val="ListParagraph"/>
        <w:shd w:val="clear" w:color="auto" w:fill="FFFFFF"/>
      </w:pPr>
    </w:p>
    <w:p w14:paraId="243933FC" w14:textId="77777777" w:rsidR="000A180C" w:rsidRPr="00EA38AD" w:rsidRDefault="000A180C" w:rsidP="000A180C">
      <w:pPr>
        <w:pStyle w:val="ListParagraph"/>
        <w:shd w:val="clear" w:color="auto" w:fill="FFFFFF"/>
      </w:pP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5949" w14:textId="77777777" w:rsidR="005F0EC3" w:rsidRDefault="005F0EC3" w:rsidP="00E46779">
      <w:r>
        <w:separator/>
      </w:r>
    </w:p>
  </w:endnote>
  <w:endnote w:type="continuationSeparator" w:id="0">
    <w:p w14:paraId="1B16B69D" w14:textId="77777777" w:rsidR="005F0EC3" w:rsidRDefault="005F0EC3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98FA" w14:textId="77777777" w:rsidR="005F0EC3" w:rsidRDefault="005F0EC3" w:rsidP="00E46779">
      <w:r>
        <w:separator/>
      </w:r>
    </w:p>
  </w:footnote>
  <w:footnote w:type="continuationSeparator" w:id="0">
    <w:p w14:paraId="6FC9B384" w14:textId="77777777" w:rsidR="005F0EC3" w:rsidRDefault="005F0EC3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0"/>
  </w:num>
  <w:num w:numId="2" w16cid:durableId="1158770654">
    <w:abstractNumId w:val="21"/>
  </w:num>
  <w:num w:numId="3" w16cid:durableId="1901673702">
    <w:abstractNumId w:val="25"/>
  </w:num>
  <w:num w:numId="4" w16cid:durableId="82646529">
    <w:abstractNumId w:val="15"/>
  </w:num>
  <w:num w:numId="5" w16cid:durableId="1708409308">
    <w:abstractNumId w:val="0"/>
  </w:num>
  <w:num w:numId="6" w16cid:durableId="1201867476">
    <w:abstractNumId w:val="37"/>
  </w:num>
  <w:num w:numId="7" w16cid:durableId="860825846">
    <w:abstractNumId w:val="5"/>
  </w:num>
  <w:num w:numId="8" w16cid:durableId="971446013">
    <w:abstractNumId w:val="1"/>
  </w:num>
  <w:num w:numId="9" w16cid:durableId="1989048427">
    <w:abstractNumId w:val="38"/>
  </w:num>
  <w:num w:numId="10" w16cid:durableId="614941751">
    <w:abstractNumId w:val="24"/>
  </w:num>
  <w:num w:numId="11" w16cid:durableId="2088453452">
    <w:abstractNumId w:val="35"/>
  </w:num>
  <w:num w:numId="12" w16cid:durableId="2055350120">
    <w:abstractNumId w:val="11"/>
  </w:num>
  <w:num w:numId="13" w16cid:durableId="177668536">
    <w:abstractNumId w:val="22"/>
  </w:num>
  <w:num w:numId="14" w16cid:durableId="2107994093">
    <w:abstractNumId w:val="30"/>
  </w:num>
  <w:num w:numId="15" w16cid:durableId="1667050503">
    <w:abstractNumId w:val="39"/>
  </w:num>
  <w:num w:numId="16" w16cid:durableId="2144536675">
    <w:abstractNumId w:val="26"/>
  </w:num>
  <w:num w:numId="17" w16cid:durableId="1506551189">
    <w:abstractNumId w:val="8"/>
  </w:num>
  <w:num w:numId="18" w16cid:durableId="718019630">
    <w:abstractNumId w:val="17"/>
  </w:num>
  <w:num w:numId="19" w16cid:durableId="1297486179">
    <w:abstractNumId w:val="9"/>
  </w:num>
  <w:num w:numId="20" w16cid:durableId="955139585">
    <w:abstractNumId w:val="23"/>
  </w:num>
  <w:num w:numId="21" w16cid:durableId="670646336">
    <w:abstractNumId w:val="27"/>
  </w:num>
  <w:num w:numId="22" w16cid:durableId="73818858">
    <w:abstractNumId w:val="7"/>
  </w:num>
  <w:num w:numId="23" w16cid:durableId="1275988598">
    <w:abstractNumId w:val="6"/>
  </w:num>
  <w:num w:numId="24" w16cid:durableId="83037669">
    <w:abstractNumId w:val="4"/>
  </w:num>
  <w:num w:numId="25" w16cid:durableId="1262107053">
    <w:abstractNumId w:val="29"/>
  </w:num>
  <w:num w:numId="26" w16cid:durableId="1952083929">
    <w:abstractNumId w:val="33"/>
  </w:num>
  <w:num w:numId="27" w16cid:durableId="487869200">
    <w:abstractNumId w:val="13"/>
  </w:num>
  <w:num w:numId="28" w16cid:durableId="555313486">
    <w:abstractNumId w:val="16"/>
  </w:num>
  <w:num w:numId="29" w16cid:durableId="548229860">
    <w:abstractNumId w:val="10"/>
  </w:num>
  <w:num w:numId="30" w16cid:durableId="1856914913">
    <w:abstractNumId w:val="14"/>
  </w:num>
  <w:num w:numId="31" w16cid:durableId="835533594">
    <w:abstractNumId w:val="12"/>
  </w:num>
  <w:num w:numId="32" w16cid:durableId="1327319238">
    <w:abstractNumId w:val="28"/>
  </w:num>
  <w:num w:numId="33" w16cid:durableId="236717964">
    <w:abstractNumId w:val="3"/>
  </w:num>
  <w:num w:numId="34" w16cid:durableId="86736692">
    <w:abstractNumId w:val="36"/>
  </w:num>
  <w:num w:numId="35" w16cid:durableId="21051345">
    <w:abstractNumId w:val="32"/>
  </w:num>
  <w:num w:numId="36" w16cid:durableId="1506939311">
    <w:abstractNumId w:val="19"/>
  </w:num>
  <w:num w:numId="37" w16cid:durableId="642009358">
    <w:abstractNumId w:val="2"/>
  </w:num>
  <w:num w:numId="38" w16cid:durableId="2009210352">
    <w:abstractNumId w:val="31"/>
  </w:num>
  <w:num w:numId="39" w16cid:durableId="615910953">
    <w:abstractNumId w:val="18"/>
  </w:num>
  <w:num w:numId="40" w16cid:durableId="409156296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180C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0F07"/>
    <w:rsid w:val="00102695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C3C11"/>
    <w:rsid w:val="001E5E27"/>
    <w:rsid w:val="001E5FE5"/>
    <w:rsid w:val="001E7572"/>
    <w:rsid w:val="002050A9"/>
    <w:rsid w:val="00253014"/>
    <w:rsid w:val="00256E5E"/>
    <w:rsid w:val="00293BD7"/>
    <w:rsid w:val="002B080E"/>
    <w:rsid w:val="002B2959"/>
    <w:rsid w:val="002B5547"/>
    <w:rsid w:val="002B63D3"/>
    <w:rsid w:val="002B7F60"/>
    <w:rsid w:val="002E06A7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12C57"/>
    <w:rsid w:val="00423FC6"/>
    <w:rsid w:val="004432C7"/>
    <w:rsid w:val="0046640C"/>
    <w:rsid w:val="00472E57"/>
    <w:rsid w:val="0048740B"/>
    <w:rsid w:val="00496B12"/>
    <w:rsid w:val="004A6E1B"/>
    <w:rsid w:val="004C1942"/>
    <w:rsid w:val="004C37B7"/>
    <w:rsid w:val="004C73AD"/>
    <w:rsid w:val="004D25D8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5E5EAA"/>
    <w:rsid w:val="005F0EC3"/>
    <w:rsid w:val="00601536"/>
    <w:rsid w:val="00631BA2"/>
    <w:rsid w:val="006500FD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678B9"/>
    <w:rsid w:val="0078418F"/>
    <w:rsid w:val="007A6660"/>
    <w:rsid w:val="007A71FF"/>
    <w:rsid w:val="007B1601"/>
    <w:rsid w:val="007B5ECC"/>
    <w:rsid w:val="007D564E"/>
    <w:rsid w:val="007E1008"/>
    <w:rsid w:val="008006A7"/>
    <w:rsid w:val="00806CE6"/>
    <w:rsid w:val="008160ED"/>
    <w:rsid w:val="00817682"/>
    <w:rsid w:val="0083627D"/>
    <w:rsid w:val="00841111"/>
    <w:rsid w:val="00851DBD"/>
    <w:rsid w:val="00892042"/>
    <w:rsid w:val="008A7B50"/>
    <w:rsid w:val="008B0B05"/>
    <w:rsid w:val="008C0A20"/>
    <w:rsid w:val="008D1947"/>
    <w:rsid w:val="008D41D1"/>
    <w:rsid w:val="008D6AE7"/>
    <w:rsid w:val="009041BC"/>
    <w:rsid w:val="009074F1"/>
    <w:rsid w:val="009153C1"/>
    <w:rsid w:val="0091569A"/>
    <w:rsid w:val="00915A9C"/>
    <w:rsid w:val="00917227"/>
    <w:rsid w:val="00940335"/>
    <w:rsid w:val="00944C0D"/>
    <w:rsid w:val="00946607"/>
    <w:rsid w:val="00951B35"/>
    <w:rsid w:val="00952843"/>
    <w:rsid w:val="00962865"/>
    <w:rsid w:val="00990026"/>
    <w:rsid w:val="009974E3"/>
    <w:rsid w:val="009C43E8"/>
    <w:rsid w:val="009E0759"/>
    <w:rsid w:val="009E1FEA"/>
    <w:rsid w:val="009E4FF5"/>
    <w:rsid w:val="009F112E"/>
    <w:rsid w:val="00A00911"/>
    <w:rsid w:val="00A06FBC"/>
    <w:rsid w:val="00A11F68"/>
    <w:rsid w:val="00A12C5B"/>
    <w:rsid w:val="00A221C4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1F99"/>
    <w:rsid w:val="00C0273B"/>
    <w:rsid w:val="00C04033"/>
    <w:rsid w:val="00C15691"/>
    <w:rsid w:val="00C22A9D"/>
    <w:rsid w:val="00C41881"/>
    <w:rsid w:val="00C50416"/>
    <w:rsid w:val="00C54183"/>
    <w:rsid w:val="00C90D2F"/>
    <w:rsid w:val="00CC5E78"/>
    <w:rsid w:val="00CE1BAE"/>
    <w:rsid w:val="00CE401F"/>
    <w:rsid w:val="00D05590"/>
    <w:rsid w:val="00D24C73"/>
    <w:rsid w:val="00D348BE"/>
    <w:rsid w:val="00D40A36"/>
    <w:rsid w:val="00D434E8"/>
    <w:rsid w:val="00D44346"/>
    <w:rsid w:val="00D507C7"/>
    <w:rsid w:val="00D52662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ED6428"/>
    <w:rsid w:val="00F13E0F"/>
    <w:rsid w:val="00F21CA1"/>
    <w:rsid w:val="00F26A3B"/>
    <w:rsid w:val="00F45212"/>
    <w:rsid w:val="00F550AF"/>
    <w:rsid w:val="00F81458"/>
    <w:rsid w:val="00F97C9C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87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32</cp:revision>
  <cp:lastPrinted>2019-06-07T07:35:00Z</cp:lastPrinted>
  <dcterms:created xsi:type="dcterms:W3CDTF">2019-06-07T07:35:00Z</dcterms:created>
  <dcterms:modified xsi:type="dcterms:W3CDTF">2022-08-17T11:48:00Z</dcterms:modified>
</cp:coreProperties>
</file>