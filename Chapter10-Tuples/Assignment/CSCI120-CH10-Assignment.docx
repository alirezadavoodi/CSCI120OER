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7DB10CF" w14:textId="6769F782" w:rsidR="00D507C7" w:rsidRDefault="00D507C7" w:rsidP="00D507C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AA523F">
        <w:rPr>
          <w:bCs w:val="0"/>
          <w:sz w:val="22"/>
          <w:szCs w:val="22"/>
          <w:lang w:val="en-CA"/>
        </w:rPr>
        <w:t>10</w:t>
      </w:r>
      <w:r>
        <w:rPr>
          <w:bCs w:val="0"/>
          <w:sz w:val="22"/>
          <w:szCs w:val="22"/>
          <w:lang w:val="en-CA"/>
        </w:rPr>
        <w:t xml:space="preserve">: </w:t>
      </w:r>
      <w:r w:rsidR="0046640C">
        <w:rPr>
          <w:b w:val="0"/>
          <w:sz w:val="22"/>
          <w:szCs w:val="22"/>
          <w:lang w:val="en-CA"/>
        </w:rPr>
        <w:t>Tuples</w:t>
      </w:r>
    </w:p>
    <w:p w14:paraId="3A20A30D" w14:textId="2A2F3F49" w:rsidR="00D507C7" w:rsidRPr="00121689" w:rsidRDefault="00D507C7" w:rsidP="00D507C7">
      <w:pPr>
        <w:jc w:val="center"/>
        <w:rPr>
          <w:lang w:val="en-CA" w:eastAsia="en-US"/>
        </w:rPr>
      </w:pPr>
      <w:r>
        <w:rPr>
          <w:lang w:val="en-CA" w:eastAsia="en-US"/>
        </w:rPr>
        <w:t>Assignment</w:t>
      </w:r>
      <w:r w:rsidR="00AA523F">
        <w:rPr>
          <w:lang w:val="en-CA" w:eastAsia="en-US"/>
        </w:rPr>
        <w:t xml:space="preserve"> 10</w:t>
      </w:r>
    </w:p>
    <w:p w14:paraId="55E2756D" w14:textId="77777777" w:rsidR="00D31B5D" w:rsidRDefault="00D31B5D" w:rsidP="00D31B5D">
      <w:pPr>
        <w:rPr>
          <w:rFonts w:ascii="Arial" w:hAnsi="Arial" w:cs="Arial"/>
          <w:b/>
          <w:bCs/>
          <w:u w:val="single"/>
          <w:lang w:val="en-CA"/>
        </w:rPr>
      </w:pPr>
    </w:p>
    <w:p w14:paraId="6BBFB48E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347EA33F" w14:textId="77777777" w:rsidR="00D31B5D" w:rsidRPr="005F0425" w:rsidRDefault="00D31B5D" w:rsidP="00D31B5D">
      <w:pPr>
        <w:jc w:val="center"/>
        <w:rPr>
          <w:rFonts w:ascii="Arial" w:hAnsi="Arial" w:cs="Arial"/>
          <w:lang w:val="en-CA" w:eastAsia="en-US"/>
        </w:rPr>
      </w:pPr>
    </w:p>
    <w:p w14:paraId="794984DF" w14:textId="77777777" w:rsidR="00D31B5D" w:rsidRPr="005F0425" w:rsidRDefault="00D31B5D" w:rsidP="00D31B5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3CC0" wp14:editId="532C630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299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50F79E70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6861B2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1CDB484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B92E8A5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DF3E0B9" w14:textId="77777777" w:rsidR="00D31B5D" w:rsidRPr="009666D8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00110DF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3F0F1A3" w14:textId="77777777" w:rsidR="00D31B5D" w:rsidRPr="00733D47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3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786299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50F79E70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6861B2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1CDB484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B92E8A5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DF3E0B9" w14:textId="77777777" w:rsidR="00D31B5D" w:rsidRPr="009666D8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00110DF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3F0F1A3" w14:textId="77777777" w:rsidR="00D31B5D" w:rsidRPr="00733D47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7B48D0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58A51952" w14:textId="77777777" w:rsidR="00D31B5D" w:rsidRPr="005F0425" w:rsidRDefault="00D31B5D" w:rsidP="00D31B5D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11BF900" w14:textId="2AF2175A" w:rsidR="00D507C7" w:rsidRDefault="00D507C7" w:rsidP="00D507C7">
      <w:pPr>
        <w:pStyle w:val="Heading3"/>
        <w:spacing w:after="120"/>
        <w:rPr>
          <w:b w:val="0"/>
          <w:sz w:val="22"/>
          <w:szCs w:val="22"/>
          <w:lang w:val="en-CA"/>
        </w:rPr>
      </w:pPr>
    </w:p>
    <w:p w14:paraId="2476919E" w14:textId="27E93E56" w:rsidR="00AA523F" w:rsidRPr="00AA523F" w:rsidRDefault="00AA523F" w:rsidP="00AA523F">
      <w:pPr>
        <w:rPr>
          <w:lang w:val="en-CA" w:eastAsia="en-US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C7" w14:paraId="6D29A0D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92C2F37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F1C565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43435DB6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10B883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27627A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9DC4B5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3F38C0A5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A6EFACB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5E97F1E5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27C838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6EFFA833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F434B89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53B5BF8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E827CE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31738191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60E4A28A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3E3C6545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E05D971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4940F08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373E7663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72507E37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5070469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5B578630" w14:textId="77777777" w:rsidR="00D507C7" w:rsidRDefault="00D507C7" w:rsidP="00D507C7">
      <w:pPr>
        <w:jc w:val="left"/>
        <w:rPr>
          <w:b/>
          <w:u w:val="single"/>
        </w:rPr>
      </w:pPr>
    </w:p>
    <w:p w14:paraId="36E53690" w14:textId="77777777" w:rsidR="00EA38AD" w:rsidRDefault="00EA38AD" w:rsidP="00EA38AD">
      <w:pPr>
        <w:rPr>
          <w:lang w:val="en-CA"/>
        </w:rPr>
      </w:pPr>
    </w:p>
    <w:p w14:paraId="4BA3EDED" w14:textId="25DFF531" w:rsidR="00915A9C" w:rsidRPr="00915A9C" w:rsidRDefault="00351C15" w:rsidP="00915A9C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40B48167" w14:textId="4149EA07" w:rsidR="00806CE6" w:rsidRDefault="00806CE6" w:rsidP="00806CE6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67D51249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742B5F25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For each of the following problem you need to </w:t>
      </w:r>
    </w:p>
    <w:p w14:paraId="3EEE0C79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Define a function</w:t>
      </w:r>
    </w:p>
    <w:p w14:paraId="2E12E11C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For all test cases you have already written for your algorithm, write a function call inside the main function</w:t>
      </w:r>
    </w:p>
    <w:p w14:paraId="2552CA36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Define all the functions in one file (all in one)</w:t>
      </w:r>
    </w:p>
    <w:p w14:paraId="2EDF357B" w14:textId="70FF5CBB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Define </w:t>
      </w:r>
      <w:r w:rsidR="00915A9C">
        <w:t>one</w:t>
      </w:r>
      <w:r>
        <w:t xml:space="preserve"> main function</w:t>
      </w:r>
    </w:p>
    <w:p w14:paraId="441383FA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Call the functions inside the main function</w:t>
      </w:r>
    </w:p>
    <w:p w14:paraId="3BBAF4EC" w14:textId="085E5168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If the function you </w:t>
      </w:r>
      <w:r w:rsidR="00915A9C">
        <w:t xml:space="preserve">have </w:t>
      </w:r>
      <w:r>
        <w:t>implement</w:t>
      </w:r>
      <w:r w:rsidR="00915A9C">
        <w:t>ed</w:t>
      </w:r>
      <w:r>
        <w:t xml:space="preserve"> for a question is big, please try to break down to multiple functions. </w:t>
      </w:r>
    </w:p>
    <w:p w14:paraId="11B32865" w14:textId="631D1374" w:rsidR="00806CE6" w:rsidRPr="005841A7" w:rsidRDefault="00FE34CA" w:rsidP="002E06A7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212165AA" w14:textId="7E3D8CD1" w:rsidR="00806CE6" w:rsidRDefault="00806CE6" w:rsidP="00806CE6"/>
    <w:p w14:paraId="4DADC70D" w14:textId="77777777" w:rsidR="00806CE6" w:rsidRDefault="00806CE6" w:rsidP="00806CE6"/>
    <w:p w14:paraId="00D1E6D1" w14:textId="77777777" w:rsidR="004D4238" w:rsidRDefault="004D4238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100ED1ED" w14:textId="77777777" w:rsidR="00AA523F" w:rsidRDefault="00AA523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1EBA1577" w14:textId="3A0940FC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4D4238">
        <w:rPr>
          <w:rStyle w:val="Emphasis"/>
          <w:i w:val="0"/>
          <w:iCs w:val="0"/>
          <w:color w:val="ED7D31" w:themeColor="accent2"/>
        </w:rPr>
        <w:t>1</w:t>
      </w:r>
    </w:p>
    <w:p w14:paraId="63D6449B" w14:textId="6A5F74E5" w:rsidR="00806CE6" w:rsidRDefault="00100F07" w:rsidP="00915A9C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Write a function which receives a list of number and calculate the average and standard deviation (std) of the numbers and returns both the average and std. </w:t>
      </w:r>
    </w:p>
    <w:p w14:paraId="10887501" w14:textId="77777777" w:rsidR="00100F07" w:rsidRDefault="00100F07" w:rsidP="00AA523F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2E12C800" w14:textId="77777777" w:rsidR="00806CE6" w:rsidRDefault="00806CE6" w:rsidP="00806CE6"/>
    <w:p w14:paraId="218F6BBD" w14:textId="255F1FC1" w:rsidR="00806CE6" w:rsidRPr="00806CE6" w:rsidRDefault="004D4238" w:rsidP="00806CE6">
      <w:pPr>
        <w:pStyle w:val="Heading1"/>
        <w:jc w:val="left"/>
        <w:rPr>
          <w:i/>
          <w:iCs/>
          <w:color w:val="ED7D31" w:themeColor="accent2"/>
        </w:rPr>
      </w:pPr>
      <w:r>
        <w:rPr>
          <w:rStyle w:val="Emphasis"/>
          <w:i w:val="0"/>
          <w:iCs w:val="0"/>
          <w:color w:val="ED7D31" w:themeColor="accent2"/>
        </w:rPr>
        <w:t>Problem2</w:t>
      </w:r>
    </w:p>
    <w:p w14:paraId="21A233F0" w14:textId="14383031" w:rsidR="00806CE6" w:rsidRDefault="00100F07" w:rsidP="0083627D">
      <w:pPr>
        <w:pStyle w:val="ListParagraph"/>
        <w:shd w:val="clear" w:color="auto" w:fill="FFFFFF"/>
        <w:rPr>
          <w:color w:val="222222"/>
        </w:rPr>
      </w:pPr>
      <w:r>
        <w:rPr>
          <w:color w:val="222222"/>
        </w:rPr>
        <w:t xml:space="preserve">Write a function which receives 2 points in </w:t>
      </w:r>
      <w:proofErr w:type="gramStart"/>
      <w:r>
        <w:rPr>
          <w:color w:val="222222"/>
        </w:rPr>
        <w:t>the a</w:t>
      </w:r>
      <w:proofErr w:type="gramEnd"/>
      <w:r>
        <w:rPr>
          <w:color w:val="222222"/>
        </w:rPr>
        <w:t xml:space="preserve"> cartesian coordination system and calculate the distance between two numbers:</w:t>
      </w:r>
    </w:p>
    <w:p w14:paraId="4A9D791A" w14:textId="745A8A74" w:rsidR="00100F07" w:rsidRDefault="00100F07" w:rsidP="0083627D">
      <w:pPr>
        <w:pStyle w:val="ListParagraph"/>
        <w:shd w:val="clear" w:color="auto" w:fill="FFFFFF"/>
        <w:rPr>
          <w:color w:val="222222"/>
        </w:rPr>
      </w:pPr>
      <w:r>
        <w:rPr>
          <w:color w:val="222222"/>
        </w:rPr>
        <w:t>Note: The image below shows the formula.</w:t>
      </w:r>
    </w:p>
    <w:p w14:paraId="55FB3CC2" w14:textId="77777777" w:rsidR="00100F07" w:rsidRDefault="00100F07" w:rsidP="0083627D">
      <w:pPr>
        <w:pStyle w:val="ListParagraph"/>
        <w:shd w:val="clear" w:color="auto" w:fill="FFFFFF"/>
        <w:rPr>
          <w:color w:val="222222"/>
        </w:rPr>
      </w:pPr>
    </w:p>
    <w:p w14:paraId="66D8B235" w14:textId="1EF46FE0" w:rsidR="0083627D" w:rsidRPr="0083627D" w:rsidRDefault="00100F07" w:rsidP="0083627D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2274B96C" wp14:editId="005B080F">
            <wp:extent cx="4279900" cy="2374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B67" w14:textId="77777777" w:rsidR="00946607" w:rsidRDefault="00946607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5F8C8E72" w14:textId="5639A200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3</w:t>
      </w:r>
    </w:p>
    <w:p w14:paraId="006906AC" w14:textId="7351890A" w:rsidR="00C15691" w:rsidRDefault="00946607" w:rsidP="00946607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Write a function that receives a </w:t>
      </w:r>
      <w:r w:rsidR="00102695">
        <w:rPr>
          <w:color w:val="222222"/>
        </w:rPr>
        <w:t>tuple of Integers</w:t>
      </w:r>
      <w:r>
        <w:rPr>
          <w:color w:val="222222"/>
        </w:rPr>
        <w:t xml:space="preserve"> as its input parameters and converts the </w:t>
      </w:r>
      <w:r w:rsidR="00102695">
        <w:rPr>
          <w:color w:val="222222"/>
        </w:rPr>
        <w:t>tuple</w:t>
      </w:r>
      <w:r>
        <w:rPr>
          <w:color w:val="222222"/>
        </w:rPr>
        <w:t xml:space="preserve"> to a </w:t>
      </w:r>
      <w:r w:rsidR="00102695">
        <w:rPr>
          <w:color w:val="222222"/>
        </w:rPr>
        <w:t>list</w:t>
      </w:r>
      <w:r>
        <w:rPr>
          <w:color w:val="222222"/>
        </w:rPr>
        <w:t xml:space="preserve"> and returns it.</w:t>
      </w:r>
    </w:p>
    <w:p w14:paraId="5A179846" w14:textId="77777777" w:rsidR="00946607" w:rsidRPr="00C15691" w:rsidRDefault="00946607" w:rsidP="00946607">
      <w:pPr>
        <w:pStyle w:val="ListParagraph"/>
        <w:shd w:val="clear" w:color="auto" w:fill="FFFFFF"/>
        <w:rPr>
          <w:color w:val="222222"/>
        </w:rPr>
      </w:pPr>
    </w:p>
    <w:p w14:paraId="4A452BFA" w14:textId="51FA83C8" w:rsidR="00C15691" w:rsidRPr="00806CE6" w:rsidRDefault="00C15691" w:rsidP="00C15691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4D4238">
        <w:rPr>
          <w:rStyle w:val="Emphasis"/>
          <w:i w:val="0"/>
          <w:iCs w:val="0"/>
          <w:color w:val="ED7D31" w:themeColor="accent2"/>
        </w:rPr>
        <w:t>4</w:t>
      </w:r>
    </w:p>
    <w:p w14:paraId="51BD50C0" w14:textId="019DC7C0" w:rsidR="00C41881" w:rsidRDefault="00C41881" w:rsidP="00C15691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The following table is given (as a sample data). Write a python function that receives such a table and returns a tuple containing the first name, last name and grade of the students who have received the maximum grade.</w:t>
      </w:r>
    </w:p>
    <w:p w14:paraId="1D04BC10" w14:textId="5AD07C1D" w:rsidR="00C41881" w:rsidRDefault="00C41881" w:rsidP="00C41881">
      <w:pPr>
        <w:shd w:val="clear" w:color="auto" w:fill="FFFFFF"/>
        <w:rPr>
          <w:color w:val="222222"/>
        </w:rPr>
      </w:pPr>
    </w:p>
    <w:p w14:paraId="0B363E01" w14:textId="3AF55B32" w:rsidR="00C41881" w:rsidRDefault="00C41881" w:rsidP="00C41881">
      <w:pPr>
        <w:shd w:val="clear" w:color="auto" w:fill="FFFFFF"/>
        <w:rPr>
          <w:color w:val="2222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2214"/>
        <w:gridCol w:w="2214"/>
      </w:tblGrid>
      <w:tr w:rsidR="00C41881" w14:paraId="71F90A9D" w14:textId="77777777" w:rsidTr="00C41881">
        <w:trPr>
          <w:trHeight w:val="365"/>
          <w:jc w:val="center"/>
        </w:trPr>
        <w:tc>
          <w:tcPr>
            <w:tcW w:w="2213" w:type="dxa"/>
          </w:tcPr>
          <w:p w14:paraId="78890CD4" w14:textId="0CCC634C" w:rsidR="00C41881" w:rsidRPr="00C41881" w:rsidRDefault="00C41881" w:rsidP="00C41881">
            <w:pPr>
              <w:rPr>
                <w:b/>
                <w:bCs/>
                <w:color w:val="222222"/>
              </w:rPr>
            </w:pPr>
            <w:proofErr w:type="spellStart"/>
            <w:r w:rsidRPr="00C41881">
              <w:rPr>
                <w:b/>
                <w:bCs/>
                <w:color w:val="222222"/>
              </w:rPr>
              <w:t>Firstname</w:t>
            </w:r>
            <w:proofErr w:type="spellEnd"/>
          </w:p>
        </w:tc>
        <w:tc>
          <w:tcPr>
            <w:tcW w:w="2214" w:type="dxa"/>
          </w:tcPr>
          <w:p w14:paraId="3CBE1860" w14:textId="76311698" w:rsidR="00C41881" w:rsidRPr="00C41881" w:rsidRDefault="00C41881" w:rsidP="00C41881">
            <w:pPr>
              <w:rPr>
                <w:b/>
                <w:bCs/>
                <w:color w:val="222222"/>
              </w:rPr>
            </w:pPr>
            <w:proofErr w:type="spellStart"/>
            <w:r w:rsidRPr="00C41881">
              <w:rPr>
                <w:b/>
                <w:bCs/>
                <w:color w:val="222222"/>
              </w:rPr>
              <w:t>Lastname</w:t>
            </w:r>
            <w:proofErr w:type="spellEnd"/>
          </w:p>
        </w:tc>
        <w:tc>
          <w:tcPr>
            <w:tcW w:w="2214" w:type="dxa"/>
          </w:tcPr>
          <w:p w14:paraId="63BA0259" w14:textId="55B8371B" w:rsidR="00C41881" w:rsidRPr="00C41881" w:rsidRDefault="00C41881" w:rsidP="00C41881">
            <w:pPr>
              <w:rPr>
                <w:b/>
                <w:bCs/>
                <w:color w:val="222222"/>
              </w:rPr>
            </w:pPr>
            <w:r w:rsidRPr="00C41881">
              <w:rPr>
                <w:b/>
                <w:bCs/>
                <w:color w:val="222222"/>
              </w:rPr>
              <w:t>Grade</w:t>
            </w:r>
          </w:p>
        </w:tc>
      </w:tr>
      <w:tr w:rsidR="00C41881" w14:paraId="35A77F12" w14:textId="77777777" w:rsidTr="00C41881">
        <w:trPr>
          <w:trHeight w:val="365"/>
          <w:jc w:val="center"/>
        </w:trPr>
        <w:tc>
          <w:tcPr>
            <w:tcW w:w="2213" w:type="dxa"/>
          </w:tcPr>
          <w:p w14:paraId="52C9A188" w14:textId="7A791618" w:rsidR="00C41881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lastRenderedPageBreak/>
              <w:t>Bryan</w:t>
            </w:r>
          </w:p>
        </w:tc>
        <w:tc>
          <w:tcPr>
            <w:tcW w:w="2214" w:type="dxa"/>
          </w:tcPr>
          <w:p w14:paraId="1C46D279" w14:textId="45AB1562" w:rsidR="00C41881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Hinton</w:t>
            </w:r>
          </w:p>
        </w:tc>
        <w:tc>
          <w:tcPr>
            <w:tcW w:w="2214" w:type="dxa"/>
          </w:tcPr>
          <w:p w14:paraId="64052D4B" w14:textId="5E51AFE4" w:rsidR="00C41881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80</w:t>
            </w:r>
          </w:p>
        </w:tc>
      </w:tr>
      <w:tr w:rsidR="006500FD" w14:paraId="5D83BBA8" w14:textId="77777777" w:rsidTr="00C41881">
        <w:trPr>
          <w:trHeight w:val="365"/>
          <w:jc w:val="center"/>
        </w:trPr>
        <w:tc>
          <w:tcPr>
            <w:tcW w:w="2213" w:type="dxa"/>
          </w:tcPr>
          <w:p w14:paraId="2711E594" w14:textId="204FA9EF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 xml:space="preserve">Adam </w:t>
            </w:r>
          </w:p>
        </w:tc>
        <w:tc>
          <w:tcPr>
            <w:tcW w:w="2214" w:type="dxa"/>
          </w:tcPr>
          <w:p w14:paraId="74A12AE4" w14:textId="2B36F2BE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Juarez</w:t>
            </w:r>
          </w:p>
        </w:tc>
        <w:tc>
          <w:tcPr>
            <w:tcW w:w="2214" w:type="dxa"/>
          </w:tcPr>
          <w:p w14:paraId="65F75BA5" w14:textId="67725B63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76</w:t>
            </w:r>
          </w:p>
        </w:tc>
      </w:tr>
      <w:tr w:rsidR="006500FD" w14:paraId="4B480767" w14:textId="77777777" w:rsidTr="00C41881">
        <w:trPr>
          <w:trHeight w:val="365"/>
          <w:jc w:val="center"/>
        </w:trPr>
        <w:tc>
          <w:tcPr>
            <w:tcW w:w="2213" w:type="dxa"/>
          </w:tcPr>
          <w:p w14:paraId="4B53A1ED" w14:textId="3E462CD2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Veronica</w:t>
            </w:r>
          </w:p>
        </w:tc>
        <w:tc>
          <w:tcPr>
            <w:tcW w:w="2214" w:type="dxa"/>
          </w:tcPr>
          <w:p w14:paraId="6277D564" w14:textId="29642002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Morley</w:t>
            </w:r>
          </w:p>
        </w:tc>
        <w:tc>
          <w:tcPr>
            <w:tcW w:w="2214" w:type="dxa"/>
          </w:tcPr>
          <w:p w14:paraId="2A42446E" w14:textId="20A77766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83</w:t>
            </w:r>
          </w:p>
        </w:tc>
      </w:tr>
      <w:tr w:rsidR="006500FD" w14:paraId="1F91E3DE" w14:textId="77777777" w:rsidTr="00C41881">
        <w:trPr>
          <w:trHeight w:val="365"/>
          <w:jc w:val="center"/>
        </w:trPr>
        <w:tc>
          <w:tcPr>
            <w:tcW w:w="2213" w:type="dxa"/>
          </w:tcPr>
          <w:p w14:paraId="17C78967" w14:textId="7D88528B" w:rsidR="006500FD" w:rsidRDefault="006500FD" w:rsidP="00C41881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Harvir</w:t>
            </w:r>
            <w:proofErr w:type="spellEnd"/>
          </w:p>
        </w:tc>
        <w:tc>
          <w:tcPr>
            <w:tcW w:w="2214" w:type="dxa"/>
          </w:tcPr>
          <w:p w14:paraId="5CEEEB30" w14:textId="4923278A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Sandhu</w:t>
            </w:r>
          </w:p>
        </w:tc>
        <w:tc>
          <w:tcPr>
            <w:tcW w:w="2214" w:type="dxa"/>
          </w:tcPr>
          <w:p w14:paraId="54C1882C" w14:textId="2E4CC893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75</w:t>
            </w:r>
          </w:p>
        </w:tc>
      </w:tr>
      <w:tr w:rsidR="006500FD" w14:paraId="6FE9CEDB" w14:textId="77777777" w:rsidTr="00C41881">
        <w:trPr>
          <w:trHeight w:val="365"/>
          <w:jc w:val="center"/>
        </w:trPr>
        <w:tc>
          <w:tcPr>
            <w:tcW w:w="2213" w:type="dxa"/>
          </w:tcPr>
          <w:p w14:paraId="3986BD99" w14:textId="5DFF454A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Reis</w:t>
            </w:r>
          </w:p>
        </w:tc>
        <w:tc>
          <w:tcPr>
            <w:tcW w:w="2214" w:type="dxa"/>
          </w:tcPr>
          <w:p w14:paraId="01246A22" w14:textId="32A8F9E9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Wheeler</w:t>
            </w:r>
          </w:p>
        </w:tc>
        <w:tc>
          <w:tcPr>
            <w:tcW w:w="2214" w:type="dxa"/>
          </w:tcPr>
          <w:p w14:paraId="6D083BC4" w14:textId="65276C0F" w:rsidR="006500FD" w:rsidRDefault="006500FD" w:rsidP="00C41881">
            <w:pPr>
              <w:rPr>
                <w:color w:val="222222"/>
              </w:rPr>
            </w:pPr>
            <w:r>
              <w:rPr>
                <w:color w:val="222222"/>
              </w:rPr>
              <w:t>83</w:t>
            </w:r>
          </w:p>
        </w:tc>
      </w:tr>
    </w:tbl>
    <w:p w14:paraId="7E244F08" w14:textId="402E89B0" w:rsidR="00CE1BAE" w:rsidRDefault="00CE1BAE" w:rsidP="00CE1BAE"/>
    <w:p w14:paraId="5464FF13" w14:textId="77777777" w:rsidR="00CE1BAE" w:rsidRDefault="00CE1BAE" w:rsidP="00CE1BAE"/>
    <w:p w14:paraId="14A8AE72" w14:textId="73E1FF22" w:rsidR="00D557A7" w:rsidRPr="00806CE6" w:rsidRDefault="00D557A7" w:rsidP="00D557A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5E794E19" w14:textId="11F90EE0" w:rsidR="00C15691" w:rsidRDefault="00C15691" w:rsidP="007A6660">
      <w:pPr>
        <w:shd w:val="clear" w:color="auto" w:fill="FFFFFF"/>
      </w:pPr>
    </w:p>
    <w:p w14:paraId="4A7426A6" w14:textId="77777777" w:rsidR="00D557A7" w:rsidRPr="00E43720" w:rsidRDefault="00D557A7" w:rsidP="00D557A7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Write a function with one input parameter which is a number called size. The function then asks the user to enter as many words as the size. Then the function will find the followings and returns it as a tuple:</w:t>
      </w:r>
    </w:p>
    <w:p w14:paraId="64FB7808" w14:textId="77777777" w:rsidR="00D557A7" w:rsidRPr="00D557A7" w:rsidRDefault="00D557A7" w:rsidP="00D557A7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 w:rsidRPr="00D557A7">
        <w:rPr>
          <w:color w:val="222222"/>
          <w:shd w:val="clear" w:color="auto" w:fill="FFFFFF"/>
        </w:rPr>
        <w:t>The first item in the tuple is the size</w:t>
      </w:r>
    </w:p>
    <w:p w14:paraId="1E38C0EC" w14:textId="77777777" w:rsidR="00D557A7" w:rsidRPr="00D557A7" w:rsidRDefault="00D557A7" w:rsidP="00D557A7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 w:rsidRPr="00D557A7">
        <w:rPr>
          <w:color w:val="222222"/>
          <w:shd w:val="clear" w:color="auto" w:fill="FFFFFF"/>
        </w:rPr>
        <w:t>The second item in the tuple is the number of words whose length is less than 5</w:t>
      </w:r>
    </w:p>
    <w:p w14:paraId="127C9D92" w14:textId="77777777" w:rsidR="00D557A7" w:rsidRPr="00D557A7" w:rsidRDefault="00D557A7" w:rsidP="00D557A7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 w:rsidRPr="00D557A7">
        <w:rPr>
          <w:color w:val="222222"/>
          <w:shd w:val="clear" w:color="auto" w:fill="FFFFFF"/>
        </w:rPr>
        <w:t>The third item in the tuple is the number of words which only contains upper case letters.</w:t>
      </w:r>
    </w:p>
    <w:p w14:paraId="1ABC7228" w14:textId="3A3EB398" w:rsidR="00D557A7" w:rsidRPr="00D557A7" w:rsidRDefault="00D557A7" w:rsidP="00D557A7">
      <w:pPr>
        <w:pStyle w:val="ListParagraph"/>
        <w:numPr>
          <w:ilvl w:val="1"/>
          <w:numId w:val="33"/>
        </w:numPr>
        <w:shd w:val="clear" w:color="auto" w:fill="FFFFFF"/>
        <w:rPr>
          <w:color w:val="222222"/>
        </w:rPr>
      </w:pPr>
      <w:r w:rsidRPr="00D557A7">
        <w:rPr>
          <w:color w:val="222222"/>
          <w:shd w:val="clear" w:color="auto" w:fill="FFFFFF"/>
        </w:rPr>
        <w:t>The fourth item in the tuples is the number of words which contains at least one letter in the word</w:t>
      </w: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2"/>
      <w:footerReference w:type="default" r:id="rId13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4CFB" w14:textId="77777777" w:rsidR="00EC5D83" w:rsidRDefault="00EC5D83" w:rsidP="00E46779">
      <w:r>
        <w:separator/>
      </w:r>
    </w:p>
  </w:endnote>
  <w:endnote w:type="continuationSeparator" w:id="0">
    <w:p w14:paraId="50FB573D" w14:textId="77777777" w:rsidR="00EC5D83" w:rsidRDefault="00EC5D83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537A" w14:textId="77777777" w:rsidR="00EC5D83" w:rsidRDefault="00EC5D83" w:rsidP="00E46779">
      <w:r>
        <w:separator/>
      </w:r>
    </w:p>
  </w:footnote>
  <w:footnote w:type="continuationSeparator" w:id="0">
    <w:p w14:paraId="10FA69FB" w14:textId="77777777" w:rsidR="00EC5D83" w:rsidRDefault="00EC5D83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25CA05E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0"/>
  </w:num>
  <w:num w:numId="2" w16cid:durableId="1158770654">
    <w:abstractNumId w:val="21"/>
  </w:num>
  <w:num w:numId="3" w16cid:durableId="1901673702">
    <w:abstractNumId w:val="25"/>
  </w:num>
  <w:num w:numId="4" w16cid:durableId="82646529">
    <w:abstractNumId w:val="15"/>
  </w:num>
  <w:num w:numId="5" w16cid:durableId="1708409308">
    <w:abstractNumId w:val="0"/>
  </w:num>
  <w:num w:numId="6" w16cid:durableId="1201867476">
    <w:abstractNumId w:val="37"/>
  </w:num>
  <w:num w:numId="7" w16cid:durableId="860825846">
    <w:abstractNumId w:val="5"/>
  </w:num>
  <w:num w:numId="8" w16cid:durableId="971446013">
    <w:abstractNumId w:val="1"/>
  </w:num>
  <w:num w:numId="9" w16cid:durableId="1989048427">
    <w:abstractNumId w:val="38"/>
  </w:num>
  <w:num w:numId="10" w16cid:durableId="614941751">
    <w:abstractNumId w:val="24"/>
  </w:num>
  <w:num w:numId="11" w16cid:durableId="2088453452">
    <w:abstractNumId w:val="35"/>
  </w:num>
  <w:num w:numId="12" w16cid:durableId="2055350120">
    <w:abstractNumId w:val="11"/>
  </w:num>
  <w:num w:numId="13" w16cid:durableId="177668536">
    <w:abstractNumId w:val="22"/>
  </w:num>
  <w:num w:numId="14" w16cid:durableId="2107994093">
    <w:abstractNumId w:val="30"/>
  </w:num>
  <w:num w:numId="15" w16cid:durableId="1667050503">
    <w:abstractNumId w:val="39"/>
  </w:num>
  <w:num w:numId="16" w16cid:durableId="2144536675">
    <w:abstractNumId w:val="26"/>
  </w:num>
  <w:num w:numId="17" w16cid:durableId="1506551189">
    <w:abstractNumId w:val="8"/>
  </w:num>
  <w:num w:numId="18" w16cid:durableId="718019630">
    <w:abstractNumId w:val="17"/>
  </w:num>
  <w:num w:numId="19" w16cid:durableId="1297486179">
    <w:abstractNumId w:val="9"/>
  </w:num>
  <w:num w:numId="20" w16cid:durableId="955139585">
    <w:abstractNumId w:val="23"/>
  </w:num>
  <w:num w:numId="21" w16cid:durableId="670646336">
    <w:abstractNumId w:val="27"/>
  </w:num>
  <w:num w:numId="22" w16cid:durableId="73818858">
    <w:abstractNumId w:val="7"/>
  </w:num>
  <w:num w:numId="23" w16cid:durableId="1275988598">
    <w:abstractNumId w:val="6"/>
  </w:num>
  <w:num w:numId="24" w16cid:durableId="83037669">
    <w:abstractNumId w:val="4"/>
  </w:num>
  <w:num w:numId="25" w16cid:durableId="1262107053">
    <w:abstractNumId w:val="29"/>
  </w:num>
  <w:num w:numId="26" w16cid:durableId="1952083929">
    <w:abstractNumId w:val="33"/>
  </w:num>
  <w:num w:numId="27" w16cid:durableId="487869200">
    <w:abstractNumId w:val="13"/>
  </w:num>
  <w:num w:numId="28" w16cid:durableId="555313486">
    <w:abstractNumId w:val="16"/>
  </w:num>
  <w:num w:numId="29" w16cid:durableId="548229860">
    <w:abstractNumId w:val="10"/>
  </w:num>
  <w:num w:numId="30" w16cid:durableId="1856914913">
    <w:abstractNumId w:val="14"/>
  </w:num>
  <w:num w:numId="31" w16cid:durableId="835533594">
    <w:abstractNumId w:val="12"/>
  </w:num>
  <w:num w:numId="32" w16cid:durableId="1327319238">
    <w:abstractNumId w:val="28"/>
  </w:num>
  <w:num w:numId="33" w16cid:durableId="236717964">
    <w:abstractNumId w:val="3"/>
  </w:num>
  <w:num w:numId="34" w16cid:durableId="86736692">
    <w:abstractNumId w:val="36"/>
  </w:num>
  <w:num w:numId="35" w16cid:durableId="21051345">
    <w:abstractNumId w:val="32"/>
  </w:num>
  <w:num w:numId="36" w16cid:durableId="1506939311">
    <w:abstractNumId w:val="19"/>
  </w:num>
  <w:num w:numId="37" w16cid:durableId="642009358">
    <w:abstractNumId w:val="2"/>
  </w:num>
  <w:num w:numId="38" w16cid:durableId="2009210352">
    <w:abstractNumId w:val="31"/>
  </w:num>
  <w:num w:numId="39" w16cid:durableId="615910953">
    <w:abstractNumId w:val="18"/>
  </w:num>
  <w:num w:numId="40" w16cid:durableId="409156296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251A"/>
    <w:rsid w:val="000C6A83"/>
    <w:rsid w:val="000D01F5"/>
    <w:rsid w:val="000D2A28"/>
    <w:rsid w:val="000D5AAE"/>
    <w:rsid w:val="000E45BC"/>
    <w:rsid w:val="000F0CB7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C3C11"/>
    <w:rsid w:val="001E5E27"/>
    <w:rsid w:val="001E5FE5"/>
    <w:rsid w:val="001E7572"/>
    <w:rsid w:val="002050A9"/>
    <w:rsid w:val="00253014"/>
    <w:rsid w:val="00256E5E"/>
    <w:rsid w:val="00293BD7"/>
    <w:rsid w:val="002B080E"/>
    <w:rsid w:val="002B2959"/>
    <w:rsid w:val="002B5547"/>
    <w:rsid w:val="002B7F60"/>
    <w:rsid w:val="002E06A7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6640C"/>
    <w:rsid w:val="00472E57"/>
    <w:rsid w:val="0048740B"/>
    <w:rsid w:val="00496B12"/>
    <w:rsid w:val="004A6E1B"/>
    <w:rsid w:val="004C1942"/>
    <w:rsid w:val="004C37B7"/>
    <w:rsid w:val="004C73AD"/>
    <w:rsid w:val="004D25D8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0FD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78B9"/>
    <w:rsid w:val="0078418F"/>
    <w:rsid w:val="007A6660"/>
    <w:rsid w:val="007A71FF"/>
    <w:rsid w:val="007B1601"/>
    <w:rsid w:val="007B5ECC"/>
    <w:rsid w:val="007D564E"/>
    <w:rsid w:val="007E1008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D1947"/>
    <w:rsid w:val="008D41D1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46607"/>
    <w:rsid w:val="00951B35"/>
    <w:rsid w:val="00952843"/>
    <w:rsid w:val="00962865"/>
    <w:rsid w:val="00990026"/>
    <w:rsid w:val="009974E3"/>
    <w:rsid w:val="009C43E8"/>
    <w:rsid w:val="009E0759"/>
    <w:rsid w:val="009E1FEA"/>
    <w:rsid w:val="009E4FF5"/>
    <w:rsid w:val="009F112E"/>
    <w:rsid w:val="00A00911"/>
    <w:rsid w:val="00A06FBC"/>
    <w:rsid w:val="00A11F68"/>
    <w:rsid w:val="00A12C5B"/>
    <w:rsid w:val="00A221C4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523F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BF0DF0"/>
    <w:rsid w:val="00C0273B"/>
    <w:rsid w:val="00C04033"/>
    <w:rsid w:val="00C15691"/>
    <w:rsid w:val="00C22A9D"/>
    <w:rsid w:val="00C41881"/>
    <w:rsid w:val="00C50416"/>
    <w:rsid w:val="00C54183"/>
    <w:rsid w:val="00C90D2F"/>
    <w:rsid w:val="00CC5E78"/>
    <w:rsid w:val="00CE1BAE"/>
    <w:rsid w:val="00CE401F"/>
    <w:rsid w:val="00D05590"/>
    <w:rsid w:val="00D24C73"/>
    <w:rsid w:val="00D31B5D"/>
    <w:rsid w:val="00D348BE"/>
    <w:rsid w:val="00D40A36"/>
    <w:rsid w:val="00D434E8"/>
    <w:rsid w:val="00D44346"/>
    <w:rsid w:val="00D507C7"/>
    <w:rsid w:val="00D52662"/>
    <w:rsid w:val="00D557A7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5D83"/>
    <w:rsid w:val="00EC6528"/>
    <w:rsid w:val="00ED5FF4"/>
    <w:rsid w:val="00ED6428"/>
    <w:rsid w:val="00F13E0F"/>
    <w:rsid w:val="00F21CA1"/>
    <w:rsid w:val="00F26A3B"/>
    <w:rsid w:val="00F45212"/>
    <w:rsid w:val="00F550AF"/>
    <w:rsid w:val="00F81458"/>
    <w:rsid w:val="00F97C9C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82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33</cp:revision>
  <cp:lastPrinted>2019-06-07T07:35:00Z</cp:lastPrinted>
  <dcterms:created xsi:type="dcterms:W3CDTF">2019-06-07T07:35:00Z</dcterms:created>
  <dcterms:modified xsi:type="dcterms:W3CDTF">2022-08-14T04:35:00Z</dcterms:modified>
</cp:coreProperties>
</file>