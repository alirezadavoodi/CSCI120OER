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4E64BAF6" w14:textId="77777777" w:rsidR="005029B1" w:rsidRDefault="005029B1" w:rsidP="005029B1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09653BB9" w14:textId="77777777" w:rsidR="005029B1" w:rsidRPr="008D6AE7" w:rsidRDefault="005029B1" w:rsidP="005029B1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0BB0DF35" w14:textId="30F94E08" w:rsidR="005029B1" w:rsidRPr="00151915" w:rsidRDefault="005029B1" w:rsidP="005029B1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>
        <w:rPr>
          <w:bCs w:val="0"/>
          <w:sz w:val="22"/>
          <w:szCs w:val="22"/>
          <w:lang w:val="en-CA"/>
        </w:rPr>
        <w:t xml:space="preserve">2: </w:t>
      </w:r>
      <w:r>
        <w:rPr>
          <w:b w:val="0"/>
          <w:sz w:val="22"/>
          <w:szCs w:val="22"/>
          <w:lang w:val="en-CA"/>
        </w:rPr>
        <w:t>Functions</w:t>
      </w:r>
    </w:p>
    <w:p w14:paraId="1B6FB42C" w14:textId="7514BFCE" w:rsidR="005029B1" w:rsidRDefault="005029B1" w:rsidP="005029B1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>
        <w:rPr>
          <w:b w:val="0"/>
          <w:sz w:val="22"/>
          <w:szCs w:val="22"/>
          <w:lang w:val="en-CA"/>
        </w:rPr>
        <w:t>Chapter4-Lab</w:t>
      </w:r>
    </w:p>
    <w:p w14:paraId="458C51AA" w14:textId="77777777" w:rsidR="00711E12" w:rsidRDefault="00711E12" w:rsidP="00711E12">
      <w:pPr>
        <w:rPr>
          <w:rFonts w:ascii="Arial" w:hAnsi="Arial" w:cs="Arial"/>
          <w:b/>
          <w:bCs/>
          <w:u w:val="single"/>
          <w:lang w:val="en-CA"/>
        </w:rPr>
      </w:pPr>
    </w:p>
    <w:p w14:paraId="3325C325" w14:textId="77777777" w:rsidR="00711E12" w:rsidRPr="005F0425" w:rsidRDefault="00711E12" w:rsidP="00711E12">
      <w:pPr>
        <w:rPr>
          <w:rFonts w:ascii="Arial" w:hAnsi="Arial" w:cs="Arial"/>
          <w:lang w:val="en-CA"/>
        </w:rPr>
      </w:pPr>
    </w:p>
    <w:p w14:paraId="4ABC3ADB" w14:textId="77777777" w:rsidR="00711E12" w:rsidRPr="005F0425" w:rsidRDefault="00711E12" w:rsidP="00711E12">
      <w:pPr>
        <w:jc w:val="center"/>
        <w:rPr>
          <w:rFonts w:ascii="Arial" w:hAnsi="Arial" w:cs="Arial"/>
          <w:lang w:val="en-CA" w:eastAsia="en-US"/>
        </w:rPr>
      </w:pPr>
    </w:p>
    <w:p w14:paraId="322ACA49" w14:textId="77777777" w:rsidR="00711E12" w:rsidRPr="005F0425" w:rsidRDefault="00711E12" w:rsidP="00711E12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28178" wp14:editId="2B3DAC71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965B1" w14:textId="77777777" w:rsidR="00711E12" w:rsidRPr="00907EEA" w:rsidRDefault="00711E12" w:rsidP="00711E12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404F2539" w14:textId="77777777" w:rsidR="00711E12" w:rsidRPr="00907EEA" w:rsidRDefault="00711E12" w:rsidP="00711E12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3753C117" w14:textId="77777777" w:rsidR="00711E12" w:rsidRPr="00907EEA" w:rsidRDefault="00711E12" w:rsidP="00711E12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232370D7" w14:textId="77777777" w:rsidR="00711E12" w:rsidRDefault="00711E12" w:rsidP="00711E12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21ACA7A6" w14:textId="77777777" w:rsidR="00711E12" w:rsidRDefault="00711E12" w:rsidP="00711E12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7A83FFA" w14:textId="77777777" w:rsidR="00711E12" w:rsidRPr="009666D8" w:rsidRDefault="00711E12" w:rsidP="00711E12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0CAB4E43" w14:textId="77777777" w:rsidR="00711E12" w:rsidRDefault="00711E12" w:rsidP="00711E12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22E61E4F" w14:textId="77777777" w:rsidR="00711E12" w:rsidRPr="00733D47" w:rsidRDefault="00711E12" w:rsidP="00711E12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281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63C965B1" w14:textId="77777777" w:rsidR="00711E12" w:rsidRPr="00907EEA" w:rsidRDefault="00711E12" w:rsidP="00711E12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404F2539" w14:textId="77777777" w:rsidR="00711E12" w:rsidRPr="00907EEA" w:rsidRDefault="00711E12" w:rsidP="00711E12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3753C117" w14:textId="77777777" w:rsidR="00711E12" w:rsidRPr="00907EEA" w:rsidRDefault="00711E12" w:rsidP="00711E12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232370D7" w14:textId="77777777" w:rsidR="00711E12" w:rsidRDefault="00711E12" w:rsidP="00711E12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21ACA7A6" w14:textId="77777777" w:rsidR="00711E12" w:rsidRDefault="00711E12" w:rsidP="00711E12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7A83FFA" w14:textId="77777777" w:rsidR="00711E12" w:rsidRPr="009666D8" w:rsidRDefault="00711E12" w:rsidP="00711E12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0CAB4E43" w14:textId="77777777" w:rsidR="00711E12" w:rsidRDefault="00711E12" w:rsidP="00711E12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22E61E4F" w14:textId="77777777" w:rsidR="00711E12" w:rsidRPr="00733D47" w:rsidRDefault="00711E12" w:rsidP="00711E12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2E9F2D7C" w14:textId="77777777" w:rsidR="00711E12" w:rsidRPr="005F0425" w:rsidRDefault="00711E12" w:rsidP="00711E12">
      <w:pPr>
        <w:rPr>
          <w:rFonts w:ascii="Arial" w:hAnsi="Arial" w:cs="Arial"/>
          <w:lang w:val="en-CA"/>
        </w:rPr>
      </w:pPr>
    </w:p>
    <w:p w14:paraId="2BA0B528" w14:textId="77777777" w:rsidR="00711E12" w:rsidRPr="005F0425" w:rsidRDefault="00711E12" w:rsidP="00711E12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1953E527" w14:textId="77777777" w:rsidR="00711E12" w:rsidRPr="00711E12" w:rsidRDefault="00711E12" w:rsidP="00711E12">
      <w:pPr>
        <w:rPr>
          <w:lang w:val="en-CA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29B1" w14:paraId="41029BE9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275FAD24" w14:textId="77777777" w:rsidR="005029B1" w:rsidRPr="003B6569" w:rsidRDefault="005029B1" w:rsidP="00B44388">
            <w:pPr>
              <w:jc w:val="left"/>
              <w:rPr>
                <w:b/>
              </w:rPr>
            </w:pPr>
            <w:r w:rsidRPr="003B6569">
              <w:rPr>
                <w:b/>
              </w:rPr>
              <w:t xml:space="preserve"># </w:t>
            </w:r>
            <w:proofErr w:type="gramStart"/>
            <w:r w:rsidRPr="003B6569">
              <w:rPr>
                <w:b/>
              </w:rPr>
              <w:t>of</w:t>
            </w:r>
            <w:proofErr w:type="gramEnd"/>
            <w:r w:rsidRPr="003B6569">
              <w:rPr>
                <w:b/>
              </w:rPr>
              <w:t xml:space="preserve"> Students in the Group</w:t>
            </w:r>
            <w:r>
              <w:rPr>
                <w:b/>
              </w:rPr>
              <w:t>: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14:paraId="1C81F78D" w14:textId="77777777" w:rsidR="005029B1" w:rsidRDefault="005029B1" w:rsidP="00B44388">
            <w:pPr>
              <w:jc w:val="left"/>
              <w:rPr>
                <w:b/>
                <w:u w:val="single"/>
              </w:rPr>
            </w:pPr>
          </w:p>
        </w:tc>
      </w:tr>
      <w:tr w:rsidR="005029B1" w14:paraId="0B85C5FC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1C24229F" w14:textId="77777777" w:rsidR="005029B1" w:rsidRDefault="005029B1" w:rsidP="00B44388">
            <w:pPr>
              <w:jc w:val="left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3150F399" w14:textId="77777777" w:rsidR="005029B1" w:rsidRDefault="005029B1" w:rsidP="00B44388">
            <w:pPr>
              <w:jc w:val="left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099DF327" w14:textId="77777777" w:rsidR="005029B1" w:rsidRDefault="005029B1" w:rsidP="00B44388">
            <w:pPr>
              <w:jc w:val="left"/>
              <w:rPr>
                <w:b/>
                <w:u w:val="single"/>
              </w:rPr>
            </w:pPr>
          </w:p>
        </w:tc>
      </w:tr>
      <w:tr w:rsidR="005029B1" w14:paraId="1F477D0C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26090B79" w14:textId="77777777" w:rsidR="005029B1" w:rsidRPr="003B6569" w:rsidRDefault="005029B1" w:rsidP="00B44388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1</w:t>
            </w:r>
          </w:p>
        </w:tc>
        <w:tc>
          <w:tcPr>
            <w:tcW w:w="3117" w:type="dxa"/>
          </w:tcPr>
          <w:p w14:paraId="4409D9E7" w14:textId="77777777" w:rsidR="005029B1" w:rsidRPr="003B6569" w:rsidRDefault="005029B1" w:rsidP="00B44388">
            <w:pPr>
              <w:jc w:val="left"/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48F94E8E" w14:textId="77777777" w:rsidR="005029B1" w:rsidRPr="003B6569" w:rsidRDefault="005029B1" w:rsidP="00B44388">
            <w:pPr>
              <w:jc w:val="left"/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5029B1" w14:paraId="37F8C25D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1494F893" w14:textId="77777777" w:rsidR="005029B1" w:rsidRPr="003B6569" w:rsidRDefault="005029B1" w:rsidP="00B44388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2</w:t>
            </w:r>
          </w:p>
        </w:tc>
        <w:tc>
          <w:tcPr>
            <w:tcW w:w="3117" w:type="dxa"/>
          </w:tcPr>
          <w:p w14:paraId="3210D042" w14:textId="77777777" w:rsidR="005029B1" w:rsidRPr="003B6569" w:rsidRDefault="005029B1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4A1237F0" w14:textId="77777777" w:rsidR="005029B1" w:rsidRPr="003B6569" w:rsidRDefault="005029B1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5029B1" w14:paraId="41DD2AD0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5D452AE5" w14:textId="77777777" w:rsidR="005029B1" w:rsidRPr="003B6569" w:rsidRDefault="005029B1" w:rsidP="00B44388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3</w:t>
            </w:r>
          </w:p>
        </w:tc>
        <w:tc>
          <w:tcPr>
            <w:tcW w:w="3117" w:type="dxa"/>
          </w:tcPr>
          <w:p w14:paraId="418B8D79" w14:textId="77777777" w:rsidR="005029B1" w:rsidRPr="003B6569" w:rsidRDefault="005029B1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21BF4595" w14:textId="77777777" w:rsidR="005029B1" w:rsidRPr="003B6569" w:rsidRDefault="005029B1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5029B1" w14:paraId="0E4830E9" w14:textId="77777777" w:rsidTr="00B44388">
        <w:tc>
          <w:tcPr>
            <w:tcW w:w="3116" w:type="dxa"/>
            <w:shd w:val="clear" w:color="auto" w:fill="D9D9D9" w:themeFill="background1" w:themeFillShade="D9"/>
          </w:tcPr>
          <w:p w14:paraId="5CC0448E" w14:textId="77777777" w:rsidR="005029B1" w:rsidRPr="003B6569" w:rsidRDefault="005029B1" w:rsidP="00B44388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4</w:t>
            </w:r>
          </w:p>
        </w:tc>
        <w:tc>
          <w:tcPr>
            <w:tcW w:w="3117" w:type="dxa"/>
          </w:tcPr>
          <w:p w14:paraId="5712D101" w14:textId="77777777" w:rsidR="005029B1" w:rsidRPr="003B6569" w:rsidRDefault="005029B1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07E8EFE7" w14:textId="77777777" w:rsidR="005029B1" w:rsidRPr="003B6569" w:rsidRDefault="005029B1" w:rsidP="00B44388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</w:tbl>
    <w:p w14:paraId="028912C5" w14:textId="77777777" w:rsidR="005029B1" w:rsidRDefault="005029B1" w:rsidP="005029B1">
      <w:pPr>
        <w:jc w:val="left"/>
        <w:rPr>
          <w:b/>
          <w:u w:val="single"/>
        </w:rPr>
      </w:pPr>
    </w:p>
    <w:p w14:paraId="34307F69" w14:textId="44057CA9" w:rsidR="00FE34CA" w:rsidRDefault="00FE34CA" w:rsidP="00191E90"/>
    <w:p w14:paraId="1064E7C5" w14:textId="0F4D2668" w:rsidR="00806CE6" w:rsidRPr="00806CE6" w:rsidRDefault="00806CE6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191E90">
        <w:rPr>
          <w:rStyle w:val="Emphasis"/>
          <w:i w:val="0"/>
          <w:iCs w:val="0"/>
          <w:color w:val="ED7D31" w:themeColor="accent2"/>
        </w:rPr>
        <w:t>1</w:t>
      </w:r>
    </w:p>
    <w:p w14:paraId="4B12079F" w14:textId="6ADD6859" w:rsidR="00806CE6" w:rsidRPr="00740C0B" w:rsidRDefault="00806CE6" w:rsidP="001E5FE5">
      <w:pPr>
        <w:pStyle w:val="ListParagraph"/>
        <w:numPr>
          <w:ilvl w:val="0"/>
          <w:numId w:val="33"/>
        </w:numPr>
      </w:pPr>
      <w:r w:rsidRPr="00AD1216">
        <w:rPr>
          <w:color w:val="222222"/>
          <w:shd w:val="clear" w:color="auto" w:fill="FFFFFF"/>
        </w:rPr>
        <w:t xml:space="preserve">Design </w:t>
      </w:r>
      <w:r w:rsidR="00C50416">
        <w:rPr>
          <w:color w:val="222222"/>
          <w:shd w:val="clear" w:color="auto" w:fill="FFFFFF"/>
        </w:rPr>
        <w:t xml:space="preserve">and implement </w:t>
      </w:r>
      <w:r w:rsidRPr="00AD1216">
        <w:rPr>
          <w:color w:val="222222"/>
          <w:shd w:val="clear" w:color="auto" w:fill="FFFFFF"/>
        </w:rPr>
        <w:t xml:space="preserve">a </w:t>
      </w:r>
      <w:r>
        <w:rPr>
          <w:color w:val="222222"/>
          <w:shd w:val="clear" w:color="auto" w:fill="FFFFFF"/>
        </w:rPr>
        <w:t>function</w:t>
      </w:r>
      <w:r w:rsidR="001E5FE5">
        <w:rPr>
          <w:color w:val="222222"/>
          <w:shd w:val="clear" w:color="auto" w:fill="FFFFFF"/>
        </w:rPr>
        <w:t xml:space="preserve"> with no input parameters</w:t>
      </w:r>
      <w:r w:rsidR="00C50416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</w:t>
      </w:r>
      <w:r w:rsidR="00C50416">
        <w:rPr>
          <w:color w:val="222222"/>
          <w:shd w:val="clear" w:color="auto" w:fill="FFFFFF"/>
        </w:rPr>
        <w:t>The function</w:t>
      </w:r>
      <w:r w:rsidRPr="00AD1216">
        <w:rPr>
          <w:color w:val="222222"/>
          <w:shd w:val="clear" w:color="auto" w:fill="FFFFFF"/>
        </w:rPr>
        <w:t xml:space="preserve"> keeps receiving a number from input</w:t>
      </w:r>
      <w:r w:rsidR="00C50416">
        <w:rPr>
          <w:color w:val="222222"/>
          <w:shd w:val="clear" w:color="auto" w:fill="FFFFFF"/>
        </w:rPr>
        <w:t xml:space="preserve"> (user)</w:t>
      </w:r>
      <w:r w:rsidRPr="00AD1216">
        <w:rPr>
          <w:color w:val="222222"/>
          <w:shd w:val="clear" w:color="auto" w:fill="FFFFFF"/>
        </w:rPr>
        <w:t xml:space="preserve"> and add</w:t>
      </w:r>
      <w:r w:rsidR="00C50416">
        <w:rPr>
          <w:color w:val="222222"/>
          <w:shd w:val="clear" w:color="auto" w:fill="FFFFFF"/>
        </w:rPr>
        <w:t>s</w:t>
      </w:r>
      <w:r w:rsidRPr="00AD1216">
        <w:rPr>
          <w:color w:val="222222"/>
          <w:shd w:val="clear" w:color="auto" w:fill="FFFFFF"/>
        </w:rPr>
        <w:t xml:space="preserve"> the numbers together. The application keeps doing it until the user enter 0. Then the application will stop and </w:t>
      </w:r>
      <w:r w:rsidR="001E5FE5">
        <w:rPr>
          <w:color w:val="222222"/>
          <w:shd w:val="clear" w:color="auto" w:fill="FFFFFF"/>
        </w:rPr>
        <w:t>print</w:t>
      </w:r>
      <w:r w:rsidRPr="00AD1216">
        <w:rPr>
          <w:color w:val="222222"/>
          <w:shd w:val="clear" w:color="auto" w:fill="FFFFFF"/>
        </w:rPr>
        <w:t xml:space="preserve"> the total sum</w:t>
      </w:r>
      <w:r w:rsidR="00C50416">
        <w:rPr>
          <w:color w:val="222222"/>
          <w:shd w:val="clear" w:color="auto" w:fill="FFFFFF"/>
        </w:rPr>
        <w:t xml:space="preserve"> and</w:t>
      </w:r>
      <w:r>
        <w:rPr>
          <w:color w:val="222222"/>
          <w:shd w:val="clear" w:color="auto" w:fill="FFFFFF"/>
        </w:rPr>
        <w:t xml:space="preserve"> average </w:t>
      </w:r>
      <w:r w:rsidRPr="00AD1216">
        <w:rPr>
          <w:color w:val="222222"/>
          <w:shd w:val="clear" w:color="auto" w:fill="FFFFFF"/>
        </w:rPr>
        <w:t>of the numbers the user had entered.</w:t>
      </w:r>
    </w:p>
    <w:p w14:paraId="4AF914CB" w14:textId="38000274" w:rsidR="00740C0B" w:rsidRDefault="00740C0B" w:rsidP="00740C0B"/>
    <w:p w14:paraId="66FE8BCA" w14:textId="7C637329" w:rsidR="00740C0B" w:rsidRPr="00806CE6" w:rsidRDefault="00740C0B" w:rsidP="00740C0B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 xml:space="preserve">Problem </w:t>
      </w:r>
      <w:r w:rsidR="00191E90">
        <w:rPr>
          <w:rStyle w:val="Emphasis"/>
          <w:i w:val="0"/>
          <w:iCs w:val="0"/>
          <w:color w:val="ED7D31" w:themeColor="accent2"/>
        </w:rPr>
        <w:t>2</w:t>
      </w:r>
    </w:p>
    <w:p w14:paraId="4E45A5B7" w14:textId="77777777" w:rsidR="00740C0B" w:rsidRPr="00086F19" w:rsidRDefault="00740C0B" w:rsidP="00740C0B">
      <w:pPr>
        <w:pStyle w:val="ListParagraph"/>
      </w:pPr>
      <w:bookmarkStart w:id="0" w:name="OLE_LINK48"/>
      <w:bookmarkStart w:id="1" w:name="OLE_LINK49"/>
      <w:r>
        <w:rPr>
          <w:color w:val="222222"/>
          <w:shd w:val="clear" w:color="auto" w:fill="FFFFFF"/>
        </w:rPr>
        <w:t>Write a function with one input parameter which is a string and does the following:</w:t>
      </w:r>
    </w:p>
    <w:p w14:paraId="60F33572" w14:textId="77777777" w:rsidR="00740C0B" w:rsidRPr="001C5D3F" w:rsidRDefault="00740C0B" w:rsidP="00740C0B">
      <w:pPr>
        <w:pStyle w:val="ListParagraph"/>
        <w:numPr>
          <w:ilvl w:val="0"/>
          <w:numId w:val="40"/>
        </w:numPr>
      </w:pPr>
      <w:bookmarkStart w:id="2" w:name="OLE_LINK46"/>
      <w:bookmarkStart w:id="3" w:name="OLE_LINK47"/>
      <w:bookmarkEnd w:id="0"/>
      <w:bookmarkEnd w:id="1"/>
      <w:r>
        <w:t xml:space="preserve">Checks </w:t>
      </w:r>
      <w:bookmarkEnd w:id="2"/>
      <w:bookmarkEnd w:id="3"/>
      <w:r>
        <w:t xml:space="preserve">whether the input string and </w:t>
      </w:r>
      <w:proofErr w:type="gramStart"/>
      <w:r>
        <w:t>the its</w:t>
      </w:r>
      <w:proofErr w:type="gramEnd"/>
      <w:r>
        <w:t xml:space="preserve"> reverse is the same (like </w:t>
      </w:r>
      <w:proofErr w:type="spellStart"/>
      <w:r>
        <w:t>BaBa</w:t>
      </w:r>
      <w:proofErr w:type="spellEnd"/>
      <w:r>
        <w:t xml:space="preserve">), if yes it return 1 and if false, it returns 0. It considers case-sensitivity which means (Baba and </w:t>
      </w:r>
      <w:proofErr w:type="spellStart"/>
      <w:r>
        <w:t>BaBa</w:t>
      </w:r>
      <w:proofErr w:type="spellEnd"/>
      <w:r>
        <w:t xml:space="preserve"> are not the same)</w:t>
      </w:r>
    </w:p>
    <w:p w14:paraId="6D5639B1" w14:textId="77777777" w:rsidR="00740C0B" w:rsidRDefault="00740C0B" w:rsidP="00740C0B">
      <w:pPr>
        <w:rPr>
          <w:rFonts w:ascii="Arial" w:hAnsi="Arial" w:cs="Arial"/>
          <w:sz w:val="22"/>
        </w:rPr>
      </w:pPr>
    </w:p>
    <w:p w14:paraId="1FF02EFE" w14:textId="77777777" w:rsidR="00740C0B" w:rsidRDefault="00740C0B" w:rsidP="00740C0B">
      <w:pPr>
        <w:rPr>
          <w:rFonts w:ascii="Arial" w:hAnsi="Arial" w:cs="Arial"/>
          <w:sz w:val="22"/>
        </w:rPr>
      </w:pPr>
    </w:p>
    <w:p w14:paraId="5C478B22" w14:textId="2899AE32" w:rsidR="00740C0B" w:rsidRPr="00806CE6" w:rsidRDefault="00740C0B" w:rsidP="00740C0B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 xml:space="preserve"> </w:t>
      </w:r>
      <w:r w:rsidR="00191E90">
        <w:rPr>
          <w:rStyle w:val="Emphasis"/>
          <w:i w:val="0"/>
          <w:iCs w:val="0"/>
          <w:color w:val="ED7D31" w:themeColor="accent2"/>
        </w:rPr>
        <w:t>3</w:t>
      </w:r>
    </w:p>
    <w:p w14:paraId="3FB16E6B" w14:textId="77777777" w:rsidR="00740C0B" w:rsidRDefault="00740C0B" w:rsidP="00740C0B">
      <w:pPr>
        <w:pStyle w:val="ListParagrap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Write A function with an input parameter which is a string arithmetic statement which contains only alphabet variables and binary operations including +, -, *, / and % and checks whether the statement is a valid arithmetic statement or not. If the statement is valid, the function returns true, otherwise returns false.</w:t>
      </w:r>
    </w:p>
    <w:p w14:paraId="14E5DB43" w14:textId="77777777" w:rsidR="00740C0B" w:rsidRPr="004554FD" w:rsidRDefault="00740C0B" w:rsidP="00740C0B">
      <w:pPr>
        <w:rPr>
          <w:color w:val="222222"/>
          <w:shd w:val="clear" w:color="auto" w:fill="FFFFFF"/>
        </w:rPr>
      </w:pPr>
    </w:p>
    <w:p w14:paraId="51194B64" w14:textId="77777777" w:rsidR="00740C0B" w:rsidRDefault="00740C0B" w:rsidP="00740C0B">
      <w:pPr>
        <w:pStyle w:val="ListParagraph"/>
        <w:numPr>
          <w:ilvl w:val="0"/>
          <w:numId w:val="38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statement might contain parenthesis as well. For instance:</w:t>
      </w:r>
    </w:p>
    <w:p w14:paraId="526E220E" w14:textId="77777777" w:rsidR="00740C0B" w:rsidRDefault="00740C0B" w:rsidP="00740C0B">
      <w:pPr>
        <w:pStyle w:val="ListParagraph"/>
        <w:numPr>
          <w:ilvl w:val="0"/>
          <w:numId w:val="37"/>
        </w:numPr>
      </w:pPr>
      <w:proofErr w:type="spellStart"/>
      <w:r>
        <w:t>a+b</w:t>
      </w:r>
      <w:proofErr w:type="spellEnd"/>
      <w:r>
        <w:t>*</w:t>
      </w:r>
      <w:proofErr w:type="spellStart"/>
      <w:r>
        <w:t>a+c</w:t>
      </w:r>
      <w:proofErr w:type="spellEnd"/>
      <w:r>
        <w:t>/</w:t>
      </w:r>
      <w:proofErr w:type="spellStart"/>
      <w:r>
        <w:t>c%y</w:t>
      </w:r>
      <w:proofErr w:type="spellEnd"/>
    </w:p>
    <w:p w14:paraId="661D4E0C" w14:textId="77777777" w:rsidR="00740C0B" w:rsidRDefault="00740C0B" w:rsidP="00740C0B">
      <w:pPr>
        <w:pStyle w:val="ListParagraph"/>
        <w:numPr>
          <w:ilvl w:val="0"/>
          <w:numId w:val="37"/>
        </w:numPr>
      </w:pPr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(a/d-(a/b))</w:t>
      </w:r>
    </w:p>
    <w:p w14:paraId="0D480FD5" w14:textId="77777777" w:rsidR="00740C0B" w:rsidRPr="004554FD" w:rsidRDefault="00740C0B" w:rsidP="00740C0B">
      <w:pPr>
        <w:rPr>
          <w:color w:val="222222"/>
          <w:shd w:val="clear" w:color="auto" w:fill="FFFFFF"/>
        </w:rPr>
      </w:pPr>
    </w:p>
    <w:p w14:paraId="20942051" w14:textId="77777777" w:rsidR="00740C0B" w:rsidRDefault="00740C0B" w:rsidP="00740C0B">
      <w:pPr>
        <w:pStyle w:val="ListParagraph"/>
        <w:numPr>
          <w:ilvl w:val="0"/>
          <w:numId w:val="38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You can make this assumption that the variable names contain only one alphabet (like a, b, c) and cannot have more than one alphabets (like ab, temp, sum, …)</w:t>
      </w:r>
    </w:p>
    <w:p w14:paraId="6DA89745" w14:textId="77777777" w:rsidR="00740C0B" w:rsidRDefault="00740C0B" w:rsidP="00740C0B">
      <w:pPr>
        <w:pStyle w:val="ListParagraph"/>
        <w:numPr>
          <w:ilvl w:val="0"/>
          <w:numId w:val="38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Remember from the lecture that 2 conditions should be satisfied in order an arithmetic operation is considered valid. Search in your lecture notes for it if you don’t remember it.</w:t>
      </w:r>
    </w:p>
    <w:p w14:paraId="736AE5CB" w14:textId="030CF351" w:rsidR="00740C0B" w:rsidRDefault="00740C0B" w:rsidP="00740C0B"/>
    <w:p w14:paraId="620FB52C" w14:textId="2AE6E7D3" w:rsidR="00191E90" w:rsidRPr="00806CE6" w:rsidRDefault="00191E90" w:rsidP="00191E90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lastRenderedPageBreak/>
        <w:t>Problem</w:t>
      </w:r>
      <w:r>
        <w:rPr>
          <w:rStyle w:val="Emphasis"/>
          <w:i w:val="0"/>
          <w:iCs w:val="0"/>
          <w:color w:val="ED7D31" w:themeColor="accent2"/>
        </w:rPr>
        <w:t>4</w:t>
      </w:r>
    </w:p>
    <w:p w14:paraId="0FA63F6A" w14:textId="12042ACD" w:rsidR="00191E90" w:rsidRPr="00444B56" w:rsidRDefault="00444B56" w:rsidP="00191E90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444B56">
        <w:rPr>
          <w:color w:val="000000" w:themeColor="text1"/>
          <w:shd w:val="clear" w:color="auto" w:fill="FFFFFF"/>
        </w:rPr>
        <w:t xml:space="preserve">Design and implement a function with 2 input parameters: </w:t>
      </w:r>
    </w:p>
    <w:p w14:paraId="289F402A" w14:textId="389EAFE0" w:rsidR="00444B56" w:rsidRPr="00444B56" w:rsidRDefault="00444B56" w:rsidP="00444B56">
      <w:pPr>
        <w:pStyle w:val="ListParagraph"/>
        <w:numPr>
          <w:ilvl w:val="1"/>
          <w:numId w:val="33"/>
        </w:numPr>
        <w:rPr>
          <w:color w:val="000000" w:themeColor="text1"/>
        </w:rPr>
      </w:pPr>
      <w:r w:rsidRPr="00444B56">
        <w:rPr>
          <w:color w:val="000000" w:themeColor="text1"/>
          <w:shd w:val="clear" w:color="auto" w:fill="FFFFFF"/>
        </w:rPr>
        <w:t>Coefficient</w:t>
      </w:r>
    </w:p>
    <w:p w14:paraId="5BBFFC30" w14:textId="1E31FCC5" w:rsidR="00444B56" w:rsidRPr="00444B56" w:rsidRDefault="00444B56" w:rsidP="00444B56">
      <w:pPr>
        <w:pStyle w:val="ListParagraph"/>
        <w:numPr>
          <w:ilvl w:val="1"/>
          <w:numId w:val="33"/>
        </w:numPr>
        <w:rPr>
          <w:color w:val="000000" w:themeColor="text1"/>
        </w:rPr>
      </w:pPr>
      <w:r w:rsidRPr="00444B56">
        <w:rPr>
          <w:color w:val="000000" w:themeColor="text1"/>
          <w:shd w:val="clear" w:color="auto" w:fill="FFFFFF"/>
        </w:rPr>
        <w:t>Exponent</w:t>
      </w:r>
    </w:p>
    <w:p w14:paraId="7EBADD17" w14:textId="61C0BF27" w:rsidR="00444B56" w:rsidRPr="00444B56" w:rsidRDefault="00444B56" w:rsidP="00444B56">
      <w:pPr>
        <w:pStyle w:val="ListParagraph"/>
        <w:numPr>
          <w:ilvl w:val="1"/>
          <w:numId w:val="33"/>
        </w:numPr>
        <w:rPr>
          <w:color w:val="000000" w:themeColor="text1"/>
        </w:rPr>
      </w:pPr>
      <w:r w:rsidRPr="00444B56">
        <w:rPr>
          <w:color w:val="000000" w:themeColor="text1"/>
          <w:shd w:val="clear" w:color="auto" w:fill="FFFFFF"/>
        </w:rPr>
        <w:t>x</w:t>
      </w:r>
    </w:p>
    <w:p w14:paraId="7B1FE970" w14:textId="66BDCF3D" w:rsidR="00444B56" w:rsidRPr="00444B56" w:rsidRDefault="00444B56" w:rsidP="00444B56">
      <w:pPr>
        <w:pStyle w:val="ListParagraph"/>
        <w:numPr>
          <w:ilvl w:val="0"/>
          <w:numId w:val="33"/>
        </w:numPr>
        <w:rPr>
          <w:rStyle w:val="Emphasis"/>
          <w:i w:val="0"/>
          <w:iCs w:val="0"/>
          <w:color w:val="000000" w:themeColor="text1"/>
        </w:rPr>
      </w:pPr>
      <w:r w:rsidRPr="00444B56">
        <w:rPr>
          <w:rStyle w:val="Emphasis"/>
          <w:i w:val="0"/>
          <w:iCs w:val="0"/>
          <w:color w:val="000000" w:themeColor="text1"/>
        </w:rPr>
        <w:t>And calculate equations in the following forms:</w:t>
      </w:r>
    </w:p>
    <w:p w14:paraId="1AC45125" w14:textId="56B4E6AC" w:rsidR="00444B56" w:rsidRPr="00444B56" w:rsidRDefault="00444B56" w:rsidP="00444B56">
      <w:pPr>
        <w:pStyle w:val="ListParagraph"/>
        <w:numPr>
          <w:ilvl w:val="1"/>
          <w:numId w:val="33"/>
        </w:numPr>
        <w:rPr>
          <w:rStyle w:val="Emphasis"/>
          <w:i w:val="0"/>
          <w:iCs w:val="0"/>
          <w:color w:val="000000" w:themeColor="text1"/>
        </w:rPr>
      </w:pPr>
      <w:proofErr w:type="spellStart"/>
      <w:r w:rsidRPr="00444B56">
        <w:rPr>
          <w:rStyle w:val="Emphasis"/>
          <w:i w:val="0"/>
          <w:iCs w:val="0"/>
          <w:color w:val="000000" w:themeColor="text1"/>
        </w:rPr>
        <w:t>Coffecient</w:t>
      </w:r>
      <w:proofErr w:type="spellEnd"/>
      <w:r w:rsidRPr="00444B56">
        <w:rPr>
          <w:rStyle w:val="Emphasis"/>
          <w:i w:val="0"/>
          <w:iCs w:val="0"/>
          <w:color w:val="000000" w:themeColor="text1"/>
        </w:rPr>
        <w:t>*</w:t>
      </w:r>
      <w:proofErr w:type="spellStart"/>
      <w:r w:rsidRPr="00444B56">
        <w:rPr>
          <w:rStyle w:val="Emphasis"/>
          <w:i w:val="0"/>
          <w:iCs w:val="0"/>
          <w:color w:val="000000" w:themeColor="text1"/>
        </w:rPr>
        <w:t>x^Exponent</w:t>
      </w:r>
      <w:proofErr w:type="spellEnd"/>
    </w:p>
    <w:p w14:paraId="77DB8498" w14:textId="10E2D901" w:rsidR="00191E90" w:rsidRPr="00806CE6" w:rsidRDefault="00191E90" w:rsidP="00191E90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5</w:t>
      </w:r>
    </w:p>
    <w:p w14:paraId="4C82BCFD" w14:textId="77777777" w:rsidR="00444B56" w:rsidRDefault="00444B56" w:rsidP="00191E90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Using the </w:t>
      </w:r>
      <w:proofErr w:type="gramStart"/>
      <w:r>
        <w:rPr>
          <w:color w:val="222222"/>
        </w:rPr>
        <w:t>function</w:t>
      </w:r>
      <w:proofErr w:type="gramEnd"/>
      <w:r>
        <w:rPr>
          <w:color w:val="222222"/>
        </w:rPr>
        <w:t xml:space="preserve"> you have defined in Problem 4, write a function which receives an input parameter called “y” and calculate the value of following formula:</w:t>
      </w:r>
    </w:p>
    <w:p w14:paraId="3B7AB92C" w14:textId="22D96F2C" w:rsidR="00191E90" w:rsidRPr="00AD1216" w:rsidRDefault="00444B56" w:rsidP="00444B56">
      <w:pPr>
        <w:pStyle w:val="m-7102204504094528688gmail-p2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5x^2y-10xy+xy-5</w:t>
      </w:r>
      <w:r w:rsidR="00191E90" w:rsidRPr="00AD1216">
        <w:rPr>
          <w:color w:val="222222"/>
        </w:rPr>
        <w:t xml:space="preserve"> </w:t>
      </w:r>
    </w:p>
    <w:p w14:paraId="22DF0D58" w14:textId="77777777" w:rsidR="00191E90" w:rsidRPr="00FE2795" w:rsidRDefault="00191E90" w:rsidP="00740C0B"/>
    <w:p w14:paraId="0DBB4498" w14:textId="77777777" w:rsidR="00806CE6" w:rsidRDefault="00806CE6" w:rsidP="00806CE6"/>
    <w:p w14:paraId="043BEC5A" w14:textId="198EE937" w:rsidR="0000292A" w:rsidRPr="0000292A" w:rsidRDefault="00EA5DF8" w:rsidP="0000292A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6D3DF" w14:textId="77777777" w:rsidR="00B649B6" w:rsidRDefault="00B649B6" w:rsidP="00E46779">
      <w:r>
        <w:separator/>
      </w:r>
    </w:p>
  </w:endnote>
  <w:endnote w:type="continuationSeparator" w:id="0">
    <w:p w14:paraId="7D13902B" w14:textId="77777777" w:rsidR="00B649B6" w:rsidRDefault="00B649B6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276FB" w14:textId="77777777" w:rsidR="00B649B6" w:rsidRDefault="00B649B6" w:rsidP="00E46779">
      <w:r>
        <w:separator/>
      </w:r>
    </w:p>
  </w:footnote>
  <w:footnote w:type="continuationSeparator" w:id="0">
    <w:p w14:paraId="7DCB96AA" w14:textId="77777777" w:rsidR="00B649B6" w:rsidRDefault="00B649B6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48069546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753588">
    <w:abstractNumId w:val="20"/>
  </w:num>
  <w:num w:numId="2" w16cid:durableId="1958296456">
    <w:abstractNumId w:val="21"/>
  </w:num>
  <w:num w:numId="3" w16cid:durableId="267279742">
    <w:abstractNumId w:val="25"/>
  </w:num>
  <w:num w:numId="4" w16cid:durableId="1768575591">
    <w:abstractNumId w:val="15"/>
  </w:num>
  <w:num w:numId="5" w16cid:durableId="743451006">
    <w:abstractNumId w:val="0"/>
  </w:num>
  <w:num w:numId="6" w16cid:durableId="7801326">
    <w:abstractNumId w:val="37"/>
  </w:num>
  <w:num w:numId="7" w16cid:durableId="1892230082">
    <w:abstractNumId w:val="5"/>
  </w:num>
  <w:num w:numId="8" w16cid:durableId="1826050405">
    <w:abstractNumId w:val="1"/>
  </w:num>
  <w:num w:numId="9" w16cid:durableId="1894123328">
    <w:abstractNumId w:val="38"/>
  </w:num>
  <w:num w:numId="10" w16cid:durableId="907574445">
    <w:abstractNumId w:val="24"/>
  </w:num>
  <w:num w:numId="11" w16cid:durableId="541944745">
    <w:abstractNumId w:val="35"/>
  </w:num>
  <w:num w:numId="12" w16cid:durableId="1684744684">
    <w:abstractNumId w:val="11"/>
  </w:num>
  <w:num w:numId="13" w16cid:durableId="1928034355">
    <w:abstractNumId w:val="22"/>
  </w:num>
  <w:num w:numId="14" w16cid:durableId="2035770244">
    <w:abstractNumId w:val="30"/>
  </w:num>
  <w:num w:numId="15" w16cid:durableId="122239117">
    <w:abstractNumId w:val="39"/>
  </w:num>
  <w:num w:numId="16" w16cid:durableId="2058964860">
    <w:abstractNumId w:val="26"/>
  </w:num>
  <w:num w:numId="17" w16cid:durableId="146635959">
    <w:abstractNumId w:val="8"/>
  </w:num>
  <w:num w:numId="18" w16cid:durableId="1452359278">
    <w:abstractNumId w:val="17"/>
  </w:num>
  <w:num w:numId="19" w16cid:durableId="1244922588">
    <w:abstractNumId w:val="9"/>
  </w:num>
  <w:num w:numId="20" w16cid:durableId="1716805747">
    <w:abstractNumId w:val="23"/>
  </w:num>
  <w:num w:numId="21" w16cid:durableId="474176580">
    <w:abstractNumId w:val="27"/>
  </w:num>
  <w:num w:numId="22" w16cid:durableId="1746805605">
    <w:abstractNumId w:val="7"/>
  </w:num>
  <w:num w:numId="23" w16cid:durableId="680934147">
    <w:abstractNumId w:val="6"/>
  </w:num>
  <w:num w:numId="24" w16cid:durableId="220749124">
    <w:abstractNumId w:val="4"/>
  </w:num>
  <w:num w:numId="25" w16cid:durableId="195849338">
    <w:abstractNumId w:val="29"/>
  </w:num>
  <w:num w:numId="26" w16cid:durableId="527833276">
    <w:abstractNumId w:val="33"/>
  </w:num>
  <w:num w:numId="27" w16cid:durableId="1381055241">
    <w:abstractNumId w:val="13"/>
  </w:num>
  <w:num w:numId="28" w16cid:durableId="78796544">
    <w:abstractNumId w:val="16"/>
  </w:num>
  <w:num w:numId="29" w16cid:durableId="69737420">
    <w:abstractNumId w:val="10"/>
  </w:num>
  <w:num w:numId="30" w16cid:durableId="1445151479">
    <w:abstractNumId w:val="14"/>
  </w:num>
  <w:num w:numId="31" w16cid:durableId="1552498511">
    <w:abstractNumId w:val="12"/>
  </w:num>
  <w:num w:numId="32" w16cid:durableId="1265453288">
    <w:abstractNumId w:val="28"/>
  </w:num>
  <w:num w:numId="33" w16cid:durableId="1367565396">
    <w:abstractNumId w:val="3"/>
  </w:num>
  <w:num w:numId="34" w16cid:durableId="1502114103">
    <w:abstractNumId w:val="36"/>
  </w:num>
  <w:num w:numId="35" w16cid:durableId="1901818112">
    <w:abstractNumId w:val="32"/>
  </w:num>
  <w:num w:numId="36" w16cid:durableId="1373964651">
    <w:abstractNumId w:val="19"/>
  </w:num>
  <w:num w:numId="37" w16cid:durableId="1103650598">
    <w:abstractNumId w:val="2"/>
  </w:num>
  <w:num w:numId="38" w16cid:durableId="1905292180">
    <w:abstractNumId w:val="31"/>
  </w:num>
  <w:num w:numId="39" w16cid:durableId="143476548">
    <w:abstractNumId w:val="18"/>
  </w:num>
  <w:num w:numId="40" w16cid:durableId="809447534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51C00"/>
    <w:rsid w:val="00072064"/>
    <w:rsid w:val="00081A02"/>
    <w:rsid w:val="000A55FF"/>
    <w:rsid w:val="000A58CD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0CB7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7A06"/>
    <w:rsid w:val="00181142"/>
    <w:rsid w:val="00184732"/>
    <w:rsid w:val="00184D1C"/>
    <w:rsid w:val="00185B0E"/>
    <w:rsid w:val="00191E90"/>
    <w:rsid w:val="001A53A2"/>
    <w:rsid w:val="001C3C11"/>
    <w:rsid w:val="001E5E27"/>
    <w:rsid w:val="001E5FE5"/>
    <w:rsid w:val="001E7572"/>
    <w:rsid w:val="002050A9"/>
    <w:rsid w:val="00253014"/>
    <w:rsid w:val="00256E5E"/>
    <w:rsid w:val="00293BD7"/>
    <w:rsid w:val="002A15D3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8657D"/>
    <w:rsid w:val="003D1F72"/>
    <w:rsid w:val="003D619A"/>
    <w:rsid w:val="003E1221"/>
    <w:rsid w:val="003E2545"/>
    <w:rsid w:val="003E7943"/>
    <w:rsid w:val="003F5633"/>
    <w:rsid w:val="00410CB9"/>
    <w:rsid w:val="00423FC6"/>
    <w:rsid w:val="00444B56"/>
    <w:rsid w:val="00472E57"/>
    <w:rsid w:val="0048740B"/>
    <w:rsid w:val="00496B12"/>
    <w:rsid w:val="004A6E1B"/>
    <w:rsid w:val="004C1942"/>
    <w:rsid w:val="004C37B7"/>
    <w:rsid w:val="004C73AD"/>
    <w:rsid w:val="004D25D8"/>
    <w:rsid w:val="004E622A"/>
    <w:rsid w:val="00501E69"/>
    <w:rsid w:val="005029B1"/>
    <w:rsid w:val="00504DDC"/>
    <w:rsid w:val="00521DF4"/>
    <w:rsid w:val="00523ECA"/>
    <w:rsid w:val="00530427"/>
    <w:rsid w:val="005355D6"/>
    <w:rsid w:val="00540B21"/>
    <w:rsid w:val="005513C1"/>
    <w:rsid w:val="00564C1F"/>
    <w:rsid w:val="00567F21"/>
    <w:rsid w:val="005814EA"/>
    <w:rsid w:val="005816F7"/>
    <w:rsid w:val="00590AEA"/>
    <w:rsid w:val="005C205E"/>
    <w:rsid w:val="00601536"/>
    <w:rsid w:val="00631BA2"/>
    <w:rsid w:val="00650BD8"/>
    <w:rsid w:val="00657E97"/>
    <w:rsid w:val="00677872"/>
    <w:rsid w:val="00684712"/>
    <w:rsid w:val="00695201"/>
    <w:rsid w:val="006D3A14"/>
    <w:rsid w:val="006D62BF"/>
    <w:rsid w:val="006E626E"/>
    <w:rsid w:val="00711E12"/>
    <w:rsid w:val="00715D0F"/>
    <w:rsid w:val="007339CB"/>
    <w:rsid w:val="00740C0B"/>
    <w:rsid w:val="0074127C"/>
    <w:rsid w:val="007441B0"/>
    <w:rsid w:val="00755F8F"/>
    <w:rsid w:val="007607D6"/>
    <w:rsid w:val="00760C74"/>
    <w:rsid w:val="0078418F"/>
    <w:rsid w:val="007B1601"/>
    <w:rsid w:val="007B5ECC"/>
    <w:rsid w:val="007D564E"/>
    <w:rsid w:val="008006A7"/>
    <w:rsid w:val="00806CE6"/>
    <w:rsid w:val="008160ED"/>
    <w:rsid w:val="00851DBD"/>
    <w:rsid w:val="00892042"/>
    <w:rsid w:val="008B0B05"/>
    <w:rsid w:val="008C0A20"/>
    <w:rsid w:val="008D1947"/>
    <w:rsid w:val="008D6AE7"/>
    <w:rsid w:val="009041BC"/>
    <w:rsid w:val="009074F1"/>
    <w:rsid w:val="009153C1"/>
    <w:rsid w:val="00917227"/>
    <w:rsid w:val="00925059"/>
    <w:rsid w:val="00940335"/>
    <w:rsid w:val="00944C0D"/>
    <w:rsid w:val="00951B35"/>
    <w:rsid w:val="00952843"/>
    <w:rsid w:val="00962865"/>
    <w:rsid w:val="009974E3"/>
    <w:rsid w:val="009C43E8"/>
    <w:rsid w:val="009E0759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649B6"/>
    <w:rsid w:val="00B92B26"/>
    <w:rsid w:val="00B96E1D"/>
    <w:rsid w:val="00BB64E4"/>
    <w:rsid w:val="00BC3F75"/>
    <w:rsid w:val="00BC58B2"/>
    <w:rsid w:val="00BD08C6"/>
    <w:rsid w:val="00BE0C9A"/>
    <w:rsid w:val="00BE5F7F"/>
    <w:rsid w:val="00BF075A"/>
    <w:rsid w:val="00C0273B"/>
    <w:rsid w:val="00C04033"/>
    <w:rsid w:val="00C22A9D"/>
    <w:rsid w:val="00C50416"/>
    <w:rsid w:val="00C54183"/>
    <w:rsid w:val="00C90D2F"/>
    <w:rsid w:val="00C94EFB"/>
    <w:rsid w:val="00CC5E78"/>
    <w:rsid w:val="00CE401F"/>
    <w:rsid w:val="00D05590"/>
    <w:rsid w:val="00D24C73"/>
    <w:rsid w:val="00D348BE"/>
    <w:rsid w:val="00D40A36"/>
    <w:rsid w:val="00D434E8"/>
    <w:rsid w:val="00D44346"/>
    <w:rsid w:val="00D52662"/>
    <w:rsid w:val="00D6048E"/>
    <w:rsid w:val="00D6443B"/>
    <w:rsid w:val="00D645B6"/>
    <w:rsid w:val="00D73B04"/>
    <w:rsid w:val="00D81946"/>
    <w:rsid w:val="00DA2839"/>
    <w:rsid w:val="00DD6DB2"/>
    <w:rsid w:val="00DE57C0"/>
    <w:rsid w:val="00DF0605"/>
    <w:rsid w:val="00E271B7"/>
    <w:rsid w:val="00E42DBA"/>
    <w:rsid w:val="00E46779"/>
    <w:rsid w:val="00E67F71"/>
    <w:rsid w:val="00E82749"/>
    <w:rsid w:val="00E922C9"/>
    <w:rsid w:val="00EA38AD"/>
    <w:rsid w:val="00EA3B4A"/>
    <w:rsid w:val="00EA5DF8"/>
    <w:rsid w:val="00EB171B"/>
    <w:rsid w:val="00EB68EB"/>
    <w:rsid w:val="00EC2AF7"/>
    <w:rsid w:val="00EC6528"/>
    <w:rsid w:val="00ED5FF4"/>
    <w:rsid w:val="00F21CA1"/>
    <w:rsid w:val="00F26A3B"/>
    <w:rsid w:val="00F45212"/>
    <w:rsid w:val="00F550AF"/>
    <w:rsid w:val="00F81458"/>
    <w:rsid w:val="00F97C9C"/>
    <w:rsid w:val="00FA25E9"/>
    <w:rsid w:val="00FB6E72"/>
    <w:rsid w:val="00FE2BF2"/>
    <w:rsid w:val="00FE34CA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AB5A10-4C71-0041-9399-2C25B325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28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13</cp:revision>
  <cp:lastPrinted>2019-06-07T07:35:00Z</cp:lastPrinted>
  <dcterms:created xsi:type="dcterms:W3CDTF">2019-06-07T07:35:00Z</dcterms:created>
  <dcterms:modified xsi:type="dcterms:W3CDTF">2022-08-17T07:45:00Z</dcterms:modified>
</cp:coreProperties>
</file>