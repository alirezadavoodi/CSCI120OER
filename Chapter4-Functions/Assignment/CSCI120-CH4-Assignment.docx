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32FB6054" w14:textId="77777777" w:rsidR="008E39A3" w:rsidRDefault="008E39A3" w:rsidP="008E39A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0AB561F" w14:textId="77777777" w:rsidR="008E39A3" w:rsidRPr="008D6AE7" w:rsidRDefault="008E39A3" w:rsidP="008E39A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1DF283AC" w14:textId="77777777" w:rsidR="00513BE7" w:rsidRDefault="008E39A3" w:rsidP="008E39A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4F0E5A">
        <w:rPr>
          <w:bCs w:val="0"/>
          <w:sz w:val="22"/>
          <w:szCs w:val="22"/>
          <w:lang w:val="en-CA"/>
        </w:rPr>
        <w:t>4</w:t>
      </w:r>
      <w:r>
        <w:rPr>
          <w:bCs w:val="0"/>
          <w:sz w:val="22"/>
          <w:szCs w:val="22"/>
          <w:lang w:val="en-CA"/>
        </w:rPr>
        <w:t xml:space="preserve">: </w:t>
      </w:r>
      <w:r>
        <w:rPr>
          <w:b w:val="0"/>
          <w:sz w:val="22"/>
          <w:szCs w:val="22"/>
          <w:lang w:val="en-CA"/>
        </w:rPr>
        <w:t>Functions</w:t>
      </w:r>
    </w:p>
    <w:p w14:paraId="7813DAC5" w14:textId="65A31572" w:rsidR="00513BE7" w:rsidRPr="00121689" w:rsidRDefault="00513BE7" w:rsidP="00513BE7">
      <w:pPr>
        <w:pStyle w:val="Heading3"/>
        <w:spacing w:after="120"/>
        <w:jc w:val="center"/>
        <w:rPr>
          <w:lang w:val="en-CA"/>
        </w:rPr>
      </w:pPr>
      <w:r>
        <w:rPr>
          <w:b w:val="0"/>
          <w:sz w:val="22"/>
          <w:szCs w:val="22"/>
          <w:lang w:val="en-CA"/>
        </w:rPr>
        <w:t>Assignment 4</w:t>
      </w:r>
    </w:p>
    <w:p w14:paraId="31588F27" w14:textId="6260DD9B" w:rsidR="00121689" w:rsidRDefault="00121689" w:rsidP="00121689">
      <w:pPr>
        <w:jc w:val="center"/>
        <w:rPr>
          <w:lang w:val="en-CA" w:eastAsia="en-US"/>
        </w:rPr>
      </w:pPr>
    </w:p>
    <w:p w14:paraId="16E6E521" w14:textId="77777777" w:rsidR="00AC16E6" w:rsidRPr="002A6BD3" w:rsidRDefault="00AC16E6" w:rsidP="00AC16E6">
      <w:pPr>
        <w:rPr>
          <w:lang w:val="en-CA" w:eastAsia="en-US"/>
        </w:rPr>
      </w:pPr>
    </w:p>
    <w:p w14:paraId="32F0F1AA" w14:textId="77777777" w:rsidR="00AC16E6" w:rsidRDefault="00AC16E6" w:rsidP="00AC16E6">
      <w:pPr>
        <w:rPr>
          <w:lang w:val="en-CA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3F19E" wp14:editId="01B91D88">
                <wp:simplePos x="0" y="0"/>
                <wp:positionH relativeFrom="column">
                  <wp:posOffset>0</wp:posOffset>
                </wp:positionH>
                <wp:positionV relativeFrom="paragraph">
                  <wp:posOffset>168890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34F16" w14:textId="77777777" w:rsidR="00AC16E6" w:rsidRPr="00907EEA" w:rsidRDefault="00AC16E6" w:rsidP="00AC16E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BCDB145" w14:textId="77777777" w:rsidR="00AC16E6" w:rsidRPr="00907EEA" w:rsidRDefault="00AC16E6" w:rsidP="00AC16E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D167957" w14:textId="77777777" w:rsidR="00AC16E6" w:rsidRPr="00907EEA" w:rsidRDefault="00AC16E6" w:rsidP="00AC16E6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3239A6D8" w14:textId="77777777" w:rsidR="00AC16E6" w:rsidRDefault="00AC16E6" w:rsidP="00AC16E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8C274B3" w14:textId="77777777" w:rsidR="00AC16E6" w:rsidRDefault="00AC16E6" w:rsidP="00AC16E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703D4C4" w14:textId="77777777" w:rsidR="00AC16E6" w:rsidRPr="009666D8" w:rsidRDefault="00AC16E6" w:rsidP="00AC16E6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39061F99" w14:textId="77777777" w:rsidR="00AC16E6" w:rsidRDefault="00AC16E6" w:rsidP="00AC16E6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AF6F37E" w14:textId="77777777" w:rsidR="00AC16E6" w:rsidRPr="00733D47" w:rsidRDefault="00AC16E6" w:rsidP="00AC16E6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3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" fillcolor="#d8d8d8 [2732]" strokeweight="1.25pt">
                <v:textbox>
                  <w:txbxContent>
                    <w:p w14:paraId="1C134F16" w14:textId="77777777" w:rsidR="00AC16E6" w:rsidRPr="00907EEA" w:rsidRDefault="00AC16E6" w:rsidP="00AC16E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BCDB145" w14:textId="77777777" w:rsidR="00AC16E6" w:rsidRPr="00907EEA" w:rsidRDefault="00AC16E6" w:rsidP="00AC16E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D167957" w14:textId="77777777" w:rsidR="00AC16E6" w:rsidRPr="00907EEA" w:rsidRDefault="00AC16E6" w:rsidP="00AC16E6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3239A6D8" w14:textId="77777777" w:rsidR="00AC16E6" w:rsidRDefault="00AC16E6" w:rsidP="00AC16E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8C274B3" w14:textId="77777777" w:rsidR="00AC16E6" w:rsidRDefault="00AC16E6" w:rsidP="00AC16E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703D4C4" w14:textId="77777777" w:rsidR="00AC16E6" w:rsidRPr="009666D8" w:rsidRDefault="00AC16E6" w:rsidP="00AC16E6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39061F99" w14:textId="77777777" w:rsidR="00AC16E6" w:rsidRDefault="00AC16E6" w:rsidP="00AC16E6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AF6F37E" w14:textId="77777777" w:rsidR="00AC16E6" w:rsidRPr="00733D47" w:rsidRDefault="00AC16E6" w:rsidP="00AC16E6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073D5F5" w14:textId="77777777" w:rsidR="00AC16E6" w:rsidRDefault="00AC16E6" w:rsidP="00AC16E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39227640" w14:textId="77777777" w:rsidR="00AC16E6" w:rsidRPr="00121689" w:rsidRDefault="00AC16E6" w:rsidP="00121689">
      <w:pPr>
        <w:jc w:val="center"/>
        <w:rPr>
          <w:lang w:val="en-CA" w:eastAsia="en-US"/>
        </w:rPr>
      </w:pPr>
    </w:p>
    <w:p w14:paraId="2FE43EE9" w14:textId="77777777" w:rsidR="00AC16E6" w:rsidRPr="001424BF" w:rsidRDefault="00AC16E6" w:rsidP="00AC16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624E3BDF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6E5BC1EF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512BEB8E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 xml:space="preserve">For each of the following problem you need to </w:t>
      </w:r>
    </w:p>
    <w:p w14:paraId="1CF878A3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Define a function (for instance function1)</w:t>
      </w:r>
    </w:p>
    <w:p w14:paraId="0338B4B9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Add comments for the functions as discussed in the lecture</w:t>
      </w:r>
    </w:p>
    <w:p w14:paraId="3179D6D4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Mention the list of input parameters</w:t>
      </w:r>
    </w:p>
    <w:p w14:paraId="2A3350A5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Mention what type of output does the function has</w:t>
      </w:r>
    </w:p>
    <w:p w14:paraId="0DA99B51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 xml:space="preserve">Write a test function for instance testFunction1 </w:t>
      </w:r>
    </w:p>
    <w:p w14:paraId="3EB82FF1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In the test function, for all test cases you have already written for your algorithm, write a function call inside the main function</w:t>
      </w:r>
    </w:p>
    <w:p w14:paraId="3B140F43" w14:textId="77777777" w:rsidR="00AC16E6" w:rsidRDefault="00AC16E6" w:rsidP="00AC16E6">
      <w:pPr>
        <w:pStyle w:val="ListParagraph"/>
        <w:numPr>
          <w:ilvl w:val="1"/>
          <w:numId w:val="33"/>
        </w:numPr>
      </w:pPr>
      <w:r>
        <w:t>Call the test function in the main function.</w:t>
      </w:r>
    </w:p>
    <w:p w14:paraId="0B9A4799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Define all the functions in one file (all in one)</w:t>
      </w:r>
    </w:p>
    <w:p w14:paraId="38B96C49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Define the function header</w:t>
      </w:r>
    </w:p>
    <w:p w14:paraId="3C7BECBC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Define a main function</w:t>
      </w:r>
    </w:p>
    <w:p w14:paraId="7935B552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>Call the functions inside the main function</w:t>
      </w:r>
    </w:p>
    <w:p w14:paraId="1C7A0081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 xml:space="preserve">If the function you implement for a question is big, please try to break down to multiple functions. </w:t>
      </w:r>
    </w:p>
    <w:p w14:paraId="0F721621" w14:textId="77777777" w:rsidR="00AC16E6" w:rsidRDefault="00AC16E6" w:rsidP="00AC16E6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3FC2EA9F" w14:textId="77777777" w:rsidR="00AC16E6" w:rsidRDefault="00AC16E6" w:rsidP="00AC16E6"/>
    <w:p w14:paraId="438C25DD" w14:textId="77777777" w:rsidR="00AC16E6" w:rsidRDefault="00AC16E6" w:rsidP="00AC16E6"/>
    <w:p w14:paraId="729563A7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##Problem 1</w:t>
      </w:r>
    </w:p>
    <w:p w14:paraId="681CEBBC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print(“Problem1--------------------------------------------”)</w:t>
      </w:r>
    </w:p>
    <w:p w14:paraId="388C850E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>
        <w:rPr>
          <w:rFonts w:ascii="Times" w:hAnsi="Times"/>
        </w:rPr>
        <w:t xml:space="preserve"> for problem 1</w:t>
      </w:r>
    </w:p>
    <w:p w14:paraId="01D94A4C" w14:textId="77777777" w:rsidR="00AC16E6" w:rsidRPr="00851DBD" w:rsidRDefault="00AC16E6" w:rsidP="00AC16E6">
      <w:pPr>
        <w:rPr>
          <w:rFonts w:ascii="Times" w:hAnsi="Times"/>
        </w:rPr>
      </w:pPr>
    </w:p>
    <w:p w14:paraId="080401C8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##Problem 2</w:t>
      </w:r>
    </w:p>
    <w:p w14:paraId="1CC503AB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print(“Problem2--------------------------------------------”)</w:t>
      </w:r>
    </w:p>
    <w:p w14:paraId="4D2A6F75" w14:textId="77777777" w:rsidR="00AC16E6" w:rsidRPr="00851DBD" w:rsidRDefault="00AC16E6" w:rsidP="00AC16E6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>
        <w:rPr>
          <w:rFonts w:ascii="Times" w:hAnsi="Times"/>
        </w:rPr>
        <w:t xml:space="preserve"> for problem 2</w:t>
      </w:r>
    </w:p>
    <w:p w14:paraId="0D5D9BF4" w14:textId="77777777" w:rsidR="00AC16E6" w:rsidRDefault="00AC16E6" w:rsidP="00AC16E6">
      <w:pPr>
        <w:widowControl/>
        <w:jc w:val="left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</w:p>
    <w:p w14:paraId="2CBCACFB" w14:textId="5B3486E7" w:rsidR="008E39A3" w:rsidRPr="00AC16E6" w:rsidRDefault="00AC16E6" w:rsidP="00AC16E6">
      <w:pPr>
        <w:widowControl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9A3" w14:paraId="6C270723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5D44E4EF" w14:textId="77777777" w:rsidR="008E39A3" w:rsidRPr="003B6569" w:rsidRDefault="008E39A3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370F972A" w14:textId="77777777" w:rsidR="008E39A3" w:rsidRDefault="008E39A3" w:rsidP="00B44388">
            <w:pPr>
              <w:jc w:val="left"/>
              <w:rPr>
                <w:b/>
                <w:u w:val="single"/>
              </w:rPr>
            </w:pPr>
          </w:p>
        </w:tc>
      </w:tr>
      <w:tr w:rsidR="008E39A3" w14:paraId="73E486CA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3049C499" w14:textId="77777777" w:rsidR="008E39A3" w:rsidRDefault="008E39A3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1907F73A" w14:textId="77777777" w:rsidR="008E39A3" w:rsidRDefault="008E39A3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1A43726" w14:textId="77777777" w:rsidR="008E39A3" w:rsidRDefault="008E39A3" w:rsidP="00B44388">
            <w:pPr>
              <w:jc w:val="left"/>
              <w:rPr>
                <w:b/>
                <w:u w:val="single"/>
              </w:rPr>
            </w:pPr>
          </w:p>
        </w:tc>
      </w:tr>
      <w:tr w:rsidR="008E39A3" w14:paraId="5C744D24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2113F95B" w14:textId="77777777" w:rsidR="008E39A3" w:rsidRPr="003B6569" w:rsidRDefault="008E39A3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1651E935" w14:textId="77777777" w:rsidR="008E39A3" w:rsidRPr="003B6569" w:rsidRDefault="008E39A3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F6C653A" w14:textId="77777777" w:rsidR="008E39A3" w:rsidRPr="003B6569" w:rsidRDefault="008E39A3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8E39A3" w14:paraId="1D7855AA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74C04D92" w14:textId="77777777" w:rsidR="008E39A3" w:rsidRPr="003B6569" w:rsidRDefault="008E39A3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106CBEAC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36DB7DDD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8E39A3" w14:paraId="5C8EC25D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2C7B0E16" w14:textId="77777777" w:rsidR="008E39A3" w:rsidRPr="003B6569" w:rsidRDefault="008E39A3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07D825BB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A2C3235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8E39A3" w14:paraId="1D4D827C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6BC362F1" w14:textId="77777777" w:rsidR="008E39A3" w:rsidRPr="003B6569" w:rsidRDefault="008E39A3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41B7ACBD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3E6AABCC" w14:textId="77777777" w:rsidR="008E39A3" w:rsidRPr="003B6569" w:rsidRDefault="008E39A3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41938C90" w14:textId="77777777" w:rsidR="008E39A3" w:rsidRDefault="008E39A3" w:rsidP="008E39A3">
      <w:pPr>
        <w:jc w:val="left"/>
        <w:rPr>
          <w:b/>
          <w:u w:val="single"/>
        </w:rPr>
      </w:pPr>
    </w:p>
    <w:p w14:paraId="0A23DE7A" w14:textId="18B6AC44" w:rsidR="00351C15" w:rsidRPr="00351C15" w:rsidRDefault="00351C15" w:rsidP="00351C15">
      <w:pPr>
        <w:jc w:val="center"/>
      </w:pPr>
    </w:p>
    <w:p w14:paraId="36E53690" w14:textId="77777777" w:rsidR="00EA38AD" w:rsidRDefault="00EA38AD" w:rsidP="00EA38AD">
      <w:pPr>
        <w:rPr>
          <w:lang w:val="en-CA"/>
        </w:rPr>
      </w:pPr>
    </w:p>
    <w:p w14:paraId="644328EC" w14:textId="74D9A529" w:rsidR="00806CE6" w:rsidRPr="00AC16E6" w:rsidRDefault="00806CE6" w:rsidP="00AC16E6">
      <w:pPr>
        <w:widowControl/>
        <w:jc w:val="left"/>
        <w:rPr>
          <w:rStyle w:val="Emphasis"/>
          <w:rFonts w:ascii="Times" w:hAnsi="Times"/>
          <w:b/>
          <w:bCs/>
          <w:i w:val="0"/>
          <w:iCs w:val="0"/>
          <w:color w:val="ED7D31" w:themeColor="accent2"/>
          <w:sz w:val="40"/>
          <w:szCs w:val="40"/>
        </w:rPr>
      </w:pPr>
      <w:r w:rsidRPr="00970BA8">
        <w:rPr>
          <w:rStyle w:val="Emphasis"/>
          <w:rFonts w:ascii="Times" w:hAnsi="Time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970BA8">
        <w:rPr>
          <w:rStyle w:val="Emphasis"/>
          <w:rFonts w:ascii="Times" w:hAnsi="Times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7F85DE4A" w14:textId="1AEE1E1F" w:rsidR="00806CE6" w:rsidRPr="00AD1216" w:rsidRDefault="00806CE6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 w:rsidRPr="00AD1216">
        <w:rPr>
          <w:color w:val="222222"/>
          <w:shd w:val="clear" w:color="auto" w:fill="FFFFFF"/>
        </w:rPr>
        <w:t xml:space="preserve">Design </w:t>
      </w:r>
      <w:r w:rsidR="00C50416">
        <w:rPr>
          <w:color w:val="222222"/>
          <w:shd w:val="clear" w:color="auto" w:fill="FFFFFF"/>
        </w:rPr>
        <w:t xml:space="preserve">and implement </w:t>
      </w:r>
      <w:r w:rsidRPr="00AD1216">
        <w:rPr>
          <w:color w:val="222222"/>
          <w:shd w:val="clear" w:color="auto" w:fill="FFFFFF"/>
        </w:rPr>
        <w:t>a</w:t>
      </w:r>
      <w:r>
        <w:rPr>
          <w:color w:val="222222"/>
          <w:shd w:val="clear" w:color="auto" w:fill="FFFFFF"/>
        </w:rPr>
        <w:t xml:space="preserve"> function </w:t>
      </w:r>
      <w:r w:rsidRPr="00AD1216">
        <w:rPr>
          <w:color w:val="222222"/>
          <w:shd w:val="clear" w:color="auto" w:fill="FFFFFF"/>
        </w:rPr>
        <w:t>w</w:t>
      </w:r>
      <w:r w:rsidR="001E5FE5">
        <w:rPr>
          <w:color w:val="222222"/>
          <w:shd w:val="clear" w:color="auto" w:fill="FFFFFF"/>
        </w:rPr>
        <w:t xml:space="preserve">ith an input parameter which is a positive number and </w:t>
      </w:r>
      <w:r w:rsidRPr="00AD1216">
        <w:rPr>
          <w:color w:val="222222"/>
          <w:shd w:val="clear" w:color="auto" w:fill="FFFFFF"/>
        </w:rPr>
        <w:t>print</w:t>
      </w:r>
      <w:r w:rsidR="001E5FE5">
        <w:rPr>
          <w:color w:val="222222"/>
          <w:shd w:val="clear" w:color="auto" w:fill="FFFFFF"/>
        </w:rPr>
        <w:t>s and returns</w:t>
      </w:r>
      <w:r w:rsidRPr="00AD1216">
        <w:rPr>
          <w:color w:val="222222"/>
          <w:shd w:val="clear" w:color="auto" w:fill="FFFFFF"/>
        </w:rPr>
        <w:t xml:space="preserve"> the sum of the number’s digits. For </w:t>
      </w:r>
      <w:proofErr w:type="gramStart"/>
      <w:r w:rsidRPr="00AD1216">
        <w:rPr>
          <w:color w:val="222222"/>
          <w:shd w:val="clear" w:color="auto" w:fill="FFFFFF"/>
        </w:rPr>
        <w:t>instance</w:t>
      </w:r>
      <w:proofErr w:type="gramEnd"/>
      <w:r w:rsidRPr="00AD1216">
        <w:rPr>
          <w:color w:val="222222"/>
          <w:shd w:val="clear" w:color="auto" w:fill="FFFFFF"/>
        </w:rPr>
        <w:t xml:space="preserve"> if the number is 123 the algorithm return</w:t>
      </w:r>
      <w:r w:rsidR="00C50416"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6 which is the result of 1+2+3.</w:t>
      </w:r>
    </w:p>
    <w:p w14:paraId="4DADC70D" w14:textId="77777777" w:rsidR="00806CE6" w:rsidRDefault="00806CE6" w:rsidP="00806CE6"/>
    <w:p w14:paraId="1EBA1577" w14:textId="65D1E4DA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970BA8">
        <w:rPr>
          <w:rStyle w:val="Emphasis"/>
          <w:i w:val="0"/>
          <w:iCs w:val="0"/>
          <w:color w:val="ED7D31" w:themeColor="accent2"/>
        </w:rPr>
        <w:t>2</w:t>
      </w:r>
    </w:p>
    <w:p w14:paraId="593D090F" w14:textId="77777777" w:rsidR="006E173C" w:rsidRPr="006E173C" w:rsidRDefault="00806CE6" w:rsidP="00806CE6">
      <w:pPr>
        <w:pStyle w:val="ListParagraph"/>
        <w:numPr>
          <w:ilvl w:val="0"/>
          <w:numId w:val="33"/>
        </w:numPr>
      </w:pPr>
      <w:r w:rsidRPr="00AD1216">
        <w:rPr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 w:rsidRPr="00AD1216">
        <w:rPr>
          <w:color w:val="222222"/>
          <w:shd w:val="clear" w:color="auto" w:fill="FFFFFF"/>
        </w:rPr>
        <w:t xml:space="preserve">Design </w:t>
      </w:r>
      <w:r>
        <w:rPr>
          <w:color w:val="222222"/>
          <w:shd w:val="clear" w:color="auto" w:fill="FFFFFF"/>
        </w:rPr>
        <w:t>a</w:t>
      </w:r>
      <w:r w:rsidR="00523ECA">
        <w:rPr>
          <w:color w:val="222222"/>
          <w:shd w:val="clear" w:color="auto" w:fill="FFFFFF"/>
        </w:rPr>
        <w:t>nd implement a</w:t>
      </w:r>
      <w:r>
        <w:rPr>
          <w:color w:val="222222"/>
          <w:shd w:val="clear" w:color="auto" w:fill="FFFFFF"/>
        </w:rPr>
        <w:t xml:space="preserve"> function</w:t>
      </w:r>
      <w:r w:rsidRPr="00AD1216">
        <w:rPr>
          <w:color w:val="222222"/>
          <w:shd w:val="clear" w:color="auto" w:fill="FFFFFF"/>
        </w:rPr>
        <w:t xml:space="preserve"> </w:t>
      </w:r>
      <w:r w:rsidR="001E5FE5">
        <w:rPr>
          <w:color w:val="222222"/>
          <w:shd w:val="clear" w:color="auto" w:fill="FFFFFF"/>
        </w:rPr>
        <w:t xml:space="preserve">with </w:t>
      </w:r>
      <w:r w:rsidR="00523ECA">
        <w:rPr>
          <w:color w:val="222222"/>
          <w:shd w:val="clear" w:color="auto" w:fill="FFFFFF"/>
        </w:rPr>
        <w:t>one</w:t>
      </w:r>
      <w:r w:rsidR="001E5FE5">
        <w:rPr>
          <w:color w:val="222222"/>
          <w:shd w:val="clear" w:color="auto" w:fill="FFFFFF"/>
        </w:rPr>
        <w:t xml:space="preserve"> parameter</w:t>
      </w:r>
      <w:r w:rsidRPr="00AD1216">
        <w:rPr>
          <w:color w:val="222222"/>
          <w:shd w:val="clear" w:color="auto" w:fill="FFFFFF"/>
        </w:rPr>
        <w:t xml:space="preserve"> </w:t>
      </w:r>
      <w:r w:rsidR="001E5FE5">
        <w:rPr>
          <w:color w:val="222222"/>
          <w:shd w:val="clear" w:color="auto" w:fill="FFFFFF"/>
        </w:rPr>
        <w:t xml:space="preserve">which is an integer and </w:t>
      </w:r>
      <w:r w:rsidRPr="00AD1216">
        <w:rPr>
          <w:color w:val="222222"/>
          <w:shd w:val="clear" w:color="auto" w:fill="FFFFFF"/>
        </w:rPr>
        <w:t>find</w:t>
      </w:r>
      <w:r w:rsidR="001E5FE5"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the next prime number which is bigger than the </w:t>
      </w:r>
      <w:r w:rsidR="001E5FE5">
        <w:rPr>
          <w:color w:val="222222"/>
          <w:shd w:val="clear" w:color="auto" w:fill="FFFFFF"/>
        </w:rPr>
        <w:t>given input</w:t>
      </w:r>
      <w:r w:rsidRPr="00AD1216">
        <w:rPr>
          <w:color w:val="222222"/>
          <w:shd w:val="clear" w:color="auto" w:fill="FFFFFF"/>
        </w:rPr>
        <w:t xml:space="preserve"> </w:t>
      </w:r>
      <w:r w:rsidR="001E5FE5">
        <w:rPr>
          <w:color w:val="222222"/>
          <w:shd w:val="clear" w:color="auto" w:fill="FFFFFF"/>
        </w:rPr>
        <w:t>parameter and returns it</w:t>
      </w:r>
      <w:r w:rsidRPr="00AD121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</w:p>
    <w:p w14:paraId="63D6449B" w14:textId="06B913CC" w:rsidR="00806CE6" w:rsidRPr="00AD1216" w:rsidRDefault="000945BB" w:rsidP="00806CE6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</w:rPr>
        <w:t xml:space="preserve">Suggestion: Define and implement a function called </w:t>
      </w:r>
      <w:proofErr w:type="spellStart"/>
      <w:r>
        <w:rPr>
          <w:color w:val="222222"/>
          <w:shd w:val="clear" w:color="auto" w:fill="FFFFFF"/>
        </w:rPr>
        <w:t>isPrime</w:t>
      </w:r>
      <w:proofErr w:type="spellEnd"/>
      <w:r>
        <w:rPr>
          <w:color w:val="222222"/>
          <w:shd w:val="clear" w:color="auto" w:fill="FFFFFF"/>
        </w:rPr>
        <w:t xml:space="preserve"> which checks whether a number is prime or not and then reuse it in this problem.</w:t>
      </w:r>
    </w:p>
    <w:p w14:paraId="2E12C800" w14:textId="77777777" w:rsidR="00806CE6" w:rsidRDefault="00806CE6" w:rsidP="00806CE6"/>
    <w:p w14:paraId="218F6BBD" w14:textId="4371F208" w:rsidR="00806CE6" w:rsidRPr="00806CE6" w:rsidRDefault="00806CE6" w:rsidP="00806CE6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970BA8">
        <w:rPr>
          <w:rStyle w:val="Emphasis"/>
          <w:i w:val="0"/>
          <w:iCs w:val="0"/>
          <w:color w:val="ED7D31" w:themeColor="accent2"/>
        </w:rPr>
        <w:t>3</w:t>
      </w:r>
    </w:p>
    <w:p w14:paraId="1624ECEE" w14:textId="4D9A32A8" w:rsidR="00806CE6" w:rsidRPr="00AD1216" w:rsidRDefault="00806CE6" w:rsidP="00806CE6">
      <w:pPr>
        <w:pStyle w:val="ListParagraph"/>
        <w:numPr>
          <w:ilvl w:val="0"/>
          <w:numId w:val="33"/>
        </w:numPr>
      </w:pPr>
      <w:r w:rsidRPr="00AD1216">
        <w:rPr>
          <w:color w:val="222222"/>
          <w:shd w:val="clear" w:color="auto" w:fill="FFFFFF"/>
        </w:rPr>
        <w:t xml:space="preserve">Design </w:t>
      </w:r>
      <w:r>
        <w:rPr>
          <w:color w:val="222222"/>
          <w:shd w:val="clear" w:color="auto" w:fill="FFFFFF"/>
        </w:rPr>
        <w:t>a</w:t>
      </w:r>
      <w:r w:rsidR="00523ECA">
        <w:rPr>
          <w:color w:val="222222"/>
          <w:shd w:val="clear" w:color="auto" w:fill="FFFFFF"/>
        </w:rPr>
        <w:t>nd implement a</w:t>
      </w:r>
      <w:r>
        <w:rPr>
          <w:color w:val="222222"/>
          <w:shd w:val="clear" w:color="auto" w:fill="FFFFFF"/>
        </w:rPr>
        <w:t xml:space="preserve"> function</w:t>
      </w:r>
      <w:r w:rsidRPr="00AD1216">
        <w:rPr>
          <w:color w:val="222222"/>
          <w:shd w:val="clear" w:color="auto" w:fill="FFFFFF"/>
        </w:rPr>
        <w:t xml:space="preserve"> </w:t>
      </w:r>
      <w:r w:rsidR="00BD08C6">
        <w:rPr>
          <w:color w:val="222222"/>
          <w:shd w:val="clear" w:color="auto" w:fill="FFFFFF"/>
        </w:rPr>
        <w:t>with</w:t>
      </w:r>
      <w:r w:rsidRPr="00AD1216">
        <w:rPr>
          <w:color w:val="222222"/>
          <w:shd w:val="clear" w:color="auto" w:fill="FFFFFF"/>
        </w:rPr>
        <w:t xml:space="preserve"> two </w:t>
      </w:r>
      <w:r w:rsidR="00BD08C6">
        <w:rPr>
          <w:color w:val="222222"/>
          <w:shd w:val="clear" w:color="auto" w:fill="FFFFFF"/>
        </w:rPr>
        <w:t xml:space="preserve">input parameters, </w:t>
      </w:r>
      <w:r w:rsidRPr="00AD1216">
        <w:rPr>
          <w:color w:val="222222"/>
          <w:shd w:val="clear" w:color="auto" w:fill="FFFFFF"/>
        </w:rPr>
        <w:t>A and B</w:t>
      </w:r>
      <w:r w:rsidR="00BD08C6">
        <w:rPr>
          <w:color w:val="222222"/>
          <w:shd w:val="clear" w:color="auto" w:fill="FFFFFF"/>
        </w:rPr>
        <w:t>.</w:t>
      </w:r>
      <w:r w:rsidRPr="00AD1216">
        <w:rPr>
          <w:color w:val="222222"/>
          <w:shd w:val="clear" w:color="auto" w:fill="FFFFFF"/>
        </w:rPr>
        <w:t xml:space="preserve"> </w:t>
      </w:r>
      <w:r w:rsidR="00BD08C6">
        <w:rPr>
          <w:color w:val="222222"/>
          <w:shd w:val="clear" w:color="auto" w:fill="FFFFFF"/>
        </w:rPr>
        <w:t>The functions then</w:t>
      </w:r>
      <w:r w:rsidRPr="00AD1216">
        <w:rPr>
          <w:color w:val="222222"/>
          <w:shd w:val="clear" w:color="auto" w:fill="FFFFFF"/>
        </w:rPr>
        <w:t xml:space="preserve"> </w:t>
      </w:r>
      <w:proofErr w:type="gramStart"/>
      <w:r w:rsidRPr="00AD1216">
        <w:rPr>
          <w:color w:val="222222"/>
          <w:shd w:val="clear" w:color="auto" w:fill="FFFFFF"/>
        </w:rPr>
        <w:t>calculate</w:t>
      </w:r>
      <w:r w:rsidR="00BD08C6">
        <w:rPr>
          <w:color w:val="222222"/>
          <w:shd w:val="clear" w:color="auto" w:fill="FFFFFF"/>
        </w:rPr>
        <w:t>s</w:t>
      </w:r>
      <w:proofErr w:type="gramEnd"/>
      <w:r w:rsidRPr="00AD1216">
        <w:rPr>
          <w:color w:val="222222"/>
          <w:shd w:val="clear" w:color="auto" w:fill="FFFFFF"/>
        </w:rPr>
        <w:t xml:space="preserve"> the </w:t>
      </w:r>
      <w:r w:rsidR="00523ECA">
        <w:rPr>
          <w:color w:val="222222"/>
          <w:shd w:val="clear" w:color="auto" w:fill="FFFFFF"/>
        </w:rPr>
        <w:t xml:space="preserve">result of the floor division of </w:t>
      </w:r>
      <w:proofErr w:type="spellStart"/>
      <w:r w:rsidR="00523ECA">
        <w:rPr>
          <w:color w:val="222222"/>
          <w:shd w:val="clear" w:color="auto" w:fill="FFFFFF"/>
        </w:rPr>
        <w:t>A</w:t>
      </w:r>
      <w:proofErr w:type="spellEnd"/>
      <w:r w:rsidR="00523ECA">
        <w:rPr>
          <w:color w:val="222222"/>
          <w:shd w:val="clear" w:color="auto" w:fill="FFFFFF"/>
        </w:rPr>
        <w:t xml:space="preserve"> over B (A//B). You are not allowed to use the floor division operator</w:t>
      </w:r>
      <w:r w:rsidRPr="00AD1216">
        <w:rPr>
          <w:color w:val="222222"/>
          <w:shd w:val="clear" w:color="auto" w:fill="FFFFFF"/>
        </w:rPr>
        <w:t>. Look at here: </w:t>
      </w:r>
      <w:hyperlink r:id="rId10" w:tgtFrame="_blank" w:history="1">
        <w:r w:rsidRPr="00AD1216">
          <w:rPr>
            <w:color w:val="1155CC"/>
            <w:u w:val="single"/>
            <w:shd w:val="clear" w:color="auto" w:fill="FFFFFF"/>
          </w:rPr>
          <w:t>https://simple.wikipedia.org/wiki/Division_(mathematics)</w:t>
        </w:r>
      </w:hyperlink>
    </w:p>
    <w:p w14:paraId="21A233F0" w14:textId="3EE83206" w:rsidR="00806CE6" w:rsidRPr="00AD1216" w:rsidRDefault="00BD08C6" w:rsidP="00BD08C6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</w:rPr>
        <w:t xml:space="preserve">For </w:t>
      </w:r>
      <w:proofErr w:type="gramStart"/>
      <w:r>
        <w:rPr>
          <w:color w:val="222222"/>
          <w:shd w:val="clear" w:color="auto" w:fill="FFFFFF"/>
        </w:rPr>
        <w:t>instance</w:t>
      </w:r>
      <w:proofErr w:type="gramEnd"/>
      <w:r>
        <w:rPr>
          <w:color w:val="222222"/>
          <w:shd w:val="clear" w:color="auto" w:fill="FFFFFF"/>
        </w:rPr>
        <w:t xml:space="preserve"> the function for 20 and 6 will return 3.</w:t>
      </w:r>
    </w:p>
    <w:p w14:paraId="66AF50FB" w14:textId="77777777" w:rsidR="00806CE6" w:rsidRDefault="00806CE6" w:rsidP="00806CE6">
      <w:pPr>
        <w:rPr>
          <w:rFonts w:ascii="Arial" w:hAnsi="Arial" w:cs="Arial"/>
          <w:sz w:val="22"/>
        </w:rPr>
      </w:pPr>
    </w:p>
    <w:p w14:paraId="3BDBF3A6" w14:textId="7DDEC61F" w:rsidR="00806CE6" w:rsidRPr="00BD08C6" w:rsidRDefault="00806CE6" w:rsidP="00BD08C6">
      <w:pPr>
        <w:pStyle w:val="Heading1"/>
        <w:jc w:val="left"/>
        <w:rPr>
          <w:i/>
          <w:iCs/>
          <w:color w:val="ED7D31" w:themeColor="accent2"/>
        </w:rPr>
      </w:pPr>
      <w:bookmarkStart w:id="0" w:name="OLE_LINK11"/>
      <w:bookmarkStart w:id="1" w:name="OLE_LINK12"/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970BA8">
        <w:rPr>
          <w:rStyle w:val="Emphasis"/>
          <w:i w:val="0"/>
          <w:iCs w:val="0"/>
          <w:color w:val="ED7D31" w:themeColor="accent2"/>
        </w:rPr>
        <w:t>4</w:t>
      </w:r>
    </w:p>
    <w:p w14:paraId="001EF8C2" w14:textId="425C2409" w:rsidR="00806CE6" w:rsidRPr="006220E1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Design </w:t>
      </w:r>
      <w:r w:rsidR="00523ECA">
        <w:rPr>
          <w:color w:val="222222"/>
        </w:rPr>
        <w:t xml:space="preserve">and implement </w:t>
      </w:r>
      <w:r>
        <w:rPr>
          <w:color w:val="222222"/>
        </w:rPr>
        <w:t xml:space="preserve">a function </w:t>
      </w:r>
      <w:r w:rsidR="00BD08C6">
        <w:rPr>
          <w:color w:val="222222"/>
        </w:rPr>
        <w:t xml:space="preserve">with no input </w:t>
      </w:r>
      <w:r w:rsidR="00523ECA">
        <w:rPr>
          <w:color w:val="222222"/>
        </w:rPr>
        <w:t xml:space="preserve">parameter </w:t>
      </w:r>
      <w:r>
        <w:rPr>
          <w:color w:val="222222"/>
        </w:rPr>
        <w:t>which r</w:t>
      </w:r>
      <w:r w:rsidRPr="006220E1">
        <w:rPr>
          <w:color w:val="222222"/>
        </w:rPr>
        <w:t>e</w:t>
      </w:r>
      <w:bookmarkEnd w:id="0"/>
      <w:bookmarkEnd w:id="1"/>
      <w:r w:rsidRPr="006220E1">
        <w:rPr>
          <w:color w:val="222222"/>
        </w:rPr>
        <w:t>ad</w:t>
      </w:r>
      <w:r>
        <w:rPr>
          <w:color w:val="222222"/>
        </w:rPr>
        <w:t>s</w:t>
      </w:r>
      <w:r w:rsidRPr="006220E1">
        <w:rPr>
          <w:color w:val="222222"/>
        </w:rPr>
        <w:t xml:space="preserve"> a number from input (like 123).</w:t>
      </w:r>
      <w:r>
        <w:rPr>
          <w:color w:val="222222"/>
        </w:rPr>
        <w:t xml:space="preserve"> Only </w:t>
      </w:r>
      <w:r w:rsidR="00523ECA">
        <w:rPr>
          <w:color w:val="222222"/>
        </w:rPr>
        <w:t>non-decimal</w:t>
      </w:r>
      <w:r>
        <w:rPr>
          <w:color w:val="222222"/>
        </w:rPr>
        <w:t xml:space="preserve"> numbers are valid (floating points are not valid).</w:t>
      </w:r>
      <w:r w:rsidRPr="006220E1">
        <w:rPr>
          <w:color w:val="222222"/>
        </w:rPr>
        <w:t xml:space="preserve"> The number entered by the user should not be divisible by 10 and if the user enters a number that is divisible by 10 (like 560), it is considered </w:t>
      </w:r>
      <w:proofErr w:type="gramStart"/>
      <w:r w:rsidRPr="006220E1">
        <w:rPr>
          <w:color w:val="222222"/>
        </w:rPr>
        <w:t>invalid</w:t>
      </w:r>
      <w:proofErr w:type="gramEnd"/>
      <w:r w:rsidRPr="006220E1">
        <w:rPr>
          <w:color w:val="222222"/>
        </w:rPr>
        <w:t xml:space="preserve"> and the application should keep asking until the user enters a valid input. Once the user enters a valid input, the program calculate</w:t>
      </w:r>
      <w:r w:rsidR="00523ECA">
        <w:rPr>
          <w:color w:val="222222"/>
        </w:rPr>
        <w:t>s</w:t>
      </w:r>
      <w:r w:rsidRPr="006220E1">
        <w:rPr>
          <w:color w:val="222222"/>
        </w:rPr>
        <w:t xml:space="preserve"> the reverse of the</w:t>
      </w:r>
      <w:r w:rsidR="00523ECA">
        <w:rPr>
          <w:color w:val="222222"/>
        </w:rPr>
        <w:t xml:space="preserve"> input</w:t>
      </w:r>
      <w:r w:rsidRPr="006220E1">
        <w:rPr>
          <w:color w:val="222222"/>
        </w:rPr>
        <w:t xml:space="preserve"> number (for 153, the reverse is 351) and prints the result</w:t>
      </w:r>
      <w:r w:rsidR="00523ECA">
        <w:rPr>
          <w:color w:val="222222"/>
        </w:rPr>
        <w:t xml:space="preserve"> and returns the results.</w:t>
      </w:r>
    </w:p>
    <w:p w14:paraId="3F39C899" w14:textId="77777777" w:rsidR="00806CE6" w:rsidRDefault="00806CE6" w:rsidP="00806CE6">
      <w:pPr>
        <w:rPr>
          <w:rFonts w:ascii="Arial" w:hAnsi="Arial" w:cs="Arial"/>
          <w:sz w:val="22"/>
        </w:rPr>
      </w:pPr>
    </w:p>
    <w:p w14:paraId="26D1702C" w14:textId="12570DD9" w:rsidR="00806CE6" w:rsidRPr="00806CE6" w:rsidRDefault="00806CE6" w:rsidP="00806CE6">
      <w:pPr>
        <w:pStyle w:val="Heading1"/>
        <w:jc w:val="left"/>
        <w:rPr>
          <w:i/>
          <w:iCs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970BA8">
        <w:rPr>
          <w:rStyle w:val="Emphasis"/>
          <w:i w:val="0"/>
          <w:iCs w:val="0"/>
          <w:color w:val="ED7D31" w:themeColor="accent2"/>
        </w:rPr>
        <w:t>5</w:t>
      </w:r>
    </w:p>
    <w:p w14:paraId="4BC92100" w14:textId="4286019B" w:rsidR="00806CE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Write a function</w:t>
      </w:r>
      <w:r w:rsidR="00BD08C6">
        <w:rPr>
          <w:color w:val="222222"/>
        </w:rPr>
        <w:t xml:space="preserve"> called </w:t>
      </w:r>
      <w:proofErr w:type="spellStart"/>
      <w:r w:rsidR="00BD08C6">
        <w:rPr>
          <w:color w:val="222222"/>
        </w:rPr>
        <w:t>printSubLists</w:t>
      </w:r>
      <w:proofErr w:type="spellEnd"/>
      <w:r>
        <w:rPr>
          <w:color w:val="222222"/>
        </w:rPr>
        <w:t xml:space="preserve"> which receives two number A and B as its parameters:</w:t>
      </w:r>
    </w:p>
    <w:p w14:paraId="7E03CEBE" w14:textId="77777777" w:rsidR="00806CE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0E1110">
        <w:rPr>
          <w:color w:val="222222"/>
        </w:rPr>
        <w:t xml:space="preserve">First prints all numbers between A and B (A and B not included), which are divisible to both 3 and 5. </w:t>
      </w:r>
    </w:p>
    <w:p w14:paraId="731F55BE" w14:textId="77777777" w:rsidR="00806CE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0E1110">
        <w:rPr>
          <w:color w:val="222222"/>
        </w:rPr>
        <w:t>Then prints all numbers between A and B (A included by B not included), which are divisible by either 6 or 7.</w:t>
      </w:r>
    </w:p>
    <w:p w14:paraId="14294AA5" w14:textId="77777777" w:rsidR="00806CE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0E1110">
        <w:rPr>
          <w:color w:val="222222"/>
        </w:rPr>
        <w:lastRenderedPageBreak/>
        <w:t>Finally prints all numbers between A and B (A and B both included), which are not divisible by 3.</w:t>
      </w:r>
    </w:p>
    <w:p w14:paraId="0F214FB8" w14:textId="680CAA97" w:rsidR="00806CE6" w:rsidRPr="000E1110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Hint: Design a function for each sub problem and then call them inside </w:t>
      </w:r>
      <w:r w:rsidR="00BD08C6">
        <w:rPr>
          <w:color w:val="222222"/>
        </w:rPr>
        <w:t xml:space="preserve">the </w:t>
      </w:r>
      <w:proofErr w:type="spellStart"/>
      <w:r w:rsidR="00BD08C6">
        <w:rPr>
          <w:color w:val="222222"/>
        </w:rPr>
        <w:t>printSubLists</w:t>
      </w:r>
      <w:proofErr w:type="spellEnd"/>
      <w:r>
        <w:rPr>
          <w:color w:val="222222"/>
        </w:rPr>
        <w:t xml:space="preserve"> function.</w:t>
      </w:r>
    </w:p>
    <w:p w14:paraId="1A5020CB" w14:textId="77777777" w:rsidR="00806CE6" w:rsidRPr="00EA38AD" w:rsidRDefault="00806CE6" w:rsidP="00806CE6"/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30D0" w14:textId="77777777" w:rsidR="009C036A" w:rsidRDefault="009C036A" w:rsidP="00E46779">
      <w:r>
        <w:separator/>
      </w:r>
    </w:p>
  </w:endnote>
  <w:endnote w:type="continuationSeparator" w:id="0">
    <w:p w14:paraId="6974ED8B" w14:textId="77777777" w:rsidR="009C036A" w:rsidRDefault="009C036A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FA1C" w14:textId="77777777" w:rsidR="009C036A" w:rsidRDefault="009C036A" w:rsidP="00E46779">
      <w:r>
        <w:separator/>
      </w:r>
    </w:p>
  </w:footnote>
  <w:footnote w:type="continuationSeparator" w:id="0">
    <w:p w14:paraId="3BFBB7D7" w14:textId="77777777" w:rsidR="009C036A" w:rsidRDefault="009C036A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76225">
    <w:abstractNumId w:val="20"/>
  </w:num>
  <w:num w:numId="2" w16cid:durableId="17509757">
    <w:abstractNumId w:val="21"/>
  </w:num>
  <w:num w:numId="3" w16cid:durableId="1424567533">
    <w:abstractNumId w:val="25"/>
  </w:num>
  <w:num w:numId="4" w16cid:durableId="626736641">
    <w:abstractNumId w:val="15"/>
  </w:num>
  <w:num w:numId="5" w16cid:durableId="1662269518">
    <w:abstractNumId w:val="0"/>
  </w:num>
  <w:num w:numId="6" w16cid:durableId="2031712687">
    <w:abstractNumId w:val="37"/>
  </w:num>
  <w:num w:numId="7" w16cid:durableId="1436097403">
    <w:abstractNumId w:val="5"/>
  </w:num>
  <w:num w:numId="8" w16cid:durableId="925192168">
    <w:abstractNumId w:val="1"/>
  </w:num>
  <w:num w:numId="9" w16cid:durableId="2006587676">
    <w:abstractNumId w:val="38"/>
  </w:num>
  <w:num w:numId="10" w16cid:durableId="1799715924">
    <w:abstractNumId w:val="24"/>
  </w:num>
  <w:num w:numId="11" w16cid:durableId="1568220862">
    <w:abstractNumId w:val="35"/>
  </w:num>
  <w:num w:numId="12" w16cid:durableId="1206865216">
    <w:abstractNumId w:val="11"/>
  </w:num>
  <w:num w:numId="13" w16cid:durableId="514343599">
    <w:abstractNumId w:val="22"/>
  </w:num>
  <w:num w:numId="14" w16cid:durableId="908153455">
    <w:abstractNumId w:val="30"/>
  </w:num>
  <w:num w:numId="15" w16cid:durableId="266936970">
    <w:abstractNumId w:val="39"/>
  </w:num>
  <w:num w:numId="16" w16cid:durableId="1784689672">
    <w:abstractNumId w:val="26"/>
  </w:num>
  <w:num w:numId="17" w16cid:durableId="1467115371">
    <w:abstractNumId w:val="8"/>
  </w:num>
  <w:num w:numId="18" w16cid:durableId="847402582">
    <w:abstractNumId w:val="17"/>
  </w:num>
  <w:num w:numId="19" w16cid:durableId="187262164">
    <w:abstractNumId w:val="9"/>
  </w:num>
  <w:num w:numId="20" w16cid:durableId="86274013">
    <w:abstractNumId w:val="23"/>
  </w:num>
  <w:num w:numId="21" w16cid:durableId="1162235419">
    <w:abstractNumId w:val="27"/>
  </w:num>
  <w:num w:numId="22" w16cid:durableId="489685956">
    <w:abstractNumId w:val="7"/>
  </w:num>
  <w:num w:numId="23" w16cid:durableId="386148010">
    <w:abstractNumId w:val="6"/>
  </w:num>
  <w:num w:numId="24" w16cid:durableId="1069232412">
    <w:abstractNumId w:val="4"/>
  </w:num>
  <w:num w:numId="25" w16cid:durableId="126288498">
    <w:abstractNumId w:val="29"/>
  </w:num>
  <w:num w:numId="26" w16cid:durableId="1261521539">
    <w:abstractNumId w:val="33"/>
  </w:num>
  <w:num w:numId="27" w16cid:durableId="2096824436">
    <w:abstractNumId w:val="13"/>
  </w:num>
  <w:num w:numId="28" w16cid:durableId="845367311">
    <w:abstractNumId w:val="16"/>
  </w:num>
  <w:num w:numId="29" w16cid:durableId="1329753707">
    <w:abstractNumId w:val="10"/>
  </w:num>
  <w:num w:numId="30" w16cid:durableId="239408954">
    <w:abstractNumId w:val="14"/>
  </w:num>
  <w:num w:numId="31" w16cid:durableId="962536325">
    <w:abstractNumId w:val="12"/>
  </w:num>
  <w:num w:numId="32" w16cid:durableId="288706844">
    <w:abstractNumId w:val="28"/>
  </w:num>
  <w:num w:numId="33" w16cid:durableId="436412429">
    <w:abstractNumId w:val="3"/>
  </w:num>
  <w:num w:numId="34" w16cid:durableId="342976629">
    <w:abstractNumId w:val="36"/>
  </w:num>
  <w:num w:numId="35" w16cid:durableId="541988445">
    <w:abstractNumId w:val="32"/>
  </w:num>
  <w:num w:numId="36" w16cid:durableId="2060280080">
    <w:abstractNumId w:val="19"/>
  </w:num>
  <w:num w:numId="37" w16cid:durableId="1358192546">
    <w:abstractNumId w:val="2"/>
  </w:num>
  <w:num w:numId="38" w16cid:durableId="1723481520">
    <w:abstractNumId w:val="31"/>
  </w:num>
  <w:num w:numId="39" w16cid:durableId="82529375">
    <w:abstractNumId w:val="18"/>
  </w:num>
  <w:num w:numId="40" w16cid:durableId="1104305854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945BB"/>
    <w:rsid w:val="000A48F9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1689"/>
    <w:rsid w:val="00123260"/>
    <w:rsid w:val="00124D79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4981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41F17"/>
    <w:rsid w:val="00253014"/>
    <w:rsid w:val="00256E5E"/>
    <w:rsid w:val="00293BD7"/>
    <w:rsid w:val="00295613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3028F"/>
    <w:rsid w:val="00472E57"/>
    <w:rsid w:val="004760FF"/>
    <w:rsid w:val="0048740B"/>
    <w:rsid w:val="00496B12"/>
    <w:rsid w:val="004A6E1B"/>
    <w:rsid w:val="004C1942"/>
    <w:rsid w:val="004C37B7"/>
    <w:rsid w:val="004C73AD"/>
    <w:rsid w:val="004D25D8"/>
    <w:rsid w:val="004E622A"/>
    <w:rsid w:val="004F0E5A"/>
    <w:rsid w:val="00501E69"/>
    <w:rsid w:val="00504DDC"/>
    <w:rsid w:val="00513BE7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5C50B4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173C"/>
    <w:rsid w:val="006E626E"/>
    <w:rsid w:val="00714D31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06CE6"/>
    <w:rsid w:val="008160ED"/>
    <w:rsid w:val="00851DBD"/>
    <w:rsid w:val="00892042"/>
    <w:rsid w:val="008B0B05"/>
    <w:rsid w:val="008C0A20"/>
    <w:rsid w:val="008C3FC1"/>
    <w:rsid w:val="008C43E7"/>
    <w:rsid w:val="008D1947"/>
    <w:rsid w:val="008D6AE7"/>
    <w:rsid w:val="008E39A3"/>
    <w:rsid w:val="009029BB"/>
    <w:rsid w:val="009041BC"/>
    <w:rsid w:val="009074F1"/>
    <w:rsid w:val="009153C1"/>
    <w:rsid w:val="00917227"/>
    <w:rsid w:val="009226E6"/>
    <w:rsid w:val="00940335"/>
    <w:rsid w:val="00944C0D"/>
    <w:rsid w:val="00951B35"/>
    <w:rsid w:val="00952843"/>
    <w:rsid w:val="00962865"/>
    <w:rsid w:val="00970BA8"/>
    <w:rsid w:val="009836F5"/>
    <w:rsid w:val="00984673"/>
    <w:rsid w:val="009974E3"/>
    <w:rsid w:val="009C036A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53BC8"/>
    <w:rsid w:val="00A609B0"/>
    <w:rsid w:val="00A710DF"/>
    <w:rsid w:val="00A85742"/>
    <w:rsid w:val="00A90FDA"/>
    <w:rsid w:val="00A926A4"/>
    <w:rsid w:val="00AA24D4"/>
    <w:rsid w:val="00AA70F3"/>
    <w:rsid w:val="00AC16E6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4183"/>
    <w:rsid w:val="00C90D2F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B680E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21CA1"/>
    <w:rsid w:val="00F26A3B"/>
    <w:rsid w:val="00F45212"/>
    <w:rsid w:val="00F550AF"/>
    <w:rsid w:val="00F81458"/>
    <w:rsid w:val="00F9011A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mple.wikipedia.org/wiki/Division_(mathematics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254FC-1234-3A42-9058-2CD67995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50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25</cp:revision>
  <cp:lastPrinted>2019-06-07T07:35:00Z</cp:lastPrinted>
  <dcterms:created xsi:type="dcterms:W3CDTF">2019-06-07T07:35:00Z</dcterms:created>
  <dcterms:modified xsi:type="dcterms:W3CDTF">2022-08-14T12:51:00Z</dcterms:modified>
</cp:coreProperties>
</file>