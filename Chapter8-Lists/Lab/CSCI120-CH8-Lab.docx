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78D1E3E0" w14:textId="77777777" w:rsidR="00A70938" w:rsidRDefault="00A70938" w:rsidP="00A70938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271FF3AD" w14:textId="77777777" w:rsidR="00A70938" w:rsidRPr="008D6AE7" w:rsidRDefault="00A70938" w:rsidP="00A70938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0FD3EB86" w14:textId="77777777" w:rsidR="00A70938" w:rsidRDefault="00A70938" w:rsidP="00A70938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8: </w:t>
      </w:r>
      <w:r>
        <w:rPr>
          <w:b w:val="0"/>
          <w:sz w:val="22"/>
          <w:szCs w:val="22"/>
          <w:lang w:val="en-CA"/>
        </w:rPr>
        <w:t>List</w:t>
      </w:r>
      <w:r>
        <w:rPr>
          <w:b w:val="0"/>
          <w:sz w:val="22"/>
          <w:szCs w:val="22"/>
          <w:lang w:val="en-CA"/>
        </w:rPr>
        <w:tab/>
      </w:r>
    </w:p>
    <w:p w14:paraId="4FFF2595" w14:textId="2B711FC6" w:rsidR="00A70938" w:rsidRPr="00121689" w:rsidRDefault="00A70938" w:rsidP="00A70938">
      <w:pPr>
        <w:jc w:val="center"/>
        <w:rPr>
          <w:lang w:val="en-CA" w:eastAsia="en-US"/>
        </w:rPr>
      </w:pPr>
      <w:r>
        <w:rPr>
          <w:lang w:val="en-CA" w:eastAsia="en-US"/>
        </w:rPr>
        <w:t>Lab</w:t>
      </w:r>
    </w:p>
    <w:p w14:paraId="0AF73346" w14:textId="77777777" w:rsidR="00A26113" w:rsidRDefault="00A26113" w:rsidP="00A26113">
      <w:pPr>
        <w:rPr>
          <w:rFonts w:ascii="Arial" w:hAnsi="Arial" w:cs="Arial"/>
          <w:b/>
          <w:bCs/>
          <w:u w:val="single"/>
          <w:lang w:val="en-CA"/>
        </w:rPr>
      </w:pPr>
    </w:p>
    <w:p w14:paraId="4876C432" w14:textId="77777777" w:rsidR="00A26113" w:rsidRPr="005F0425" w:rsidRDefault="00A26113" w:rsidP="00A26113">
      <w:pPr>
        <w:rPr>
          <w:rFonts w:ascii="Arial" w:hAnsi="Arial" w:cs="Arial"/>
          <w:lang w:val="en-CA"/>
        </w:rPr>
      </w:pPr>
    </w:p>
    <w:p w14:paraId="0F517BBF" w14:textId="77777777" w:rsidR="00A26113" w:rsidRPr="005F0425" w:rsidRDefault="00A26113" w:rsidP="00A26113">
      <w:pPr>
        <w:jc w:val="center"/>
        <w:rPr>
          <w:rFonts w:ascii="Arial" w:hAnsi="Arial" w:cs="Arial"/>
          <w:lang w:val="en-CA" w:eastAsia="en-US"/>
        </w:rPr>
      </w:pPr>
    </w:p>
    <w:p w14:paraId="44051019" w14:textId="77777777" w:rsidR="00A26113" w:rsidRPr="005F0425" w:rsidRDefault="00A26113" w:rsidP="00A2611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57371" wp14:editId="79AA9761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64279" w14:textId="77777777" w:rsidR="00A26113" w:rsidRPr="00907EEA" w:rsidRDefault="00A26113" w:rsidP="00A2611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3D40ED68" w14:textId="77777777" w:rsidR="00A26113" w:rsidRPr="00907EEA" w:rsidRDefault="00A26113" w:rsidP="00A2611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7EE07343" w14:textId="77777777" w:rsidR="00A26113" w:rsidRPr="00907EEA" w:rsidRDefault="00A26113" w:rsidP="00A2611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03B2D24C" w14:textId="77777777" w:rsidR="00A26113" w:rsidRDefault="00A26113" w:rsidP="00A2611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E3A51F2" w14:textId="77777777" w:rsidR="00A26113" w:rsidRDefault="00A26113" w:rsidP="00A2611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E66B4CA" w14:textId="77777777" w:rsidR="00A26113" w:rsidRPr="009666D8" w:rsidRDefault="00A26113" w:rsidP="00A26113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6532773B" w14:textId="77777777" w:rsidR="00A26113" w:rsidRDefault="00A26113" w:rsidP="00A2611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5C150812" w14:textId="77777777" w:rsidR="00A26113" w:rsidRPr="00733D47" w:rsidRDefault="00A26113" w:rsidP="00A26113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573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39564279" w14:textId="77777777" w:rsidR="00A26113" w:rsidRPr="00907EEA" w:rsidRDefault="00A26113" w:rsidP="00A2611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3D40ED68" w14:textId="77777777" w:rsidR="00A26113" w:rsidRPr="00907EEA" w:rsidRDefault="00A26113" w:rsidP="00A2611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7EE07343" w14:textId="77777777" w:rsidR="00A26113" w:rsidRPr="00907EEA" w:rsidRDefault="00A26113" w:rsidP="00A2611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03B2D24C" w14:textId="77777777" w:rsidR="00A26113" w:rsidRDefault="00A26113" w:rsidP="00A2611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E3A51F2" w14:textId="77777777" w:rsidR="00A26113" w:rsidRDefault="00A26113" w:rsidP="00A2611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E66B4CA" w14:textId="77777777" w:rsidR="00A26113" w:rsidRPr="009666D8" w:rsidRDefault="00A26113" w:rsidP="00A26113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6532773B" w14:textId="77777777" w:rsidR="00A26113" w:rsidRDefault="00A26113" w:rsidP="00A2611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5C150812" w14:textId="77777777" w:rsidR="00A26113" w:rsidRPr="00733D47" w:rsidRDefault="00A26113" w:rsidP="00A26113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1477463" w14:textId="77777777" w:rsidR="00A26113" w:rsidRPr="005F0425" w:rsidRDefault="00A26113" w:rsidP="00A26113">
      <w:pPr>
        <w:rPr>
          <w:rFonts w:ascii="Arial" w:hAnsi="Arial" w:cs="Arial"/>
          <w:lang w:val="en-CA"/>
        </w:rPr>
      </w:pPr>
    </w:p>
    <w:p w14:paraId="7D48C39E" w14:textId="77777777" w:rsidR="00A26113" w:rsidRPr="005F0425" w:rsidRDefault="00A26113" w:rsidP="00A26113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0A519DEC" w14:textId="77777777" w:rsidR="00A70938" w:rsidRPr="00EF46B7" w:rsidRDefault="00A70938" w:rsidP="00A70938">
      <w:pPr>
        <w:pStyle w:val="Heading3"/>
        <w:spacing w:after="120"/>
        <w:rPr>
          <w:b w:val="0"/>
          <w:sz w:val="22"/>
          <w:szCs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938" w14:paraId="4632B3AE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78242393" w14:textId="77777777" w:rsidR="00A70938" w:rsidRPr="003B6569" w:rsidRDefault="00A70938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# of Students in the Group</w:t>
            </w:r>
            <w:r>
              <w:rPr>
                <w:b/>
              </w:rPr>
              <w:t>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1D75AB20" w14:textId="77777777" w:rsidR="00A70938" w:rsidRDefault="00A70938" w:rsidP="00B44388">
            <w:pPr>
              <w:jc w:val="left"/>
              <w:rPr>
                <w:b/>
                <w:u w:val="single"/>
              </w:rPr>
            </w:pPr>
          </w:p>
        </w:tc>
      </w:tr>
      <w:tr w:rsidR="00A70938" w14:paraId="02762233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2223F7E0" w14:textId="77777777" w:rsidR="00A70938" w:rsidRDefault="00A70938" w:rsidP="00B44388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58E901CC" w14:textId="77777777" w:rsidR="00A70938" w:rsidRDefault="00A70938" w:rsidP="00B44388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7DF6DC80" w14:textId="77777777" w:rsidR="00A70938" w:rsidRDefault="00A70938" w:rsidP="00B44388">
            <w:pPr>
              <w:jc w:val="left"/>
              <w:rPr>
                <w:b/>
                <w:u w:val="single"/>
              </w:rPr>
            </w:pPr>
          </w:p>
        </w:tc>
      </w:tr>
      <w:tr w:rsidR="00A70938" w14:paraId="55911530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090AB035" w14:textId="77777777" w:rsidR="00A70938" w:rsidRPr="003B6569" w:rsidRDefault="00A70938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1</w:t>
            </w:r>
          </w:p>
        </w:tc>
        <w:tc>
          <w:tcPr>
            <w:tcW w:w="3117" w:type="dxa"/>
          </w:tcPr>
          <w:p w14:paraId="7A16A523" w14:textId="77777777" w:rsidR="00A70938" w:rsidRPr="003B6569" w:rsidRDefault="00A70938" w:rsidP="00B44388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51CA3647" w14:textId="77777777" w:rsidR="00A70938" w:rsidRPr="003B6569" w:rsidRDefault="00A70938" w:rsidP="00B44388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A70938" w14:paraId="1921B23A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39E6B2A5" w14:textId="77777777" w:rsidR="00A70938" w:rsidRPr="003B6569" w:rsidRDefault="00A70938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2</w:t>
            </w:r>
          </w:p>
        </w:tc>
        <w:tc>
          <w:tcPr>
            <w:tcW w:w="3117" w:type="dxa"/>
          </w:tcPr>
          <w:p w14:paraId="62604678" w14:textId="77777777" w:rsidR="00A70938" w:rsidRPr="003B6569" w:rsidRDefault="00A70938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27C6454" w14:textId="77777777" w:rsidR="00A70938" w:rsidRPr="003B6569" w:rsidRDefault="00A70938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A70938" w14:paraId="37BAA2B2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3CBF0807" w14:textId="77777777" w:rsidR="00A70938" w:rsidRPr="003B6569" w:rsidRDefault="00A70938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3</w:t>
            </w:r>
          </w:p>
        </w:tc>
        <w:tc>
          <w:tcPr>
            <w:tcW w:w="3117" w:type="dxa"/>
          </w:tcPr>
          <w:p w14:paraId="07A3CDC9" w14:textId="77777777" w:rsidR="00A70938" w:rsidRPr="003B6569" w:rsidRDefault="00A70938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321A584F" w14:textId="77777777" w:rsidR="00A70938" w:rsidRPr="003B6569" w:rsidRDefault="00A70938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A70938" w14:paraId="7AC5CE94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0E0051E5" w14:textId="77777777" w:rsidR="00A70938" w:rsidRPr="003B6569" w:rsidRDefault="00A70938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4</w:t>
            </w:r>
          </w:p>
        </w:tc>
        <w:tc>
          <w:tcPr>
            <w:tcW w:w="3117" w:type="dxa"/>
          </w:tcPr>
          <w:p w14:paraId="3D527FC1" w14:textId="77777777" w:rsidR="00A70938" w:rsidRPr="003B6569" w:rsidRDefault="00A70938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0FBE67B" w14:textId="77777777" w:rsidR="00A70938" w:rsidRPr="003B6569" w:rsidRDefault="00A70938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0A23DE7A" w14:textId="0E2D3EE1" w:rsidR="00351C15" w:rsidRPr="00351C15" w:rsidRDefault="00351C15" w:rsidP="00351C15">
      <w:pPr>
        <w:jc w:val="center"/>
      </w:pPr>
    </w:p>
    <w:p w14:paraId="36E53690" w14:textId="4444BFCB" w:rsidR="00EA38AD" w:rsidRDefault="0028209B" w:rsidP="00EA38AD">
      <w:pPr>
        <w:rPr>
          <w:lang w:val="en-CA"/>
        </w:rPr>
      </w:pPr>
      <w:r>
        <w:rPr>
          <w:lang w:val="en-CA"/>
        </w:rPr>
        <w:t>Note: Only use lists to solve the following problem</w:t>
      </w:r>
    </w:p>
    <w:p w14:paraId="6AC4F643" w14:textId="77777777" w:rsidR="0028209B" w:rsidRDefault="0028209B" w:rsidP="00EA38AD">
      <w:pPr>
        <w:rPr>
          <w:lang w:val="en-CA"/>
        </w:rPr>
      </w:pPr>
    </w:p>
    <w:p w14:paraId="68234799" w14:textId="7EE4CF34" w:rsidR="00CB469A" w:rsidRPr="00806CE6" w:rsidRDefault="00CB469A" w:rsidP="00CB469A">
      <w:pPr>
        <w:pStyle w:val="Heading1"/>
        <w:jc w:val="left"/>
        <w:rPr>
          <w:i/>
          <w:iCs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2C7EAB13" w14:textId="6337971B" w:rsidR="00CB469A" w:rsidRDefault="00CB469A" w:rsidP="00CB469A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8102D8">
        <w:rPr>
          <w:color w:val="222222"/>
        </w:rPr>
        <w:t>Design and implement a function</w:t>
      </w:r>
      <w:r>
        <w:rPr>
          <w:color w:val="222222"/>
        </w:rPr>
        <w:t xml:space="preserve"> which receives </w:t>
      </w:r>
      <w:r w:rsidR="000A2145">
        <w:rPr>
          <w:color w:val="222222"/>
        </w:rPr>
        <w:t xml:space="preserve">a list of numbers and returns the reverse of the list.  </w:t>
      </w:r>
    </w:p>
    <w:p w14:paraId="066B3795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458CE149" w14:textId="1C7EB3FA" w:rsidR="00E67EC4" w:rsidRPr="00BD08C6" w:rsidRDefault="00E67EC4" w:rsidP="00E67EC4">
      <w:pPr>
        <w:pStyle w:val="Heading1"/>
        <w:jc w:val="left"/>
        <w:rPr>
          <w:i/>
          <w:iCs/>
          <w:color w:val="ED7D31" w:themeColor="accent2"/>
        </w:rPr>
      </w:pPr>
      <w:bookmarkStart w:id="0" w:name="OLE_LINK11"/>
      <w:bookmarkStart w:id="1" w:name="OLE_LINK12"/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605B70">
        <w:rPr>
          <w:rStyle w:val="Emphasis"/>
          <w:i w:val="0"/>
          <w:iCs w:val="0"/>
          <w:color w:val="ED7D31" w:themeColor="accent2"/>
        </w:rPr>
        <w:t>2</w:t>
      </w:r>
    </w:p>
    <w:bookmarkEnd w:id="0"/>
    <w:bookmarkEnd w:id="1"/>
    <w:p w14:paraId="494D555A" w14:textId="20B4E674" w:rsidR="0028209B" w:rsidRPr="000A2145" w:rsidRDefault="000A2145" w:rsidP="000A2145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Define and implement a function which return the multiple table of 1 to 10. The item located at index [i,j] should represent the result of (i+1)*(j+1)</w:t>
      </w:r>
    </w:p>
    <w:p w14:paraId="4040F27F" w14:textId="63C7C1F8" w:rsidR="0028209B" w:rsidRPr="00BD08C6" w:rsidRDefault="0028209B" w:rsidP="0028209B">
      <w:pPr>
        <w:pStyle w:val="Heading1"/>
        <w:jc w:val="left"/>
        <w:rPr>
          <w:i/>
          <w:iCs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3</w:t>
      </w:r>
    </w:p>
    <w:p w14:paraId="6375FB92" w14:textId="16046227" w:rsidR="0028209B" w:rsidRPr="00DB073A" w:rsidRDefault="00DB073A" w:rsidP="00DB073A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Define and implement a function which receives 2 lists as its input parameters (list 1 and list2). The function will return True if list2 is </w:t>
      </w:r>
      <w:r w:rsidR="003C182B">
        <w:rPr>
          <w:color w:val="222222"/>
        </w:rPr>
        <w:t>just different arrangement of list1.</w:t>
      </w:r>
    </w:p>
    <w:p w14:paraId="22F7DCF6" w14:textId="19E49C51" w:rsidR="0028209B" w:rsidRDefault="0028209B" w:rsidP="0028209B">
      <w:pPr>
        <w:shd w:val="clear" w:color="auto" w:fill="FFFFFF"/>
        <w:rPr>
          <w:color w:val="222222"/>
        </w:rPr>
      </w:pPr>
    </w:p>
    <w:p w14:paraId="2313C48C" w14:textId="3D06B59F" w:rsidR="0028209B" w:rsidRPr="00BD08C6" w:rsidRDefault="0028209B" w:rsidP="0028209B">
      <w:pPr>
        <w:pStyle w:val="Heading1"/>
        <w:jc w:val="left"/>
        <w:rPr>
          <w:i/>
          <w:iCs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4</w:t>
      </w:r>
    </w:p>
    <w:p w14:paraId="724D85D2" w14:textId="67B6FD6D" w:rsidR="0028209B" w:rsidRPr="000D5B5F" w:rsidRDefault="000D5B5F" w:rsidP="000D5B5F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Define and implement a function which receives a list of numbers and returns a number which is actually an index</w:t>
      </w:r>
      <w:r w:rsidR="00E5440C">
        <w:rPr>
          <w:color w:val="222222"/>
        </w:rPr>
        <w:t xml:space="preserve"> (i)</w:t>
      </w:r>
      <w:r>
        <w:rPr>
          <w:color w:val="222222"/>
        </w:rPr>
        <w:t xml:space="preserve"> of the input array. This function checks whether the input list is a “</w:t>
      </w:r>
      <w:r w:rsidR="00E5440C">
        <w:rPr>
          <w:color w:val="222222"/>
        </w:rPr>
        <w:t>Splitable</w:t>
      </w:r>
      <w:r>
        <w:rPr>
          <w:color w:val="222222"/>
        </w:rPr>
        <w:t>” into two lists</w:t>
      </w:r>
      <w:r w:rsidR="00E5440C">
        <w:rPr>
          <w:color w:val="222222"/>
        </w:rPr>
        <w:t xml:space="preserve"> List1:[0…i] and list2[i+1,  ..n] where n is the last index of the list, where the sum (List1) = sum(List2)</w:t>
      </w:r>
      <w:r>
        <w:rPr>
          <w:color w:val="222222"/>
        </w:rPr>
        <w:t xml:space="preserve"> </w:t>
      </w:r>
    </w:p>
    <w:p w14:paraId="58FD59E4" w14:textId="0A6E5793" w:rsidR="0028209B" w:rsidRDefault="0028209B" w:rsidP="0028209B">
      <w:pPr>
        <w:shd w:val="clear" w:color="auto" w:fill="FFFFFF"/>
        <w:rPr>
          <w:color w:val="222222"/>
        </w:rPr>
      </w:pPr>
    </w:p>
    <w:p w14:paraId="2C8D9E33" w14:textId="50635A17" w:rsidR="0028209B" w:rsidRPr="00BD08C6" w:rsidRDefault="0028209B" w:rsidP="0028209B">
      <w:pPr>
        <w:pStyle w:val="Heading1"/>
        <w:jc w:val="left"/>
        <w:rPr>
          <w:i/>
          <w:iCs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5</w:t>
      </w:r>
    </w:p>
    <w:p w14:paraId="46224A6A" w14:textId="7A5EF115" w:rsidR="0028209B" w:rsidRDefault="00955CE4" w:rsidP="00955CE4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Define and implement a function with a number (n) as its input parameter</w:t>
      </w:r>
      <w:r w:rsidR="001607AB">
        <w:rPr>
          <w:color w:val="222222"/>
        </w:rPr>
        <w:t xml:space="preserve"> (n is less than 20)</w:t>
      </w:r>
      <w:r>
        <w:rPr>
          <w:color w:val="222222"/>
        </w:rPr>
        <w:t>. The function generate and returns a list with the following specification:</w:t>
      </w:r>
    </w:p>
    <w:p w14:paraId="4E2927EB" w14:textId="0B12748C" w:rsidR="001607AB" w:rsidRDefault="001607AB" w:rsidP="00955CE4">
      <w:pPr>
        <w:pStyle w:val="ListParagraph"/>
        <w:numPr>
          <w:ilvl w:val="1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The length of the list should be equal to n. </w:t>
      </w:r>
    </w:p>
    <w:p w14:paraId="7A651097" w14:textId="27539FE0" w:rsidR="00955CE4" w:rsidRDefault="00955CE4" w:rsidP="00955CE4">
      <w:pPr>
        <w:pStyle w:val="ListParagraph"/>
        <w:numPr>
          <w:ilvl w:val="1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The function will try to generate n random number greater than 0 and add it to a list. </w:t>
      </w:r>
    </w:p>
    <w:p w14:paraId="1B6EE3BE" w14:textId="0CC4F5C1" w:rsidR="00955CE4" w:rsidRDefault="00955CE4" w:rsidP="00955CE4">
      <w:pPr>
        <w:pStyle w:val="ListParagraph"/>
        <w:numPr>
          <w:ilvl w:val="1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A generated random number</w:t>
      </w:r>
      <w:r w:rsidR="001607AB">
        <w:rPr>
          <w:color w:val="222222"/>
        </w:rPr>
        <w:t xml:space="preserve"> (between 0 and 100)</w:t>
      </w:r>
      <w:r>
        <w:rPr>
          <w:color w:val="222222"/>
        </w:rPr>
        <w:t xml:space="preserve"> is only added to the list if it is strictly bigger than any other number in the list.</w:t>
      </w:r>
    </w:p>
    <w:p w14:paraId="11C8E89A" w14:textId="629BB046" w:rsidR="001607AB" w:rsidRDefault="001607AB" w:rsidP="00955CE4">
      <w:pPr>
        <w:pStyle w:val="ListParagraph"/>
        <w:numPr>
          <w:ilvl w:val="1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It is likely that the function cannot generate such a list. If the function cannot generate such a list completely, it should return an empty list instead. </w:t>
      </w:r>
    </w:p>
    <w:p w14:paraId="096BE4C4" w14:textId="3469F1C5" w:rsidR="001607AB" w:rsidRPr="00955CE4" w:rsidRDefault="001607AB" w:rsidP="001607AB">
      <w:pPr>
        <w:pStyle w:val="ListParagraph"/>
        <w:numPr>
          <w:ilvl w:val="2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For instance, if n = 10 and the first randomly generated number is 93 (as an example) it is not possible to generate 9 more numbers that are less than 100 and greater than 93.</w:t>
      </w:r>
      <w:r w:rsidR="0024603C">
        <w:rPr>
          <w:color w:val="222222"/>
        </w:rPr>
        <w:t xml:space="preserve"> In this case the function should stop and returns an empty list.</w:t>
      </w:r>
      <w:r>
        <w:rPr>
          <w:color w:val="222222"/>
        </w:rPr>
        <w:t xml:space="preserve"> </w:t>
      </w:r>
    </w:p>
    <w:p w14:paraId="0DBB4498" w14:textId="7105FC0C" w:rsidR="00806CE6" w:rsidRDefault="00806CE6" w:rsidP="00806CE6"/>
    <w:p w14:paraId="1C90F0F9" w14:textId="15448E11" w:rsidR="00827707" w:rsidRPr="00827707" w:rsidRDefault="00827707" w:rsidP="00827707">
      <w:pPr>
        <w:widowControl/>
        <w:spacing w:line="216" w:lineRule="atLeast"/>
        <w:jc w:val="left"/>
        <w:rPr>
          <w:rFonts w:ascii="-webkit-standard" w:eastAsia="Times New Roman" w:hAnsi="-webkit-standard"/>
          <w:color w:val="000000"/>
          <w:kern w:val="0"/>
          <w:sz w:val="40"/>
          <w:szCs w:val="40"/>
          <w:lang w:val="en-CA" w:eastAsia="en-US"/>
        </w:rPr>
      </w:pPr>
      <w:r w:rsidRPr="00827707">
        <w:rPr>
          <w:rFonts w:ascii="Times New Roman" w:eastAsia="Times New Roman" w:hAnsi="Times New Roman"/>
          <w:b/>
          <w:bCs/>
          <w:color w:val="ED7D31"/>
          <w:kern w:val="0"/>
          <w:sz w:val="40"/>
          <w:szCs w:val="40"/>
          <w:lang w:val="en-CA" w:eastAsia="en-US"/>
        </w:rPr>
        <w:t>Problem6</w:t>
      </w:r>
    </w:p>
    <w:p w14:paraId="7F793BB9" w14:textId="417017EB" w:rsidR="00827707" w:rsidRDefault="00827707" w:rsidP="00827707">
      <w:pPr>
        <w:widowControl/>
        <w:ind w:hanging="270"/>
        <w:jc w:val="left"/>
        <w:rPr>
          <w:rFonts w:ascii="Times New Roman" w:eastAsia="Times New Roman" w:hAnsi="Times New Roman"/>
          <w:color w:val="222222"/>
          <w:kern w:val="0"/>
          <w:sz w:val="24"/>
          <w:szCs w:val="24"/>
          <w:lang w:val="en-CA" w:eastAsia="en-US"/>
        </w:rPr>
      </w:pPr>
      <w:r w:rsidRPr="00827707"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- </w:t>
      </w:r>
      <w:r w:rsidRPr="00827707">
        <w:rPr>
          <w:rFonts w:ascii="Times New Roman" w:eastAsia="Times New Roman" w:hAnsi="Times New Roman"/>
          <w:color w:val="222222"/>
          <w:kern w:val="0"/>
          <w:sz w:val="24"/>
          <w:szCs w:val="24"/>
          <w:lang w:val="en-CA" w:eastAsia="en-US"/>
        </w:rPr>
        <w:t>Define and implement a function which return the multiple table of 1 to 10. The item located at index [i,j] should represent the result of (i+1)*(j+1)</w:t>
      </w:r>
    </w:p>
    <w:p w14:paraId="045259C8" w14:textId="77777777" w:rsidR="00827707" w:rsidRPr="00827707" w:rsidRDefault="00827707" w:rsidP="00827707">
      <w:pPr>
        <w:widowControl/>
        <w:ind w:hanging="270"/>
        <w:jc w:val="left"/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</w:p>
    <w:p w14:paraId="68F51C0B" w14:textId="7867CEA9" w:rsidR="00827707" w:rsidRPr="00827707" w:rsidRDefault="00827707" w:rsidP="00827707">
      <w:pPr>
        <w:widowControl/>
        <w:spacing w:line="216" w:lineRule="atLeast"/>
        <w:jc w:val="left"/>
        <w:rPr>
          <w:rFonts w:ascii="-webkit-standard" w:eastAsia="Times New Roman" w:hAnsi="-webkit-standard"/>
          <w:color w:val="000000"/>
          <w:kern w:val="0"/>
          <w:sz w:val="40"/>
          <w:szCs w:val="40"/>
          <w:lang w:val="en-CA" w:eastAsia="en-US"/>
        </w:rPr>
      </w:pPr>
      <w:r w:rsidRPr="00827707">
        <w:rPr>
          <w:rFonts w:ascii="Times New Roman" w:eastAsia="Times New Roman" w:hAnsi="Times New Roman"/>
          <w:b/>
          <w:bCs/>
          <w:color w:val="ED7D31"/>
          <w:kern w:val="0"/>
          <w:sz w:val="40"/>
          <w:szCs w:val="40"/>
          <w:lang w:val="en-CA" w:eastAsia="en-US"/>
        </w:rPr>
        <w:t>Problem7</w:t>
      </w:r>
    </w:p>
    <w:p w14:paraId="1E41CB4F" w14:textId="77777777" w:rsidR="00827707" w:rsidRPr="00827707" w:rsidRDefault="00827707" w:rsidP="00827707">
      <w:pPr>
        <w:widowControl/>
        <w:ind w:hanging="270"/>
        <w:jc w:val="left"/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  <w:r w:rsidRPr="00827707"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- </w:t>
      </w:r>
      <w:r w:rsidRPr="00827707">
        <w:rPr>
          <w:rFonts w:ascii="Times New Roman" w:eastAsia="Times New Roman" w:hAnsi="Times New Roman"/>
          <w:color w:val="222222"/>
          <w:kern w:val="0"/>
          <w:sz w:val="24"/>
          <w:szCs w:val="24"/>
          <w:lang w:val="en-CA" w:eastAsia="en-US"/>
        </w:rPr>
        <w:t>Define and implement a function which receives 2 lists as its input parameters (list 1 and list2). The function will return True if list2 is just different arrangement of list1.</w:t>
      </w:r>
    </w:p>
    <w:p w14:paraId="5D214C19" w14:textId="77777777" w:rsidR="00827707" w:rsidRPr="00827707" w:rsidRDefault="00827707" w:rsidP="00827707">
      <w:pPr>
        <w:widowControl/>
        <w:spacing w:line="216" w:lineRule="atLeast"/>
        <w:rPr>
          <w:rFonts w:ascii="-webkit-standard" w:eastAsia="Times New Roman" w:hAnsi="-webkit-standard"/>
          <w:color w:val="000000"/>
          <w:kern w:val="0"/>
          <w:sz w:val="18"/>
          <w:szCs w:val="18"/>
          <w:lang w:val="en-CA" w:eastAsia="en-US"/>
        </w:rPr>
      </w:pPr>
      <w:r w:rsidRPr="00827707">
        <w:rPr>
          <w:rFonts w:ascii="-webkit-standard" w:eastAsia="Times New Roman" w:hAnsi="-webkit-standard"/>
          <w:color w:val="000000"/>
          <w:kern w:val="0"/>
          <w:sz w:val="18"/>
          <w:szCs w:val="18"/>
          <w:lang w:val="en-CA" w:eastAsia="en-US"/>
        </w:rPr>
        <w:t> </w:t>
      </w:r>
    </w:p>
    <w:p w14:paraId="0DA34B14" w14:textId="77777777" w:rsidR="00827707" w:rsidRDefault="00827707" w:rsidP="00806CE6"/>
    <w:p w14:paraId="043BEC5A" w14:textId="198EE937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E721" w14:textId="77777777" w:rsidR="00265916" w:rsidRDefault="00265916" w:rsidP="00E46779">
      <w:r>
        <w:separator/>
      </w:r>
    </w:p>
  </w:endnote>
  <w:endnote w:type="continuationSeparator" w:id="0">
    <w:p w14:paraId="4799B187" w14:textId="77777777" w:rsidR="00265916" w:rsidRDefault="00265916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BC07" w14:textId="77777777" w:rsidR="00265916" w:rsidRDefault="00265916" w:rsidP="00E46779">
      <w:r>
        <w:separator/>
      </w:r>
    </w:p>
  </w:footnote>
  <w:footnote w:type="continuationSeparator" w:id="0">
    <w:p w14:paraId="13580152" w14:textId="77777777" w:rsidR="00265916" w:rsidRDefault="00265916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990127">
    <w:abstractNumId w:val="20"/>
  </w:num>
  <w:num w:numId="2" w16cid:durableId="1360619644">
    <w:abstractNumId w:val="21"/>
  </w:num>
  <w:num w:numId="3" w16cid:durableId="9454019">
    <w:abstractNumId w:val="25"/>
  </w:num>
  <w:num w:numId="4" w16cid:durableId="372194805">
    <w:abstractNumId w:val="15"/>
  </w:num>
  <w:num w:numId="5" w16cid:durableId="2031373544">
    <w:abstractNumId w:val="0"/>
  </w:num>
  <w:num w:numId="6" w16cid:durableId="1016495698">
    <w:abstractNumId w:val="37"/>
  </w:num>
  <w:num w:numId="7" w16cid:durableId="227501090">
    <w:abstractNumId w:val="5"/>
  </w:num>
  <w:num w:numId="8" w16cid:durableId="466557362">
    <w:abstractNumId w:val="1"/>
  </w:num>
  <w:num w:numId="9" w16cid:durableId="595209180">
    <w:abstractNumId w:val="38"/>
  </w:num>
  <w:num w:numId="10" w16cid:durableId="335230527">
    <w:abstractNumId w:val="24"/>
  </w:num>
  <w:num w:numId="11" w16cid:durableId="880167522">
    <w:abstractNumId w:val="35"/>
  </w:num>
  <w:num w:numId="12" w16cid:durableId="2111509589">
    <w:abstractNumId w:val="11"/>
  </w:num>
  <w:num w:numId="13" w16cid:durableId="398984901">
    <w:abstractNumId w:val="22"/>
  </w:num>
  <w:num w:numId="14" w16cid:durableId="1885098489">
    <w:abstractNumId w:val="30"/>
  </w:num>
  <w:num w:numId="15" w16cid:durableId="1406106123">
    <w:abstractNumId w:val="39"/>
  </w:num>
  <w:num w:numId="16" w16cid:durableId="700597164">
    <w:abstractNumId w:val="26"/>
  </w:num>
  <w:num w:numId="17" w16cid:durableId="837311475">
    <w:abstractNumId w:val="8"/>
  </w:num>
  <w:num w:numId="18" w16cid:durableId="1155804731">
    <w:abstractNumId w:val="17"/>
  </w:num>
  <w:num w:numId="19" w16cid:durableId="1668626820">
    <w:abstractNumId w:val="9"/>
  </w:num>
  <w:num w:numId="20" w16cid:durableId="603659264">
    <w:abstractNumId w:val="23"/>
  </w:num>
  <w:num w:numId="21" w16cid:durableId="593030">
    <w:abstractNumId w:val="27"/>
  </w:num>
  <w:num w:numId="22" w16cid:durableId="917441018">
    <w:abstractNumId w:val="7"/>
  </w:num>
  <w:num w:numId="23" w16cid:durableId="1940868093">
    <w:abstractNumId w:val="6"/>
  </w:num>
  <w:num w:numId="24" w16cid:durableId="498811032">
    <w:abstractNumId w:val="4"/>
  </w:num>
  <w:num w:numId="25" w16cid:durableId="167599187">
    <w:abstractNumId w:val="29"/>
  </w:num>
  <w:num w:numId="26" w16cid:durableId="880290221">
    <w:abstractNumId w:val="33"/>
  </w:num>
  <w:num w:numId="27" w16cid:durableId="1499536249">
    <w:abstractNumId w:val="13"/>
  </w:num>
  <w:num w:numId="28" w16cid:durableId="835925358">
    <w:abstractNumId w:val="16"/>
  </w:num>
  <w:num w:numId="29" w16cid:durableId="1797874679">
    <w:abstractNumId w:val="10"/>
  </w:num>
  <w:num w:numId="30" w16cid:durableId="798576627">
    <w:abstractNumId w:val="14"/>
  </w:num>
  <w:num w:numId="31" w16cid:durableId="1390112863">
    <w:abstractNumId w:val="12"/>
  </w:num>
  <w:num w:numId="32" w16cid:durableId="259796948">
    <w:abstractNumId w:val="28"/>
  </w:num>
  <w:num w:numId="33" w16cid:durableId="355542286">
    <w:abstractNumId w:val="3"/>
  </w:num>
  <w:num w:numId="34" w16cid:durableId="1905794026">
    <w:abstractNumId w:val="36"/>
  </w:num>
  <w:num w:numId="35" w16cid:durableId="2019768288">
    <w:abstractNumId w:val="32"/>
  </w:num>
  <w:num w:numId="36" w16cid:durableId="1265577103">
    <w:abstractNumId w:val="19"/>
  </w:num>
  <w:num w:numId="37" w16cid:durableId="1785077262">
    <w:abstractNumId w:val="2"/>
  </w:num>
  <w:num w:numId="38" w16cid:durableId="1234699035">
    <w:abstractNumId w:val="31"/>
  </w:num>
  <w:num w:numId="39" w16cid:durableId="956108885">
    <w:abstractNumId w:val="18"/>
  </w:num>
  <w:num w:numId="40" w16cid:durableId="2006742375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1F7D"/>
    <w:rsid w:val="00072064"/>
    <w:rsid w:val="00081A02"/>
    <w:rsid w:val="000A2145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D5B5F"/>
    <w:rsid w:val="000E45BC"/>
    <w:rsid w:val="000F0CB7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607AB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1E5FE5"/>
    <w:rsid w:val="001E7572"/>
    <w:rsid w:val="002050A9"/>
    <w:rsid w:val="0024603C"/>
    <w:rsid w:val="00253014"/>
    <w:rsid w:val="00256E5E"/>
    <w:rsid w:val="00265916"/>
    <w:rsid w:val="0028209B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4709E"/>
    <w:rsid w:val="00351C15"/>
    <w:rsid w:val="0035208B"/>
    <w:rsid w:val="00352A37"/>
    <w:rsid w:val="00373DB7"/>
    <w:rsid w:val="0038657D"/>
    <w:rsid w:val="003C182B"/>
    <w:rsid w:val="003D1F72"/>
    <w:rsid w:val="003D619A"/>
    <w:rsid w:val="003E1221"/>
    <w:rsid w:val="003E2545"/>
    <w:rsid w:val="003E7943"/>
    <w:rsid w:val="003F5633"/>
    <w:rsid w:val="00410CB9"/>
    <w:rsid w:val="00423FC6"/>
    <w:rsid w:val="00472E57"/>
    <w:rsid w:val="0048740B"/>
    <w:rsid w:val="00496B12"/>
    <w:rsid w:val="004A6E1B"/>
    <w:rsid w:val="004C1942"/>
    <w:rsid w:val="004C37B7"/>
    <w:rsid w:val="004C73AD"/>
    <w:rsid w:val="004D25D8"/>
    <w:rsid w:val="004E622A"/>
    <w:rsid w:val="00501E69"/>
    <w:rsid w:val="00504DDC"/>
    <w:rsid w:val="00521DF4"/>
    <w:rsid w:val="00523ECA"/>
    <w:rsid w:val="00530427"/>
    <w:rsid w:val="005355D6"/>
    <w:rsid w:val="00540B21"/>
    <w:rsid w:val="005513C1"/>
    <w:rsid w:val="00564C1F"/>
    <w:rsid w:val="00567F21"/>
    <w:rsid w:val="005814EA"/>
    <w:rsid w:val="005816F7"/>
    <w:rsid w:val="00590AEA"/>
    <w:rsid w:val="005C205E"/>
    <w:rsid w:val="00601536"/>
    <w:rsid w:val="00605B70"/>
    <w:rsid w:val="00631BA2"/>
    <w:rsid w:val="00650BD8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7424D"/>
    <w:rsid w:val="0078418F"/>
    <w:rsid w:val="007B1601"/>
    <w:rsid w:val="007B5ECC"/>
    <w:rsid w:val="007D564E"/>
    <w:rsid w:val="008006A7"/>
    <w:rsid w:val="00806CE6"/>
    <w:rsid w:val="008160ED"/>
    <w:rsid w:val="00827707"/>
    <w:rsid w:val="00851DBD"/>
    <w:rsid w:val="00892042"/>
    <w:rsid w:val="008B0B05"/>
    <w:rsid w:val="008C0A20"/>
    <w:rsid w:val="008D1947"/>
    <w:rsid w:val="008D6AE7"/>
    <w:rsid w:val="009041BC"/>
    <w:rsid w:val="009074F1"/>
    <w:rsid w:val="009153C1"/>
    <w:rsid w:val="00917227"/>
    <w:rsid w:val="00925059"/>
    <w:rsid w:val="00940335"/>
    <w:rsid w:val="00944C0D"/>
    <w:rsid w:val="00951B35"/>
    <w:rsid w:val="00952843"/>
    <w:rsid w:val="00955CE4"/>
    <w:rsid w:val="00962865"/>
    <w:rsid w:val="00983A07"/>
    <w:rsid w:val="009974E3"/>
    <w:rsid w:val="009C43E8"/>
    <w:rsid w:val="009E0759"/>
    <w:rsid w:val="00A00911"/>
    <w:rsid w:val="00A06FBC"/>
    <w:rsid w:val="00A11F68"/>
    <w:rsid w:val="00A12C5B"/>
    <w:rsid w:val="00A26113"/>
    <w:rsid w:val="00A35570"/>
    <w:rsid w:val="00A3641B"/>
    <w:rsid w:val="00A42437"/>
    <w:rsid w:val="00A43B8C"/>
    <w:rsid w:val="00A4688E"/>
    <w:rsid w:val="00A609B0"/>
    <w:rsid w:val="00A70938"/>
    <w:rsid w:val="00A710DF"/>
    <w:rsid w:val="00A739A5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C0273B"/>
    <w:rsid w:val="00C04033"/>
    <w:rsid w:val="00C22A9D"/>
    <w:rsid w:val="00C50416"/>
    <w:rsid w:val="00C54183"/>
    <w:rsid w:val="00C90D2F"/>
    <w:rsid w:val="00CB469A"/>
    <w:rsid w:val="00CC5E78"/>
    <w:rsid w:val="00CE401F"/>
    <w:rsid w:val="00D05590"/>
    <w:rsid w:val="00D24C73"/>
    <w:rsid w:val="00D348BE"/>
    <w:rsid w:val="00D40A36"/>
    <w:rsid w:val="00D434E8"/>
    <w:rsid w:val="00D44346"/>
    <w:rsid w:val="00D52662"/>
    <w:rsid w:val="00D6048E"/>
    <w:rsid w:val="00D6443B"/>
    <w:rsid w:val="00D645B6"/>
    <w:rsid w:val="00D73B04"/>
    <w:rsid w:val="00D81946"/>
    <w:rsid w:val="00DA2839"/>
    <w:rsid w:val="00DB073A"/>
    <w:rsid w:val="00DD6DB2"/>
    <w:rsid w:val="00DE57C0"/>
    <w:rsid w:val="00DF0605"/>
    <w:rsid w:val="00E271B7"/>
    <w:rsid w:val="00E42DBA"/>
    <w:rsid w:val="00E46779"/>
    <w:rsid w:val="00E5440C"/>
    <w:rsid w:val="00E67EC4"/>
    <w:rsid w:val="00E67F71"/>
    <w:rsid w:val="00E82749"/>
    <w:rsid w:val="00E84D35"/>
    <w:rsid w:val="00E922C9"/>
    <w:rsid w:val="00EA38AD"/>
    <w:rsid w:val="00EA3B4A"/>
    <w:rsid w:val="00EA5DF8"/>
    <w:rsid w:val="00EB171B"/>
    <w:rsid w:val="00EB68EB"/>
    <w:rsid w:val="00EC2AF7"/>
    <w:rsid w:val="00EC6528"/>
    <w:rsid w:val="00ED5FF4"/>
    <w:rsid w:val="00F21CA1"/>
    <w:rsid w:val="00F26A3B"/>
    <w:rsid w:val="00F45212"/>
    <w:rsid w:val="00F550AF"/>
    <w:rsid w:val="00F81458"/>
    <w:rsid w:val="00F97C9C"/>
    <w:rsid w:val="00FA25E9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  <w:style w:type="paragraph" w:customStyle="1" w:styleId="s13">
    <w:name w:val="s13"/>
    <w:basedOn w:val="Normal"/>
    <w:rsid w:val="0082770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s16">
    <w:name w:val="s16"/>
    <w:basedOn w:val="DefaultParagraphFont"/>
    <w:rsid w:val="00827707"/>
  </w:style>
  <w:style w:type="character" w:customStyle="1" w:styleId="s17">
    <w:name w:val="s17"/>
    <w:basedOn w:val="DefaultParagraphFont"/>
    <w:rsid w:val="00827707"/>
  </w:style>
  <w:style w:type="character" w:customStyle="1" w:styleId="s18">
    <w:name w:val="s18"/>
    <w:basedOn w:val="DefaultParagraphFont"/>
    <w:rsid w:val="00827707"/>
  </w:style>
  <w:style w:type="paragraph" w:customStyle="1" w:styleId="s15">
    <w:name w:val="s15"/>
    <w:basedOn w:val="Normal"/>
    <w:rsid w:val="0082770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9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16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CF8415-EDE1-5842-AB13-C1E18443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70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22</cp:revision>
  <cp:lastPrinted>2019-06-07T07:35:00Z</cp:lastPrinted>
  <dcterms:created xsi:type="dcterms:W3CDTF">2019-06-07T07:35:00Z</dcterms:created>
  <dcterms:modified xsi:type="dcterms:W3CDTF">2022-08-13T03:04:00Z</dcterms:modified>
</cp:coreProperties>
</file>