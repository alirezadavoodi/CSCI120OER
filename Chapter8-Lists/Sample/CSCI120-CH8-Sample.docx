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5D27C5EF" w14:textId="77777777" w:rsidR="008C012C" w:rsidRDefault="008C012C" w:rsidP="008C012C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59E1524A" w14:textId="77777777" w:rsidR="008C012C" w:rsidRPr="008D6AE7" w:rsidRDefault="008C012C" w:rsidP="008C012C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341ED360" w14:textId="77777777" w:rsidR="008C012C" w:rsidRDefault="008C012C" w:rsidP="008C012C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>
        <w:rPr>
          <w:bCs w:val="0"/>
          <w:sz w:val="22"/>
          <w:szCs w:val="22"/>
          <w:lang w:val="en-CA"/>
        </w:rPr>
        <w:t xml:space="preserve">8: </w:t>
      </w:r>
      <w:r>
        <w:rPr>
          <w:b w:val="0"/>
          <w:sz w:val="22"/>
          <w:szCs w:val="22"/>
          <w:lang w:val="en-CA"/>
        </w:rPr>
        <w:t>List</w:t>
      </w:r>
      <w:r>
        <w:rPr>
          <w:b w:val="0"/>
          <w:sz w:val="22"/>
          <w:szCs w:val="22"/>
          <w:lang w:val="en-CA"/>
        </w:rPr>
        <w:tab/>
      </w:r>
    </w:p>
    <w:p w14:paraId="4E23AA26" w14:textId="778AE4F4" w:rsidR="00915A9C" w:rsidRPr="00915A9C" w:rsidRDefault="0070075F" w:rsidP="008C012C">
      <w:pPr>
        <w:jc w:val="center"/>
        <w:rPr>
          <w:bCs/>
        </w:rPr>
      </w:pPr>
      <w:r>
        <w:rPr>
          <w:lang w:val="en-CA" w:eastAsia="en-US"/>
        </w:rPr>
        <w:t>Chapter 8-</w:t>
      </w:r>
      <w:r w:rsidR="008C012C">
        <w:rPr>
          <w:lang w:val="en-CA" w:eastAsia="en-US"/>
        </w:rPr>
        <w:t>Sample Cod</w:t>
      </w:r>
      <w:r>
        <w:rPr>
          <w:lang w:val="en-CA" w:eastAsia="en-US"/>
        </w:rPr>
        <w:t>ing</w:t>
      </w:r>
    </w:p>
    <w:p w14:paraId="558532AD" w14:textId="77777777" w:rsidR="00C57CC0" w:rsidRDefault="00C57CC0" w:rsidP="00C57CC0">
      <w:pPr>
        <w:rPr>
          <w:rFonts w:ascii="Arial" w:hAnsi="Arial" w:cs="Arial"/>
          <w:b/>
          <w:bCs/>
          <w:u w:val="single"/>
          <w:lang w:val="en-CA"/>
        </w:rPr>
      </w:pPr>
    </w:p>
    <w:p w14:paraId="71F5F3C2" w14:textId="77777777" w:rsidR="00C57CC0" w:rsidRPr="005F0425" w:rsidRDefault="00C57CC0" w:rsidP="00C57CC0">
      <w:pPr>
        <w:rPr>
          <w:rFonts w:ascii="Arial" w:hAnsi="Arial" w:cs="Arial"/>
          <w:lang w:val="en-CA"/>
        </w:rPr>
      </w:pPr>
    </w:p>
    <w:p w14:paraId="03953C50" w14:textId="77777777" w:rsidR="00C57CC0" w:rsidRPr="005F0425" w:rsidRDefault="00C57CC0" w:rsidP="00C57CC0">
      <w:pPr>
        <w:jc w:val="center"/>
        <w:rPr>
          <w:rFonts w:ascii="Arial" w:hAnsi="Arial" w:cs="Arial"/>
          <w:lang w:val="en-CA" w:eastAsia="en-US"/>
        </w:rPr>
      </w:pPr>
    </w:p>
    <w:p w14:paraId="0F376CA8" w14:textId="77777777" w:rsidR="00C57CC0" w:rsidRPr="005F0425" w:rsidRDefault="00C57CC0" w:rsidP="00C57CC0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A0F4F" wp14:editId="28CA2723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721FA" w14:textId="77777777" w:rsidR="00C57CC0" w:rsidRPr="00907EEA" w:rsidRDefault="00C57CC0" w:rsidP="00C57CC0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640F4B09" w14:textId="77777777" w:rsidR="00C57CC0" w:rsidRPr="00907EEA" w:rsidRDefault="00C57CC0" w:rsidP="00C57CC0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39BE8298" w14:textId="77777777" w:rsidR="00C57CC0" w:rsidRPr="00907EEA" w:rsidRDefault="00C57CC0" w:rsidP="00C57CC0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5CA4D164" w14:textId="77777777" w:rsidR="00C57CC0" w:rsidRDefault="00C57CC0" w:rsidP="00C57CC0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3A01D0CE" w14:textId="77777777" w:rsidR="00C57CC0" w:rsidRDefault="00C57CC0" w:rsidP="00C57CC0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2B442C1" w14:textId="77777777" w:rsidR="00C57CC0" w:rsidRPr="009666D8" w:rsidRDefault="00C57CC0" w:rsidP="00C57CC0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0871D0BD" w14:textId="77777777" w:rsidR="00C57CC0" w:rsidRDefault="00C57CC0" w:rsidP="00C57CC0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1161A86C" w14:textId="77777777" w:rsidR="00C57CC0" w:rsidRPr="00733D47" w:rsidRDefault="00C57CC0" w:rsidP="00C57CC0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A0F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5EE721FA" w14:textId="77777777" w:rsidR="00C57CC0" w:rsidRPr="00907EEA" w:rsidRDefault="00C57CC0" w:rsidP="00C57CC0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640F4B09" w14:textId="77777777" w:rsidR="00C57CC0" w:rsidRPr="00907EEA" w:rsidRDefault="00C57CC0" w:rsidP="00C57CC0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39BE8298" w14:textId="77777777" w:rsidR="00C57CC0" w:rsidRPr="00907EEA" w:rsidRDefault="00C57CC0" w:rsidP="00C57CC0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5CA4D164" w14:textId="77777777" w:rsidR="00C57CC0" w:rsidRDefault="00C57CC0" w:rsidP="00C57CC0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3A01D0CE" w14:textId="77777777" w:rsidR="00C57CC0" w:rsidRDefault="00C57CC0" w:rsidP="00C57CC0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2B442C1" w14:textId="77777777" w:rsidR="00C57CC0" w:rsidRPr="009666D8" w:rsidRDefault="00C57CC0" w:rsidP="00C57CC0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0871D0BD" w14:textId="77777777" w:rsidR="00C57CC0" w:rsidRDefault="00C57CC0" w:rsidP="00C57CC0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1161A86C" w14:textId="77777777" w:rsidR="00C57CC0" w:rsidRPr="00733D47" w:rsidRDefault="00C57CC0" w:rsidP="00C57CC0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C502738" w14:textId="77777777" w:rsidR="00C57CC0" w:rsidRPr="005F0425" w:rsidRDefault="00C57CC0" w:rsidP="00C57CC0">
      <w:pPr>
        <w:rPr>
          <w:rFonts w:ascii="Arial" w:hAnsi="Arial" w:cs="Arial"/>
          <w:lang w:val="en-CA"/>
        </w:rPr>
      </w:pPr>
    </w:p>
    <w:p w14:paraId="09FD8669" w14:textId="77777777" w:rsidR="00C57CC0" w:rsidRPr="005F0425" w:rsidRDefault="00C57CC0" w:rsidP="00C57CC0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36E53690" w14:textId="77777777" w:rsidR="00EA38AD" w:rsidRDefault="00EA38AD" w:rsidP="00EA38AD">
      <w:pPr>
        <w:rPr>
          <w:lang w:val="en-CA"/>
        </w:rPr>
      </w:pPr>
    </w:p>
    <w:p w14:paraId="75846460" w14:textId="74351335" w:rsidR="00F550AF" w:rsidRDefault="00F550AF" w:rsidP="00F550AF"/>
    <w:p w14:paraId="3D4EF872" w14:textId="5039BE4B" w:rsidR="00194319" w:rsidRPr="004E156D" w:rsidRDefault="004E156D" w:rsidP="004E156D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810E58"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sz w:val="40"/>
          <w:szCs w:val="40"/>
        </w:rPr>
        <w:t>Problem</w:t>
      </w:r>
      <w:r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sz w:val="40"/>
          <w:szCs w:val="40"/>
        </w:rPr>
        <w:t>1</w:t>
      </w:r>
    </w:p>
    <w:p w14:paraId="199E09E1" w14:textId="77777777" w:rsidR="00194319" w:rsidRDefault="00194319" w:rsidP="00194319">
      <w:pPr>
        <w:pStyle w:val="ListParagraph"/>
        <w:numPr>
          <w:ilvl w:val="0"/>
          <w:numId w:val="33"/>
        </w:numPr>
      </w:pPr>
      <w:r>
        <w:t>Write a function which take a list of number as an input parameter and find the second maximum of the list. The second maximum is a number which is bigger than or equal to all numbers but smaller than the maximum of the list.</w:t>
      </w:r>
    </w:p>
    <w:p w14:paraId="07D38CFF" w14:textId="77777777" w:rsidR="00810E58" w:rsidRDefault="00810E58" w:rsidP="00810E58">
      <w:pPr>
        <w:widowControl/>
        <w:jc w:val="left"/>
        <w:rPr>
          <w:rStyle w:val="Emphasis"/>
          <w:i w:val="0"/>
          <w:iCs w:val="0"/>
          <w:color w:val="ED7D31" w:themeColor="accent2"/>
        </w:rPr>
      </w:pPr>
    </w:p>
    <w:p w14:paraId="5EEDB5C2" w14:textId="521196D0" w:rsidR="00194319" w:rsidRPr="00810E58" w:rsidRDefault="00194319" w:rsidP="00810E58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40"/>
        </w:rPr>
      </w:pPr>
      <w:r w:rsidRPr="00810E58"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sz w:val="40"/>
          <w:szCs w:val="40"/>
        </w:rPr>
        <w:t>Problem2</w:t>
      </w:r>
    </w:p>
    <w:p w14:paraId="6062B615" w14:textId="77777777" w:rsidR="00194319" w:rsidRDefault="00194319" w:rsidP="00194319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 w:rsidRPr="00AD1216">
        <w:rPr>
          <w:color w:val="222222"/>
        </w:rPr>
        <w:t>De</w:t>
      </w:r>
      <w:r>
        <w:rPr>
          <w:color w:val="222222"/>
        </w:rPr>
        <w:t>fine and implement a function which does linear search. This function receives two input parameters, one is a list of integers and the other one is a number to search for. The function returns -1 if the number (the second parameter of the function) does not exist in the list or return the index of the number if the number exists in the list.</w:t>
      </w:r>
    </w:p>
    <w:p w14:paraId="45F01EF7" w14:textId="77777777" w:rsidR="00194319" w:rsidRDefault="00194319" w:rsidP="00194319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>If there are more than one occurrence of the number, the function will return the index of the first occurrence</w:t>
      </w:r>
    </w:p>
    <w:p w14:paraId="4970CDBA" w14:textId="77777777" w:rsidR="00D636A4" w:rsidRDefault="00D636A4" w:rsidP="00D636A4">
      <w:pPr>
        <w:widowControl/>
        <w:jc w:val="left"/>
        <w:rPr>
          <w:rFonts w:ascii="Arial" w:hAnsi="Arial" w:cs="Arial"/>
          <w:sz w:val="22"/>
        </w:rPr>
      </w:pPr>
    </w:p>
    <w:p w14:paraId="77258DE7" w14:textId="27F3A795" w:rsidR="00194319" w:rsidRPr="00D636A4" w:rsidRDefault="00194319" w:rsidP="00D636A4">
      <w:pPr>
        <w:widowControl/>
        <w:jc w:val="left"/>
        <w:rPr>
          <w:rFonts w:ascii="Times New Roman" w:hAnsi="Times New Roman"/>
          <w:b/>
          <w:bCs/>
          <w:color w:val="ED7D31" w:themeColor="accent2"/>
          <w:kern w:val="0"/>
          <w:sz w:val="40"/>
          <w:szCs w:val="40"/>
        </w:rPr>
      </w:pPr>
      <w:r w:rsidRPr="00D636A4"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sz w:val="40"/>
          <w:szCs w:val="40"/>
        </w:rPr>
        <w:t>Problem3</w:t>
      </w:r>
    </w:p>
    <w:p w14:paraId="76C1D2FF" w14:textId="77777777" w:rsidR="00194319" w:rsidRDefault="00194319" w:rsidP="00194319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8102D8">
        <w:rPr>
          <w:color w:val="222222"/>
        </w:rPr>
        <w:t>Design and implement a function</w:t>
      </w:r>
      <w:r>
        <w:rPr>
          <w:color w:val="222222"/>
        </w:rPr>
        <w:t xml:space="preserve"> which receives two input parameters 1) a list of integer numbers and 2) a number. The function will find any occurrence of the given input number in the list and remove the number from the list and finally will return the new list.</w:t>
      </w:r>
    </w:p>
    <w:p w14:paraId="04C8790D" w14:textId="77777777" w:rsidR="00194319" w:rsidRPr="0083627D" w:rsidRDefault="00194319" w:rsidP="00194319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14:paraId="19D8974E" w14:textId="5BE59C6D" w:rsidR="00194319" w:rsidRPr="00514D4F" w:rsidRDefault="00194319" w:rsidP="00514D4F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40"/>
        </w:rPr>
      </w:pPr>
      <w:r w:rsidRPr="00514D4F"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sz w:val="40"/>
          <w:szCs w:val="40"/>
        </w:rPr>
        <w:t>Problem4</w:t>
      </w:r>
    </w:p>
    <w:p w14:paraId="25314BED" w14:textId="77777777" w:rsidR="00194319" w:rsidRPr="00FF5BBA" w:rsidRDefault="00194319" w:rsidP="00194319">
      <w:pPr>
        <w:pStyle w:val="ListParagraph"/>
        <w:numPr>
          <w:ilvl w:val="0"/>
          <w:numId w:val="33"/>
        </w:numPr>
      </w:pPr>
      <w:r>
        <w:t xml:space="preserve">Implement a function which receives a list of numbers as an input parameter. The function will find a sub-list from the list which is </w:t>
      </w:r>
      <w:proofErr w:type="gramStart"/>
      <w:r>
        <w:t>sorted</w:t>
      </w:r>
      <w:proofErr w:type="gramEnd"/>
      <w:r>
        <w:t xml:space="preserve"> and its length is greater than 4 and return the sub-list. If there are more than 1 sub-list, the function can return only one of them. If there is no such sub-list in the list, the function will return None. </w:t>
      </w:r>
    </w:p>
    <w:p w14:paraId="4C859FC4" w14:textId="4FD0C925" w:rsidR="00194319" w:rsidRDefault="00194319" w:rsidP="00806CE6"/>
    <w:p w14:paraId="17C18016" w14:textId="755B9831" w:rsidR="00194319" w:rsidRDefault="00194319" w:rsidP="00806CE6"/>
    <w:p w14:paraId="55EA8596" w14:textId="4F17BE8B" w:rsidR="00194319" w:rsidRDefault="00194319" w:rsidP="00806CE6"/>
    <w:p w14:paraId="043BEC5A" w14:textId="4164220C" w:rsidR="0000292A" w:rsidRPr="00514D4F" w:rsidRDefault="0000292A" w:rsidP="00514D4F">
      <w:pPr>
        <w:widowControl/>
        <w:jc w:val="left"/>
        <w:rPr>
          <w:rFonts w:ascii="Times New Roman" w:hAnsi="Times New Roman"/>
          <w:b/>
          <w:bCs/>
          <w:color w:val="ED7D31" w:themeColor="accent2"/>
          <w:kern w:val="0"/>
          <w:sz w:val="40"/>
          <w:szCs w:val="20"/>
        </w:rPr>
      </w:pPr>
    </w:p>
    <w:sectPr w:rsidR="0000292A" w:rsidRPr="00514D4F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649C0" w14:textId="77777777" w:rsidR="00891998" w:rsidRDefault="00891998" w:rsidP="00E46779">
      <w:r>
        <w:separator/>
      </w:r>
    </w:p>
  </w:endnote>
  <w:endnote w:type="continuationSeparator" w:id="0">
    <w:p w14:paraId="3F5B2835" w14:textId="77777777" w:rsidR="00891998" w:rsidRDefault="00891998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E47C4" w14:textId="77777777" w:rsidR="00891998" w:rsidRDefault="00891998" w:rsidP="00E46779">
      <w:r>
        <w:separator/>
      </w:r>
    </w:p>
  </w:footnote>
  <w:footnote w:type="continuationSeparator" w:id="0">
    <w:p w14:paraId="11693D76" w14:textId="77777777" w:rsidR="00891998" w:rsidRDefault="00891998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48069546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482092">
    <w:abstractNumId w:val="20"/>
  </w:num>
  <w:num w:numId="2" w16cid:durableId="1762145924">
    <w:abstractNumId w:val="21"/>
  </w:num>
  <w:num w:numId="3" w16cid:durableId="419834632">
    <w:abstractNumId w:val="25"/>
  </w:num>
  <w:num w:numId="4" w16cid:durableId="1984583429">
    <w:abstractNumId w:val="15"/>
  </w:num>
  <w:num w:numId="5" w16cid:durableId="805776570">
    <w:abstractNumId w:val="0"/>
  </w:num>
  <w:num w:numId="6" w16cid:durableId="591209573">
    <w:abstractNumId w:val="37"/>
  </w:num>
  <w:num w:numId="7" w16cid:durableId="1580797350">
    <w:abstractNumId w:val="5"/>
  </w:num>
  <w:num w:numId="8" w16cid:durableId="1259561876">
    <w:abstractNumId w:val="1"/>
  </w:num>
  <w:num w:numId="9" w16cid:durableId="1143111133">
    <w:abstractNumId w:val="38"/>
  </w:num>
  <w:num w:numId="10" w16cid:durableId="1194227791">
    <w:abstractNumId w:val="24"/>
  </w:num>
  <w:num w:numId="11" w16cid:durableId="1420980776">
    <w:abstractNumId w:val="35"/>
  </w:num>
  <w:num w:numId="12" w16cid:durableId="654186577">
    <w:abstractNumId w:val="11"/>
  </w:num>
  <w:num w:numId="13" w16cid:durableId="1158033564">
    <w:abstractNumId w:val="22"/>
  </w:num>
  <w:num w:numId="14" w16cid:durableId="1061827646">
    <w:abstractNumId w:val="30"/>
  </w:num>
  <w:num w:numId="15" w16cid:durableId="97524169">
    <w:abstractNumId w:val="39"/>
  </w:num>
  <w:num w:numId="16" w16cid:durableId="227302412">
    <w:abstractNumId w:val="26"/>
  </w:num>
  <w:num w:numId="17" w16cid:durableId="1507548882">
    <w:abstractNumId w:val="8"/>
  </w:num>
  <w:num w:numId="18" w16cid:durableId="674235612">
    <w:abstractNumId w:val="17"/>
  </w:num>
  <w:num w:numId="19" w16cid:durableId="1820657182">
    <w:abstractNumId w:val="9"/>
  </w:num>
  <w:num w:numId="20" w16cid:durableId="3553519">
    <w:abstractNumId w:val="23"/>
  </w:num>
  <w:num w:numId="21" w16cid:durableId="1395577">
    <w:abstractNumId w:val="27"/>
  </w:num>
  <w:num w:numId="22" w16cid:durableId="2073692457">
    <w:abstractNumId w:val="7"/>
  </w:num>
  <w:num w:numId="23" w16cid:durableId="1264454149">
    <w:abstractNumId w:val="6"/>
  </w:num>
  <w:num w:numId="24" w16cid:durableId="151603025">
    <w:abstractNumId w:val="4"/>
  </w:num>
  <w:num w:numId="25" w16cid:durableId="1530220449">
    <w:abstractNumId w:val="29"/>
  </w:num>
  <w:num w:numId="26" w16cid:durableId="814639671">
    <w:abstractNumId w:val="33"/>
  </w:num>
  <w:num w:numId="27" w16cid:durableId="595865314">
    <w:abstractNumId w:val="13"/>
  </w:num>
  <w:num w:numId="28" w16cid:durableId="1657101439">
    <w:abstractNumId w:val="16"/>
  </w:num>
  <w:num w:numId="29" w16cid:durableId="27679896">
    <w:abstractNumId w:val="10"/>
  </w:num>
  <w:num w:numId="30" w16cid:durableId="882525621">
    <w:abstractNumId w:val="14"/>
  </w:num>
  <w:num w:numId="31" w16cid:durableId="317079557">
    <w:abstractNumId w:val="12"/>
  </w:num>
  <w:num w:numId="32" w16cid:durableId="1001009614">
    <w:abstractNumId w:val="28"/>
  </w:num>
  <w:num w:numId="33" w16cid:durableId="1394548782">
    <w:abstractNumId w:val="3"/>
  </w:num>
  <w:num w:numId="34" w16cid:durableId="1406415931">
    <w:abstractNumId w:val="36"/>
  </w:num>
  <w:num w:numId="35" w16cid:durableId="1750540368">
    <w:abstractNumId w:val="32"/>
  </w:num>
  <w:num w:numId="36" w16cid:durableId="2055426823">
    <w:abstractNumId w:val="19"/>
  </w:num>
  <w:num w:numId="37" w16cid:durableId="1006709830">
    <w:abstractNumId w:val="2"/>
  </w:num>
  <w:num w:numId="38" w16cid:durableId="112017397">
    <w:abstractNumId w:val="31"/>
  </w:num>
  <w:num w:numId="39" w16cid:durableId="2112427624">
    <w:abstractNumId w:val="18"/>
  </w:num>
  <w:num w:numId="40" w16cid:durableId="180708540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51C00"/>
    <w:rsid w:val="00072064"/>
    <w:rsid w:val="00081A02"/>
    <w:rsid w:val="00084CC4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A51"/>
    <w:rsid w:val="00185B0E"/>
    <w:rsid w:val="00194319"/>
    <w:rsid w:val="001A53A2"/>
    <w:rsid w:val="001C3C11"/>
    <w:rsid w:val="001E5E27"/>
    <w:rsid w:val="001E5FE5"/>
    <w:rsid w:val="001E7572"/>
    <w:rsid w:val="002050A9"/>
    <w:rsid w:val="00231376"/>
    <w:rsid w:val="00253014"/>
    <w:rsid w:val="00256E5E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8657D"/>
    <w:rsid w:val="003D1F72"/>
    <w:rsid w:val="003D619A"/>
    <w:rsid w:val="003E1221"/>
    <w:rsid w:val="003E2545"/>
    <w:rsid w:val="003E7943"/>
    <w:rsid w:val="003F5633"/>
    <w:rsid w:val="00410CB9"/>
    <w:rsid w:val="00423FC6"/>
    <w:rsid w:val="004432C7"/>
    <w:rsid w:val="0046603D"/>
    <w:rsid w:val="00472E57"/>
    <w:rsid w:val="0048740B"/>
    <w:rsid w:val="00496B12"/>
    <w:rsid w:val="004A6E1B"/>
    <w:rsid w:val="004C1942"/>
    <w:rsid w:val="004C37B7"/>
    <w:rsid w:val="004C73AD"/>
    <w:rsid w:val="004D25D8"/>
    <w:rsid w:val="004E156D"/>
    <w:rsid w:val="004E622A"/>
    <w:rsid w:val="00501E69"/>
    <w:rsid w:val="00504DDC"/>
    <w:rsid w:val="00514D4F"/>
    <w:rsid w:val="00521DF4"/>
    <w:rsid w:val="00523ECA"/>
    <w:rsid w:val="00530427"/>
    <w:rsid w:val="005355D6"/>
    <w:rsid w:val="00540B21"/>
    <w:rsid w:val="005513C1"/>
    <w:rsid w:val="00564C1F"/>
    <w:rsid w:val="00567F21"/>
    <w:rsid w:val="005814EA"/>
    <w:rsid w:val="005816F7"/>
    <w:rsid w:val="00590AEA"/>
    <w:rsid w:val="005C205E"/>
    <w:rsid w:val="00601536"/>
    <w:rsid w:val="00631BA2"/>
    <w:rsid w:val="00650BD8"/>
    <w:rsid w:val="00657E97"/>
    <w:rsid w:val="00677872"/>
    <w:rsid w:val="00684712"/>
    <w:rsid w:val="00695201"/>
    <w:rsid w:val="006D3A14"/>
    <w:rsid w:val="006D62BF"/>
    <w:rsid w:val="006E626E"/>
    <w:rsid w:val="0070075F"/>
    <w:rsid w:val="00715D0F"/>
    <w:rsid w:val="007339CB"/>
    <w:rsid w:val="0074127C"/>
    <w:rsid w:val="007441B0"/>
    <w:rsid w:val="00755F8F"/>
    <w:rsid w:val="007607D6"/>
    <w:rsid w:val="00760C74"/>
    <w:rsid w:val="0078418F"/>
    <w:rsid w:val="007A6660"/>
    <w:rsid w:val="007A71FF"/>
    <w:rsid w:val="007B1601"/>
    <w:rsid w:val="007B5ECC"/>
    <w:rsid w:val="007D564E"/>
    <w:rsid w:val="008006A7"/>
    <w:rsid w:val="00806CE6"/>
    <w:rsid w:val="00810E58"/>
    <w:rsid w:val="008160ED"/>
    <w:rsid w:val="0083627D"/>
    <w:rsid w:val="00841111"/>
    <w:rsid w:val="00851DBD"/>
    <w:rsid w:val="00866285"/>
    <w:rsid w:val="00891998"/>
    <w:rsid w:val="00892042"/>
    <w:rsid w:val="008B0B05"/>
    <w:rsid w:val="008C012C"/>
    <w:rsid w:val="008C0A20"/>
    <w:rsid w:val="008D1947"/>
    <w:rsid w:val="008D6AE7"/>
    <w:rsid w:val="009041BC"/>
    <w:rsid w:val="009074F1"/>
    <w:rsid w:val="009153C1"/>
    <w:rsid w:val="0091569A"/>
    <w:rsid w:val="00915A9C"/>
    <w:rsid w:val="00917227"/>
    <w:rsid w:val="00940335"/>
    <w:rsid w:val="00944C0D"/>
    <w:rsid w:val="00951B35"/>
    <w:rsid w:val="00952843"/>
    <w:rsid w:val="00952E93"/>
    <w:rsid w:val="00962865"/>
    <w:rsid w:val="009974E3"/>
    <w:rsid w:val="009A2912"/>
    <w:rsid w:val="009C43E8"/>
    <w:rsid w:val="009E0759"/>
    <w:rsid w:val="009F112E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92B26"/>
    <w:rsid w:val="00B96E1D"/>
    <w:rsid w:val="00BB64E4"/>
    <w:rsid w:val="00BC3F75"/>
    <w:rsid w:val="00BC58B2"/>
    <w:rsid w:val="00BD08C6"/>
    <w:rsid w:val="00BE0C9A"/>
    <w:rsid w:val="00BE5F7F"/>
    <w:rsid w:val="00BF075A"/>
    <w:rsid w:val="00C0273B"/>
    <w:rsid w:val="00C04033"/>
    <w:rsid w:val="00C22A9D"/>
    <w:rsid w:val="00C50416"/>
    <w:rsid w:val="00C54183"/>
    <w:rsid w:val="00C57CC0"/>
    <w:rsid w:val="00C90D2F"/>
    <w:rsid w:val="00CC5E78"/>
    <w:rsid w:val="00CE401F"/>
    <w:rsid w:val="00D05590"/>
    <w:rsid w:val="00D24C73"/>
    <w:rsid w:val="00D348BE"/>
    <w:rsid w:val="00D40A36"/>
    <w:rsid w:val="00D434E8"/>
    <w:rsid w:val="00D44346"/>
    <w:rsid w:val="00D52662"/>
    <w:rsid w:val="00D636A4"/>
    <w:rsid w:val="00D6443B"/>
    <w:rsid w:val="00D645B6"/>
    <w:rsid w:val="00D73B04"/>
    <w:rsid w:val="00D81946"/>
    <w:rsid w:val="00D91B5B"/>
    <w:rsid w:val="00DA2839"/>
    <w:rsid w:val="00DD6DB2"/>
    <w:rsid w:val="00DE57C0"/>
    <w:rsid w:val="00DF0605"/>
    <w:rsid w:val="00E271B7"/>
    <w:rsid w:val="00E42DBA"/>
    <w:rsid w:val="00E46779"/>
    <w:rsid w:val="00E67F71"/>
    <w:rsid w:val="00E82749"/>
    <w:rsid w:val="00E922C9"/>
    <w:rsid w:val="00EA38AD"/>
    <w:rsid w:val="00EA3B4A"/>
    <w:rsid w:val="00EA5DF8"/>
    <w:rsid w:val="00EB171B"/>
    <w:rsid w:val="00EB68EB"/>
    <w:rsid w:val="00EC2AF7"/>
    <w:rsid w:val="00EC6528"/>
    <w:rsid w:val="00ED5FF4"/>
    <w:rsid w:val="00ED6428"/>
    <w:rsid w:val="00F21CA1"/>
    <w:rsid w:val="00F26A3B"/>
    <w:rsid w:val="00F45212"/>
    <w:rsid w:val="00F550AF"/>
    <w:rsid w:val="00F81458"/>
    <w:rsid w:val="00F97C9C"/>
    <w:rsid w:val="00FA25E9"/>
    <w:rsid w:val="00FA61AF"/>
    <w:rsid w:val="00FB6E72"/>
    <w:rsid w:val="00FE2BF2"/>
    <w:rsid w:val="00FE34CA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50BDD-4E83-BB46-98D8-ED140AD3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4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12</cp:revision>
  <cp:lastPrinted>2019-06-07T07:35:00Z</cp:lastPrinted>
  <dcterms:created xsi:type="dcterms:W3CDTF">2020-07-03T00:49:00Z</dcterms:created>
  <dcterms:modified xsi:type="dcterms:W3CDTF">2022-08-16T03:14:00Z</dcterms:modified>
</cp:coreProperties>
</file>