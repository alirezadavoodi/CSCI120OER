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442134">
      <w:pPr>
        <w:pStyle w:val="Heading1"/>
        <w:widowControl w:val="0"/>
        <w:rPr>
          <w:rFonts w:ascii="Arial" w:hAnsi="Arial" w:cs="Arial"/>
          <w:b w:val="0"/>
          <w:color w:val="auto"/>
          <w:kern w:val="2"/>
          <w:sz w:val="22"/>
          <w:szCs w:val="22"/>
          <w:lang w:val="en-CA" w:bidi="fa-IR"/>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6C380AB9" w14:textId="77777777" w:rsidR="00F8236A"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3D0041A2" w14:textId="77777777" w:rsidR="00F8236A" w:rsidRPr="008D6AE7" w:rsidRDefault="00F8236A" w:rsidP="00F8236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4DE2C961" w14:textId="236D16AF" w:rsidR="00F8236A" w:rsidRDefault="00F8236A" w:rsidP="00F8236A">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12: </w:t>
      </w:r>
      <w:r w:rsidR="00EB313F">
        <w:rPr>
          <w:b w:val="0"/>
          <w:sz w:val="22"/>
          <w:szCs w:val="22"/>
          <w:lang w:val="en-CA"/>
        </w:rPr>
        <w:t>OOP</w:t>
      </w:r>
    </w:p>
    <w:p w14:paraId="10546CCD" w14:textId="3C6B0CAC" w:rsidR="00F8236A" w:rsidRPr="00121689" w:rsidRDefault="00E054ED" w:rsidP="00F8236A">
      <w:pPr>
        <w:jc w:val="center"/>
      </w:pPr>
      <w:r>
        <w:t>Lab</w:t>
      </w:r>
    </w:p>
    <w:p w14:paraId="79444B35" w14:textId="77777777" w:rsidR="00FD25B2" w:rsidRDefault="00FD25B2" w:rsidP="00FD25B2">
      <w:pPr>
        <w:rPr>
          <w:rFonts w:ascii="Arial" w:hAnsi="Arial" w:cs="Arial"/>
          <w:b/>
          <w:bCs/>
          <w:u w:val="single"/>
        </w:rPr>
      </w:pPr>
    </w:p>
    <w:p w14:paraId="4C063A59" w14:textId="77777777" w:rsidR="00FD25B2" w:rsidRPr="005F0425" w:rsidRDefault="00FD25B2" w:rsidP="00FD25B2">
      <w:pPr>
        <w:rPr>
          <w:rFonts w:ascii="Arial" w:hAnsi="Arial" w:cs="Arial"/>
        </w:rPr>
      </w:pPr>
    </w:p>
    <w:p w14:paraId="25F9392E" w14:textId="77777777" w:rsidR="00FD25B2" w:rsidRPr="005F0425" w:rsidRDefault="00FD25B2" w:rsidP="00FD25B2">
      <w:pPr>
        <w:jc w:val="center"/>
        <w:rPr>
          <w:rFonts w:ascii="Arial" w:hAnsi="Arial" w:cs="Arial"/>
        </w:rPr>
      </w:pPr>
    </w:p>
    <w:p w14:paraId="6513732C" w14:textId="77777777" w:rsidR="00FD25B2" w:rsidRPr="005F0425" w:rsidRDefault="00FD25B2" w:rsidP="00FD25B2">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95104" behindDoc="0" locked="0" layoutInCell="1" allowOverlap="1" wp14:anchorId="4A8E1457" wp14:editId="47AF2AF7">
                <wp:simplePos x="0" y="0"/>
                <wp:positionH relativeFrom="column">
                  <wp:posOffset>95250</wp:posOffset>
                </wp:positionH>
                <wp:positionV relativeFrom="paragraph">
                  <wp:posOffset>76200</wp:posOffset>
                </wp:positionV>
                <wp:extent cx="5667375" cy="2647950"/>
                <wp:effectExtent l="0" t="0" r="9525" b="19050"/>
                <wp:wrapNone/>
                <wp:docPr id="13" name="Text Box 13"/>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60DA03F0" w14:textId="77777777" w:rsidR="00FD25B2" w:rsidRPr="00907EEA" w:rsidRDefault="00FD25B2" w:rsidP="00FD25B2">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26D5FA03" w14:textId="77777777" w:rsidR="00FD25B2" w:rsidRPr="00907EEA" w:rsidRDefault="00FD25B2" w:rsidP="00FD25B2">
                            <w:pPr>
                              <w:rPr>
                                <w:rFonts w:ascii="Arial" w:hAnsi="Arial" w:cs="Arial"/>
                                <w:sz w:val="22"/>
                              </w:rPr>
                            </w:pPr>
                          </w:p>
                          <w:p w14:paraId="79E5072C" w14:textId="77777777" w:rsidR="00FD25B2" w:rsidRPr="00907EEA" w:rsidRDefault="00FD25B2" w:rsidP="00FD25B2">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62512B21" w14:textId="77777777" w:rsidR="00FD25B2" w:rsidRDefault="00FD25B2" w:rsidP="00FD25B2">
                            <w:pPr>
                              <w:rPr>
                                <w:sz w:val="22"/>
                              </w:rPr>
                            </w:pPr>
                          </w:p>
                          <w:p w14:paraId="5EF06C79" w14:textId="77777777" w:rsidR="00FD25B2" w:rsidRDefault="00FD25B2" w:rsidP="00FD25B2">
                            <w:pPr>
                              <w:rPr>
                                <w:sz w:val="22"/>
                              </w:rPr>
                            </w:pPr>
                          </w:p>
                          <w:p w14:paraId="487E55D8" w14:textId="77777777" w:rsidR="00FD25B2" w:rsidRPr="009666D8" w:rsidRDefault="00FD25B2" w:rsidP="00FD25B2">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31B00AEC" w14:textId="77777777" w:rsidR="00FD25B2" w:rsidRDefault="00FD25B2" w:rsidP="00FD25B2">
                            <w:pPr>
                              <w:rPr>
                                <w:sz w:val="22"/>
                              </w:rPr>
                            </w:pPr>
                          </w:p>
                          <w:p w14:paraId="499FD634" w14:textId="77777777" w:rsidR="00FD25B2" w:rsidRPr="00733D47" w:rsidRDefault="00FD25B2" w:rsidP="00FD25B2">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1457" id="_x0000_t202" coordsize="21600,21600" o:spt="202" path="m,l,21600r21600,l21600,xe">
                <v:stroke joinstyle="miter"/>
                <v:path gradientshapeok="t" o:connecttype="rect"/>
              </v:shapetype>
              <v:shape id="Text Box 13" o:spid="_x0000_s1026" type="#_x0000_t202" style="position:absolute;left:0;text-align:left;margin-left:7.5pt;margin-top:6pt;width:446.25pt;height:2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60DA03F0" w14:textId="77777777" w:rsidR="00FD25B2" w:rsidRPr="00907EEA" w:rsidRDefault="00FD25B2" w:rsidP="00FD25B2">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26D5FA03" w14:textId="77777777" w:rsidR="00FD25B2" w:rsidRPr="00907EEA" w:rsidRDefault="00FD25B2" w:rsidP="00FD25B2">
                      <w:pPr>
                        <w:rPr>
                          <w:rFonts w:ascii="Arial" w:hAnsi="Arial" w:cs="Arial"/>
                          <w:sz w:val="22"/>
                        </w:rPr>
                      </w:pPr>
                    </w:p>
                    <w:p w14:paraId="79E5072C" w14:textId="77777777" w:rsidR="00FD25B2" w:rsidRPr="00907EEA" w:rsidRDefault="00FD25B2" w:rsidP="00FD25B2">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62512B21" w14:textId="77777777" w:rsidR="00FD25B2" w:rsidRDefault="00FD25B2" w:rsidP="00FD25B2">
                      <w:pPr>
                        <w:rPr>
                          <w:sz w:val="22"/>
                        </w:rPr>
                      </w:pPr>
                    </w:p>
                    <w:p w14:paraId="5EF06C79" w14:textId="77777777" w:rsidR="00FD25B2" w:rsidRDefault="00FD25B2" w:rsidP="00FD25B2">
                      <w:pPr>
                        <w:rPr>
                          <w:sz w:val="22"/>
                        </w:rPr>
                      </w:pPr>
                    </w:p>
                    <w:p w14:paraId="487E55D8" w14:textId="77777777" w:rsidR="00FD25B2" w:rsidRPr="009666D8" w:rsidRDefault="00FD25B2" w:rsidP="00FD25B2">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31B00AEC" w14:textId="77777777" w:rsidR="00FD25B2" w:rsidRDefault="00FD25B2" w:rsidP="00FD25B2">
                      <w:pPr>
                        <w:rPr>
                          <w:sz w:val="22"/>
                        </w:rPr>
                      </w:pPr>
                    </w:p>
                    <w:p w14:paraId="499FD634" w14:textId="77777777" w:rsidR="00FD25B2" w:rsidRPr="00733D47" w:rsidRDefault="00FD25B2" w:rsidP="00FD25B2">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36365A8B" w14:textId="77777777" w:rsidR="00FD25B2" w:rsidRPr="005F0425" w:rsidRDefault="00FD25B2" w:rsidP="00FD25B2">
      <w:pPr>
        <w:rPr>
          <w:rFonts w:ascii="Arial" w:hAnsi="Arial" w:cs="Arial"/>
        </w:rPr>
      </w:pPr>
    </w:p>
    <w:p w14:paraId="5E3C4E20" w14:textId="77777777" w:rsidR="00FD25B2" w:rsidRPr="005F0425" w:rsidRDefault="00FD25B2" w:rsidP="00FD25B2">
      <w:pPr>
        <w:rPr>
          <w:rStyle w:val="Emphasis"/>
          <w:rFonts w:ascii="Arial" w:hAnsi="Arial" w:cs="Arial"/>
          <w:b/>
          <w:bCs/>
          <w:i w:val="0"/>
          <w:iCs w:val="0"/>
          <w:color w:val="ED7D31" w:themeColor="accent2"/>
          <w:sz w:val="40"/>
          <w:szCs w:val="20"/>
        </w:rPr>
      </w:pPr>
      <w:r w:rsidRPr="005F0425">
        <w:rPr>
          <w:rStyle w:val="Emphasis"/>
          <w:rFonts w:ascii="Arial" w:hAnsi="Arial" w:cs="Arial"/>
          <w:i w:val="0"/>
          <w:iCs w:val="0"/>
          <w:color w:val="ED7D31" w:themeColor="accent2"/>
        </w:rPr>
        <w:br w:type="page"/>
      </w:r>
    </w:p>
    <w:p w14:paraId="11DEB0CB" w14:textId="77777777" w:rsidR="00F8236A" w:rsidRPr="00EF46B7" w:rsidRDefault="00F8236A" w:rsidP="00F8236A">
      <w:pPr>
        <w:pStyle w:val="Heading3"/>
        <w:spacing w:after="120"/>
        <w:rPr>
          <w:b w:val="0"/>
          <w:sz w:val="22"/>
          <w:szCs w:val="22"/>
          <w:lang w:val="en-CA"/>
        </w:rPr>
      </w:pPr>
    </w:p>
    <w:tbl>
      <w:tblPr>
        <w:tblStyle w:val="TableGrid"/>
        <w:tblW w:w="0" w:type="auto"/>
        <w:tblLook w:val="04A0" w:firstRow="1" w:lastRow="0" w:firstColumn="1" w:lastColumn="0" w:noHBand="0" w:noVBand="1"/>
      </w:tblPr>
      <w:tblGrid>
        <w:gridCol w:w="3116"/>
        <w:gridCol w:w="3117"/>
        <w:gridCol w:w="3117"/>
      </w:tblGrid>
      <w:tr w:rsidR="00F8236A" w14:paraId="79325345" w14:textId="77777777" w:rsidTr="00E70D8A">
        <w:tc>
          <w:tcPr>
            <w:tcW w:w="3116" w:type="dxa"/>
            <w:shd w:val="clear" w:color="auto" w:fill="D9D9D9" w:themeFill="background1" w:themeFillShade="D9"/>
          </w:tcPr>
          <w:p w14:paraId="273117B1" w14:textId="77777777" w:rsidR="00F8236A" w:rsidRPr="003B6569" w:rsidRDefault="00F8236A" w:rsidP="00E70D8A">
            <w:pPr>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2166A0C4" w14:textId="77777777" w:rsidR="00F8236A" w:rsidRDefault="00F8236A" w:rsidP="00E70D8A">
            <w:pPr>
              <w:rPr>
                <w:b/>
                <w:u w:val="single"/>
              </w:rPr>
            </w:pPr>
          </w:p>
        </w:tc>
      </w:tr>
      <w:tr w:rsidR="00F8236A" w14:paraId="73081027" w14:textId="77777777" w:rsidTr="00E70D8A">
        <w:tc>
          <w:tcPr>
            <w:tcW w:w="3116" w:type="dxa"/>
            <w:shd w:val="clear" w:color="auto" w:fill="D9D9D9" w:themeFill="background1" w:themeFillShade="D9"/>
          </w:tcPr>
          <w:p w14:paraId="1AB176A1" w14:textId="77777777" w:rsidR="00F8236A" w:rsidRDefault="00F8236A" w:rsidP="00E70D8A">
            <w:pPr>
              <w:rPr>
                <w:b/>
                <w:u w:val="single"/>
              </w:rPr>
            </w:pPr>
          </w:p>
        </w:tc>
        <w:tc>
          <w:tcPr>
            <w:tcW w:w="3117" w:type="dxa"/>
          </w:tcPr>
          <w:p w14:paraId="2520BC02" w14:textId="77777777" w:rsidR="00F8236A" w:rsidRDefault="00F8236A" w:rsidP="00E70D8A">
            <w:pPr>
              <w:rPr>
                <w:b/>
                <w:u w:val="single"/>
              </w:rPr>
            </w:pPr>
          </w:p>
        </w:tc>
        <w:tc>
          <w:tcPr>
            <w:tcW w:w="3117" w:type="dxa"/>
          </w:tcPr>
          <w:p w14:paraId="73D95112" w14:textId="77777777" w:rsidR="00F8236A" w:rsidRDefault="00F8236A" w:rsidP="00E70D8A">
            <w:pPr>
              <w:rPr>
                <w:b/>
                <w:u w:val="single"/>
              </w:rPr>
            </w:pPr>
          </w:p>
        </w:tc>
      </w:tr>
      <w:tr w:rsidR="00F8236A" w14:paraId="045F6850" w14:textId="77777777" w:rsidTr="00E70D8A">
        <w:tc>
          <w:tcPr>
            <w:tcW w:w="3116" w:type="dxa"/>
            <w:shd w:val="clear" w:color="auto" w:fill="D9D9D9" w:themeFill="background1" w:themeFillShade="D9"/>
          </w:tcPr>
          <w:p w14:paraId="1760A8AC" w14:textId="77777777" w:rsidR="00F8236A" w:rsidRPr="003B6569" w:rsidRDefault="00F8236A" w:rsidP="00E70D8A">
            <w:pPr>
              <w:rPr>
                <w:b/>
              </w:rPr>
            </w:pPr>
            <w:r w:rsidRPr="003B6569">
              <w:rPr>
                <w:b/>
              </w:rPr>
              <w:t>Student 1</w:t>
            </w:r>
          </w:p>
        </w:tc>
        <w:tc>
          <w:tcPr>
            <w:tcW w:w="3117" w:type="dxa"/>
          </w:tcPr>
          <w:p w14:paraId="723395BD" w14:textId="77777777" w:rsidR="00F8236A" w:rsidRPr="003B6569" w:rsidRDefault="00F8236A" w:rsidP="00E70D8A">
            <w:pPr>
              <w:rPr>
                <w:bCs/>
                <w:i/>
                <w:iCs/>
                <w:color w:val="BFBFBF" w:themeColor="background1" w:themeShade="BF"/>
              </w:rPr>
            </w:pPr>
            <w:r w:rsidRPr="003B6569">
              <w:rPr>
                <w:bCs/>
                <w:i/>
                <w:iCs/>
                <w:color w:val="BFBFBF" w:themeColor="background1" w:themeShade="BF"/>
              </w:rPr>
              <w:t>First name, last name</w:t>
            </w:r>
          </w:p>
        </w:tc>
        <w:tc>
          <w:tcPr>
            <w:tcW w:w="3117" w:type="dxa"/>
          </w:tcPr>
          <w:p w14:paraId="400469E6" w14:textId="77777777" w:rsidR="00F8236A" w:rsidRPr="003B6569" w:rsidRDefault="00F8236A" w:rsidP="00E70D8A">
            <w:pPr>
              <w:rPr>
                <w:bCs/>
                <w:i/>
                <w:iCs/>
                <w:color w:val="BFBFBF" w:themeColor="background1" w:themeShade="BF"/>
              </w:rPr>
            </w:pPr>
            <w:r w:rsidRPr="003B6569">
              <w:rPr>
                <w:bCs/>
                <w:i/>
                <w:iCs/>
                <w:color w:val="BFBFBF" w:themeColor="background1" w:themeShade="BF"/>
              </w:rPr>
              <w:t>Student-ID</w:t>
            </w:r>
          </w:p>
        </w:tc>
      </w:tr>
      <w:tr w:rsidR="00F8236A" w14:paraId="33E870C9" w14:textId="77777777" w:rsidTr="00E70D8A">
        <w:tc>
          <w:tcPr>
            <w:tcW w:w="3116" w:type="dxa"/>
            <w:shd w:val="clear" w:color="auto" w:fill="D9D9D9" w:themeFill="background1" w:themeFillShade="D9"/>
          </w:tcPr>
          <w:p w14:paraId="5B316AAD" w14:textId="77777777" w:rsidR="00F8236A" w:rsidRPr="003B6569" w:rsidRDefault="00F8236A" w:rsidP="00E70D8A">
            <w:pPr>
              <w:rPr>
                <w:b/>
              </w:rPr>
            </w:pPr>
            <w:r w:rsidRPr="003B6569">
              <w:rPr>
                <w:b/>
              </w:rPr>
              <w:t>Student 2</w:t>
            </w:r>
          </w:p>
        </w:tc>
        <w:tc>
          <w:tcPr>
            <w:tcW w:w="3117" w:type="dxa"/>
          </w:tcPr>
          <w:p w14:paraId="11D64FBC"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5BD8D7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9E08FD3" w14:textId="77777777" w:rsidTr="00E70D8A">
        <w:tc>
          <w:tcPr>
            <w:tcW w:w="3116" w:type="dxa"/>
            <w:shd w:val="clear" w:color="auto" w:fill="D9D9D9" w:themeFill="background1" w:themeFillShade="D9"/>
          </w:tcPr>
          <w:p w14:paraId="773B9A18" w14:textId="77777777" w:rsidR="00F8236A" w:rsidRPr="003B6569" w:rsidRDefault="00F8236A" w:rsidP="00E70D8A">
            <w:pPr>
              <w:rPr>
                <w:b/>
              </w:rPr>
            </w:pPr>
            <w:r w:rsidRPr="003B6569">
              <w:rPr>
                <w:b/>
              </w:rPr>
              <w:t>Student 3</w:t>
            </w:r>
          </w:p>
        </w:tc>
        <w:tc>
          <w:tcPr>
            <w:tcW w:w="3117" w:type="dxa"/>
          </w:tcPr>
          <w:p w14:paraId="44938B12"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6B4B1138"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r w:rsidR="00F8236A" w14:paraId="3A4CDC53" w14:textId="77777777" w:rsidTr="00E70D8A">
        <w:tc>
          <w:tcPr>
            <w:tcW w:w="3116" w:type="dxa"/>
            <w:shd w:val="clear" w:color="auto" w:fill="D9D9D9" w:themeFill="background1" w:themeFillShade="D9"/>
          </w:tcPr>
          <w:p w14:paraId="76FA5C81" w14:textId="77777777" w:rsidR="00F8236A" w:rsidRPr="003B6569" w:rsidRDefault="00F8236A" w:rsidP="00E70D8A">
            <w:pPr>
              <w:rPr>
                <w:b/>
              </w:rPr>
            </w:pPr>
            <w:r w:rsidRPr="003B6569">
              <w:rPr>
                <w:b/>
              </w:rPr>
              <w:t>Student 4</w:t>
            </w:r>
          </w:p>
        </w:tc>
        <w:tc>
          <w:tcPr>
            <w:tcW w:w="3117" w:type="dxa"/>
          </w:tcPr>
          <w:p w14:paraId="7DBBAC4F"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First name, last name</w:t>
            </w:r>
          </w:p>
        </w:tc>
        <w:tc>
          <w:tcPr>
            <w:tcW w:w="3117" w:type="dxa"/>
          </w:tcPr>
          <w:p w14:paraId="23CE3ED3" w14:textId="77777777" w:rsidR="00F8236A" w:rsidRPr="003B6569" w:rsidRDefault="00F8236A" w:rsidP="00E70D8A">
            <w:pPr>
              <w:rPr>
                <w:b/>
                <w:color w:val="BFBFBF" w:themeColor="background1" w:themeShade="BF"/>
                <w:u w:val="single"/>
              </w:rPr>
            </w:pPr>
            <w:r w:rsidRPr="003B6569">
              <w:rPr>
                <w:bCs/>
                <w:i/>
                <w:iCs/>
                <w:color w:val="BFBFBF" w:themeColor="background1" w:themeShade="BF"/>
              </w:rPr>
              <w:t>Student-ID</w:t>
            </w:r>
          </w:p>
        </w:tc>
      </w:tr>
    </w:tbl>
    <w:p w14:paraId="36E53690" w14:textId="77777777" w:rsidR="00EA38AD" w:rsidRDefault="00EA38AD" w:rsidP="00EA38AD"/>
    <w:p w14:paraId="75D33B44" w14:textId="77777777" w:rsidR="004C0644" w:rsidRPr="004C0644" w:rsidRDefault="004C0644" w:rsidP="004C0644">
      <w:pPr>
        <w:pStyle w:val="Heading1"/>
        <w:jc w:val="left"/>
        <w:rPr>
          <w:rStyle w:val="Emphasis"/>
          <w:i w:val="0"/>
          <w:iCs w:val="0"/>
          <w:color w:val="ED7D31" w:themeColor="accent2"/>
        </w:rPr>
      </w:pPr>
      <w:r w:rsidRPr="004C0644">
        <w:rPr>
          <w:rStyle w:val="Emphasis"/>
          <w:i w:val="0"/>
          <w:iCs w:val="0"/>
          <w:color w:val="ED7D31" w:themeColor="accent2"/>
        </w:rPr>
        <w:t>Requirements</w:t>
      </w:r>
    </w:p>
    <w:p w14:paraId="43958CCC" w14:textId="77777777" w:rsidR="004C0644" w:rsidRDefault="004C0644" w:rsidP="004C0644">
      <w:pPr>
        <w:pStyle w:val="ListParagraph"/>
        <w:numPr>
          <w:ilvl w:val="0"/>
          <w:numId w:val="33"/>
        </w:numPr>
      </w:pPr>
      <w:r>
        <w:t>Please use meaningful name for your variables and functions</w:t>
      </w:r>
    </w:p>
    <w:p w14:paraId="5B4759EE" w14:textId="77777777" w:rsidR="004C0644" w:rsidRDefault="004C0644" w:rsidP="004C0644">
      <w:pPr>
        <w:pStyle w:val="ListParagraph"/>
        <w:numPr>
          <w:ilvl w:val="0"/>
          <w:numId w:val="33"/>
        </w:numPr>
      </w:pPr>
      <w:r>
        <w:t>Try to reuse your solutions as much as possible.</w:t>
      </w:r>
    </w:p>
    <w:p w14:paraId="7A5279E7" w14:textId="5D5F1D30" w:rsidR="007444EB" w:rsidRDefault="007444EB" w:rsidP="007444EB">
      <w:pPr>
        <w:pStyle w:val="Heading1"/>
        <w:jc w:val="left"/>
        <w:rPr>
          <w:rStyle w:val="Emphasis"/>
          <w:i w:val="0"/>
          <w:iCs w:val="0"/>
        </w:rPr>
      </w:pPr>
      <w:r w:rsidRPr="004C0644">
        <w:rPr>
          <w:rStyle w:val="Emphasis"/>
          <w:i w:val="0"/>
          <w:iCs w:val="0"/>
          <w:color w:val="ED7D31" w:themeColor="accent2"/>
        </w:rPr>
        <w:t>Problem</w:t>
      </w:r>
      <w:r w:rsidR="00291A9C">
        <w:rPr>
          <w:rStyle w:val="Emphasis"/>
          <w:i w:val="0"/>
          <w:iCs w:val="0"/>
          <w:color w:val="ED7D31" w:themeColor="accent2"/>
        </w:rPr>
        <w:t>1</w:t>
      </w:r>
      <w:r w:rsidRPr="004C0644">
        <w:rPr>
          <w:rStyle w:val="Emphasis"/>
          <w:i w:val="0"/>
          <w:iCs w:val="0"/>
          <w:color w:val="ED7D31" w:themeColor="accent2"/>
        </w:rPr>
        <w:t>:</w:t>
      </w:r>
      <w:r>
        <w:rPr>
          <w:rStyle w:val="Emphasis"/>
          <w:i w:val="0"/>
          <w:iCs w:val="0"/>
        </w:rPr>
        <w:t xml:space="preserve"> </w:t>
      </w:r>
    </w:p>
    <w:p w14:paraId="7FEA757E" w14:textId="361BA2E9" w:rsidR="00291A9C" w:rsidRPr="00310D34" w:rsidRDefault="00962BB9" w:rsidP="007444EB">
      <w:pPr>
        <w:pStyle w:val="Heading1"/>
        <w:numPr>
          <w:ilvl w:val="0"/>
          <w:numId w:val="33"/>
        </w:numPr>
        <w:jc w:val="left"/>
        <w:rPr>
          <w:rFonts w:ascii="Times" w:hAnsi="Times"/>
          <w:b w:val="0"/>
          <w:bCs w:val="0"/>
          <w:color w:val="000000" w:themeColor="text1"/>
          <w:sz w:val="24"/>
          <w:szCs w:val="24"/>
        </w:rPr>
      </w:pPr>
      <w:r w:rsidRPr="00310D34">
        <w:rPr>
          <w:rFonts w:ascii="Times" w:hAnsi="Times"/>
          <w:b w:val="0"/>
          <w:bCs w:val="0"/>
          <w:color w:val="000000" w:themeColor="text1"/>
          <w:sz w:val="24"/>
          <w:szCs w:val="24"/>
        </w:rPr>
        <w:t xml:space="preserve">Create a class and its corresponding properties to model </w:t>
      </w:r>
      <w:r w:rsidR="00291A9C" w:rsidRPr="00310D34">
        <w:rPr>
          <w:rFonts w:ascii="Times" w:hAnsi="Times"/>
          <w:b w:val="0"/>
          <w:bCs w:val="0"/>
          <w:color w:val="000000" w:themeColor="text1"/>
          <w:sz w:val="24"/>
          <w:szCs w:val="24"/>
        </w:rPr>
        <w:t>the entities you see in the following images. Then create an object (instance) to exactly show how you represent each entity instance as shown in the pictures:</w:t>
      </w:r>
    </w:p>
    <w:p w14:paraId="5D4594AB" w14:textId="51653DA9" w:rsidR="00291A9C" w:rsidRPr="00310D34" w:rsidRDefault="00291A9C" w:rsidP="00291A9C">
      <w:pPr>
        <w:rPr>
          <w:color w:val="000000" w:themeColor="text1"/>
          <w:lang w:val="en-US" w:eastAsia="zh-CN"/>
        </w:rPr>
      </w:pPr>
    </w:p>
    <w:p w14:paraId="0C133117" w14:textId="7A2438A2" w:rsidR="007444EB" w:rsidRDefault="00291A9C" w:rsidP="00291A9C">
      <w:pPr>
        <w:shd w:val="clear" w:color="auto" w:fill="FFFFFF"/>
        <w:jc w:val="center"/>
        <w:rPr>
          <w:rFonts w:ascii="Times" w:eastAsia="SimSun" w:hAnsi="Times"/>
          <w:color w:val="000066"/>
          <w:lang w:val="en-US" w:eastAsia="zh-CN"/>
        </w:rPr>
      </w:pPr>
      <w:r>
        <w:rPr>
          <w:rFonts w:ascii="Times" w:eastAsia="SimSun" w:hAnsi="Times"/>
          <w:noProof/>
          <w:color w:val="000066"/>
          <w:lang w:val="en-US" w:eastAsia="zh-CN"/>
        </w:rPr>
        <w:drawing>
          <wp:inline distT="0" distB="0" distL="0" distR="0" wp14:anchorId="5A9D9FBA" wp14:editId="109338FC">
            <wp:extent cx="1919235" cy="2393061"/>
            <wp:effectExtent l="0" t="0" r="0" b="0"/>
            <wp:docPr id="1" name="Picture 1" descr="A picture containing text, water, outdoor,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er, outdoor, watercraft&#10;&#10;Description automatically generated"/>
                    <pic:cNvPicPr/>
                  </pic:nvPicPr>
                  <pic:blipFill>
                    <a:blip r:embed="rId10"/>
                    <a:stretch>
                      <a:fillRect/>
                    </a:stretch>
                  </pic:blipFill>
                  <pic:spPr>
                    <a:xfrm>
                      <a:off x="0" y="0"/>
                      <a:ext cx="1921658" cy="2396082"/>
                    </a:xfrm>
                    <a:prstGeom prst="rect">
                      <a:avLst/>
                    </a:prstGeom>
                  </pic:spPr>
                </pic:pic>
              </a:graphicData>
            </a:graphic>
          </wp:inline>
        </w:drawing>
      </w:r>
    </w:p>
    <w:p w14:paraId="12206099" w14:textId="7AFDD071" w:rsidR="00291A9C" w:rsidRDefault="00291A9C" w:rsidP="00962BB9">
      <w:pPr>
        <w:shd w:val="clear" w:color="auto" w:fill="FFFFFF"/>
        <w:rPr>
          <w:rFonts w:ascii="Times" w:hAnsi="Times"/>
          <w:color w:val="000000"/>
        </w:rPr>
      </w:pPr>
    </w:p>
    <w:p w14:paraId="76328864" w14:textId="0BA76296" w:rsidR="00291A9C" w:rsidRDefault="00291A9C" w:rsidP="00962BB9">
      <w:pPr>
        <w:shd w:val="clear" w:color="auto" w:fill="FFFFFF"/>
        <w:rPr>
          <w:rFonts w:ascii="Times" w:hAnsi="Times"/>
          <w:color w:val="000000"/>
        </w:rPr>
      </w:pPr>
    </w:p>
    <w:p w14:paraId="120A3C06" w14:textId="069FAC0C" w:rsidR="008B695F" w:rsidRDefault="008B695F" w:rsidP="00962BB9">
      <w:pPr>
        <w:shd w:val="clear" w:color="auto" w:fill="FFFFFF"/>
        <w:rPr>
          <w:rFonts w:ascii="Times" w:hAnsi="Times"/>
          <w:color w:val="000000"/>
        </w:rPr>
      </w:pPr>
    </w:p>
    <w:p w14:paraId="3697F578" w14:textId="0EA7DE27" w:rsidR="00291A9C" w:rsidRDefault="00291A9C" w:rsidP="00291A9C">
      <w:pPr>
        <w:shd w:val="clear" w:color="auto" w:fill="FFFFFF"/>
        <w:jc w:val="center"/>
        <w:rPr>
          <w:rFonts w:ascii="Times" w:hAnsi="Times"/>
          <w:color w:val="000000"/>
        </w:rPr>
      </w:pPr>
      <w:r>
        <w:rPr>
          <w:rFonts w:ascii="Times" w:hAnsi="Times"/>
          <w:noProof/>
          <w:color w:val="000000"/>
        </w:rPr>
        <w:lastRenderedPageBreak/>
        <w:drawing>
          <wp:inline distT="0" distB="0" distL="0" distR="0" wp14:anchorId="3C0C1423" wp14:editId="7CB0332A">
            <wp:extent cx="1721124" cy="2411604"/>
            <wp:effectExtent l="0" t="0" r="0" b="1905"/>
            <wp:docPr id="2" name="Picture 2" descr="A box of cere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x of cereal&#10;&#10;Description automatically generated with low confidence"/>
                    <pic:cNvPicPr/>
                  </pic:nvPicPr>
                  <pic:blipFill>
                    <a:blip r:embed="rId11"/>
                    <a:stretch>
                      <a:fillRect/>
                    </a:stretch>
                  </pic:blipFill>
                  <pic:spPr>
                    <a:xfrm>
                      <a:off x="0" y="0"/>
                      <a:ext cx="1726052" cy="2418509"/>
                    </a:xfrm>
                    <a:prstGeom prst="rect">
                      <a:avLst/>
                    </a:prstGeom>
                  </pic:spPr>
                </pic:pic>
              </a:graphicData>
            </a:graphic>
          </wp:inline>
        </w:drawing>
      </w:r>
    </w:p>
    <w:p w14:paraId="59023670" w14:textId="44EF5056" w:rsidR="00291A9C" w:rsidRDefault="00291A9C" w:rsidP="00291A9C">
      <w:pPr>
        <w:shd w:val="clear" w:color="auto" w:fill="FFFFFF"/>
        <w:jc w:val="center"/>
        <w:rPr>
          <w:rFonts w:ascii="Times" w:hAnsi="Times"/>
          <w:color w:val="000000"/>
        </w:rPr>
      </w:pPr>
    </w:p>
    <w:p w14:paraId="2BE9D16E" w14:textId="5607C040" w:rsidR="00291A9C" w:rsidRDefault="00291A9C" w:rsidP="00291A9C">
      <w:pPr>
        <w:shd w:val="clear" w:color="auto" w:fill="FFFFFF"/>
        <w:jc w:val="center"/>
        <w:rPr>
          <w:rFonts w:ascii="Times" w:hAnsi="Times"/>
          <w:color w:val="000000"/>
        </w:rPr>
      </w:pPr>
    </w:p>
    <w:p w14:paraId="02673956" w14:textId="77777777" w:rsidR="00310D34" w:rsidRDefault="00310D34" w:rsidP="00291A9C">
      <w:pPr>
        <w:shd w:val="clear" w:color="auto" w:fill="FFFFFF"/>
        <w:jc w:val="center"/>
        <w:rPr>
          <w:rFonts w:ascii="Times" w:hAnsi="Times"/>
          <w:color w:val="000000"/>
        </w:rPr>
      </w:pPr>
    </w:p>
    <w:p w14:paraId="546E1105" w14:textId="5F9F34CE" w:rsidR="00291A9C" w:rsidRDefault="00310D34" w:rsidP="00291A9C">
      <w:pPr>
        <w:shd w:val="clear" w:color="auto" w:fill="FFFFFF"/>
        <w:jc w:val="center"/>
        <w:rPr>
          <w:rFonts w:ascii="Times" w:hAnsi="Times"/>
          <w:color w:val="000000"/>
        </w:rPr>
      </w:pPr>
      <w:r>
        <w:rPr>
          <w:rFonts w:ascii="Times" w:hAnsi="Times"/>
          <w:noProof/>
          <w:color w:val="000000"/>
        </w:rPr>
        <w:drawing>
          <wp:inline distT="0" distB="0" distL="0" distR="0" wp14:anchorId="5485098D" wp14:editId="644C567F">
            <wp:extent cx="3547068" cy="199522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559940" cy="2002467"/>
                    </a:xfrm>
                    <a:prstGeom prst="rect">
                      <a:avLst/>
                    </a:prstGeom>
                  </pic:spPr>
                </pic:pic>
              </a:graphicData>
            </a:graphic>
          </wp:inline>
        </w:drawing>
      </w:r>
    </w:p>
    <w:p w14:paraId="79B9A789" w14:textId="625D37C4" w:rsidR="00310D34" w:rsidRDefault="00310D34" w:rsidP="00291A9C">
      <w:pPr>
        <w:shd w:val="clear" w:color="auto" w:fill="FFFFFF"/>
        <w:jc w:val="center"/>
        <w:rPr>
          <w:rFonts w:ascii="Times" w:hAnsi="Times"/>
          <w:color w:val="000000"/>
        </w:rPr>
      </w:pPr>
    </w:p>
    <w:p w14:paraId="2D3143EE" w14:textId="77777777" w:rsidR="00310D34" w:rsidRDefault="00310D34" w:rsidP="00291A9C">
      <w:pPr>
        <w:shd w:val="clear" w:color="auto" w:fill="FFFFFF"/>
        <w:jc w:val="center"/>
        <w:rPr>
          <w:rFonts w:ascii="Times" w:hAnsi="Times"/>
          <w:color w:val="000000"/>
        </w:rPr>
      </w:pPr>
    </w:p>
    <w:p w14:paraId="3148FB3F" w14:textId="77777777" w:rsidR="00291A9C" w:rsidRPr="00962BB9" w:rsidRDefault="00291A9C" w:rsidP="00310D34">
      <w:pPr>
        <w:shd w:val="clear" w:color="auto" w:fill="FFFFFF"/>
        <w:rPr>
          <w:rFonts w:ascii="Times" w:hAnsi="Times"/>
          <w:color w:val="000000"/>
        </w:rPr>
      </w:pPr>
    </w:p>
    <w:p w14:paraId="0E52741F" w14:textId="77777777" w:rsidR="0056650E" w:rsidRDefault="0056650E">
      <w:pPr>
        <w:rPr>
          <w:rStyle w:val="Emphasis"/>
          <w:b/>
          <w:bCs/>
          <w:i w:val="0"/>
          <w:iCs w:val="0"/>
          <w:color w:val="ED7D31" w:themeColor="accent2"/>
          <w:sz w:val="40"/>
          <w:szCs w:val="40"/>
        </w:rPr>
      </w:pPr>
      <w:r>
        <w:rPr>
          <w:rStyle w:val="Emphasis"/>
          <w:b/>
          <w:bCs/>
          <w:i w:val="0"/>
          <w:iCs w:val="0"/>
          <w:color w:val="ED7D31" w:themeColor="accent2"/>
          <w:sz w:val="40"/>
          <w:szCs w:val="40"/>
        </w:rPr>
        <w:br w:type="page"/>
      </w:r>
    </w:p>
    <w:p w14:paraId="574F051D" w14:textId="68B8A302" w:rsidR="007444EB" w:rsidRPr="007444EB" w:rsidRDefault="007444EB" w:rsidP="007444EB">
      <w:pPr>
        <w:shd w:val="clear" w:color="auto" w:fill="FFFFFF"/>
        <w:rPr>
          <w:rStyle w:val="Emphasis"/>
          <w:b/>
          <w:bCs/>
          <w:i w:val="0"/>
          <w:iCs w:val="0"/>
          <w:color w:val="ED7D31" w:themeColor="accent2"/>
          <w:sz w:val="40"/>
          <w:szCs w:val="40"/>
        </w:rPr>
      </w:pPr>
      <w:r w:rsidRPr="007444EB">
        <w:rPr>
          <w:rStyle w:val="Emphasis"/>
          <w:b/>
          <w:bCs/>
          <w:i w:val="0"/>
          <w:iCs w:val="0"/>
          <w:color w:val="ED7D31" w:themeColor="accent2"/>
          <w:sz w:val="40"/>
          <w:szCs w:val="40"/>
        </w:rPr>
        <w:lastRenderedPageBreak/>
        <w:t>Problem</w:t>
      </w:r>
      <w:r w:rsidR="00310D34">
        <w:rPr>
          <w:rStyle w:val="Emphasis"/>
          <w:b/>
          <w:bCs/>
          <w:i w:val="0"/>
          <w:iCs w:val="0"/>
          <w:color w:val="ED7D31" w:themeColor="accent2"/>
          <w:sz w:val="40"/>
          <w:szCs w:val="40"/>
        </w:rPr>
        <w:t>2</w:t>
      </w:r>
      <w:r w:rsidRPr="007444EB">
        <w:rPr>
          <w:rStyle w:val="Emphasis"/>
          <w:b/>
          <w:bCs/>
          <w:i w:val="0"/>
          <w:iCs w:val="0"/>
          <w:color w:val="ED7D31" w:themeColor="accent2"/>
          <w:sz w:val="40"/>
          <w:szCs w:val="40"/>
        </w:rPr>
        <w:t>:</w:t>
      </w:r>
    </w:p>
    <w:p w14:paraId="4E42A65C" w14:textId="774A62E2" w:rsidR="00310D34" w:rsidRDefault="00134CA0" w:rsidP="007444EB">
      <w:pPr>
        <w:pStyle w:val="ListParagraph"/>
        <w:numPr>
          <w:ilvl w:val="0"/>
          <w:numId w:val="33"/>
        </w:numPr>
        <w:rPr>
          <w:rFonts w:ascii="Times" w:hAnsi="Times"/>
        </w:rPr>
      </w:pPr>
      <w:r>
        <w:rPr>
          <w:rFonts w:ascii="Times" w:hAnsi="Times"/>
        </w:rPr>
        <w:t>Design</w:t>
      </w:r>
      <w:r w:rsidR="00310D34">
        <w:rPr>
          <w:rFonts w:ascii="Times" w:hAnsi="Times"/>
        </w:rPr>
        <w:t xml:space="preserve"> a class to represent the following form of polynomial function:</w:t>
      </w:r>
    </w:p>
    <w:p w14:paraId="466F4C4E" w14:textId="62691912" w:rsidR="00310D34" w:rsidRPr="00134CA0" w:rsidRDefault="00310D34" w:rsidP="00134CA0">
      <w:pPr>
        <w:pStyle w:val="ListParagraph"/>
        <w:numPr>
          <w:ilvl w:val="1"/>
          <w:numId w:val="33"/>
        </w:numPr>
        <w:rPr>
          <w:rFonts w:ascii="Times" w:hAnsi="Times"/>
        </w:rPr>
      </w:pPr>
      <w:r>
        <w:rPr>
          <w:rFonts w:ascii="Times" w:hAnsi="Times"/>
        </w:rPr>
        <w:t>F(X) = aX^3+bX^2+cX+d</w:t>
      </w:r>
    </w:p>
    <w:p w14:paraId="3F1887D7" w14:textId="665989C4" w:rsidR="00CB1865" w:rsidRPr="00CB1865" w:rsidRDefault="00CB1865" w:rsidP="00CB1865">
      <w:pPr>
        <w:pStyle w:val="ListParagraph"/>
        <w:numPr>
          <w:ilvl w:val="0"/>
          <w:numId w:val="33"/>
        </w:numPr>
        <w:rPr>
          <w:rFonts w:ascii="Times" w:hAnsi="Times"/>
        </w:rPr>
      </w:pPr>
      <w:r>
        <w:rPr>
          <w:rFonts w:ascii="Times" w:hAnsi="Times"/>
        </w:rPr>
        <w:t xml:space="preserve">Define and develop an instance method </w:t>
      </w:r>
      <w:r w:rsidRPr="00CB1865">
        <w:rPr>
          <w:rFonts w:ascii="Times" w:hAnsi="Times"/>
          <w:u w:val="single"/>
        </w:rPr>
        <w:t xml:space="preserve">called </w:t>
      </w:r>
      <w:proofErr w:type="spellStart"/>
      <w:r w:rsidRPr="00CB1865">
        <w:rPr>
          <w:rFonts w:ascii="Times" w:hAnsi="Times"/>
          <w:u w:val="single"/>
        </w:rPr>
        <w:t>fx</w:t>
      </w:r>
      <w:proofErr w:type="spellEnd"/>
      <w:r>
        <w:rPr>
          <w:rFonts w:ascii="Times" w:hAnsi="Times"/>
        </w:rPr>
        <w:t xml:space="preserve"> that receives a number (which is X) as its input parameter and return the result of the function.</w:t>
      </w:r>
      <w:r w:rsidRPr="00CB1865">
        <w:rPr>
          <w:rFonts w:ascii="Times" w:hAnsi="Times"/>
        </w:rPr>
        <w:t xml:space="preserve"> </w:t>
      </w:r>
    </w:p>
    <w:p w14:paraId="0893627F" w14:textId="64C202E8" w:rsidR="009306EB" w:rsidRDefault="00CB1865" w:rsidP="007444EB">
      <w:pPr>
        <w:pStyle w:val="ListParagraph"/>
        <w:numPr>
          <w:ilvl w:val="0"/>
          <w:numId w:val="33"/>
        </w:numPr>
        <w:rPr>
          <w:rFonts w:ascii="Times" w:hAnsi="Times"/>
        </w:rPr>
      </w:pPr>
      <w:r>
        <w:rPr>
          <w:rFonts w:ascii="Times" w:hAnsi="Times"/>
        </w:rPr>
        <w:t>Now create an instance from the class</w:t>
      </w:r>
      <w:r w:rsidR="0056650E">
        <w:rPr>
          <w:rFonts w:ascii="Times" w:hAnsi="Times"/>
        </w:rPr>
        <w:t xml:space="preserve"> to represent the following equations:</w:t>
      </w:r>
    </w:p>
    <w:p w14:paraId="01F66037" w14:textId="5D9EE9E5" w:rsidR="0056650E" w:rsidRDefault="0056650E" w:rsidP="0056650E">
      <w:pPr>
        <w:pStyle w:val="ListParagraph"/>
        <w:numPr>
          <w:ilvl w:val="1"/>
          <w:numId w:val="33"/>
        </w:numPr>
        <w:rPr>
          <w:rFonts w:ascii="Times" w:hAnsi="Times"/>
        </w:rPr>
      </w:pPr>
      <w:r>
        <w:rPr>
          <w:rFonts w:ascii="Times" w:hAnsi="Times"/>
        </w:rPr>
        <w:t>2X^3 -4X^2+5X+1</w:t>
      </w:r>
    </w:p>
    <w:p w14:paraId="347FEB28" w14:textId="7D72B0EF" w:rsidR="0056650E" w:rsidRDefault="0056650E" w:rsidP="0056650E">
      <w:pPr>
        <w:pStyle w:val="ListParagraph"/>
        <w:numPr>
          <w:ilvl w:val="1"/>
          <w:numId w:val="33"/>
        </w:numPr>
        <w:rPr>
          <w:rFonts w:ascii="Times" w:hAnsi="Times"/>
        </w:rPr>
      </w:pPr>
      <w:r>
        <w:rPr>
          <w:rFonts w:ascii="Times" w:hAnsi="Times"/>
        </w:rPr>
        <w:t>3X^3+X+2-5</w:t>
      </w:r>
    </w:p>
    <w:p w14:paraId="33FABC88" w14:textId="3287CB03" w:rsidR="0056650E" w:rsidRDefault="001E7329" w:rsidP="0056650E">
      <w:pPr>
        <w:pStyle w:val="ListParagraph"/>
        <w:numPr>
          <w:ilvl w:val="1"/>
          <w:numId w:val="33"/>
        </w:numPr>
        <w:rPr>
          <w:rFonts w:ascii="Times" w:hAnsi="Times"/>
        </w:rPr>
      </w:pPr>
      <w:r>
        <w:rPr>
          <w:rFonts w:ascii="Times" w:hAnsi="Times"/>
        </w:rPr>
        <w:t>X+5</w:t>
      </w:r>
    </w:p>
    <w:p w14:paraId="1E8406C3" w14:textId="1BE8164A" w:rsidR="001E7329" w:rsidRPr="009306EB" w:rsidRDefault="001E7329" w:rsidP="0056650E">
      <w:pPr>
        <w:pStyle w:val="ListParagraph"/>
        <w:numPr>
          <w:ilvl w:val="1"/>
          <w:numId w:val="33"/>
        </w:numPr>
        <w:rPr>
          <w:rFonts w:ascii="Times" w:hAnsi="Times"/>
        </w:rPr>
      </w:pPr>
      <w:r>
        <w:rPr>
          <w:rFonts w:ascii="Times" w:hAnsi="Times"/>
        </w:rPr>
        <w:t>-6</w:t>
      </w:r>
    </w:p>
    <w:p w14:paraId="4927ACE0" w14:textId="77777777" w:rsidR="00D36637" w:rsidRDefault="00D36637" w:rsidP="007444EB">
      <w:pPr>
        <w:pStyle w:val="ListParagraph"/>
        <w:numPr>
          <w:ilvl w:val="0"/>
          <w:numId w:val="33"/>
        </w:numPr>
        <w:rPr>
          <w:rFonts w:ascii="Times" w:hAnsi="Times"/>
        </w:rPr>
      </w:pPr>
      <w:r>
        <w:rPr>
          <w:rFonts w:ascii="Times" w:hAnsi="Times"/>
        </w:rPr>
        <w:t xml:space="preserve">Now call the method </w:t>
      </w:r>
      <w:proofErr w:type="spellStart"/>
      <w:r w:rsidRPr="00D36637">
        <w:rPr>
          <w:rFonts w:ascii="Times" w:hAnsi="Times"/>
          <w:i/>
          <w:iCs/>
        </w:rPr>
        <w:t>fx</w:t>
      </w:r>
      <w:proofErr w:type="spellEnd"/>
      <w:r>
        <w:rPr>
          <w:rFonts w:ascii="Times" w:hAnsi="Times"/>
          <w:i/>
          <w:iCs/>
        </w:rPr>
        <w:t xml:space="preserve"> </w:t>
      </w:r>
      <w:r>
        <w:rPr>
          <w:rFonts w:ascii="Times" w:hAnsi="Times"/>
        </w:rPr>
        <w:t xml:space="preserve">for X=4. </w:t>
      </w:r>
    </w:p>
    <w:p w14:paraId="1D206470" w14:textId="121FEA4A" w:rsidR="007444EB" w:rsidRPr="00D36637" w:rsidRDefault="00D36637" w:rsidP="00D36637">
      <w:pPr>
        <w:pStyle w:val="ListParagraph"/>
        <w:rPr>
          <w:rFonts w:ascii="Times" w:hAnsi="Times"/>
        </w:rPr>
      </w:pPr>
      <w:r>
        <w:rPr>
          <w:rFonts w:ascii="Times" w:hAnsi="Times"/>
        </w:rPr>
        <w:t xml:space="preserve"> </w:t>
      </w:r>
    </w:p>
    <w:p w14:paraId="39E987A1" w14:textId="5CE4A793" w:rsidR="007444EB" w:rsidRPr="007444EB" w:rsidRDefault="007444EB" w:rsidP="007444EB">
      <w:pPr>
        <w:shd w:val="clear" w:color="auto" w:fill="FFFFFF"/>
        <w:rPr>
          <w:b/>
          <w:bCs/>
          <w:color w:val="ED7D31" w:themeColor="accent2"/>
          <w:sz w:val="40"/>
          <w:szCs w:val="40"/>
        </w:rPr>
      </w:pPr>
      <w:r w:rsidRPr="007444EB">
        <w:rPr>
          <w:rStyle w:val="Emphasis"/>
          <w:b/>
          <w:bCs/>
          <w:i w:val="0"/>
          <w:iCs w:val="0"/>
          <w:color w:val="ED7D31" w:themeColor="accent2"/>
          <w:sz w:val="40"/>
          <w:szCs w:val="40"/>
        </w:rPr>
        <w:t>Problem</w:t>
      </w:r>
      <w:r w:rsidR="00D36637">
        <w:rPr>
          <w:rStyle w:val="Emphasis"/>
          <w:b/>
          <w:bCs/>
          <w:i w:val="0"/>
          <w:iCs w:val="0"/>
          <w:color w:val="ED7D31" w:themeColor="accent2"/>
          <w:sz w:val="40"/>
          <w:szCs w:val="40"/>
        </w:rPr>
        <w:t>3</w:t>
      </w:r>
      <w:r w:rsidRPr="007444EB">
        <w:rPr>
          <w:rStyle w:val="Emphasis"/>
          <w:b/>
          <w:bCs/>
          <w:i w:val="0"/>
          <w:iCs w:val="0"/>
          <w:color w:val="ED7D31" w:themeColor="accent2"/>
          <w:sz w:val="40"/>
          <w:szCs w:val="40"/>
        </w:rPr>
        <w:t>:</w:t>
      </w:r>
    </w:p>
    <w:p w14:paraId="098A7D03" w14:textId="0AA84DA8" w:rsidR="004130B3" w:rsidRPr="004130B3" w:rsidRDefault="004130B3" w:rsidP="007444EB">
      <w:pPr>
        <w:pStyle w:val="ListParagraph"/>
        <w:numPr>
          <w:ilvl w:val="0"/>
          <w:numId w:val="33"/>
        </w:numPr>
        <w:rPr>
          <w:u w:val="single"/>
        </w:rPr>
      </w:pPr>
      <w:r w:rsidRPr="004130B3">
        <w:rPr>
          <w:u w:val="single"/>
        </w:rPr>
        <w:t>Note: Do not use Inheritance to solve this problem</w:t>
      </w:r>
    </w:p>
    <w:p w14:paraId="570EFBCF" w14:textId="4D2B19D2" w:rsidR="006713A8" w:rsidRDefault="006713A8" w:rsidP="007444EB">
      <w:pPr>
        <w:pStyle w:val="ListParagraph"/>
        <w:numPr>
          <w:ilvl w:val="0"/>
          <w:numId w:val="33"/>
        </w:numPr>
      </w:pPr>
      <w:r>
        <w:t>Create a class to represent the following shapes:</w:t>
      </w:r>
    </w:p>
    <w:p w14:paraId="73A9D7D5" w14:textId="122812DC" w:rsidR="006713A8" w:rsidRDefault="006713A8" w:rsidP="006713A8">
      <w:pPr>
        <w:pStyle w:val="ListParagraph"/>
        <w:numPr>
          <w:ilvl w:val="1"/>
          <w:numId w:val="33"/>
        </w:numPr>
      </w:pPr>
      <w:r>
        <w:t>Rectangle</w:t>
      </w:r>
    </w:p>
    <w:p w14:paraId="266837B9" w14:textId="48DCF964" w:rsidR="006713A8" w:rsidRDefault="006713A8" w:rsidP="006713A8">
      <w:pPr>
        <w:pStyle w:val="ListParagraph"/>
        <w:numPr>
          <w:ilvl w:val="1"/>
          <w:numId w:val="33"/>
        </w:numPr>
      </w:pPr>
      <w:r>
        <w:t>Circle</w:t>
      </w:r>
    </w:p>
    <w:p w14:paraId="60583D4E" w14:textId="3A8CA629" w:rsidR="006713A8" w:rsidRDefault="006713A8" w:rsidP="006713A8">
      <w:pPr>
        <w:pStyle w:val="ListParagraph"/>
        <w:numPr>
          <w:ilvl w:val="1"/>
          <w:numId w:val="33"/>
        </w:numPr>
      </w:pPr>
      <w:r>
        <w:t>Square</w:t>
      </w:r>
    </w:p>
    <w:p w14:paraId="40CF41DF" w14:textId="2F4E8354" w:rsidR="006713A8" w:rsidRDefault="006713A8" w:rsidP="006713A8">
      <w:pPr>
        <w:pStyle w:val="ListParagraph"/>
        <w:numPr>
          <w:ilvl w:val="0"/>
          <w:numId w:val="33"/>
        </w:numPr>
      </w:pPr>
      <w:r>
        <w:t>Create an arbitrary object for each class.</w:t>
      </w:r>
    </w:p>
    <w:p w14:paraId="542A2658" w14:textId="0A4F6E11" w:rsidR="001554DB" w:rsidRDefault="001554DB" w:rsidP="006713A8">
      <w:pPr>
        <w:pStyle w:val="ListParagraph"/>
        <w:numPr>
          <w:ilvl w:val="0"/>
          <w:numId w:val="33"/>
        </w:numPr>
      </w:pPr>
      <w:r>
        <w:t>Now imagine you have a cards package which contains the following cards. Design a class to represent the card package. Also create an instance to model the specific package shown on this image below:</w:t>
      </w:r>
      <w:r w:rsidR="00A3584E">
        <w:t xml:space="preserve"> (See next page).</w:t>
      </w:r>
    </w:p>
    <w:p w14:paraId="243E2C4A" w14:textId="3EE4EA89" w:rsidR="00A3584E" w:rsidRDefault="004130B3" w:rsidP="006713A8">
      <w:pPr>
        <w:pStyle w:val="ListParagraph"/>
        <w:numPr>
          <w:ilvl w:val="0"/>
          <w:numId w:val="33"/>
        </w:numPr>
      </w:pPr>
      <w:r>
        <w:t>Now, create instance methods to calculate the area and perimeter of each shape.</w:t>
      </w:r>
    </w:p>
    <w:p w14:paraId="339F1E8F" w14:textId="31741526" w:rsidR="004130B3" w:rsidRDefault="004130B3" w:rsidP="004130B3">
      <w:pPr>
        <w:pStyle w:val="ListParagraph"/>
        <w:numPr>
          <w:ilvl w:val="1"/>
          <w:numId w:val="33"/>
        </w:numPr>
      </w:pPr>
      <w:proofErr w:type="spellStart"/>
      <w:r>
        <w:t>calculateArea</w:t>
      </w:r>
      <w:proofErr w:type="spellEnd"/>
    </w:p>
    <w:p w14:paraId="4D5C1FD5" w14:textId="75B7E45E" w:rsidR="004130B3" w:rsidRDefault="004130B3" w:rsidP="004130B3">
      <w:pPr>
        <w:pStyle w:val="ListParagraph"/>
        <w:numPr>
          <w:ilvl w:val="1"/>
          <w:numId w:val="33"/>
        </w:numPr>
      </w:pPr>
      <w:r>
        <w:t>calculate</w:t>
      </w:r>
      <w:r w:rsidRPr="004130B3">
        <w:t xml:space="preserve"> </w:t>
      </w:r>
      <w:r>
        <w:t>Perimeter</w:t>
      </w:r>
    </w:p>
    <w:p w14:paraId="2AC0EF26" w14:textId="6B89C213" w:rsidR="004130B3" w:rsidRDefault="004130B3" w:rsidP="004130B3">
      <w:pPr>
        <w:pStyle w:val="ListParagraph"/>
        <w:numPr>
          <w:ilvl w:val="0"/>
          <w:numId w:val="33"/>
        </w:numPr>
      </w:pPr>
      <w:r>
        <w:t xml:space="preserve">Now add an instance method the </w:t>
      </w:r>
      <w:proofErr w:type="spellStart"/>
      <w:r>
        <w:t>CardPackage</w:t>
      </w:r>
      <w:proofErr w:type="spellEnd"/>
      <w:r>
        <w:t xml:space="preserve"> class to calculate the total area and total perimeter of all the shapes in each package. Call these methods to calculate the total area and total perimeter of the package shown on the next page.</w:t>
      </w:r>
    </w:p>
    <w:p w14:paraId="3663FCEF" w14:textId="5F9521E1" w:rsidR="001D63CC" w:rsidRDefault="001D63CC" w:rsidP="001554DB"/>
    <w:p w14:paraId="7741A7C0" w14:textId="77777777" w:rsidR="001D63CC" w:rsidRDefault="001D63CC">
      <w:r>
        <w:br w:type="page"/>
      </w:r>
    </w:p>
    <w:p w14:paraId="6B4F62FB" w14:textId="386C0175" w:rsidR="001554DB" w:rsidRDefault="001554DB" w:rsidP="001554DB"/>
    <w:tbl>
      <w:tblPr>
        <w:tblStyle w:val="TableGrid"/>
        <w:tblW w:w="0" w:type="auto"/>
        <w:tblLook w:val="04A0" w:firstRow="1" w:lastRow="0" w:firstColumn="1" w:lastColumn="0" w:noHBand="0" w:noVBand="1"/>
      </w:tblPr>
      <w:tblGrid>
        <w:gridCol w:w="3116"/>
        <w:gridCol w:w="3117"/>
        <w:gridCol w:w="3117"/>
      </w:tblGrid>
      <w:tr w:rsidR="00813F8D" w14:paraId="1613A195" w14:textId="77777777" w:rsidTr="00813F8D">
        <w:tc>
          <w:tcPr>
            <w:tcW w:w="3116" w:type="dxa"/>
          </w:tcPr>
          <w:p w14:paraId="590D5CB5" w14:textId="60366C35" w:rsidR="00813F8D" w:rsidRDefault="000A0056" w:rsidP="001554DB">
            <w:r>
              <w:rPr>
                <w:noProof/>
              </w:rPr>
              <mc:AlternateContent>
                <mc:Choice Requires="wpg">
                  <w:drawing>
                    <wp:anchor distT="0" distB="0" distL="114300" distR="114300" simplePos="0" relativeHeight="251669504" behindDoc="0" locked="0" layoutInCell="1" allowOverlap="1" wp14:anchorId="3ADCD8E5" wp14:editId="6E717817">
                      <wp:simplePos x="0" y="0"/>
                      <wp:positionH relativeFrom="column">
                        <wp:posOffset>61525</wp:posOffset>
                      </wp:positionH>
                      <wp:positionV relativeFrom="paragraph">
                        <wp:posOffset>119729</wp:posOffset>
                      </wp:positionV>
                      <wp:extent cx="5657194" cy="5014127"/>
                      <wp:effectExtent l="12700" t="12700" r="20320" b="27940"/>
                      <wp:wrapNone/>
                      <wp:docPr id="11" name="Group 11"/>
                      <wp:cNvGraphicFramePr/>
                      <a:graphic xmlns:a="http://schemas.openxmlformats.org/drawingml/2006/main">
                        <a:graphicData uri="http://schemas.microsoft.com/office/word/2010/wordprocessingGroup">
                          <wpg:wgp>
                            <wpg:cNvGrpSpPr/>
                            <wpg:grpSpPr>
                              <a:xfrm>
                                <a:off x="0" y="0"/>
                                <a:ext cx="5657194" cy="5014127"/>
                                <a:chOff x="0" y="0"/>
                                <a:chExt cx="5657194" cy="5014127"/>
                              </a:xfrm>
                            </wpg:grpSpPr>
                            <wps:wsp>
                              <wps:cNvPr id="5" name="Rounded Rectangle 5"/>
                              <wps:cNvSpPr/>
                              <wps:spPr>
                                <a:xfrm>
                                  <a:off x="10049" y="0"/>
                                  <a:ext cx="1657950" cy="2321169"/>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019719" y="0"/>
                                  <a:ext cx="1657950" cy="2321169"/>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999244" y="0"/>
                                  <a:ext cx="1657950" cy="2321169"/>
                                </a:xfrm>
                                <a:prstGeom prst="round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692958"/>
                                  <a:ext cx="1657950" cy="2321169"/>
                                </a:xfrm>
                                <a:prstGeom prst="roundRect">
                                  <a:avLst/>
                                </a:prstGeom>
                                <a:no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019719" y="2692958"/>
                                  <a:ext cx="1657950" cy="2321169"/>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999244" y="2692958"/>
                                  <a:ext cx="1657950" cy="2321169"/>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B071E6" id="Group 11" o:spid="_x0000_s1026" style="position:absolute;margin-left:4.85pt;margin-top:9.45pt;width:445.45pt;height:394.8pt;z-index:251669504" coordsize="56571,50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">
                      <v:roundrect id="Rounded Rectangle 5" o:spid="_x0000_s1027" style="position:absolute;left:100;width:16579;height:232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" filled="f" strokecolor="#00b050" strokeweight="3pt">
                        <v:stroke joinstyle="miter"/>
                      </v:roundrect>
                      <v:roundrect id="Rounded Rectangle 6" o:spid="_x0000_s1028" style="position:absolute;left:20197;width:16579;height:232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" filled="f" strokecolor="#ed7d31 [3205]" strokeweight="3pt">
                        <v:stroke joinstyle="miter"/>
                      </v:roundrect>
                      <v:roundrect id="Rounded Rectangle 7" o:spid="_x0000_s1029" style="position:absolute;left:39992;width:16579;height:232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" filled="f" strokecolor="#7030a0" strokeweight="3pt">
                        <v:stroke joinstyle="miter"/>
                      </v:roundrect>
                      <v:roundrect id="Rounded Rectangle 8" o:spid="_x0000_s1030" style="position:absolute;top:26929;width:16579;height:232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" filled="f" strokecolor="#002060" strokeweight="3pt">
                        <v:stroke joinstyle="miter"/>
                      </v:roundrect>
                      <v:roundrect id="Rounded Rectangle 9" o:spid="_x0000_s1031" style="position:absolute;left:20197;top:26929;width:16579;height:232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" filled="f" strokecolor="#70ad47 [3209]" strokeweight="3pt">
                        <v:stroke joinstyle="miter"/>
                      </v:roundrect>
                      <v:roundrect id="Rounded Rectangle 10" o:spid="_x0000_s1032" style="position:absolute;left:39992;top:26929;width:16579;height:232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" filled="f" strokecolor="red" strokeweight="3pt">
                        <v:stroke joinstyle="miter"/>
                      </v:roundrect>
                    </v:group>
                  </w:pict>
                </mc:Fallback>
              </mc:AlternateContent>
            </w:r>
          </w:p>
          <w:p w14:paraId="56A88805" w14:textId="5D4FDF77" w:rsidR="001D63CC" w:rsidRDefault="00E27CDD" w:rsidP="001554DB">
            <w:r>
              <w:rPr>
                <w:noProof/>
              </w:rPr>
              <mc:AlternateContent>
                <mc:Choice Requires="wps">
                  <w:drawing>
                    <wp:anchor distT="0" distB="0" distL="114300" distR="114300" simplePos="0" relativeHeight="251682816" behindDoc="0" locked="0" layoutInCell="1" allowOverlap="1" wp14:anchorId="66777208" wp14:editId="7A2088E0">
                      <wp:simplePos x="0" y="0"/>
                      <wp:positionH relativeFrom="column">
                        <wp:posOffset>300034</wp:posOffset>
                      </wp:positionH>
                      <wp:positionV relativeFrom="paragraph">
                        <wp:posOffset>150069</wp:posOffset>
                      </wp:positionV>
                      <wp:extent cx="1225550" cy="693337"/>
                      <wp:effectExtent l="0" t="0" r="19050" b="18415"/>
                      <wp:wrapNone/>
                      <wp:docPr id="24" name="Text Box 24"/>
                      <wp:cNvGraphicFramePr/>
                      <a:graphic xmlns:a="http://schemas.openxmlformats.org/drawingml/2006/main">
                        <a:graphicData uri="http://schemas.microsoft.com/office/word/2010/wordprocessingShape">
                          <wps:wsp>
                            <wps:cNvSpPr txBox="1"/>
                            <wps:spPr>
                              <a:xfrm>
                                <a:off x="0" y="0"/>
                                <a:ext cx="1225550" cy="693337"/>
                              </a:xfrm>
                              <a:prstGeom prst="rect">
                                <a:avLst/>
                              </a:prstGeom>
                              <a:solidFill>
                                <a:schemeClr val="lt1"/>
                              </a:solidFill>
                              <a:ln w="6350">
                                <a:solidFill>
                                  <a:prstClr val="black"/>
                                </a:solidFill>
                              </a:ln>
                            </wps:spPr>
                            <wps:txbx>
                              <w:txbxContent>
                                <w:p w14:paraId="0F87F93E" w14:textId="7A874BB4" w:rsidR="00E27CDD" w:rsidRDefault="00E27CDD">
                                  <w:r>
                                    <w:t>Square</w:t>
                                  </w:r>
                                </w:p>
                                <w:p w14:paraId="714590B5" w14:textId="5018408B" w:rsidR="00E27CDD" w:rsidRDefault="00E27CDD">
                                  <w:r>
                                    <w:t>Side = 5</w:t>
                                  </w:r>
                                </w:p>
                                <w:p w14:paraId="4D70F1EE" w14:textId="7906E4B8" w:rsidR="00E27CDD" w:rsidRDefault="00E27CDD">
                                  <w:r>
                                    <w:t xml:space="preserve">Color = </w:t>
                                  </w:r>
                                  <w:r w:rsidR="008E31B5">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77208" id="_x0000_t202" coordsize="21600,21600" o:spt="202" path="m,l,21600r21600,l21600,xe">
                      <v:stroke joinstyle="miter"/>
                      <v:path gradientshapeok="t" o:connecttype="rect"/>
                    </v:shapetype>
                    <v:shape id="Text Box 24" o:spid="_x0000_s1026" type="#_x0000_t202" style="position:absolute;margin-left:23.6pt;margin-top:11.8pt;width:96.5pt;height:5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" fillcolor="white [3201]" strokeweight=".5pt">
                      <v:textbox>
                        <w:txbxContent>
                          <w:p w14:paraId="0F87F93E" w14:textId="7A874BB4" w:rsidR="00E27CDD" w:rsidRDefault="00E27CDD">
                            <w:r>
                              <w:t>Square</w:t>
                            </w:r>
                          </w:p>
                          <w:p w14:paraId="714590B5" w14:textId="5018408B" w:rsidR="00E27CDD" w:rsidRDefault="00E27CDD">
                            <w:r>
                              <w:t>Side = 5</w:t>
                            </w:r>
                          </w:p>
                          <w:p w14:paraId="4D70F1EE" w14:textId="7906E4B8" w:rsidR="00E27CDD" w:rsidRDefault="00E27CDD">
                            <w:r>
                              <w:t xml:space="preserve">Color = </w:t>
                            </w:r>
                            <w:r w:rsidR="008E31B5">
                              <w:t>Green</w:t>
                            </w:r>
                          </w:p>
                        </w:txbxContent>
                      </v:textbox>
                    </v:shape>
                  </w:pict>
                </mc:Fallback>
              </mc:AlternateContent>
            </w:r>
          </w:p>
          <w:p w14:paraId="665B8F9A" w14:textId="0EC2AC12" w:rsidR="001D63CC" w:rsidRDefault="001D63CC" w:rsidP="001554DB"/>
          <w:p w14:paraId="75EA5906" w14:textId="235B3A83" w:rsidR="001D63CC" w:rsidRDefault="001D63CC" w:rsidP="001554DB"/>
          <w:p w14:paraId="7B26FCA1" w14:textId="7C0B44EE" w:rsidR="001D63CC" w:rsidRDefault="001D63CC" w:rsidP="001554DB"/>
          <w:p w14:paraId="01F6C8E1" w14:textId="37B7E92A" w:rsidR="001D63CC" w:rsidRDefault="001D63CC" w:rsidP="001554DB"/>
          <w:p w14:paraId="519B4989" w14:textId="2578B066" w:rsidR="001D63CC" w:rsidRDefault="002F6B95" w:rsidP="001554DB">
            <w:r>
              <w:rPr>
                <w:noProof/>
              </w:rPr>
              <mc:AlternateContent>
                <mc:Choice Requires="wps">
                  <w:drawing>
                    <wp:anchor distT="0" distB="0" distL="114300" distR="114300" simplePos="0" relativeHeight="251670528" behindDoc="0" locked="0" layoutInCell="1" allowOverlap="1" wp14:anchorId="127646AA" wp14:editId="78E51F92">
                      <wp:simplePos x="0" y="0"/>
                      <wp:positionH relativeFrom="column">
                        <wp:posOffset>437515</wp:posOffset>
                      </wp:positionH>
                      <wp:positionV relativeFrom="paragraph">
                        <wp:posOffset>105933</wp:posOffset>
                      </wp:positionV>
                      <wp:extent cx="883920" cy="843915"/>
                      <wp:effectExtent l="0" t="0" r="17780" b="6985"/>
                      <wp:wrapNone/>
                      <wp:docPr id="12" name="Rectangle 12"/>
                      <wp:cNvGraphicFramePr/>
                      <a:graphic xmlns:a="http://schemas.openxmlformats.org/drawingml/2006/main">
                        <a:graphicData uri="http://schemas.microsoft.com/office/word/2010/wordprocessingShape">
                          <wps:wsp>
                            <wps:cNvSpPr/>
                            <wps:spPr>
                              <a:xfrm>
                                <a:off x="0" y="0"/>
                                <a:ext cx="883920" cy="84391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EC87" id="Rectangle 12" o:spid="_x0000_s1026" style="position:absolute;margin-left:34.45pt;margin-top:8.35pt;width:69.6pt;height:6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" fillcolor="#70ad47 [3209]" strokecolor="#1f4d78 [1604]" strokeweight="1pt"/>
                  </w:pict>
                </mc:Fallback>
              </mc:AlternateContent>
            </w:r>
          </w:p>
          <w:p w14:paraId="1B0E2E3E" w14:textId="0A10B20E" w:rsidR="001D63CC" w:rsidRDefault="001D63CC" w:rsidP="001554DB"/>
          <w:p w14:paraId="3D8B7909" w14:textId="77777777" w:rsidR="001D63CC" w:rsidRDefault="001D63CC" w:rsidP="001554DB"/>
          <w:p w14:paraId="77177F1D" w14:textId="77777777" w:rsidR="001D63CC" w:rsidRDefault="001D63CC" w:rsidP="001554DB"/>
          <w:p w14:paraId="1BC215C1" w14:textId="77777777" w:rsidR="001D63CC" w:rsidRDefault="001D63CC" w:rsidP="001554DB"/>
          <w:p w14:paraId="6B741C56" w14:textId="77777777" w:rsidR="001D63CC" w:rsidRDefault="001D63CC" w:rsidP="001554DB"/>
          <w:p w14:paraId="601F7F00" w14:textId="7FC95FFB" w:rsidR="001D63CC" w:rsidRDefault="001D63CC" w:rsidP="001554DB"/>
        </w:tc>
        <w:tc>
          <w:tcPr>
            <w:tcW w:w="3117" w:type="dxa"/>
          </w:tcPr>
          <w:p w14:paraId="33580B4D" w14:textId="491862F6" w:rsidR="00813F8D" w:rsidRDefault="008E31B5" w:rsidP="001554DB">
            <w:r>
              <w:rPr>
                <w:noProof/>
              </w:rPr>
              <mc:AlternateContent>
                <mc:Choice Requires="wps">
                  <w:drawing>
                    <wp:anchor distT="0" distB="0" distL="114300" distR="114300" simplePos="0" relativeHeight="251676672" behindDoc="0" locked="0" layoutInCell="1" allowOverlap="1" wp14:anchorId="53615402" wp14:editId="08F91569">
                      <wp:simplePos x="0" y="0"/>
                      <wp:positionH relativeFrom="column">
                        <wp:posOffset>651510</wp:posOffset>
                      </wp:positionH>
                      <wp:positionV relativeFrom="paragraph">
                        <wp:posOffset>1231377</wp:posOffset>
                      </wp:positionV>
                      <wp:extent cx="572135" cy="1094740"/>
                      <wp:effectExtent l="0" t="0" r="12065" b="10160"/>
                      <wp:wrapNone/>
                      <wp:docPr id="17" name="Rectangle 17"/>
                      <wp:cNvGraphicFramePr/>
                      <a:graphic xmlns:a="http://schemas.openxmlformats.org/drawingml/2006/main">
                        <a:graphicData uri="http://schemas.microsoft.com/office/word/2010/wordprocessingShape">
                          <wps:wsp>
                            <wps:cNvSpPr/>
                            <wps:spPr>
                              <a:xfrm>
                                <a:off x="0" y="0"/>
                                <a:ext cx="572135" cy="109474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FE240" id="Rectangle 17" o:spid="_x0000_s1026" style="position:absolute;margin-left:51.3pt;margin-top:96.95pt;width:45.05pt;height:86.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" fillcolor="#ed7d31 [3205]"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7286B93B" wp14:editId="4799484A">
                      <wp:simplePos x="0" y="0"/>
                      <wp:positionH relativeFrom="column">
                        <wp:posOffset>320996</wp:posOffset>
                      </wp:positionH>
                      <wp:positionV relativeFrom="paragraph">
                        <wp:posOffset>187416</wp:posOffset>
                      </wp:positionV>
                      <wp:extent cx="1225550" cy="934168"/>
                      <wp:effectExtent l="0" t="0" r="19050" b="18415"/>
                      <wp:wrapNone/>
                      <wp:docPr id="27" name="Text Box 27"/>
                      <wp:cNvGraphicFramePr/>
                      <a:graphic xmlns:a="http://schemas.openxmlformats.org/drawingml/2006/main">
                        <a:graphicData uri="http://schemas.microsoft.com/office/word/2010/wordprocessingShape">
                          <wps:wsp>
                            <wps:cNvSpPr txBox="1"/>
                            <wps:spPr>
                              <a:xfrm>
                                <a:off x="0" y="0"/>
                                <a:ext cx="1225550" cy="934168"/>
                              </a:xfrm>
                              <a:prstGeom prst="rect">
                                <a:avLst/>
                              </a:prstGeom>
                              <a:solidFill>
                                <a:schemeClr val="lt1"/>
                              </a:solidFill>
                              <a:ln w="6350">
                                <a:solidFill>
                                  <a:prstClr val="black"/>
                                </a:solidFill>
                              </a:ln>
                            </wps:spPr>
                            <wps:txbx>
                              <w:txbxContent>
                                <w:p w14:paraId="0C0A7516" w14:textId="119C4449" w:rsidR="00E27CDD" w:rsidRDefault="008E31B5" w:rsidP="00E27CDD">
                                  <w:r>
                                    <w:t>Rectangle</w:t>
                                  </w:r>
                                </w:p>
                                <w:p w14:paraId="083A77DB" w14:textId="36860401" w:rsidR="00E27CDD" w:rsidRDefault="008E31B5" w:rsidP="00E27CDD">
                                  <w:r>
                                    <w:t>Length</w:t>
                                  </w:r>
                                  <w:r w:rsidR="00E27CDD">
                                    <w:t xml:space="preserve"> = 5</w:t>
                                  </w:r>
                                  <w:r>
                                    <w:t>, Width = 10</w:t>
                                  </w:r>
                                </w:p>
                                <w:p w14:paraId="4614BC23" w14:textId="0166EE1A" w:rsidR="00E27CDD" w:rsidRDefault="00E27CDD" w:rsidP="00E27CDD">
                                  <w:r>
                                    <w:t xml:space="preserve">Color = </w:t>
                                  </w:r>
                                  <w:r w:rsidR="008E31B5">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6B93B" id="Text Box 27" o:spid="_x0000_s1027" type="#_x0000_t202" style="position:absolute;margin-left:25.3pt;margin-top:14.75pt;width:96.5pt;height:7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" fillcolor="white [3201]" strokeweight=".5pt">
                      <v:textbox>
                        <w:txbxContent>
                          <w:p w14:paraId="0C0A7516" w14:textId="119C4449" w:rsidR="00E27CDD" w:rsidRDefault="008E31B5" w:rsidP="00E27CDD">
                            <w:r>
                              <w:t>Rectangle</w:t>
                            </w:r>
                          </w:p>
                          <w:p w14:paraId="083A77DB" w14:textId="36860401" w:rsidR="00E27CDD" w:rsidRDefault="008E31B5" w:rsidP="00E27CDD">
                            <w:r>
                              <w:t>Length</w:t>
                            </w:r>
                            <w:r w:rsidR="00E27CDD">
                              <w:t xml:space="preserve"> = 5</w:t>
                            </w:r>
                            <w:r>
                              <w:t>, Width = 10</w:t>
                            </w:r>
                          </w:p>
                          <w:p w14:paraId="4614BC23" w14:textId="0166EE1A" w:rsidR="00E27CDD" w:rsidRDefault="00E27CDD" w:rsidP="00E27CDD">
                            <w:r>
                              <w:t xml:space="preserve">Color = </w:t>
                            </w:r>
                            <w:r w:rsidR="008E31B5">
                              <w:t>Orange</w:t>
                            </w:r>
                          </w:p>
                        </w:txbxContent>
                      </v:textbox>
                    </v:shape>
                  </w:pict>
                </mc:Fallback>
              </mc:AlternateContent>
            </w:r>
          </w:p>
        </w:tc>
        <w:tc>
          <w:tcPr>
            <w:tcW w:w="3117" w:type="dxa"/>
          </w:tcPr>
          <w:p w14:paraId="53B65CD1" w14:textId="02170379" w:rsidR="00813F8D" w:rsidRDefault="00E27CDD" w:rsidP="001554DB">
            <w:r>
              <w:rPr>
                <w:noProof/>
              </w:rPr>
              <mc:AlternateContent>
                <mc:Choice Requires="wps">
                  <w:drawing>
                    <wp:anchor distT="0" distB="0" distL="114300" distR="114300" simplePos="0" relativeHeight="251688960" behindDoc="0" locked="0" layoutInCell="1" allowOverlap="1" wp14:anchorId="3348E290" wp14:editId="5ADE030E">
                      <wp:simplePos x="0" y="0"/>
                      <wp:positionH relativeFrom="column">
                        <wp:posOffset>331275</wp:posOffset>
                      </wp:positionH>
                      <wp:positionV relativeFrom="paragraph">
                        <wp:posOffset>408479</wp:posOffset>
                      </wp:positionV>
                      <wp:extent cx="1225550" cy="713433"/>
                      <wp:effectExtent l="0" t="0" r="19050" b="10795"/>
                      <wp:wrapNone/>
                      <wp:docPr id="28" name="Text Box 28"/>
                      <wp:cNvGraphicFramePr/>
                      <a:graphic xmlns:a="http://schemas.openxmlformats.org/drawingml/2006/main">
                        <a:graphicData uri="http://schemas.microsoft.com/office/word/2010/wordprocessingShape">
                          <wps:wsp>
                            <wps:cNvSpPr txBox="1"/>
                            <wps:spPr>
                              <a:xfrm>
                                <a:off x="0" y="0"/>
                                <a:ext cx="1225550" cy="713433"/>
                              </a:xfrm>
                              <a:prstGeom prst="rect">
                                <a:avLst/>
                              </a:prstGeom>
                              <a:solidFill>
                                <a:schemeClr val="lt1"/>
                              </a:solidFill>
                              <a:ln w="6350">
                                <a:solidFill>
                                  <a:prstClr val="black"/>
                                </a:solidFill>
                              </a:ln>
                            </wps:spPr>
                            <wps:txbx>
                              <w:txbxContent>
                                <w:p w14:paraId="671FBC49" w14:textId="0851BADE" w:rsidR="00E27CDD" w:rsidRDefault="008E31B5" w:rsidP="00E27CDD">
                                  <w:r>
                                    <w:t>Circle</w:t>
                                  </w:r>
                                </w:p>
                                <w:p w14:paraId="478733F5" w14:textId="78604B33" w:rsidR="00E27CDD" w:rsidRDefault="008E31B5" w:rsidP="00E27CDD">
                                  <w:r>
                                    <w:t>radius</w:t>
                                  </w:r>
                                  <w:r w:rsidR="00E27CDD">
                                    <w:t xml:space="preserve"> = 5</w:t>
                                  </w:r>
                                </w:p>
                                <w:p w14:paraId="28E10603" w14:textId="61D96DE2" w:rsidR="00E27CDD" w:rsidRDefault="00E27CDD" w:rsidP="00E27CDD">
                                  <w:r>
                                    <w:t xml:space="preserve">Color = </w:t>
                                  </w:r>
                                  <w:r w:rsidR="008E31B5">
                                    <w:t>Purple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8E290" id="Text Box 28" o:spid="_x0000_s1028" type="#_x0000_t202" style="position:absolute;margin-left:26.1pt;margin-top:32.15pt;width:96.5pt;height:5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" fillcolor="white [3201]" strokeweight=".5pt">
                      <v:textbox>
                        <w:txbxContent>
                          <w:p w14:paraId="671FBC49" w14:textId="0851BADE" w:rsidR="00E27CDD" w:rsidRDefault="008E31B5" w:rsidP="00E27CDD">
                            <w:r>
                              <w:t>Circle</w:t>
                            </w:r>
                          </w:p>
                          <w:p w14:paraId="478733F5" w14:textId="78604B33" w:rsidR="00E27CDD" w:rsidRDefault="008E31B5" w:rsidP="00E27CDD">
                            <w:r>
                              <w:t>radius</w:t>
                            </w:r>
                            <w:r w:rsidR="00E27CDD">
                              <w:t xml:space="preserve"> = 5</w:t>
                            </w:r>
                          </w:p>
                          <w:p w14:paraId="28E10603" w14:textId="61D96DE2" w:rsidR="00E27CDD" w:rsidRDefault="00E27CDD" w:rsidP="00E27CDD">
                            <w:r>
                              <w:t xml:space="preserve">Color = </w:t>
                            </w:r>
                            <w:r w:rsidR="008E31B5">
                              <w:t>Purple</w:t>
                            </w:r>
                          </w:p>
                        </w:txbxContent>
                      </v:textbox>
                    </v:shape>
                  </w:pict>
                </mc:Fallback>
              </mc:AlternateContent>
            </w:r>
            <w:r w:rsidR="002F6B95">
              <w:rPr>
                <w:noProof/>
              </w:rPr>
              <mc:AlternateContent>
                <mc:Choice Requires="wps">
                  <w:drawing>
                    <wp:anchor distT="0" distB="0" distL="114300" distR="114300" simplePos="0" relativeHeight="251677696" behindDoc="0" locked="0" layoutInCell="1" allowOverlap="1" wp14:anchorId="2934B62C" wp14:editId="56B709E0">
                      <wp:simplePos x="0" y="0"/>
                      <wp:positionH relativeFrom="column">
                        <wp:posOffset>612140</wp:posOffset>
                      </wp:positionH>
                      <wp:positionV relativeFrom="paragraph">
                        <wp:posOffset>1547383</wp:posOffset>
                      </wp:positionV>
                      <wp:extent cx="592853" cy="592852"/>
                      <wp:effectExtent l="0" t="0" r="17145" b="17145"/>
                      <wp:wrapNone/>
                      <wp:docPr id="19" name="Oval 19"/>
                      <wp:cNvGraphicFramePr/>
                      <a:graphic xmlns:a="http://schemas.openxmlformats.org/drawingml/2006/main">
                        <a:graphicData uri="http://schemas.microsoft.com/office/word/2010/wordprocessingShape">
                          <wps:wsp>
                            <wps:cNvSpPr/>
                            <wps:spPr>
                              <a:xfrm>
                                <a:off x="0" y="0"/>
                                <a:ext cx="592853" cy="592852"/>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B939D8" id="Oval 19" o:spid="_x0000_s1026" style="position:absolute;margin-left:48.2pt;margin-top:121.85pt;width:46.7pt;height:46.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" fillcolor="#7030a0" strokecolor="#1f4d78 [1604]" strokeweight="1pt">
                      <v:stroke joinstyle="miter"/>
                    </v:oval>
                  </w:pict>
                </mc:Fallback>
              </mc:AlternateContent>
            </w:r>
          </w:p>
        </w:tc>
      </w:tr>
      <w:tr w:rsidR="00813F8D" w14:paraId="2731470E" w14:textId="77777777" w:rsidTr="00813F8D">
        <w:tc>
          <w:tcPr>
            <w:tcW w:w="3116" w:type="dxa"/>
          </w:tcPr>
          <w:p w14:paraId="45F09B74" w14:textId="64655813" w:rsidR="00813F8D" w:rsidRDefault="00813F8D" w:rsidP="001554DB"/>
          <w:p w14:paraId="24AFE0B1" w14:textId="18E68F0E" w:rsidR="001D63CC" w:rsidRDefault="001D63CC" w:rsidP="001554DB"/>
          <w:p w14:paraId="149033DA" w14:textId="2DAA0DDD" w:rsidR="001D63CC" w:rsidRDefault="00E27CDD" w:rsidP="001554DB">
            <w:r>
              <w:rPr>
                <w:noProof/>
              </w:rPr>
              <mc:AlternateContent>
                <mc:Choice Requires="wps">
                  <w:drawing>
                    <wp:anchor distT="0" distB="0" distL="114300" distR="114300" simplePos="0" relativeHeight="251691008" behindDoc="0" locked="0" layoutInCell="1" allowOverlap="1" wp14:anchorId="1B19243C" wp14:editId="5FB5B2DD">
                      <wp:simplePos x="0" y="0"/>
                      <wp:positionH relativeFrom="column">
                        <wp:posOffset>300034</wp:posOffset>
                      </wp:positionH>
                      <wp:positionV relativeFrom="paragraph">
                        <wp:posOffset>42901</wp:posOffset>
                      </wp:positionV>
                      <wp:extent cx="1225550" cy="713140"/>
                      <wp:effectExtent l="0" t="0" r="19050" b="10795"/>
                      <wp:wrapNone/>
                      <wp:docPr id="29" name="Text Box 29"/>
                      <wp:cNvGraphicFramePr/>
                      <a:graphic xmlns:a="http://schemas.openxmlformats.org/drawingml/2006/main">
                        <a:graphicData uri="http://schemas.microsoft.com/office/word/2010/wordprocessingShape">
                          <wps:wsp>
                            <wps:cNvSpPr txBox="1"/>
                            <wps:spPr>
                              <a:xfrm>
                                <a:off x="0" y="0"/>
                                <a:ext cx="1225550" cy="713140"/>
                              </a:xfrm>
                              <a:prstGeom prst="rect">
                                <a:avLst/>
                              </a:prstGeom>
                              <a:solidFill>
                                <a:schemeClr val="lt1"/>
                              </a:solidFill>
                              <a:ln w="6350">
                                <a:solidFill>
                                  <a:prstClr val="black"/>
                                </a:solidFill>
                              </a:ln>
                            </wps:spPr>
                            <wps:txbx>
                              <w:txbxContent>
                                <w:p w14:paraId="47ECEB75" w14:textId="684B70E5" w:rsidR="00E27CDD" w:rsidRDefault="008E31B5" w:rsidP="00E27CDD">
                                  <w:r>
                                    <w:t>Circle</w:t>
                                  </w:r>
                                </w:p>
                                <w:p w14:paraId="6711D1AD" w14:textId="25B077B4" w:rsidR="00E27CDD" w:rsidRDefault="00E27CDD" w:rsidP="00E27CDD">
                                  <w:r>
                                    <w:t xml:space="preserve">Side = </w:t>
                                  </w:r>
                                  <w:r w:rsidR="008E31B5">
                                    <w:t>9</w:t>
                                  </w:r>
                                </w:p>
                                <w:p w14:paraId="31A5D974" w14:textId="52614748" w:rsidR="00E27CDD" w:rsidRDefault="00E27CDD" w:rsidP="00E27CDD">
                                  <w:r>
                                    <w:t xml:space="preserve">Color = </w:t>
                                  </w:r>
                                  <w:r w:rsidR="008E31B5">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243C" id="Text Box 29" o:spid="_x0000_s1029" type="#_x0000_t202" style="position:absolute;margin-left:23.6pt;margin-top:3.4pt;width:96.5pt;height:5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" fillcolor="white [3201]" strokeweight=".5pt">
                      <v:textbox>
                        <w:txbxContent>
                          <w:p w14:paraId="47ECEB75" w14:textId="684B70E5" w:rsidR="00E27CDD" w:rsidRDefault="008E31B5" w:rsidP="00E27CDD">
                            <w:r>
                              <w:t>Circle</w:t>
                            </w:r>
                          </w:p>
                          <w:p w14:paraId="6711D1AD" w14:textId="25B077B4" w:rsidR="00E27CDD" w:rsidRDefault="00E27CDD" w:rsidP="00E27CDD">
                            <w:r>
                              <w:t xml:space="preserve">Side = </w:t>
                            </w:r>
                            <w:r w:rsidR="008E31B5">
                              <w:t>9</w:t>
                            </w:r>
                          </w:p>
                          <w:p w14:paraId="31A5D974" w14:textId="52614748" w:rsidR="00E27CDD" w:rsidRDefault="00E27CDD" w:rsidP="00E27CDD">
                            <w:r>
                              <w:t xml:space="preserve">Color = </w:t>
                            </w:r>
                            <w:r w:rsidR="008E31B5">
                              <w:t>Brown</w:t>
                            </w:r>
                          </w:p>
                        </w:txbxContent>
                      </v:textbox>
                    </v:shape>
                  </w:pict>
                </mc:Fallback>
              </mc:AlternateContent>
            </w:r>
          </w:p>
          <w:p w14:paraId="2AB192AB" w14:textId="75529436" w:rsidR="001D63CC" w:rsidRDefault="001D63CC" w:rsidP="001554DB"/>
          <w:p w14:paraId="76EC678C" w14:textId="05D55F38" w:rsidR="001D63CC" w:rsidRDefault="001D63CC" w:rsidP="001554DB"/>
          <w:p w14:paraId="42BE80A5" w14:textId="33E30D25" w:rsidR="001D63CC" w:rsidRDefault="001D63CC" w:rsidP="001554DB"/>
          <w:p w14:paraId="18370B83" w14:textId="61B88007" w:rsidR="001D63CC" w:rsidRDefault="002F6B95" w:rsidP="001554DB">
            <w:r>
              <w:rPr>
                <w:noProof/>
              </w:rPr>
              <mc:AlternateContent>
                <mc:Choice Requires="wps">
                  <w:drawing>
                    <wp:anchor distT="0" distB="0" distL="114300" distR="114300" simplePos="0" relativeHeight="251679744" behindDoc="0" locked="0" layoutInCell="1" allowOverlap="1" wp14:anchorId="0DD37F34" wp14:editId="4702C113">
                      <wp:simplePos x="0" y="0"/>
                      <wp:positionH relativeFrom="column">
                        <wp:posOffset>370093</wp:posOffset>
                      </wp:positionH>
                      <wp:positionV relativeFrom="paragraph">
                        <wp:posOffset>136525</wp:posOffset>
                      </wp:positionV>
                      <wp:extent cx="1024255" cy="1024255"/>
                      <wp:effectExtent l="0" t="0" r="17145" b="17145"/>
                      <wp:wrapNone/>
                      <wp:docPr id="21" name="Oval 21"/>
                      <wp:cNvGraphicFramePr/>
                      <a:graphic xmlns:a="http://schemas.openxmlformats.org/drawingml/2006/main">
                        <a:graphicData uri="http://schemas.microsoft.com/office/word/2010/wordprocessingShape">
                          <wps:wsp>
                            <wps:cNvSpPr/>
                            <wps:spPr>
                              <a:xfrm>
                                <a:off x="0" y="0"/>
                                <a:ext cx="1024255" cy="1024255"/>
                              </a:xfrm>
                              <a:prstGeom prst="ellipse">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3977E" id="Oval 21" o:spid="_x0000_s1026" style="position:absolute;margin-left:29.15pt;margin-top:10.75pt;width:80.65pt;height:8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" fillcolor="#7f5f00 [1607]" strokecolor="#1f4d78 [1604]" strokeweight="1pt">
                      <v:stroke joinstyle="miter"/>
                    </v:oval>
                  </w:pict>
                </mc:Fallback>
              </mc:AlternateContent>
            </w:r>
          </w:p>
          <w:p w14:paraId="1EA5F7A2" w14:textId="09CC46EE" w:rsidR="001D63CC" w:rsidRDefault="001D63CC" w:rsidP="001554DB"/>
          <w:p w14:paraId="5830E7F3" w14:textId="6E8946C3" w:rsidR="001D63CC" w:rsidRDefault="001D63CC" w:rsidP="001554DB"/>
          <w:p w14:paraId="5F5D9EAE" w14:textId="0F90F643" w:rsidR="001D63CC" w:rsidRDefault="001D63CC" w:rsidP="001554DB"/>
          <w:p w14:paraId="21315842" w14:textId="6102FFED" w:rsidR="001D63CC" w:rsidRDefault="001D63CC" w:rsidP="001554DB"/>
          <w:p w14:paraId="72F760DC" w14:textId="302CF3D8" w:rsidR="001D63CC" w:rsidRDefault="001D63CC" w:rsidP="001554DB"/>
          <w:p w14:paraId="53F41244" w14:textId="63B8E226" w:rsidR="001D63CC" w:rsidRDefault="001D63CC" w:rsidP="001554DB"/>
          <w:p w14:paraId="0A2A9AF0" w14:textId="7C0BD7DD" w:rsidR="001D63CC" w:rsidRDefault="001D63CC" w:rsidP="001554DB"/>
        </w:tc>
        <w:tc>
          <w:tcPr>
            <w:tcW w:w="3117" w:type="dxa"/>
          </w:tcPr>
          <w:p w14:paraId="1F869972" w14:textId="49AD5EDE" w:rsidR="00813F8D" w:rsidRDefault="008E31B5" w:rsidP="001554DB">
            <w:r>
              <w:rPr>
                <w:noProof/>
              </w:rPr>
              <mc:AlternateContent>
                <mc:Choice Requires="wps">
                  <w:drawing>
                    <wp:anchor distT="0" distB="0" distL="114300" distR="114300" simplePos="0" relativeHeight="251684864" behindDoc="0" locked="0" layoutInCell="1" allowOverlap="1" wp14:anchorId="33790890" wp14:editId="53AFFEB1">
                      <wp:simplePos x="0" y="0"/>
                      <wp:positionH relativeFrom="column">
                        <wp:posOffset>371238</wp:posOffset>
                      </wp:positionH>
                      <wp:positionV relativeFrom="paragraph">
                        <wp:posOffset>378851</wp:posOffset>
                      </wp:positionV>
                      <wp:extent cx="1225550" cy="693043"/>
                      <wp:effectExtent l="0" t="0" r="19050" b="18415"/>
                      <wp:wrapNone/>
                      <wp:docPr id="26" name="Text Box 26"/>
                      <wp:cNvGraphicFramePr/>
                      <a:graphic xmlns:a="http://schemas.openxmlformats.org/drawingml/2006/main">
                        <a:graphicData uri="http://schemas.microsoft.com/office/word/2010/wordprocessingShape">
                          <wps:wsp>
                            <wps:cNvSpPr txBox="1"/>
                            <wps:spPr>
                              <a:xfrm>
                                <a:off x="0" y="0"/>
                                <a:ext cx="1225550" cy="693043"/>
                              </a:xfrm>
                              <a:prstGeom prst="rect">
                                <a:avLst/>
                              </a:prstGeom>
                              <a:solidFill>
                                <a:schemeClr val="lt1"/>
                              </a:solidFill>
                              <a:ln w="6350">
                                <a:solidFill>
                                  <a:prstClr val="black"/>
                                </a:solidFill>
                              </a:ln>
                            </wps:spPr>
                            <wps:txbx>
                              <w:txbxContent>
                                <w:p w14:paraId="43E308C9" w14:textId="77777777" w:rsidR="00E27CDD" w:rsidRDefault="00E27CDD" w:rsidP="00E27CDD">
                                  <w:r>
                                    <w:t>Square</w:t>
                                  </w:r>
                                </w:p>
                                <w:p w14:paraId="77D4E427" w14:textId="4AEF433C" w:rsidR="00E27CDD" w:rsidRDefault="00E27CDD" w:rsidP="00E27CDD">
                                  <w:r>
                                    <w:t xml:space="preserve">Side = </w:t>
                                  </w:r>
                                  <w:r w:rsidR="008800AE">
                                    <w:t>12</w:t>
                                  </w:r>
                                </w:p>
                                <w:p w14:paraId="3D41A3E7" w14:textId="51583CD6" w:rsidR="00E27CDD" w:rsidRDefault="00E27CDD" w:rsidP="00E27CDD">
                                  <w:r>
                                    <w:t xml:space="preserve">Color = </w:t>
                                  </w:r>
                                  <w:r w:rsidR="008800AE">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0890" id="Text Box 26" o:spid="_x0000_s1030" type="#_x0000_t202" style="position:absolute;margin-left:29.25pt;margin-top:29.85pt;width:96.5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" fillcolor="white [3201]" strokeweight=".5pt">
                      <v:textbox>
                        <w:txbxContent>
                          <w:p w14:paraId="43E308C9" w14:textId="77777777" w:rsidR="00E27CDD" w:rsidRDefault="00E27CDD" w:rsidP="00E27CDD">
                            <w:r>
                              <w:t>Square</w:t>
                            </w:r>
                          </w:p>
                          <w:p w14:paraId="77D4E427" w14:textId="4AEF433C" w:rsidR="00E27CDD" w:rsidRDefault="00E27CDD" w:rsidP="00E27CDD">
                            <w:r>
                              <w:t xml:space="preserve">Side = </w:t>
                            </w:r>
                            <w:r w:rsidR="008800AE">
                              <w:t>12</w:t>
                            </w:r>
                          </w:p>
                          <w:p w14:paraId="3D41A3E7" w14:textId="51583CD6" w:rsidR="00E27CDD" w:rsidRDefault="00E27CDD" w:rsidP="00E27CDD">
                            <w:r>
                              <w:t xml:space="preserve">Color = </w:t>
                            </w:r>
                            <w:r w:rsidR="008800AE">
                              <w:t>Yellow</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6966B6A" wp14:editId="4FB5C28E">
                      <wp:simplePos x="0" y="0"/>
                      <wp:positionH relativeFrom="column">
                        <wp:posOffset>370840</wp:posOffset>
                      </wp:positionH>
                      <wp:positionV relativeFrom="paragraph">
                        <wp:posOffset>1234963</wp:posOffset>
                      </wp:positionV>
                      <wp:extent cx="1115060" cy="1085215"/>
                      <wp:effectExtent l="0" t="0" r="15240" b="6985"/>
                      <wp:wrapNone/>
                      <wp:docPr id="16" name="Rectangle 16"/>
                      <wp:cNvGraphicFramePr/>
                      <a:graphic xmlns:a="http://schemas.openxmlformats.org/drawingml/2006/main">
                        <a:graphicData uri="http://schemas.microsoft.com/office/word/2010/wordprocessingShape">
                          <wps:wsp>
                            <wps:cNvSpPr/>
                            <wps:spPr>
                              <a:xfrm>
                                <a:off x="0" y="0"/>
                                <a:ext cx="1115060" cy="108521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C4115" id="Rectangle 16" o:spid="_x0000_s1026" style="position:absolute;margin-left:29.2pt;margin-top:97.25pt;width:87.8pt;height:8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" fillcolor="#ffd966 [1943]" strokecolor="#1f4d78 [1604]" strokeweight="1pt"/>
                  </w:pict>
                </mc:Fallback>
              </mc:AlternateContent>
            </w:r>
          </w:p>
        </w:tc>
        <w:tc>
          <w:tcPr>
            <w:tcW w:w="3117" w:type="dxa"/>
          </w:tcPr>
          <w:p w14:paraId="09B95CFF" w14:textId="25B7ED8B" w:rsidR="00813F8D" w:rsidRDefault="008800AE" w:rsidP="001554DB">
            <w:r>
              <w:rPr>
                <w:noProof/>
              </w:rPr>
              <mc:AlternateContent>
                <mc:Choice Requires="wps">
                  <w:drawing>
                    <wp:anchor distT="0" distB="0" distL="114300" distR="114300" simplePos="0" relativeHeight="251681792" behindDoc="0" locked="0" layoutInCell="1" allowOverlap="1" wp14:anchorId="30BF3E2F" wp14:editId="0AF59476">
                      <wp:simplePos x="0" y="0"/>
                      <wp:positionH relativeFrom="column">
                        <wp:posOffset>481965</wp:posOffset>
                      </wp:positionH>
                      <wp:positionV relativeFrom="paragraph">
                        <wp:posOffset>1281953</wp:posOffset>
                      </wp:positionV>
                      <wp:extent cx="883920" cy="1185168"/>
                      <wp:effectExtent l="0" t="0" r="17780" b="8890"/>
                      <wp:wrapNone/>
                      <wp:docPr id="23" name="Rectangle 23"/>
                      <wp:cNvGraphicFramePr/>
                      <a:graphic xmlns:a="http://schemas.openxmlformats.org/drawingml/2006/main">
                        <a:graphicData uri="http://schemas.microsoft.com/office/word/2010/wordprocessingShape">
                          <wps:wsp>
                            <wps:cNvSpPr/>
                            <wps:spPr>
                              <a:xfrm>
                                <a:off x="0" y="0"/>
                                <a:ext cx="883920" cy="1185168"/>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797E" id="Rectangle 23" o:spid="_x0000_s1026" style="position:absolute;margin-left:37.95pt;margin-top:100.95pt;width:69.6pt;height:9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" fillcolor="#c00000"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37701C04" wp14:editId="1C20A9F7">
                      <wp:simplePos x="0" y="0"/>
                      <wp:positionH relativeFrom="column">
                        <wp:posOffset>331275</wp:posOffset>
                      </wp:positionH>
                      <wp:positionV relativeFrom="paragraph">
                        <wp:posOffset>298464</wp:posOffset>
                      </wp:positionV>
                      <wp:extent cx="1225550" cy="91440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1225550" cy="914400"/>
                              </a:xfrm>
                              <a:prstGeom prst="rect">
                                <a:avLst/>
                              </a:prstGeom>
                              <a:solidFill>
                                <a:schemeClr val="lt1"/>
                              </a:solidFill>
                              <a:ln w="6350">
                                <a:solidFill>
                                  <a:prstClr val="black"/>
                                </a:solidFill>
                              </a:ln>
                            </wps:spPr>
                            <wps:txbx>
                              <w:txbxContent>
                                <w:p w14:paraId="6FE2977F" w14:textId="7A57848C" w:rsidR="00E27CDD" w:rsidRDefault="008800AE" w:rsidP="00E27CDD">
                                  <w:r>
                                    <w:t>Rectangle</w:t>
                                  </w:r>
                                </w:p>
                                <w:p w14:paraId="62DAD686" w14:textId="4A4B6664" w:rsidR="00E27CDD" w:rsidRDefault="008800AE" w:rsidP="00E27CDD">
                                  <w:r>
                                    <w:t>Length</w:t>
                                  </w:r>
                                  <w:r w:rsidR="00E27CDD">
                                    <w:t xml:space="preserve"> = </w:t>
                                  </w:r>
                                  <w:r>
                                    <w:t>8, Width = 12</w:t>
                                  </w:r>
                                </w:p>
                                <w:p w14:paraId="0064C865" w14:textId="77777777" w:rsidR="00E27CDD" w:rsidRDefault="00E27CDD" w:rsidP="00E27CDD">
                                  <w:r>
                                    <w:t>Color =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1C04" id="Text Box 30" o:spid="_x0000_s1031" type="#_x0000_t202" style="position:absolute;margin-left:26.1pt;margin-top:23.5pt;width:96.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" fillcolor="white [3201]" strokeweight=".5pt">
                      <v:textbox>
                        <w:txbxContent>
                          <w:p w14:paraId="6FE2977F" w14:textId="7A57848C" w:rsidR="00E27CDD" w:rsidRDefault="008800AE" w:rsidP="00E27CDD">
                            <w:r>
                              <w:t>Rectangle</w:t>
                            </w:r>
                          </w:p>
                          <w:p w14:paraId="62DAD686" w14:textId="4A4B6664" w:rsidR="00E27CDD" w:rsidRDefault="008800AE" w:rsidP="00E27CDD">
                            <w:r>
                              <w:t>Length</w:t>
                            </w:r>
                            <w:r w:rsidR="00E27CDD">
                              <w:t xml:space="preserve"> = </w:t>
                            </w:r>
                            <w:r>
                              <w:t>8, Width = 12</w:t>
                            </w:r>
                          </w:p>
                          <w:p w14:paraId="0064C865" w14:textId="77777777" w:rsidR="00E27CDD" w:rsidRDefault="00E27CDD" w:rsidP="00E27CDD">
                            <w:r>
                              <w:t>Color = red</w:t>
                            </w:r>
                          </w:p>
                        </w:txbxContent>
                      </v:textbox>
                    </v:shape>
                  </w:pict>
                </mc:Fallback>
              </mc:AlternateContent>
            </w:r>
          </w:p>
        </w:tc>
      </w:tr>
    </w:tbl>
    <w:p w14:paraId="3D359999" w14:textId="3BE95392" w:rsidR="001554DB" w:rsidRDefault="001554DB" w:rsidP="001554DB"/>
    <w:p w14:paraId="7948C9E6" w14:textId="4C243FBA" w:rsidR="00813F8D" w:rsidRDefault="00813F8D" w:rsidP="001554DB"/>
    <w:p w14:paraId="70A91DBE" w14:textId="08827755" w:rsidR="00813F8D" w:rsidRDefault="00813F8D" w:rsidP="001554DB"/>
    <w:p w14:paraId="0B54F394" w14:textId="0E9DB47B" w:rsidR="001554DB" w:rsidRDefault="001554DB" w:rsidP="001554DB"/>
    <w:p w14:paraId="3C870505" w14:textId="0D4D51AB" w:rsidR="00725B57" w:rsidRPr="007444EB" w:rsidRDefault="00725B57" w:rsidP="00725B57">
      <w:pPr>
        <w:shd w:val="clear" w:color="auto" w:fill="FFFFFF"/>
        <w:rPr>
          <w:b/>
          <w:bCs/>
          <w:color w:val="ED7D31" w:themeColor="accent2"/>
          <w:sz w:val="40"/>
          <w:szCs w:val="40"/>
        </w:rPr>
      </w:pPr>
      <w:r w:rsidRPr="007444EB">
        <w:rPr>
          <w:rStyle w:val="Emphasis"/>
          <w:b/>
          <w:bCs/>
          <w:i w:val="0"/>
          <w:iCs w:val="0"/>
          <w:color w:val="ED7D31" w:themeColor="accent2"/>
          <w:sz w:val="40"/>
          <w:szCs w:val="40"/>
        </w:rPr>
        <w:t>Problem</w:t>
      </w:r>
      <w:r>
        <w:rPr>
          <w:rStyle w:val="Emphasis"/>
          <w:b/>
          <w:bCs/>
          <w:i w:val="0"/>
          <w:iCs w:val="0"/>
          <w:color w:val="ED7D31" w:themeColor="accent2"/>
          <w:sz w:val="40"/>
          <w:szCs w:val="40"/>
        </w:rPr>
        <w:t>4</w:t>
      </w:r>
      <w:r w:rsidRPr="007444EB">
        <w:rPr>
          <w:rStyle w:val="Emphasis"/>
          <w:b/>
          <w:bCs/>
          <w:i w:val="0"/>
          <w:iCs w:val="0"/>
          <w:color w:val="ED7D31" w:themeColor="accent2"/>
          <w:sz w:val="40"/>
          <w:szCs w:val="40"/>
        </w:rPr>
        <w:t>:</w:t>
      </w:r>
    </w:p>
    <w:p w14:paraId="22D85C59" w14:textId="5FA1EFE5" w:rsidR="00725B57" w:rsidRPr="00725B57" w:rsidRDefault="00725B57" w:rsidP="00725B57">
      <w:pPr>
        <w:pStyle w:val="ListParagraph"/>
        <w:numPr>
          <w:ilvl w:val="0"/>
          <w:numId w:val="33"/>
        </w:numPr>
      </w:pPr>
      <w:r w:rsidRPr="00725B57">
        <w:t>Solve the same problem 3 using Inheritance and Polymorphism.</w:t>
      </w:r>
      <w:r>
        <w:t xml:space="preserve"> In your solution explain how you have used Polymorphism and how your solution is different from Problem3.</w:t>
      </w:r>
    </w:p>
    <w:p w14:paraId="6420A5F5" w14:textId="2792F7FE" w:rsidR="00C500E7" w:rsidRDefault="00C500E7" w:rsidP="001554DB"/>
    <w:p w14:paraId="6B9D8F65" w14:textId="77777777" w:rsidR="00333159" w:rsidRDefault="00333159" w:rsidP="00333159">
      <w:pPr>
        <w:shd w:val="clear" w:color="auto" w:fill="FFFFFF"/>
        <w:rPr>
          <w:rStyle w:val="Emphasis"/>
          <w:b/>
          <w:bCs/>
          <w:i w:val="0"/>
          <w:iCs w:val="0"/>
          <w:color w:val="ED7D31" w:themeColor="accent2"/>
          <w:sz w:val="40"/>
          <w:szCs w:val="40"/>
        </w:rPr>
      </w:pPr>
    </w:p>
    <w:p w14:paraId="2193DCC5" w14:textId="77777777" w:rsidR="00333159" w:rsidRDefault="00333159" w:rsidP="00333159">
      <w:pPr>
        <w:shd w:val="clear" w:color="auto" w:fill="FFFFFF"/>
        <w:rPr>
          <w:rStyle w:val="Emphasis"/>
          <w:b/>
          <w:bCs/>
          <w:i w:val="0"/>
          <w:iCs w:val="0"/>
          <w:color w:val="ED7D31" w:themeColor="accent2"/>
          <w:sz w:val="40"/>
          <w:szCs w:val="40"/>
        </w:rPr>
      </w:pPr>
    </w:p>
    <w:p w14:paraId="672AB9C8" w14:textId="6CF0D408" w:rsidR="00333159" w:rsidRPr="007444EB" w:rsidRDefault="00333159" w:rsidP="00333159">
      <w:pPr>
        <w:shd w:val="clear" w:color="auto" w:fill="FFFFFF"/>
        <w:rPr>
          <w:b/>
          <w:bCs/>
          <w:color w:val="ED7D31" w:themeColor="accent2"/>
          <w:sz w:val="40"/>
          <w:szCs w:val="40"/>
        </w:rPr>
      </w:pPr>
      <w:r w:rsidRPr="007444EB">
        <w:rPr>
          <w:rStyle w:val="Emphasis"/>
          <w:b/>
          <w:bCs/>
          <w:i w:val="0"/>
          <w:iCs w:val="0"/>
          <w:color w:val="ED7D31" w:themeColor="accent2"/>
          <w:sz w:val="40"/>
          <w:szCs w:val="40"/>
        </w:rPr>
        <w:lastRenderedPageBreak/>
        <w:t>Problem</w:t>
      </w:r>
      <w:r>
        <w:rPr>
          <w:rStyle w:val="Emphasis"/>
          <w:b/>
          <w:bCs/>
          <w:i w:val="0"/>
          <w:iCs w:val="0"/>
          <w:color w:val="ED7D31" w:themeColor="accent2"/>
          <w:sz w:val="40"/>
          <w:szCs w:val="40"/>
        </w:rPr>
        <w:t>5</w:t>
      </w:r>
      <w:r w:rsidRPr="007444EB">
        <w:rPr>
          <w:rStyle w:val="Emphasis"/>
          <w:b/>
          <w:bCs/>
          <w:i w:val="0"/>
          <w:iCs w:val="0"/>
          <w:color w:val="ED7D31" w:themeColor="accent2"/>
          <w:sz w:val="40"/>
          <w:szCs w:val="40"/>
        </w:rPr>
        <w:t>:</w:t>
      </w:r>
    </w:p>
    <w:p w14:paraId="3FB1B449" w14:textId="50F78661" w:rsidR="00CB3C17" w:rsidRDefault="00281590" w:rsidP="00CB3C17">
      <w:r>
        <w:t xml:space="preserve">Design and develop a class that model a multiple-choice question. The question could have 4 or more choices. Out of the choices there are 1 or more correct answers. </w:t>
      </w:r>
    </w:p>
    <w:p w14:paraId="42EB2442" w14:textId="0EB50194" w:rsidR="00281590" w:rsidRDefault="00281590" w:rsidP="00281590">
      <w:pPr>
        <w:pStyle w:val="ListParagraph"/>
        <w:numPr>
          <w:ilvl w:val="0"/>
          <w:numId w:val="33"/>
        </w:numPr>
      </w:pPr>
      <w:r>
        <w:t xml:space="preserve">Design and develop a class that represents the above multiple-choice question. </w:t>
      </w:r>
    </w:p>
    <w:p w14:paraId="510A3613" w14:textId="38ED8CF7" w:rsidR="00281590" w:rsidRDefault="00281590" w:rsidP="00281590">
      <w:pPr>
        <w:pStyle w:val="ListParagraph"/>
        <w:numPr>
          <w:ilvl w:val="0"/>
          <w:numId w:val="33"/>
        </w:numPr>
      </w:pPr>
      <w:r>
        <w:t>Design and develop an instance method which receives a list of numbers, which represents the selected answers by the student and returns how many selected answers are correct and how many of them are wrong.</w:t>
      </w:r>
    </w:p>
    <w:p w14:paraId="308320FD" w14:textId="77777777" w:rsidR="007444EB" w:rsidRDefault="007444EB" w:rsidP="00CB3C17"/>
    <w:p w14:paraId="5FB9CBFB" w14:textId="77777777" w:rsidR="004C0644" w:rsidRDefault="004C0644" w:rsidP="0000292A">
      <w:pPr>
        <w:jc w:val="center"/>
        <w:rPr>
          <w:rFonts w:ascii="Arial" w:hAnsi="Arial" w:cs="Arial"/>
          <w:b/>
          <w:bCs/>
          <w:sz w:val="22"/>
        </w:rPr>
      </w:pPr>
    </w:p>
    <w:p w14:paraId="043BEC5A" w14:textId="1A84478E"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3"/>
      <w:footerReference w:type="default" r:id="rId14"/>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ED978" w14:textId="77777777" w:rsidR="00665A7F" w:rsidRDefault="00665A7F" w:rsidP="00E46779">
      <w:r>
        <w:separator/>
      </w:r>
    </w:p>
  </w:endnote>
  <w:endnote w:type="continuationSeparator" w:id="0">
    <w:p w14:paraId="70C49FB1" w14:textId="77777777" w:rsidR="00665A7F" w:rsidRDefault="00665A7F"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D6CD" w14:textId="110D6E75" w:rsidR="001424BF" w:rsidRPr="001424BF" w:rsidRDefault="001424BF" w:rsidP="001424BF">
    <w:pPr>
      <w:pStyle w:val="Footer"/>
      <w:jc w:val="center"/>
      <w:rPr>
        <w:rFonts w:ascii="Andalus" w:hAnsi="Andalus"/>
        <w:sz w:val="22"/>
      </w:rPr>
    </w:pPr>
    <w:r w:rsidRPr="001424BF">
      <w:rPr>
        <w:rFonts w:ascii="Andalus" w:hAnsi="Andalus"/>
        <w:noProof/>
        <w:sz w:val="22"/>
        <w:lang w:eastAsia="en-US"/>
      </w:rPr>
      <w:t>438 Terminal Ave, Vancouver, BC V6A 0C1</w:t>
    </w:r>
    <w:r w:rsidR="003250C0" w:rsidRPr="00685397">
      <w:rPr>
        <w:rFonts w:ascii="Andalus" w:hAnsi="Andalus"/>
        <w:sz w:val="22"/>
      </w:rPr>
      <w:t xml:space="preserve"> </w:t>
    </w:r>
    <w:r w:rsidR="003250C0">
      <w:rPr>
        <w:rFonts w:ascii="Andalus" w:hAnsi="Andalus"/>
        <w:sz w:val="22"/>
      </w:rPr>
      <w:t xml:space="preserve"> </w:t>
    </w:r>
    <w:r w:rsidR="003250C0">
      <w:rPr>
        <w:rFonts w:ascii="Andalus" w:hAnsi="Andalus"/>
        <w:sz w:val="22"/>
      </w:rPr>
      <w:br/>
    </w:r>
    <w:r w:rsidRPr="001424BF">
      <w:t>https://www.columbiacollege.ca/</w:t>
    </w:r>
  </w:p>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AA37" w14:textId="77777777" w:rsidR="00665A7F" w:rsidRDefault="00665A7F" w:rsidP="00E46779">
      <w:r>
        <w:separator/>
      </w:r>
    </w:p>
  </w:footnote>
  <w:footnote w:type="continuationSeparator" w:id="0">
    <w:p w14:paraId="098688CC" w14:textId="77777777" w:rsidR="00665A7F" w:rsidRDefault="00665A7F"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3250C0" w:rsidRPr="00471E98" w:rsidRDefault="001424BF" w:rsidP="009153C1">
    <w:pPr>
      <w:pStyle w:val="Header"/>
      <w:pBdr>
        <w:bottom w:val="none" w:sz="0" w:space="0" w:color="auto"/>
      </w:pBdr>
    </w:pPr>
    <w:r>
      <w:rPr>
        <w:noProof/>
      </w:rPr>
      <w:drawing>
        <wp:inline distT="0" distB="0" distL="0" distR="0" wp14:anchorId="1EB6E56B" wp14:editId="3879485E">
          <wp:extent cx="3670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1504B28C"/>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37"/>
    <w:multiLevelType w:val="hybridMultilevel"/>
    <w:tmpl w:val="2C5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3FD4"/>
    <w:multiLevelType w:val="hybridMultilevel"/>
    <w:tmpl w:val="BF084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48161">
    <w:abstractNumId w:val="20"/>
  </w:num>
  <w:num w:numId="2" w16cid:durableId="213080714">
    <w:abstractNumId w:val="21"/>
  </w:num>
  <w:num w:numId="3" w16cid:durableId="1579360832">
    <w:abstractNumId w:val="25"/>
  </w:num>
  <w:num w:numId="4" w16cid:durableId="447627455">
    <w:abstractNumId w:val="15"/>
  </w:num>
  <w:num w:numId="5" w16cid:durableId="123038978">
    <w:abstractNumId w:val="0"/>
  </w:num>
  <w:num w:numId="6" w16cid:durableId="1750151379">
    <w:abstractNumId w:val="37"/>
  </w:num>
  <w:num w:numId="7" w16cid:durableId="995452208">
    <w:abstractNumId w:val="5"/>
  </w:num>
  <w:num w:numId="8" w16cid:durableId="920411827">
    <w:abstractNumId w:val="1"/>
  </w:num>
  <w:num w:numId="9" w16cid:durableId="2120833521">
    <w:abstractNumId w:val="38"/>
  </w:num>
  <w:num w:numId="10" w16cid:durableId="869680249">
    <w:abstractNumId w:val="24"/>
  </w:num>
  <w:num w:numId="11" w16cid:durableId="1051929466">
    <w:abstractNumId w:val="35"/>
  </w:num>
  <w:num w:numId="12" w16cid:durableId="713693951">
    <w:abstractNumId w:val="11"/>
  </w:num>
  <w:num w:numId="13" w16cid:durableId="539318624">
    <w:abstractNumId w:val="22"/>
  </w:num>
  <w:num w:numId="14" w16cid:durableId="1846163660">
    <w:abstractNumId w:val="30"/>
  </w:num>
  <w:num w:numId="15" w16cid:durableId="1766920460">
    <w:abstractNumId w:val="39"/>
  </w:num>
  <w:num w:numId="16" w16cid:durableId="1686521129">
    <w:abstractNumId w:val="26"/>
  </w:num>
  <w:num w:numId="17" w16cid:durableId="1233269903">
    <w:abstractNumId w:val="8"/>
  </w:num>
  <w:num w:numId="18" w16cid:durableId="136338302">
    <w:abstractNumId w:val="17"/>
  </w:num>
  <w:num w:numId="19" w16cid:durableId="265817181">
    <w:abstractNumId w:val="9"/>
  </w:num>
  <w:num w:numId="20" w16cid:durableId="486939100">
    <w:abstractNumId w:val="23"/>
  </w:num>
  <w:num w:numId="21" w16cid:durableId="627979137">
    <w:abstractNumId w:val="27"/>
  </w:num>
  <w:num w:numId="22" w16cid:durableId="67071518">
    <w:abstractNumId w:val="7"/>
  </w:num>
  <w:num w:numId="23" w16cid:durableId="1550532678">
    <w:abstractNumId w:val="6"/>
  </w:num>
  <w:num w:numId="24" w16cid:durableId="1169715414">
    <w:abstractNumId w:val="4"/>
  </w:num>
  <w:num w:numId="25" w16cid:durableId="757288022">
    <w:abstractNumId w:val="29"/>
  </w:num>
  <w:num w:numId="26" w16cid:durableId="2095855088">
    <w:abstractNumId w:val="33"/>
  </w:num>
  <w:num w:numId="27" w16cid:durableId="1659141906">
    <w:abstractNumId w:val="13"/>
  </w:num>
  <w:num w:numId="28" w16cid:durableId="1902524463">
    <w:abstractNumId w:val="16"/>
  </w:num>
  <w:num w:numId="29" w16cid:durableId="365328938">
    <w:abstractNumId w:val="10"/>
  </w:num>
  <w:num w:numId="30" w16cid:durableId="1583949310">
    <w:abstractNumId w:val="14"/>
  </w:num>
  <w:num w:numId="31" w16cid:durableId="1539467481">
    <w:abstractNumId w:val="12"/>
  </w:num>
  <w:num w:numId="32" w16cid:durableId="1866365759">
    <w:abstractNumId w:val="28"/>
  </w:num>
  <w:num w:numId="33" w16cid:durableId="348487325">
    <w:abstractNumId w:val="3"/>
  </w:num>
  <w:num w:numId="34" w16cid:durableId="941230660">
    <w:abstractNumId w:val="36"/>
  </w:num>
  <w:num w:numId="35" w16cid:durableId="1251156325">
    <w:abstractNumId w:val="32"/>
  </w:num>
  <w:num w:numId="36" w16cid:durableId="799762692">
    <w:abstractNumId w:val="19"/>
  </w:num>
  <w:num w:numId="37" w16cid:durableId="812647314">
    <w:abstractNumId w:val="2"/>
  </w:num>
  <w:num w:numId="38" w16cid:durableId="1277981959">
    <w:abstractNumId w:val="31"/>
  </w:num>
  <w:num w:numId="39" w16cid:durableId="95492545">
    <w:abstractNumId w:val="18"/>
  </w:num>
  <w:num w:numId="40" w16cid:durableId="49349380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3ED1"/>
    <w:rsid w:val="00015036"/>
    <w:rsid w:val="0003155B"/>
    <w:rsid w:val="00036C40"/>
    <w:rsid w:val="000427A5"/>
    <w:rsid w:val="00046F70"/>
    <w:rsid w:val="00051C00"/>
    <w:rsid w:val="00051E53"/>
    <w:rsid w:val="000658FD"/>
    <w:rsid w:val="00072064"/>
    <w:rsid w:val="00081A02"/>
    <w:rsid w:val="000A0056"/>
    <w:rsid w:val="000A55FF"/>
    <w:rsid w:val="000B0716"/>
    <w:rsid w:val="000B0924"/>
    <w:rsid w:val="000B0E43"/>
    <w:rsid w:val="000B16BA"/>
    <w:rsid w:val="000B462E"/>
    <w:rsid w:val="000C6A83"/>
    <w:rsid w:val="000D01F5"/>
    <w:rsid w:val="000D2A28"/>
    <w:rsid w:val="000D5AAE"/>
    <w:rsid w:val="000E45BC"/>
    <w:rsid w:val="000F0CB7"/>
    <w:rsid w:val="000F784F"/>
    <w:rsid w:val="000F791A"/>
    <w:rsid w:val="001040C4"/>
    <w:rsid w:val="00105470"/>
    <w:rsid w:val="00113C75"/>
    <w:rsid w:val="00123260"/>
    <w:rsid w:val="00134CA0"/>
    <w:rsid w:val="001424BF"/>
    <w:rsid w:val="001430FE"/>
    <w:rsid w:val="001433B2"/>
    <w:rsid w:val="001464F1"/>
    <w:rsid w:val="00150D2B"/>
    <w:rsid w:val="00152CD9"/>
    <w:rsid w:val="00152E38"/>
    <w:rsid w:val="001554DB"/>
    <w:rsid w:val="00160668"/>
    <w:rsid w:val="0017123A"/>
    <w:rsid w:val="00177A06"/>
    <w:rsid w:val="00181142"/>
    <w:rsid w:val="00184732"/>
    <w:rsid w:val="00184D1C"/>
    <w:rsid w:val="00185B0E"/>
    <w:rsid w:val="001A33C1"/>
    <w:rsid w:val="001A53A2"/>
    <w:rsid w:val="001C3C11"/>
    <w:rsid w:val="001D63CC"/>
    <w:rsid w:val="001E5E27"/>
    <w:rsid w:val="001E5FE5"/>
    <w:rsid w:val="001E7329"/>
    <w:rsid w:val="001E7572"/>
    <w:rsid w:val="002050A9"/>
    <w:rsid w:val="00253014"/>
    <w:rsid w:val="00256E5E"/>
    <w:rsid w:val="002611D9"/>
    <w:rsid w:val="00281590"/>
    <w:rsid w:val="00291A9C"/>
    <w:rsid w:val="00293BD7"/>
    <w:rsid w:val="002B080E"/>
    <w:rsid w:val="002B2959"/>
    <w:rsid w:val="002B5547"/>
    <w:rsid w:val="002B7F60"/>
    <w:rsid w:val="002F4F29"/>
    <w:rsid w:val="002F6B95"/>
    <w:rsid w:val="00300A14"/>
    <w:rsid w:val="00304B8A"/>
    <w:rsid w:val="00310D34"/>
    <w:rsid w:val="003250C0"/>
    <w:rsid w:val="00333159"/>
    <w:rsid w:val="0033630C"/>
    <w:rsid w:val="003410B9"/>
    <w:rsid w:val="00351C15"/>
    <w:rsid w:val="0035208B"/>
    <w:rsid w:val="00352A37"/>
    <w:rsid w:val="00373DB7"/>
    <w:rsid w:val="0038657D"/>
    <w:rsid w:val="003D1F72"/>
    <w:rsid w:val="003D619A"/>
    <w:rsid w:val="003E1221"/>
    <w:rsid w:val="003E2545"/>
    <w:rsid w:val="003E7943"/>
    <w:rsid w:val="003F5633"/>
    <w:rsid w:val="00410CB9"/>
    <w:rsid w:val="004130B3"/>
    <w:rsid w:val="00423FC6"/>
    <w:rsid w:val="00442134"/>
    <w:rsid w:val="00472E57"/>
    <w:rsid w:val="0048740B"/>
    <w:rsid w:val="00496B12"/>
    <w:rsid w:val="004A6E1B"/>
    <w:rsid w:val="004C0644"/>
    <w:rsid w:val="004C1942"/>
    <w:rsid w:val="004C37B7"/>
    <w:rsid w:val="004C73AD"/>
    <w:rsid w:val="004D25D8"/>
    <w:rsid w:val="004E622A"/>
    <w:rsid w:val="00501E69"/>
    <w:rsid w:val="00504DDC"/>
    <w:rsid w:val="00521DF4"/>
    <w:rsid w:val="00523ECA"/>
    <w:rsid w:val="00530427"/>
    <w:rsid w:val="005355D6"/>
    <w:rsid w:val="00540B21"/>
    <w:rsid w:val="005513C1"/>
    <w:rsid w:val="0055698E"/>
    <w:rsid w:val="00564C1F"/>
    <w:rsid w:val="0056650E"/>
    <w:rsid w:val="00567F21"/>
    <w:rsid w:val="005814EA"/>
    <w:rsid w:val="005816F7"/>
    <w:rsid w:val="00590AEA"/>
    <w:rsid w:val="005C205E"/>
    <w:rsid w:val="00601536"/>
    <w:rsid w:val="00624070"/>
    <w:rsid w:val="00631BA2"/>
    <w:rsid w:val="00650BD8"/>
    <w:rsid w:val="00656989"/>
    <w:rsid w:val="00657E97"/>
    <w:rsid w:val="00665A7F"/>
    <w:rsid w:val="006713A8"/>
    <w:rsid w:val="00677872"/>
    <w:rsid w:val="00684712"/>
    <w:rsid w:val="00695201"/>
    <w:rsid w:val="006D3A14"/>
    <w:rsid w:val="006D62BF"/>
    <w:rsid w:val="006E626E"/>
    <w:rsid w:val="00715D0F"/>
    <w:rsid w:val="00725B57"/>
    <w:rsid w:val="007339CB"/>
    <w:rsid w:val="0074127C"/>
    <w:rsid w:val="007441B0"/>
    <w:rsid w:val="007444EB"/>
    <w:rsid w:val="00755F8F"/>
    <w:rsid w:val="007607D6"/>
    <w:rsid w:val="00760C74"/>
    <w:rsid w:val="0078418F"/>
    <w:rsid w:val="007A28BF"/>
    <w:rsid w:val="007A6660"/>
    <w:rsid w:val="007A71FF"/>
    <w:rsid w:val="007B1601"/>
    <w:rsid w:val="007B5ECC"/>
    <w:rsid w:val="007D564E"/>
    <w:rsid w:val="008006A7"/>
    <w:rsid w:val="00806CE6"/>
    <w:rsid w:val="00813F8D"/>
    <w:rsid w:val="008160ED"/>
    <w:rsid w:val="0083627D"/>
    <w:rsid w:val="00841111"/>
    <w:rsid w:val="00851DBD"/>
    <w:rsid w:val="008608D5"/>
    <w:rsid w:val="008800AE"/>
    <w:rsid w:val="00892042"/>
    <w:rsid w:val="008B0B05"/>
    <w:rsid w:val="008B695F"/>
    <w:rsid w:val="008C0A20"/>
    <w:rsid w:val="008D1947"/>
    <w:rsid w:val="008D6AE7"/>
    <w:rsid w:val="008E31B5"/>
    <w:rsid w:val="008E449A"/>
    <w:rsid w:val="009041BC"/>
    <w:rsid w:val="009074F1"/>
    <w:rsid w:val="009153C1"/>
    <w:rsid w:val="00915A9C"/>
    <w:rsid w:val="00917227"/>
    <w:rsid w:val="009306EB"/>
    <w:rsid w:val="00940335"/>
    <w:rsid w:val="00944C0D"/>
    <w:rsid w:val="00951B35"/>
    <w:rsid w:val="00952843"/>
    <w:rsid w:val="00962865"/>
    <w:rsid w:val="00962BB9"/>
    <w:rsid w:val="009974E3"/>
    <w:rsid w:val="009C43E8"/>
    <w:rsid w:val="009E0759"/>
    <w:rsid w:val="00A00911"/>
    <w:rsid w:val="00A06FBC"/>
    <w:rsid w:val="00A11F68"/>
    <w:rsid w:val="00A12C5B"/>
    <w:rsid w:val="00A35570"/>
    <w:rsid w:val="00A3584E"/>
    <w:rsid w:val="00A3641B"/>
    <w:rsid w:val="00A42437"/>
    <w:rsid w:val="00A43B8C"/>
    <w:rsid w:val="00A4688E"/>
    <w:rsid w:val="00A609B0"/>
    <w:rsid w:val="00A710DF"/>
    <w:rsid w:val="00A831F0"/>
    <w:rsid w:val="00A85742"/>
    <w:rsid w:val="00A90FDA"/>
    <w:rsid w:val="00AA24D4"/>
    <w:rsid w:val="00AA70F3"/>
    <w:rsid w:val="00AD1216"/>
    <w:rsid w:val="00B01B27"/>
    <w:rsid w:val="00B01FBA"/>
    <w:rsid w:val="00B03C69"/>
    <w:rsid w:val="00B13912"/>
    <w:rsid w:val="00B13C83"/>
    <w:rsid w:val="00B23EDE"/>
    <w:rsid w:val="00B2697A"/>
    <w:rsid w:val="00B26CC2"/>
    <w:rsid w:val="00B468D3"/>
    <w:rsid w:val="00B52955"/>
    <w:rsid w:val="00B5426E"/>
    <w:rsid w:val="00B56221"/>
    <w:rsid w:val="00B73BE6"/>
    <w:rsid w:val="00B92B26"/>
    <w:rsid w:val="00B96E1D"/>
    <w:rsid w:val="00BB64E4"/>
    <w:rsid w:val="00BC205F"/>
    <w:rsid w:val="00BC3F75"/>
    <w:rsid w:val="00BC58B2"/>
    <w:rsid w:val="00BD08C6"/>
    <w:rsid w:val="00BE0C9A"/>
    <w:rsid w:val="00BE5F7F"/>
    <w:rsid w:val="00BF075A"/>
    <w:rsid w:val="00C0273B"/>
    <w:rsid w:val="00C04033"/>
    <w:rsid w:val="00C22A9D"/>
    <w:rsid w:val="00C500E7"/>
    <w:rsid w:val="00C50416"/>
    <w:rsid w:val="00C5252E"/>
    <w:rsid w:val="00C54183"/>
    <w:rsid w:val="00C75946"/>
    <w:rsid w:val="00C90D2F"/>
    <w:rsid w:val="00C96DD4"/>
    <w:rsid w:val="00CB1865"/>
    <w:rsid w:val="00CB3C17"/>
    <w:rsid w:val="00CC5E78"/>
    <w:rsid w:val="00CE1012"/>
    <w:rsid w:val="00CE401F"/>
    <w:rsid w:val="00D030CF"/>
    <w:rsid w:val="00D05590"/>
    <w:rsid w:val="00D24C73"/>
    <w:rsid w:val="00D348BE"/>
    <w:rsid w:val="00D36637"/>
    <w:rsid w:val="00D40A36"/>
    <w:rsid w:val="00D434E8"/>
    <w:rsid w:val="00D44346"/>
    <w:rsid w:val="00D52662"/>
    <w:rsid w:val="00D6443B"/>
    <w:rsid w:val="00D645B6"/>
    <w:rsid w:val="00D64A0C"/>
    <w:rsid w:val="00D73B04"/>
    <w:rsid w:val="00D81946"/>
    <w:rsid w:val="00D91B5B"/>
    <w:rsid w:val="00DA2839"/>
    <w:rsid w:val="00DC0831"/>
    <w:rsid w:val="00DC5A7F"/>
    <w:rsid w:val="00DD6DB2"/>
    <w:rsid w:val="00DE57C0"/>
    <w:rsid w:val="00DF0605"/>
    <w:rsid w:val="00E054ED"/>
    <w:rsid w:val="00E271B7"/>
    <w:rsid w:val="00E27CDD"/>
    <w:rsid w:val="00E42DBA"/>
    <w:rsid w:val="00E46779"/>
    <w:rsid w:val="00E6194B"/>
    <w:rsid w:val="00E67F71"/>
    <w:rsid w:val="00E779C2"/>
    <w:rsid w:val="00E82749"/>
    <w:rsid w:val="00E922C9"/>
    <w:rsid w:val="00E97F37"/>
    <w:rsid w:val="00EA38AD"/>
    <w:rsid w:val="00EA3B4A"/>
    <w:rsid w:val="00EA5DF8"/>
    <w:rsid w:val="00EB171B"/>
    <w:rsid w:val="00EB313F"/>
    <w:rsid w:val="00EB6118"/>
    <w:rsid w:val="00EB68EB"/>
    <w:rsid w:val="00EC2AF7"/>
    <w:rsid w:val="00EC6528"/>
    <w:rsid w:val="00ED5FF4"/>
    <w:rsid w:val="00F21CA1"/>
    <w:rsid w:val="00F26A3B"/>
    <w:rsid w:val="00F27447"/>
    <w:rsid w:val="00F33F16"/>
    <w:rsid w:val="00F36B2C"/>
    <w:rsid w:val="00F45212"/>
    <w:rsid w:val="00F550AF"/>
    <w:rsid w:val="00F81458"/>
    <w:rsid w:val="00F8236A"/>
    <w:rsid w:val="00F97C9C"/>
    <w:rsid w:val="00FA25E9"/>
    <w:rsid w:val="00FB6E72"/>
    <w:rsid w:val="00FD25B2"/>
    <w:rsid w:val="00FE2BF2"/>
    <w:rsid w:val="00FE34CA"/>
    <w:rsid w:val="00FF1258"/>
    <w:rsid w:val="00FF35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4EB"/>
    <w:rPr>
      <w:rFonts w:ascii="Times New Roman" w:eastAsia="Times New Roman" w:hAnsi="Times New Roman"/>
      <w:sz w:val="24"/>
      <w:szCs w:val="24"/>
      <w:lang w:val="en-CA"/>
    </w:rPr>
  </w:style>
  <w:style w:type="paragraph" w:styleId="Heading1">
    <w:name w:val="heading 1"/>
    <w:basedOn w:val="Normal"/>
    <w:next w:val="Normal"/>
    <w:link w:val="Heading1Char"/>
    <w:qFormat/>
    <w:rsid w:val="00715D0F"/>
    <w:pPr>
      <w:keepNext/>
      <w:jc w:val="center"/>
      <w:outlineLvl w:val="0"/>
    </w:pPr>
    <w:rPr>
      <w:rFonts w:eastAsia="SimSun"/>
      <w:b/>
      <w:bCs/>
      <w:color w:val="000066"/>
      <w:sz w:val="40"/>
      <w:szCs w:val="20"/>
      <w:lang w:val="en-US" w:eastAsia="zh-CN"/>
    </w:rPr>
  </w:style>
  <w:style w:type="paragraph" w:styleId="Heading2">
    <w:name w:val="heading 2"/>
    <w:basedOn w:val="Normal"/>
    <w:next w:val="Normal"/>
    <w:link w:val="Heading2Char"/>
    <w:qFormat/>
    <w:rsid w:val="00715D0F"/>
    <w:pPr>
      <w:keepNext/>
      <w:outlineLvl w:val="1"/>
    </w:pPr>
    <w:rPr>
      <w:rFonts w:eastAsia="SimSun"/>
      <w:b/>
      <w:bCs/>
      <w:szCs w:val="22"/>
      <w:lang w:val="en-US" w:eastAsia="zh-CN"/>
    </w:rPr>
  </w:style>
  <w:style w:type="paragraph" w:styleId="Heading3">
    <w:name w:val="heading 3"/>
    <w:basedOn w:val="Normal"/>
    <w:next w:val="Normal"/>
    <w:link w:val="Heading3Char"/>
    <w:qFormat/>
    <w:rsid w:val="00715D0F"/>
    <w:pPr>
      <w:keepNext/>
      <w:spacing w:before="240" w:after="60"/>
      <w:outlineLvl w:val="2"/>
    </w:pPr>
    <w:rPr>
      <w:rFonts w:ascii="Arial" w:hAnsi="Arial" w:cs="Arial"/>
      <w:b/>
      <w:bCs/>
      <w:sz w:val="26"/>
      <w:szCs w:val="26"/>
      <w:lang w:val="en-US"/>
    </w:rPr>
  </w:style>
  <w:style w:type="paragraph" w:styleId="Heading4">
    <w:name w:val="heading 4"/>
    <w:basedOn w:val="Normal"/>
    <w:next w:val="Normal"/>
    <w:link w:val="Heading4Char"/>
    <w:unhideWhenUsed/>
    <w:qFormat/>
    <w:rsid w:val="003E7943"/>
    <w:pPr>
      <w:keepNext/>
      <w:keepLines/>
      <w:widowControl w:val="0"/>
      <w:spacing w:before="200"/>
      <w:jc w:val="both"/>
      <w:outlineLvl w:val="3"/>
    </w:pPr>
    <w:rPr>
      <w:rFonts w:asciiTheme="majorHAnsi" w:eastAsiaTheme="majorEastAsia" w:hAnsiTheme="majorHAnsi" w:cstheme="majorBidi"/>
      <w:b/>
      <w:bCs/>
      <w:i/>
      <w:iCs/>
      <w:color w:val="5B9BD5" w:themeColor="accent1"/>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widowControl w:val="0"/>
      <w:pBdr>
        <w:bottom w:val="single" w:sz="6" w:space="1" w:color="auto"/>
      </w:pBdr>
      <w:tabs>
        <w:tab w:val="center" w:pos="4153"/>
        <w:tab w:val="right" w:pos="8306"/>
      </w:tabs>
      <w:snapToGrid w:val="0"/>
      <w:jc w:val="center"/>
    </w:pPr>
    <w:rPr>
      <w:rFonts w:ascii="Calibri" w:eastAsia="SimSun" w:hAnsi="Calibri"/>
      <w:kern w:val="2"/>
      <w:sz w:val="18"/>
      <w:szCs w:val="18"/>
      <w:lang w:val="en-US" w:eastAsia="zh-CN"/>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widowControl w:val="0"/>
      <w:tabs>
        <w:tab w:val="center" w:pos="4153"/>
        <w:tab w:val="right" w:pos="8306"/>
      </w:tabs>
      <w:snapToGrid w:val="0"/>
    </w:pPr>
    <w:rPr>
      <w:rFonts w:ascii="Calibri" w:eastAsia="SimSun" w:hAnsi="Calibri"/>
      <w:kern w:val="2"/>
      <w:sz w:val="18"/>
      <w:szCs w:val="18"/>
      <w:lang w:val="en-US" w:eastAsia="zh-CN"/>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pPr>
      <w:widowControl w:val="0"/>
      <w:jc w:val="both"/>
    </w:pPr>
    <w:rPr>
      <w:rFonts w:ascii="Calibri" w:eastAsia="SimSun" w:hAnsi="Calibri"/>
      <w:kern w:val="2"/>
      <w:sz w:val="16"/>
      <w:szCs w:val="16"/>
      <w:lang w:val="en-US" w:eastAsia="zh-CN"/>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eastAsia="SimSun" w:hAnsi="SimSun" w:cs="SimSun"/>
      <w:lang w:val="en-US" w:eastAsia="zh-C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widowControl w:val="0"/>
      <w:ind w:leftChars="2500" w:left="100"/>
      <w:jc w:val="both"/>
    </w:pPr>
    <w:rPr>
      <w:rFonts w:ascii="Calibri" w:eastAsia="SimSun" w:hAnsi="Calibri"/>
      <w:kern w:val="2"/>
      <w:sz w:val="21"/>
      <w:szCs w:val="22"/>
      <w:lang w:val="en-US" w:eastAsia="zh-CN"/>
    </w:r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rPr>
      <w:lang w:val="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widowControl w:val="0"/>
      <w:ind w:left="2273"/>
    </w:pPr>
    <w:rPr>
      <w:rFonts w:ascii="Arial" w:eastAsia="Arial" w:hAnsi="Arial"/>
      <w:sz w:val="20"/>
      <w:szCs w:val="20"/>
      <w:lang w:val="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rPr>
      <w:lang w:val="en-US" w:eastAsia="zh-CN"/>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pPr>
      <w:widowControl w:val="0"/>
      <w:jc w:val="both"/>
    </w:pPr>
    <w:rPr>
      <w:rFonts w:ascii="Calibri" w:eastAsia="SimSun" w:hAnsi="Calibri"/>
      <w:i/>
      <w:iCs/>
      <w:color w:val="000000" w:themeColor="text1"/>
      <w:kern w:val="2"/>
      <w:sz w:val="21"/>
      <w:szCs w:val="22"/>
      <w:lang w:val="en-US" w:eastAsia="zh-CN"/>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07409165">
      <w:bodyDiv w:val="1"/>
      <w:marLeft w:val="0"/>
      <w:marRight w:val="0"/>
      <w:marTop w:val="0"/>
      <w:marBottom w:val="0"/>
      <w:divBdr>
        <w:top w:val="none" w:sz="0" w:space="0" w:color="auto"/>
        <w:left w:val="none" w:sz="0" w:space="0" w:color="auto"/>
        <w:bottom w:val="none" w:sz="0" w:space="0" w:color="auto"/>
        <w:right w:val="none" w:sz="0" w:space="0" w:color="auto"/>
      </w:divBdr>
    </w:div>
    <w:div w:id="54587413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00677465">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ireza.davoodi@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2FC2D-F976-3C4D-A040-9D413527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488</TotalTime>
  <Pages>6</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26</cp:revision>
  <cp:lastPrinted>2019-06-07T07:35:00Z</cp:lastPrinted>
  <dcterms:created xsi:type="dcterms:W3CDTF">2019-11-26T11:03:00Z</dcterms:created>
  <dcterms:modified xsi:type="dcterms:W3CDTF">2022-08-17T11:50:00Z</dcterms:modified>
</cp:coreProperties>
</file>