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500FCF4" w14:textId="77777777" w:rsidR="00EF46B7" w:rsidRDefault="00EF46B7" w:rsidP="00EF46B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1F4F5CF" w14:textId="77777777" w:rsidR="00EF46B7" w:rsidRPr="008D6AE7" w:rsidRDefault="00EF46B7" w:rsidP="00EF46B7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4D86BF85" w14:textId="3057C152" w:rsidR="00EF46B7" w:rsidRDefault="00EF46B7" w:rsidP="00EF46B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2: </w:t>
      </w:r>
      <w:r w:rsidRPr="00151915">
        <w:rPr>
          <w:b w:val="0"/>
          <w:sz w:val="22"/>
          <w:szCs w:val="22"/>
          <w:lang w:val="en-CA"/>
        </w:rPr>
        <w:t>Variables, Data types, String, Input/Output</w:t>
      </w:r>
    </w:p>
    <w:p w14:paraId="31A03D08" w14:textId="1946E476" w:rsidR="0020381E" w:rsidRPr="00240E7E" w:rsidRDefault="00240E7E" w:rsidP="00240E7E">
      <w:pPr>
        <w:jc w:val="center"/>
        <w:rPr>
          <w:rFonts w:ascii="Arial" w:hAnsi="Arial" w:cs="Arial"/>
          <w:lang w:val="en-CA" w:eastAsia="en-US"/>
        </w:rPr>
      </w:pPr>
      <w:r w:rsidRPr="00240E7E">
        <w:rPr>
          <w:rFonts w:ascii="Arial" w:hAnsi="Arial" w:cs="Arial"/>
          <w:sz w:val="22"/>
          <w:lang w:val="en-CA" w:eastAsia="en-US"/>
        </w:rPr>
        <w:t>Chapter2</w:t>
      </w:r>
      <w:r w:rsidRPr="00240E7E">
        <w:rPr>
          <w:rFonts w:ascii="Arial" w:hAnsi="Arial" w:cs="Arial"/>
          <w:lang w:val="en-CA" w:eastAsia="en-US"/>
        </w:rPr>
        <w:t>-Lab</w:t>
      </w:r>
    </w:p>
    <w:p w14:paraId="69BD462D" w14:textId="77777777" w:rsidR="00240E7E" w:rsidRPr="0020381E" w:rsidRDefault="00240E7E" w:rsidP="0020381E">
      <w:pPr>
        <w:rPr>
          <w:lang w:val="en-CA" w:eastAsia="en-US"/>
        </w:rPr>
      </w:pPr>
    </w:p>
    <w:p w14:paraId="424914A9" w14:textId="4898F2D2" w:rsidR="0020381E" w:rsidRDefault="0020381E">
      <w:pPr>
        <w:widowControl/>
        <w:jc w:val="left"/>
        <w:rPr>
          <w:lang w:val="en-CA" w:eastAsia="en-US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2AD2" wp14:editId="047F8D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D1022" w14:textId="77777777" w:rsidR="0020381E" w:rsidRPr="00907EEA" w:rsidRDefault="0020381E" w:rsidP="0020381E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6BE0B394" w14:textId="77777777" w:rsidR="0020381E" w:rsidRPr="00907EEA" w:rsidRDefault="0020381E" w:rsidP="0020381E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26561CB1" w14:textId="77777777" w:rsidR="0020381E" w:rsidRPr="00907EEA" w:rsidRDefault="0020381E" w:rsidP="0020381E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509789BE" w14:textId="77777777" w:rsidR="0020381E" w:rsidRDefault="0020381E" w:rsidP="0020381E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08C16E3" w14:textId="77777777" w:rsidR="0020381E" w:rsidRDefault="0020381E" w:rsidP="0020381E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956ECA3" w14:textId="77777777" w:rsidR="0020381E" w:rsidRPr="009666D8" w:rsidRDefault="0020381E" w:rsidP="0020381E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6C111D1" w14:textId="77777777" w:rsidR="0020381E" w:rsidRDefault="0020381E" w:rsidP="0020381E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7D54849" w14:textId="77777777" w:rsidR="0020381E" w:rsidRPr="00733D47" w:rsidRDefault="0020381E" w:rsidP="0020381E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2A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2F7D1022" w14:textId="77777777" w:rsidR="0020381E" w:rsidRPr="00907EEA" w:rsidRDefault="0020381E" w:rsidP="0020381E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6BE0B394" w14:textId="77777777" w:rsidR="0020381E" w:rsidRPr="00907EEA" w:rsidRDefault="0020381E" w:rsidP="0020381E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26561CB1" w14:textId="77777777" w:rsidR="0020381E" w:rsidRPr="00907EEA" w:rsidRDefault="0020381E" w:rsidP="0020381E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509789BE" w14:textId="77777777" w:rsidR="0020381E" w:rsidRDefault="0020381E" w:rsidP="0020381E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08C16E3" w14:textId="77777777" w:rsidR="0020381E" w:rsidRDefault="0020381E" w:rsidP="0020381E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956ECA3" w14:textId="77777777" w:rsidR="0020381E" w:rsidRPr="009666D8" w:rsidRDefault="0020381E" w:rsidP="0020381E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6C111D1" w14:textId="77777777" w:rsidR="0020381E" w:rsidRDefault="0020381E" w:rsidP="0020381E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7D54849" w14:textId="77777777" w:rsidR="0020381E" w:rsidRPr="00733D47" w:rsidRDefault="0020381E" w:rsidP="0020381E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US"/>
        </w:rPr>
        <w:br w:type="page"/>
      </w:r>
    </w:p>
    <w:p w14:paraId="0CCCC7B9" w14:textId="77777777" w:rsidR="0020381E" w:rsidRPr="0020381E" w:rsidRDefault="0020381E" w:rsidP="0020381E">
      <w:pPr>
        <w:rPr>
          <w:lang w:val="en-CA" w:eastAsia="en-US"/>
        </w:rPr>
      </w:pPr>
    </w:p>
    <w:p w14:paraId="048987C9" w14:textId="202F8940" w:rsidR="00F37CE8" w:rsidRPr="00EF46B7" w:rsidRDefault="00EF46B7" w:rsidP="00EF46B7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Chapter2-Lab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CE8" w14:paraId="45CCF3E4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2B2AEA4F" w14:textId="77777777" w:rsidR="00F37CE8" w:rsidRPr="003B6569" w:rsidRDefault="00F37CE8" w:rsidP="007F1A19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286BACB2" w14:textId="77777777" w:rsidR="00F37CE8" w:rsidRDefault="00F37CE8" w:rsidP="007F1A19">
            <w:pPr>
              <w:jc w:val="left"/>
              <w:rPr>
                <w:b/>
                <w:u w:val="single"/>
              </w:rPr>
            </w:pPr>
          </w:p>
        </w:tc>
      </w:tr>
      <w:tr w:rsidR="00F37CE8" w14:paraId="34D13410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62B559C0" w14:textId="77777777" w:rsidR="00F37CE8" w:rsidRDefault="00F37CE8" w:rsidP="007F1A19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6241187A" w14:textId="77777777" w:rsidR="00F37CE8" w:rsidRDefault="00F37CE8" w:rsidP="007F1A19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7654F894" w14:textId="77777777" w:rsidR="00F37CE8" w:rsidRDefault="00F37CE8" w:rsidP="007F1A19">
            <w:pPr>
              <w:jc w:val="left"/>
              <w:rPr>
                <w:b/>
                <w:u w:val="single"/>
              </w:rPr>
            </w:pPr>
          </w:p>
        </w:tc>
      </w:tr>
      <w:tr w:rsidR="00F37CE8" w14:paraId="3D2C24FA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58C70BAC" w14:textId="77777777" w:rsidR="00F37CE8" w:rsidRPr="003B6569" w:rsidRDefault="00F37CE8" w:rsidP="007F1A19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6717B8B9" w14:textId="77777777" w:rsidR="00F37CE8" w:rsidRPr="003B6569" w:rsidRDefault="00F37CE8" w:rsidP="007F1A19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141678FC" w14:textId="77777777" w:rsidR="00F37CE8" w:rsidRPr="003B6569" w:rsidRDefault="00F37CE8" w:rsidP="007F1A19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37CE8" w14:paraId="552E7BC9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619364F5" w14:textId="77777777" w:rsidR="00F37CE8" w:rsidRPr="003B6569" w:rsidRDefault="00F37CE8" w:rsidP="007F1A19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6E94F88C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64100220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37CE8" w14:paraId="6F7A0133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734FB904" w14:textId="77777777" w:rsidR="00F37CE8" w:rsidRPr="003B6569" w:rsidRDefault="00F37CE8" w:rsidP="007F1A19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5479B6FA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C6D7DA5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F37CE8" w14:paraId="69F832A3" w14:textId="77777777" w:rsidTr="007F1A19">
        <w:tc>
          <w:tcPr>
            <w:tcW w:w="3116" w:type="dxa"/>
            <w:shd w:val="clear" w:color="auto" w:fill="D9D9D9" w:themeFill="background1" w:themeFillShade="D9"/>
          </w:tcPr>
          <w:p w14:paraId="368CEEB3" w14:textId="77777777" w:rsidR="00F37CE8" w:rsidRPr="003B6569" w:rsidRDefault="00F37CE8" w:rsidP="007F1A19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57AE1587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4C7CC757" w14:textId="77777777" w:rsidR="00F37CE8" w:rsidRPr="003B6569" w:rsidRDefault="00F37CE8" w:rsidP="007F1A19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71BB95D7" w14:textId="77777777" w:rsidR="00F37CE8" w:rsidRDefault="00F37CE8" w:rsidP="00F37CE8">
      <w:pPr>
        <w:jc w:val="left"/>
        <w:rPr>
          <w:b/>
          <w:u w:val="single"/>
        </w:rPr>
      </w:pPr>
    </w:p>
    <w:p w14:paraId="36E53690" w14:textId="77777777" w:rsidR="00EA38AD" w:rsidRDefault="00EA38AD" w:rsidP="00EA38AD">
      <w:pPr>
        <w:rPr>
          <w:lang w:val="en-CA"/>
        </w:rPr>
      </w:pPr>
    </w:p>
    <w:p w14:paraId="79869C5F" w14:textId="2E41CCB2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0C665E92" w14:textId="58A00D15" w:rsidR="000B0924" w:rsidRDefault="00851DBD" w:rsidP="000B0924">
      <w:pPr>
        <w:pStyle w:val="ListParagraph"/>
        <w:numPr>
          <w:ilvl w:val="0"/>
          <w:numId w:val="33"/>
        </w:numPr>
      </w:pPr>
      <w:r>
        <w:t xml:space="preserve">For each of the problem below write a </w:t>
      </w:r>
      <w:r w:rsidR="003F5633">
        <w:t>P</w:t>
      </w:r>
      <w:r>
        <w:t>ython program.</w:t>
      </w:r>
    </w:p>
    <w:p w14:paraId="4E46BAD0" w14:textId="5D81D5F6" w:rsidR="000B0924" w:rsidRDefault="00851DBD" w:rsidP="000B0924">
      <w:pPr>
        <w:pStyle w:val="ListParagraph"/>
        <w:numPr>
          <w:ilvl w:val="0"/>
          <w:numId w:val="33"/>
        </w:numPr>
      </w:pPr>
      <w:r>
        <w:t>When defining variable names, use proper and meaningful names for the variables.</w:t>
      </w:r>
    </w:p>
    <w:p w14:paraId="194858FF" w14:textId="78FE4D9B" w:rsidR="00351C15" w:rsidRDefault="00851DBD" w:rsidP="000B0924">
      <w:pPr>
        <w:pStyle w:val="ListParagraph"/>
        <w:numPr>
          <w:ilvl w:val="0"/>
          <w:numId w:val="33"/>
        </w:numPr>
      </w:pPr>
      <w:r>
        <w:t>Follow Python’s convention for naming your variables (camel case)</w:t>
      </w:r>
    </w:p>
    <w:p w14:paraId="4EF439A8" w14:textId="7810F19B" w:rsidR="00851DBD" w:rsidRDefault="00851DBD" w:rsidP="000B0924">
      <w:pPr>
        <w:pStyle w:val="ListParagraph"/>
        <w:numPr>
          <w:ilvl w:val="0"/>
          <w:numId w:val="33"/>
        </w:numPr>
      </w:pPr>
      <w:r>
        <w:t>Remember Python is sensitive about indentation. Use proper indentation.</w:t>
      </w:r>
    </w:p>
    <w:p w14:paraId="3D11AEEF" w14:textId="17F28239" w:rsidR="00851DBD" w:rsidRDefault="00851DBD" w:rsidP="000B0924">
      <w:pPr>
        <w:pStyle w:val="ListParagraph"/>
        <w:numPr>
          <w:ilvl w:val="0"/>
          <w:numId w:val="33"/>
        </w:numPr>
      </w:pPr>
      <w:r>
        <w:t>Add comments to your code</w:t>
      </w:r>
      <w:r w:rsidR="003F5633">
        <w:t>.</w:t>
      </w:r>
    </w:p>
    <w:p w14:paraId="7A176904" w14:textId="5816D8D7" w:rsidR="00851DBD" w:rsidRDefault="00851DBD" w:rsidP="000B0924">
      <w:pPr>
        <w:pStyle w:val="ListParagraph"/>
        <w:numPr>
          <w:ilvl w:val="0"/>
          <w:numId w:val="33"/>
        </w:numPr>
      </w:pPr>
      <w:r>
        <w:t xml:space="preserve">Write all the python programs in one single file. Separate your answers </w:t>
      </w:r>
      <w:r w:rsidR="003F5633">
        <w:t xml:space="preserve">for each </w:t>
      </w:r>
      <w:r w:rsidR="00B15EFF">
        <w:t>question</w:t>
      </w:r>
      <w:r w:rsidR="003F5633">
        <w:t xml:space="preserve"> as following:</w:t>
      </w:r>
      <w:r>
        <w:t xml:space="preserve"> Example:</w:t>
      </w:r>
    </w:p>
    <w:p w14:paraId="7293FEA3" w14:textId="488E404E" w:rsidR="00851DBD" w:rsidRDefault="00851DBD" w:rsidP="00851DBD"/>
    <w:p w14:paraId="1445BD84" w14:textId="0810BFC9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##Problem 1</w:t>
      </w:r>
    </w:p>
    <w:p w14:paraId="059A3AAB" w14:textId="6AF74837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print(“Problem1--------------------------------------------”)</w:t>
      </w:r>
    </w:p>
    <w:p w14:paraId="336C4E72" w14:textId="324CA0B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1</w:t>
      </w:r>
    </w:p>
    <w:p w14:paraId="12AD27E1" w14:textId="17DFA9C6" w:rsidR="00851DBD" w:rsidRPr="00851DBD" w:rsidRDefault="00851DBD" w:rsidP="00851DBD">
      <w:pPr>
        <w:rPr>
          <w:rFonts w:ascii="Times" w:hAnsi="Times"/>
        </w:rPr>
      </w:pPr>
    </w:p>
    <w:p w14:paraId="3A1B0E85" w14:textId="44F8CB22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##Problem 2</w:t>
      </w:r>
    </w:p>
    <w:p w14:paraId="3B08E7BF" w14:textId="3E3E78D3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print(“Problem2--------------------------------------------”)</w:t>
      </w:r>
    </w:p>
    <w:p w14:paraId="7A80CBE5" w14:textId="3D47FDA5" w:rsidR="00851DBD" w:rsidRPr="00851DBD" w:rsidRDefault="00851DBD" w:rsidP="00851DBD">
      <w:pPr>
        <w:rPr>
          <w:rFonts w:ascii="Times" w:hAnsi="Times"/>
        </w:rPr>
      </w:pPr>
      <w:r w:rsidRPr="00851DBD">
        <w:rPr>
          <w:rFonts w:ascii="Times" w:hAnsi="Times"/>
        </w:rPr>
        <w:t>Python code</w:t>
      </w:r>
      <w:r w:rsidR="003F5633">
        <w:rPr>
          <w:rFonts w:ascii="Times" w:hAnsi="Times"/>
        </w:rPr>
        <w:t xml:space="preserve"> for problem 2</w:t>
      </w:r>
    </w:p>
    <w:p w14:paraId="5F2199B2" w14:textId="044382CC" w:rsidR="000B0924" w:rsidRDefault="000B0924" w:rsidP="00851DBD"/>
    <w:p w14:paraId="2CFD76AC" w14:textId="77777777" w:rsidR="00851DBD" w:rsidRPr="000B0924" w:rsidRDefault="00851DBD" w:rsidP="00851DBD"/>
    <w:p w14:paraId="44B9A4FC" w14:textId="77777777" w:rsidR="00930B04" w:rsidRDefault="00930B04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529B0727" w14:textId="496F0FB0" w:rsidR="000B0924" w:rsidRPr="001424BF" w:rsidRDefault="000B0924" w:rsidP="000B092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1</w:t>
      </w:r>
    </w:p>
    <w:p w14:paraId="21CD7E67" w14:textId="23AFE218" w:rsidR="00930B04" w:rsidRPr="00930B04" w:rsidRDefault="00930B04" w:rsidP="00851DBD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t>Write a Python program which asks the user to enter two numbers called X and Y and calculates the following:</w:t>
      </w:r>
    </w:p>
    <w:p w14:paraId="0BA8180B" w14:textId="238353B4" w:rsidR="00930B04" w:rsidRDefault="00930B04" w:rsidP="00240E7C">
      <w:pPr>
        <w:pStyle w:val="m-7102204504094528688gmail-p2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F(</w:t>
      </w:r>
      <w:proofErr w:type="gramStart"/>
      <w:r>
        <w:rPr>
          <w:color w:val="222222"/>
        </w:rPr>
        <w:t>X,Y</w:t>
      </w:r>
      <w:proofErr w:type="gramEnd"/>
      <w:r>
        <w:rPr>
          <w:color w:val="222222"/>
        </w:rPr>
        <w:t>) = X*Y + Y^2</w:t>
      </w:r>
      <w:r w:rsidR="00D37997">
        <w:rPr>
          <w:color w:val="222222"/>
        </w:rPr>
        <w:t xml:space="preserve"> + abs(X-Y) where </w:t>
      </w:r>
      <w:r w:rsidRPr="00D37997">
        <w:rPr>
          <w:color w:val="222222"/>
        </w:rPr>
        <w:t>^ is the power operation</w:t>
      </w:r>
    </w:p>
    <w:p w14:paraId="22BA4555" w14:textId="40FBDA45" w:rsidR="00851DBD" w:rsidRDefault="00240E7C" w:rsidP="0014545E">
      <w:pPr>
        <w:pStyle w:val="m-7102204504094528688gmail-p2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Find A </w:t>
      </w:r>
      <w:r w:rsidR="0014545E">
        <w:rPr>
          <w:color w:val="222222"/>
        </w:rPr>
        <w:t>such that</w:t>
      </w:r>
      <w:r>
        <w:rPr>
          <w:color w:val="222222"/>
        </w:rPr>
        <w:t xml:space="preserve"> the following</w:t>
      </w:r>
      <w:r w:rsidR="0014545E">
        <w:rPr>
          <w:color w:val="222222"/>
        </w:rPr>
        <w:t xml:space="preserve"> equation holds: X^2+Y^3-A = 5 </w:t>
      </w:r>
    </w:p>
    <w:p w14:paraId="18F16874" w14:textId="77777777" w:rsidR="0014545E" w:rsidRPr="0014545E" w:rsidRDefault="0014545E" w:rsidP="0014545E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</w:p>
    <w:p w14:paraId="48659A91" w14:textId="5B8BF170" w:rsidR="00851DBD" w:rsidRDefault="00851DBD" w:rsidP="00851DBD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</w:pPr>
      <w:r w:rsidRPr="00851DBD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2</w:t>
      </w:r>
    </w:p>
    <w:p w14:paraId="39C8B6A2" w14:textId="325A8A50" w:rsidR="0071021B" w:rsidRPr="0071021B" w:rsidRDefault="0071021B" w:rsidP="0048740B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t>Write a Python program which asks the user to enter four numbers called X1, X2, X3 and X4 and calculates the following:</w:t>
      </w:r>
    </w:p>
    <w:p w14:paraId="5678DD2D" w14:textId="1571C9F7" w:rsidR="0071021B" w:rsidRDefault="0071021B" w:rsidP="0071021B">
      <w:pPr>
        <w:pStyle w:val="m-7102204504094528688gmail-p2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>
        <w:t>Maximum (X1, X2, X3, X4) – Minimum (X1, X2, X3, X4) + X1^X2 + abs(X3-X4)</w:t>
      </w:r>
    </w:p>
    <w:p w14:paraId="79D5616B" w14:textId="77777777" w:rsidR="0048740B" w:rsidRPr="0048740B" w:rsidRDefault="0048740B" w:rsidP="0048740B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</w:p>
    <w:p w14:paraId="55B99073" w14:textId="53C4BC79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48740B">
        <w:rPr>
          <w:rStyle w:val="Emphasis"/>
          <w:i w:val="0"/>
          <w:iCs w:val="0"/>
          <w:color w:val="ED7D31" w:themeColor="accent2"/>
        </w:rPr>
        <w:t>3</w:t>
      </w:r>
    </w:p>
    <w:p w14:paraId="72DBAA8D" w14:textId="7BA6CD64" w:rsidR="00AB4DA0" w:rsidRPr="00AB4DA0" w:rsidRDefault="00AB4DA0" w:rsidP="0048740B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 xml:space="preserve">Write a Python program which asks the user to enter a positive number called </w:t>
      </w:r>
      <w:proofErr w:type="gramStart"/>
      <w:r>
        <w:rPr>
          <w:lang w:val="en-CA"/>
        </w:rPr>
        <w:t xml:space="preserve">N, </w:t>
      </w:r>
      <w:r w:rsidR="002662EB">
        <w:rPr>
          <w:lang w:val="en-CA"/>
        </w:rPr>
        <w:t>and</w:t>
      </w:r>
      <w:proofErr w:type="gramEnd"/>
      <w:r w:rsidR="002662EB">
        <w:rPr>
          <w:lang w:val="en-CA"/>
        </w:rPr>
        <w:t xml:space="preserve"> print the letter “A” for N times.</w:t>
      </w:r>
    </w:p>
    <w:p w14:paraId="30654001" w14:textId="77777777" w:rsidR="0048740B" w:rsidRDefault="0048740B" w:rsidP="0048740B">
      <w:pPr>
        <w:rPr>
          <w:color w:val="222222"/>
          <w:shd w:val="clear" w:color="auto" w:fill="FFFFFF"/>
          <w:lang w:val="en-CA"/>
        </w:rPr>
      </w:pPr>
    </w:p>
    <w:p w14:paraId="5FDC1C9D" w14:textId="09C69526" w:rsidR="0048740B" w:rsidRPr="001424BF" w:rsidRDefault="0048740B" w:rsidP="0048740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4</w:t>
      </w:r>
    </w:p>
    <w:p w14:paraId="38CED7D1" w14:textId="3D39900F" w:rsidR="002662EB" w:rsidRDefault="0048740B" w:rsidP="0048740B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val="en-CA"/>
        </w:rPr>
      </w:pPr>
      <w:r>
        <w:rPr>
          <w:rStyle w:val="Hyperlink"/>
          <w:color w:val="auto"/>
          <w:u w:val="none"/>
          <w:lang w:val="en-CA"/>
        </w:rPr>
        <w:t xml:space="preserve">Write </w:t>
      </w:r>
      <w:r w:rsidR="003E1221">
        <w:rPr>
          <w:rStyle w:val="Hyperlink"/>
          <w:color w:val="auto"/>
          <w:u w:val="none"/>
          <w:lang w:val="en-CA"/>
        </w:rPr>
        <w:t xml:space="preserve">a </w:t>
      </w:r>
      <w:r>
        <w:rPr>
          <w:rStyle w:val="Hyperlink"/>
          <w:color w:val="auto"/>
          <w:u w:val="none"/>
          <w:lang w:val="en-CA"/>
        </w:rPr>
        <w:t>Python program th</w:t>
      </w:r>
      <w:r w:rsidR="003E1221">
        <w:rPr>
          <w:rStyle w:val="Hyperlink"/>
          <w:color w:val="auto"/>
          <w:u w:val="none"/>
          <w:lang w:val="en-CA"/>
        </w:rPr>
        <w:t>at</w:t>
      </w:r>
      <w:r>
        <w:rPr>
          <w:rStyle w:val="Hyperlink"/>
          <w:color w:val="auto"/>
          <w:u w:val="none"/>
          <w:lang w:val="en-CA"/>
        </w:rPr>
        <w:t xml:space="preserve"> prompt</w:t>
      </w:r>
      <w:r w:rsidR="003E1221">
        <w:rPr>
          <w:rStyle w:val="Hyperlink"/>
          <w:color w:val="auto"/>
          <w:u w:val="none"/>
          <w:lang w:val="en-CA"/>
        </w:rPr>
        <w:t>s (ask)</w:t>
      </w:r>
      <w:r>
        <w:rPr>
          <w:rStyle w:val="Hyperlink"/>
          <w:color w:val="auto"/>
          <w:u w:val="none"/>
          <w:lang w:val="en-CA"/>
        </w:rPr>
        <w:t xml:space="preserve"> the user to enter his</w:t>
      </w:r>
      <w:r w:rsidR="003E1221">
        <w:rPr>
          <w:rStyle w:val="Hyperlink"/>
          <w:color w:val="auto"/>
          <w:u w:val="none"/>
          <w:lang w:val="en-CA"/>
        </w:rPr>
        <w:t>/her</w:t>
      </w:r>
      <w:r>
        <w:rPr>
          <w:rStyle w:val="Hyperlink"/>
          <w:color w:val="auto"/>
          <w:u w:val="none"/>
          <w:lang w:val="en-CA"/>
        </w:rPr>
        <w:t xml:space="preserve"> </w:t>
      </w:r>
      <w:proofErr w:type="gramStart"/>
      <w:r w:rsidR="002662EB">
        <w:rPr>
          <w:rStyle w:val="Hyperlink"/>
          <w:color w:val="auto"/>
          <w:u w:val="none"/>
          <w:lang w:val="en-CA"/>
        </w:rPr>
        <w:t>first-</w:t>
      </w:r>
      <w:r w:rsidR="003E1221">
        <w:rPr>
          <w:rStyle w:val="Hyperlink"/>
          <w:color w:val="auto"/>
          <w:u w:val="none"/>
          <w:lang w:val="en-CA"/>
        </w:rPr>
        <w:t>name</w:t>
      </w:r>
      <w:proofErr w:type="gramEnd"/>
      <w:r w:rsidR="003E1221">
        <w:rPr>
          <w:rStyle w:val="Hyperlink"/>
          <w:color w:val="auto"/>
          <w:u w:val="none"/>
          <w:lang w:val="en-CA"/>
        </w:rPr>
        <w:t xml:space="preserve"> and </w:t>
      </w:r>
      <w:r w:rsidR="002662EB">
        <w:rPr>
          <w:rStyle w:val="Hyperlink"/>
          <w:color w:val="auto"/>
          <w:u w:val="none"/>
          <w:lang w:val="en-CA"/>
        </w:rPr>
        <w:t>last-name</w:t>
      </w:r>
      <w:r>
        <w:rPr>
          <w:rStyle w:val="Hyperlink"/>
          <w:color w:val="auto"/>
          <w:u w:val="none"/>
          <w:lang w:val="en-CA"/>
        </w:rPr>
        <w:t xml:space="preserve">. </w:t>
      </w:r>
      <w:r w:rsidR="002662EB">
        <w:rPr>
          <w:rStyle w:val="Hyperlink"/>
          <w:color w:val="auto"/>
          <w:u w:val="none"/>
          <w:lang w:val="en-CA"/>
        </w:rPr>
        <w:t xml:space="preserve">The Python program, the concatenate the </w:t>
      </w:r>
      <w:proofErr w:type="gramStart"/>
      <w:r w:rsidR="002662EB">
        <w:rPr>
          <w:rStyle w:val="Hyperlink"/>
          <w:color w:val="auto"/>
          <w:u w:val="none"/>
          <w:lang w:val="en-CA"/>
        </w:rPr>
        <w:t>first-name</w:t>
      </w:r>
      <w:proofErr w:type="gramEnd"/>
      <w:r w:rsidR="002662EB">
        <w:rPr>
          <w:rStyle w:val="Hyperlink"/>
          <w:color w:val="auto"/>
          <w:u w:val="none"/>
          <w:lang w:val="en-CA"/>
        </w:rPr>
        <w:t xml:space="preserve"> to last-name and print the following message:</w:t>
      </w:r>
    </w:p>
    <w:p w14:paraId="3DB461AA" w14:textId="77777777" w:rsidR="002662EB" w:rsidRPr="002662EB" w:rsidRDefault="002662EB" w:rsidP="002662EB">
      <w:pPr>
        <w:ind w:left="360"/>
        <w:rPr>
          <w:rStyle w:val="Hyperlink"/>
          <w:color w:val="auto"/>
          <w:u w:val="none"/>
          <w:lang w:val="en-CA"/>
        </w:rPr>
      </w:pPr>
    </w:p>
    <w:p w14:paraId="45D8475F" w14:textId="537D2381" w:rsidR="0048740B" w:rsidRDefault="003E1221" w:rsidP="0048740B">
      <w:pPr>
        <w:pStyle w:val="ListParagraph"/>
        <w:numPr>
          <w:ilvl w:val="1"/>
          <w:numId w:val="33"/>
        </w:numPr>
        <w:rPr>
          <w:rStyle w:val="Hyperlink"/>
          <w:color w:val="auto"/>
          <w:u w:val="none"/>
          <w:lang w:val="en-CA"/>
        </w:rPr>
      </w:pPr>
      <w:r>
        <w:rPr>
          <w:rStyle w:val="Hyperlink"/>
          <w:color w:val="auto"/>
          <w:u w:val="none"/>
          <w:lang w:val="en-CA"/>
        </w:rPr>
        <w:t xml:space="preserve">Hi </w:t>
      </w:r>
      <w:r w:rsidR="002662EB">
        <w:rPr>
          <w:rStyle w:val="Hyperlink"/>
          <w:color w:val="auto"/>
          <w:u w:val="none"/>
          <w:lang w:val="en-CA"/>
        </w:rPr>
        <w:t>[first-name last-name]</w:t>
      </w:r>
      <w:r w:rsidR="0048740B">
        <w:rPr>
          <w:rStyle w:val="Hyperlink"/>
          <w:color w:val="auto"/>
          <w:u w:val="none"/>
          <w:lang w:val="en-CA"/>
        </w:rPr>
        <w:t xml:space="preserve">, </w:t>
      </w:r>
      <w:r w:rsidR="002662EB">
        <w:rPr>
          <w:rStyle w:val="Hyperlink"/>
          <w:color w:val="auto"/>
          <w:u w:val="none"/>
          <w:lang w:val="en-CA"/>
        </w:rPr>
        <w:t>I hope you are doing well!</w:t>
      </w:r>
    </w:p>
    <w:p w14:paraId="0E9E83A2" w14:textId="77777777" w:rsidR="00AD1216" w:rsidRPr="0003155B" w:rsidRDefault="00AD1216" w:rsidP="0003155B">
      <w:pPr>
        <w:rPr>
          <w:rStyle w:val="Emphasis"/>
          <w:i w:val="0"/>
          <w:iCs w:val="0"/>
        </w:rPr>
      </w:pPr>
    </w:p>
    <w:p w14:paraId="3072679E" w14:textId="02E27A3D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C9340D">
        <w:rPr>
          <w:rStyle w:val="Emphasis"/>
          <w:i w:val="0"/>
          <w:iCs w:val="0"/>
          <w:color w:val="ED7D31" w:themeColor="accent2"/>
        </w:rPr>
        <w:t>5</w:t>
      </w:r>
    </w:p>
    <w:p w14:paraId="6E87B7E0" w14:textId="2E38C364" w:rsidR="000B0924" w:rsidRDefault="0003155B" w:rsidP="000B0924">
      <w:pPr>
        <w:pStyle w:val="ListParagraph"/>
        <w:numPr>
          <w:ilvl w:val="0"/>
          <w:numId w:val="33"/>
        </w:numPr>
      </w:pPr>
      <w:r>
        <w:t xml:space="preserve">Write a </w:t>
      </w:r>
      <w:r w:rsidR="00BB64E4">
        <w:t>P</w:t>
      </w:r>
      <w:r>
        <w:t xml:space="preserve">ython program which asks the user to enter </w:t>
      </w:r>
      <w:r w:rsidR="0002773E">
        <w:t>three</w:t>
      </w:r>
      <w:r>
        <w:t xml:space="preserve"> number</w:t>
      </w:r>
      <w:r w:rsidR="0002773E">
        <w:t xml:space="preserve"> and finds the absolute distance between the biggest and smallest entered numbers.</w:t>
      </w:r>
    </w:p>
    <w:p w14:paraId="0E75D280" w14:textId="5C853256" w:rsidR="0000292A" w:rsidRDefault="0000292A" w:rsidP="000B0924">
      <w:pPr>
        <w:rPr>
          <w:rStyle w:val="Emphasis"/>
          <w:i w:val="0"/>
          <w:iCs w:val="0"/>
        </w:rPr>
      </w:pPr>
    </w:p>
    <w:p w14:paraId="7CE8E654" w14:textId="77777777" w:rsidR="0002773E" w:rsidRDefault="0002773E" w:rsidP="000B0924">
      <w:pPr>
        <w:rPr>
          <w:rFonts w:ascii="Arial" w:hAnsi="Arial" w:cs="Arial"/>
          <w:sz w:val="22"/>
        </w:rPr>
      </w:pP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F015F" w14:textId="77777777" w:rsidR="00D40591" w:rsidRDefault="00D40591" w:rsidP="00E46779">
      <w:r>
        <w:separator/>
      </w:r>
    </w:p>
  </w:endnote>
  <w:endnote w:type="continuationSeparator" w:id="0">
    <w:p w14:paraId="724F6D9B" w14:textId="77777777" w:rsidR="00D40591" w:rsidRDefault="00D40591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C323" w14:textId="77777777" w:rsidR="00D40591" w:rsidRDefault="00D40591" w:rsidP="00E46779">
      <w:r>
        <w:separator/>
      </w:r>
    </w:p>
  </w:footnote>
  <w:footnote w:type="continuationSeparator" w:id="0">
    <w:p w14:paraId="1018FCDF" w14:textId="77777777" w:rsidR="00D40591" w:rsidRDefault="00D40591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E0ECF"/>
    <w:multiLevelType w:val="hybridMultilevel"/>
    <w:tmpl w:val="C4045A62"/>
    <w:lvl w:ilvl="0" w:tplc="FFFFFFFF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5715">
    <w:abstractNumId w:val="17"/>
  </w:num>
  <w:num w:numId="2" w16cid:durableId="833572708">
    <w:abstractNumId w:val="18"/>
  </w:num>
  <w:num w:numId="3" w16cid:durableId="1800108328">
    <w:abstractNumId w:val="22"/>
  </w:num>
  <w:num w:numId="4" w16cid:durableId="324749147">
    <w:abstractNumId w:val="14"/>
  </w:num>
  <w:num w:numId="5" w16cid:durableId="237904968">
    <w:abstractNumId w:val="0"/>
  </w:num>
  <w:num w:numId="6" w16cid:durableId="2095081941">
    <w:abstractNumId w:val="31"/>
  </w:num>
  <w:num w:numId="7" w16cid:durableId="1780106169">
    <w:abstractNumId w:val="4"/>
  </w:num>
  <w:num w:numId="8" w16cid:durableId="1176726776">
    <w:abstractNumId w:val="1"/>
  </w:num>
  <w:num w:numId="9" w16cid:durableId="1435662913">
    <w:abstractNumId w:val="32"/>
  </w:num>
  <w:num w:numId="10" w16cid:durableId="1313363544">
    <w:abstractNumId w:val="21"/>
  </w:num>
  <w:num w:numId="11" w16cid:durableId="1887449621">
    <w:abstractNumId w:val="30"/>
  </w:num>
  <w:num w:numId="12" w16cid:durableId="166140362">
    <w:abstractNumId w:val="10"/>
  </w:num>
  <w:num w:numId="13" w16cid:durableId="357976901">
    <w:abstractNumId w:val="19"/>
  </w:num>
  <w:num w:numId="14" w16cid:durableId="884876632">
    <w:abstractNumId w:val="27"/>
  </w:num>
  <w:num w:numId="15" w16cid:durableId="1548105240">
    <w:abstractNumId w:val="33"/>
  </w:num>
  <w:num w:numId="16" w16cid:durableId="572814477">
    <w:abstractNumId w:val="23"/>
  </w:num>
  <w:num w:numId="17" w16cid:durableId="1911235436">
    <w:abstractNumId w:val="7"/>
  </w:num>
  <w:num w:numId="18" w16cid:durableId="1071655324">
    <w:abstractNumId w:val="16"/>
  </w:num>
  <w:num w:numId="19" w16cid:durableId="1381788241">
    <w:abstractNumId w:val="8"/>
  </w:num>
  <w:num w:numId="20" w16cid:durableId="559438912">
    <w:abstractNumId w:val="20"/>
  </w:num>
  <w:num w:numId="21" w16cid:durableId="83040258">
    <w:abstractNumId w:val="24"/>
  </w:num>
  <w:num w:numId="22" w16cid:durableId="1431050000">
    <w:abstractNumId w:val="6"/>
  </w:num>
  <w:num w:numId="23" w16cid:durableId="628900731">
    <w:abstractNumId w:val="5"/>
  </w:num>
  <w:num w:numId="24" w16cid:durableId="364789439">
    <w:abstractNumId w:val="3"/>
  </w:num>
  <w:num w:numId="25" w16cid:durableId="2022857696">
    <w:abstractNumId w:val="26"/>
  </w:num>
  <w:num w:numId="26" w16cid:durableId="544024159">
    <w:abstractNumId w:val="29"/>
  </w:num>
  <w:num w:numId="27" w16cid:durableId="2087145718">
    <w:abstractNumId w:val="12"/>
  </w:num>
  <w:num w:numId="28" w16cid:durableId="752893975">
    <w:abstractNumId w:val="15"/>
  </w:num>
  <w:num w:numId="29" w16cid:durableId="1688364965">
    <w:abstractNumId w:val="9"/>
  </w:num>
  <w:num w:numId="30" w16cid:durableId="363025247">
    <w:abstractNumId w:val="13"/>
  </w:num>
  <w:num w:numId="31" w16cid:durableId="1751927162">
    <w:abstractNumId w:val="11"/>
  </w:num>
  <w:num w:numId="32" w16cid:durableId="2115241979">
    <w:abstractNumId w:val="25"/>
  </w:num>
  <w:num w:numId="33" w16cid:durableId="1710837044">
    <w:abstractNumId w:val="2"/>
  </w:num>
  <w:num w:numId="34" w16cid:durableId="1372339496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2773E"/>
    <w:rsid w:val="0003155B"/>
    <w:rsid w:val="00036C4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281E"/>
    <w:rsid w:val="000F784F"/>
    <w:rsid w:val="000F791A"/>
    <w:rsid w:val="001040C4"/>
    <w:rsid w:val="00105470"/>
    <w:rsid w:val="00123260"/>
    <w:rsid w:val="001424BF"/>
    <w:rsid w:val="001430FE"/>
    <w:rsid w:val="001433B2"/>
    <w:rsid w:val="0014545E"/>
    <w:rsid w:val="001464F1"/>
    <w:rsid w:val="00150D2B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20381E"/>
    <w:rsid w:val="002050A9"/>
    <w:rsid w:val="00240E7C"/>
    <w:rsid w:val="00240E7E"/>
    <w:rsid w:val="00253014"/>
    <w:rsid w:val="00256E5E"/>
    <w:rsid w:val="002662EB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0868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740B"/>
    <w:rsid w:val="004A6E1B"/>
    <w:rsid w:val="004C1942"/>
    <w:rsid w:val="004C37B7"/>
    <w:rsid w:val="004C73AD"/>
    <w:rsid w:val="004D25D8"/>
    <w:rsid w:val="004E622A"/>
    <w:rsid w:val="00500289"/>
    <w:rsid w:val="00501E69"/>
    <w:rsid w:val="00504DDC"/>
    <w:rsid w:val="00521DF4"/>
    <w:rsid w:val="00530427"/>
    <w:rsid w:val="005355D6"/>
    <w:rsid w:val="00540B21"/>
    <w:rsid w:val="005513C1"/>
    <w:rsid w:val="00560754"/>
    <w:rsid w:val="00564C1F"/>
    <w:rsid w:val="005814EA"/>
    <w:rsid w:val="005816F7"/>
    <w:rsid w:val="00590AEA"/>
    <w:rsid w:val="005C205E"/>
    <w:rsid w:val="005D38E2"/>
    <w:rsid w:val="00601536"/>
    <w:rsid w:val="00631BA2"/>
    <w:rsid w:val="00650BD8"/>
    <w:rsid w:val="00657E97"/>
    <w:rsid w:val="00677872"/>
    <w:rsid w:val="00695201"/>
    <w:rsid w:val="006D3A14"/>
    <w:rsid w:val="006D62BF"/>
    <w:rsid w:val="006E626E"/>
    <w:rsid w:val="0071021B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160ED"/>
    <w:rsid w:val="00851DBD"/>
    <w:rsid w:val="00892042"/>
    <w:rsid w:val="008B0B05"/>
    <w:rsid w:val="008C0A20"/>
    <w:rsid w:val="008D6AE7"/>
    <w:rsid w:val="009041BC"/>
    <w:rsid w:val="009074F1"/>
    <w:rsid w:val="009153C1"/>
    <w:rsid w:val="00917227"/>
    <w:rsid w:val="00930B04"/>
    <w:rsid w:val="00940335"/>
    <w:rsid w:val="00944C0D"/>
    <w:rsid w:val="00951B35"/>
    <w:rsid w:val="00952843"/>
    <w:rsid w:val="00962865"/>
    <w:rsid w:val="009974E3"/>
    <w:rsid w:val="009C43E8"/>
    <w:rsid w:val="009E0759"/>
    <w:rsid w:val="009F796D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B4DA0"/>
    <w:rsid w:val="00AD1216"/>
    <w:rsid w:val="00B01FBA"/>
    <w:rsid w:val="00B03C69"/>
    <w:rsid w:val="00B13912"/>
    <w:rsid w:val="00B13C83"/>
    <w:rsid w:val="00B15EFF"/>
    <w:rsid w:val="00B23EDE"/>
    <w:rsid w:val="00B2697A"/>
    <w:rsid w:val="00B26CC2"/>
    <w:rsid w:val="00B30B84"/>
    <w:rsid w:val="00B468D3"/>
    <w:rsid w:val="00B5426E"/>
    <w:rsid w:val="00B56221"/>
    <w:rsid w:val="00B92B26"/>
    <w:rsid w:val="00B96E1D"/>
    <w:rsid w:val="00BB64E4"/>
    <w:rsid w:val="00BC3F75"/>
    <w:rsid w:val="00BC58B2"/>
    <w:rsid w:val="00BE0C9A"/>
    <w:rsid w:val="00BE5F7F"/>
    <w:rsid w:val="00BF075A"/>
    <w:rsid w:val="00C0273B"/>
    <w:rsid w:val="00C04033"/>
    <w:rsid w:val="00C22A9D"/>
    <w:rsid w:val="00C4049A"/>
    <w:rsid w:val="00C54183"/>
    <w:rsid w:val="00C90D2F"/>
    <w:rsid w:val="00C9340D"/>
    <w:rsid w:val="00D05590"/>
    <w:rsid w:val="00D24C73"/>
    <w:rsid w:val="00D348BE"/>
    <w:rsid w:val="00D37997"/>
    <w:rsid w:val="00D40591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057AD"/>
    <w:rsid w:val="00E271B7"/>
    <w:rsid w:val="00E42DBA"/>
    <w:rsid w:val="00E46779"/>
    <w:rsid w:val="00E6655A"/>
    <w:rsid w:val="00E67F71"/>
    <w:rsid w:val="00E82749"/>
    <w:rsid w:val="00EA38AD"/>
    <w:rsid w:val="00EA3B4A"/>
    <w:rsid w:val="00EB171B"/>
    <w:rsid w:val="00EB68EB"/>
    <w:rsid w:val="00EC6528"/>
    <w:rsid w:val="00ED5FF4"/>
    <w:rsid w:val="00EF46B7"/>
    <w:rsid w:val="00F21CA1"/>
    <w:rsid w:val="00F26A3B"/>
    <w:rsid w:val="00F37CE8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7CAC8-A597-FE43-B67B-5CEE4C7E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104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29</cp:revision>
  <cp:lastPrinted>2019-05-08T03:22:00Z</cp:lastPrinted>
  <dcterms:created xsi:type="dcterms:W3CDTF">2019-05-10T07:19:00Z</dcterms:created>
  <dcterms:modified xsi:type="dcterms:W3CDTF">2022-05-31T06:35:00Z</dcterms:modified>
</cp:coreProperties>
</file>