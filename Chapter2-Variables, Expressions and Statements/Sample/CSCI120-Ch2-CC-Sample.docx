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D872" w14:textId="77777777" w:rsidR="00577083" w:rsidRPr="008D6AE7" w:rsidRDefault="00577083" w:rsidP="00577083">
      <w:pPr>
        <w:pStyle w:val="Heading1"/>
        <w:widowControl w:val="0"/>
        <w:jc w:val="both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434352A6" w14:textId="77777777" w:rsidR="00577083" w:rsidRDefault="00577083" w:rsidP="0057708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08C67DDA" w14:textId="77777777" w:rsidR="00577083" w:rsidRPr="008D6AE7" w:rsidRDefault="00577083" w:rsidP="00577083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1D6DBFA" w14:textId="77777777" w:rsidR="00577083" w:rsidRPr="00151915" w:rsidRDefault="00577083" w:rsidP="00577083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2: </w:t>
      </w:r>
      <w:r w:rsidRPr="00151915">
        <w:rPr>
          <w:b w:val="0"/>
          <w:sz w:val="22"/>
          <w:szCs w:val="22"/>
          <w:lang w:val="en-CA"/>
        </w:rPr>
        <w:t>Variables, Data types, String, Input/Output</w:t>
      </w:r>
    </w:p>
    <w:p w14:paraId="6AC1E01B" w14:textId="1A5FDDF4" w:rsidR="00577083" w:rsidRPr="0087778B" w:rsidRDefault="00577083" w:rsidP="00577083">
      <w:pPr>
        <w:pStyle w:val="Heading1"/>
        <w:widowControl w:val="0"/>
        <w:rPr>
          <w:rFonts w:asciiTheme="minorBidi" w:hAnsiTheme="minorBidi" w:cstheme="minorBidi"/>
          <w:bCs w:val="0"/>
          <w:color w:val="000000" w:themeColor="text1"/>
          <w:sz w:val="22"/>
          <w:szCs w:val="22"/>
          <w:u w:val="single"/>
          <w:lang w:val="en-CA"/>
        </w:rPr>
      </w:pPr>
      <w:r w:rsidRPr="0087778B">
        <w:rPr>
          <w:rFonts w:asciiTheme="minorBidi" w:hAnsiTheme="minorBidi" w:cstheme="minorBidi"/>
          <w:bCs w:val="0"/>
          <w:color w:val="000000" w:themeColor="text1"/>
          <w:sz w:val="22"/>
          <w:szCs w:val="22"/>
          <w:u w:val="single"/>
          <w:lang w:val="en-CA"/>
        </w:rPr>
        <w:t>Sample Practices with Answers</w:t>
      </w:r>
    </w:p>
    <w:p w14:paraId="6AD29A3A" w14:textId="2C7392F1" w:rsidR="00F35B21" w:rsidRDefault="00F35B21" w:rsidP="00F35B21">
      <w:pPr>
        <w:rPr>
          <w:lang w:val="en-CA"/>
        </w:rPr>
      </w:pPr>
    </w:p>
    <w:p w14:paraId="68D8E25E" w14:textId="77777777" w:rsidR="00F35B21" w:rsidRPr="00F35B21" w:rsidRDefault="00F35B21" w:rsidP="00F35B21">
      <w:pPr>
        <w:rPr>
          <w:lang w:val="en-CA"/>
        </w:rPr>
      </w:pPr>
    </w:p>
    <w:p w14:paraId="5DF08107" w14:textId="6E92D9EF" w:rsidR="00F35B21" w:rsidRDefault="00F35B21" w:rsidP="00F35B21">
      <w:pPr>
        <w:rPr>
          <w:lang w:val="en-CA"/>
        </w:rPr>
      </w:pPr>
    </w:p>
    <w:p w14:paraId="12BF9159" w14:textId="463800AE" w:rsidR="00F35B21" w:rsidRPr="00F35B21" w:rsidRDefault="00F35B21" w:rsidP="00F35B21">
      <w:pPr>
        <w:rPr>
          <w:lang w:val="en-CA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EDF7C" wp14:editId="375094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7CFFB" w14:textId="77777777" w:rsidR="00F35B21" w:rsidRPr="00907EEA" w:rsidRDefault="00F35B21" w:rsidP="00F35B21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A32C96B" w14:textId="77777777" w:rsidR="00F35B21" w:rsidRPr="00907EEA" w:rsidRDefault="00F35B21" w:rsidP="00F35B21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965E3A9" w14:textId="77777777" w:rsidR="00F35B21" w:rsidRPr="00907EEA" w:rsidRDefault="00F35B21" w:rsidP="00F35B21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54DBC9C6" w14:textId="77777777" w:rsidR="00F35B21" w:rsidRDefault="00F35B21" w:rsidP="00F35B21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ED882AE" w14:textId="77777777" w:rsidR="00F35B21" w:rsidRDefault="00F35B21" w:rsidP="00F35B21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31A0735" w14:textId="77777777" w:rsidR="00F35B21" w:rsidRPr="009666D8" w:rsidRDefault="00F35B21" w:rsidP="00F35B21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3893465C" w14:textId="77777777" w:rsidR="00F35B21" w:rsidRDefault="00F35B21" w:rsidP="00F35B21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4FF038E" w14:textId="77777777" w:rsidR="00F35B21" w:rsidRPr="00733D47" w:rsidRDefault="00F35B21" w:rsidP="00F35B21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EDF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.05pt;width:446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5A37CFFB" w14:textId="77777777" w:rsidR="00F35B21" w:rsidRPr="00907EEA" w:rsidRDefault="00F35B21" w:rsidP="00F35B21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A32C96B" w14:textId="77777777" w:rsidR="00F35B21" w:rsidRPr="00907EEA" w:rsidRDefault="00F35B21" w:rsidP="00F35B21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965E3A9" w14:textId="77777777" w:rsidR="00F35B21" w:rsidRPr="00907EEA" w:rsidRDefault="00F35B21" w:rsidP="00F35B21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54DBC9C6" w14:textId="77777777" w:rsidR="00F35B21" w:rsidRDefault="00F35B21" w:rsidP="00F35B21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ED882AE" w14:textId="77777777" w:rsidR="00F35B21" w:rsidRDefault="00F35B21" w:rsidP="00F35B21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31A0735" w14:textId="77777777" w:rsidR="00F35B21" w:rsidRPr="009666D8" w:rsidRDefault="00F35B21" w:rsidP="00F35B21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3893465C" w14:textId="77777777" w:rsidR="00F35B21" w:rsidRDefault="00F35B21" w:rsidP="00F35B21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4FF038E" w14:textId="77777777" w:rsidR="00F35B21" w:rsidRPr="00733D47" w:rsidRDefault="00F35B21" w:rsidP="00F35B21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ABF674B" w14:textId="77777777" w:rsidR="00577083" w:rsidRPr="00351C15" w:rsidRDefault="00577083" w:rsidP="00577083"/>
    <w:p w14:paraId="0BEA68EA" w14:textId="46C61278" w:rsidR="00F35B21" w:rsidRDefault="00F35B21">
      <w:pPr>
        <w:widowControl/>
        <w:jc w:val="left"/>
      </w:pPr>
      <w:r>
        <w:br w:type="page"/>
      </w:r>
    </w:p>
    <w:p w14:paraId="37BF66DA" w14:textId="77777777" w:rsidR="00F35B21" w:rsidRDefault="00F35B21">
      <w:pPr>
        <w:widowControl/>
        <w:jc w:val="left"/>
      </w:pPr>
    </w:p>
    <w:p w14:paraId="48BAF140" w14:textId="77777777" w:rsidR="00577083" w:rsidRPr="000B0924" w:rsidRDefault="00577083" w:rsidP="00577083"/>
    <w:p w14:paraId="3AC7831E" w14:textId="77777777" w:rsidR="00577083" w:rsidRPr="001424BF" w:rsidRDefault="00577083" w:rsidP="00577083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12FDF2E3" w14:textId="77777777" w:rsidR="00577083" w:rsidRDefault="00577083" w:rsidP="00151915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426"/>
        <w:rPr>
          <w:color w:val="222222"/>
        </w:rPr>
      </w:pPr>
      <w:r>
        <w:rPr>
          <w:color w:val="222222"/>
        </w:rPr>
        <w:t>Write a program and ask the user to enter 4 numbers. Then do the following:</w:t>
      </w:r>
    </w:p>
    <w:p w14:paraId="335BB1E7" w14:textId="77777777" w:rsidR="00577083" w:rsidRDefault="00577083" w:rsidP="00151915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ind w:left="426"/>
        <w:rPr>
          <w:color w:val="222222"/>
        </w:rPr>
      </w:pPr>
      <w:r>
        <w:rPr>
          <w:color w:val="222222"/>
        </w:rPr>
        <w:t>Add all those numbers together and print the result</w:t>
      </w:r>
    </w:p>
    <w:p w14:paraId="5FC4B0AD" w14:textId="77777777" w:rsidR="00577083" w:rsidRDefault="00577083" w:rsidP="00151915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ind w:left="426"/>
        <w:rPr>
          <w:color w:val="222222"/>
        </w:rPr>
      </w:pPr>
      <w:r>
        <w:rPr>
          <w:color w:val="222222"/>
        </w:rPr>
        <w:t>Find the number which is the biggest between the 4 numbers</w:t>
      </w:r>
    </w:p>
    <w:p w14:paraId="17BABACF" w14:textId="77777777" w:rsidR="00577083" w:rsidRDefault="00577083" w:rsidP="00151915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ind w:left="426"/>
        <w:rPr>
          <w:color w:val="222222"/>
        </w:rPr>
      </w:pPr>
      <w:r>
        <w:rPr>
          <w:color w:val="222222"/>
        </w:rPr>
        <w:t>Print all numbers in one line (they all to be printed in a single line)</w:t>
      </w:r>
    </w:p>
    <w:p w14:paraId="719D687E" w14:textId="77777777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3EBEAD0C" w14:textId="77777777" w:rsidR="00577083" w:rsidRDefault="00577083" w:rsidP="00577083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34018831" w14:textId="45295CC5" w:rsidR="00577083" w:rsidRPr="00CE0F79" w:rsidRDefault="00577083" w:rsidP="00577083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39D289AE" w14:textId="7ECCEE4E" w:rsidR="00577083" w:rsidRDefault="00577083" w:rsidP="00151915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284"/>
        <w:rPr>
          <w:color w:val="222222"/>
        </w:rPr>
      </w:pPr>
      <w:r>
        <w:rPr>
          <w:color w:val="222222"/>
        </w:rPr>
        <w:t xml:space="preserve">Write a </w:t>
      </w:r>
      <w:proofErr w:type="gramStart"/>
      <w:r>
        <w:rPr>
          <w:color w:val="222222"/>
        </w:rPr>
        <w:t>python programs</w:t>
      </w:r>
      <w:proofErr w:type="gramEnd"/>
      <w:r>
        <w:rPr>
          <w:color w:val="222222"/>
        </w:rPr>
        <w:t xml:space="preserve"> which find the closest distance to the center of the coordination system:</w:t>
      </w:r>
    </w:p>
    <w:p w14:paraId="5CF8B5CC" w14:textId="2E518355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4C6327EE" w14:textId="228B28DA" w:rsidR="00577083" w:rsidRDefault="00F35B21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  <w:r>
        <w:rPr>
          <w:noProof/>
          <w:color w:val="222222"/>
        </w:rPr>
        <w:drawing>
          <wp:anchor distT="0" distB="0" distL="114300" distR="114300" simplePos="0" relativeHeight="251659264" behindDoc="0" locked="0" layoutInCell="1" allowOverlap="1" wp14:anchorId="2E311E23" wp14:editId="62A50DC7">
            <wp:simplePos x="0" y="0"/>
            <wp:positionH relativeFrom="margin">
              <wp:posOffset>1390015</wp:posOffset>
            </wp:positionH>
            <wp:positionV relativeFrom="margin">
              <wp:posOffset>3353239</wp:posOffset>
            </wp:positionV>
            <wp:extent cx="2628900" cy="266700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187FD" w14:textId="09231938" w:rsidR="00577083" w:rsidRDefault="00577083" w:rsidP="00F35B21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628AF6C2" w14:textId="03B518DC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08296871" w14:textId="527D2590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3798631C" w14:textId="4399A618" w:rsidR="00577083" w:rsidRDefault="00577083" w:rsidP="00577083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5610"/>
        <w:rPr>
          <w:color w:val="222222"/>
        </w:rPr>
      </w:pPr>
    </w:p>
    <w:p w14:paraId="6C1EFB84" w14:textId="77777777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7BA3E8B1" w14:textId="6575E383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5A22C450" w14:textId="00DB6204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02D20E34" w14:textId="77777777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4F778BE6" w14:textId="77777777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383EDA70" w14:textId="77777777" w:rsidR="00577083" w:rsidRDefault="00577083" w:rsidP="00577083">
      <w:pPr>
        <w:pStyle w:val="m-7102204504094528688gmail-p2"/>
        <w:shd w:val="clear" w:color="auto" w:fill="FFFFFF"/>
        <w:spacing w:before="0" w:beforeAutospacing="0" w:after="0" w:afterAutospacing="0"/>
        <w:ind w:left="5250"/>
        <w:rPr>
          <w:color w:val="222222"/>
        </w:rPr>
      </w:pPr>
    </w:p>
    <w:p w14:paraId="5E4ECA09" w14:textId="77777777" w:rsidR="00577083" w:rsidRDefault="00577083" w:rsidP="00577083">
      <w:pPr>
        <w:jc w:val="center"/>
        <w:rPr>
          <w:rFonts w:ascii="Arial" w:hAnsi="Arial" w:cs="Arial"/>
          <w:b/>
          <w:bCs/>
          <w:sz w:val="22"/>
        </w:rPr>
      </w:pPr>
    </w:p>
    <w:p w14:paraId="0FA9A2D3" w14:textId="77777777" w:rsidR="00577083" w:rsidRDefault="00577083" w:rsidP="00577083">
      <w:pPr>
        <w:jc w:val="center"/>
        <w:rPr>
          <w:rFonts w:ascii="Arial" w:hAnsi="Arial" w:cs="Arial"/>
          <w:b/>
          <w:bCs/>
          <w:sz w:val="22"/>
        </w:rPr>
      </w:pPr>
    </w:p>
    <w:p w14:paraId="79D82D2D" w14:textId="77777777" w:rsidR="00577083" w:rsidRDefault="00577083" w:rsidP="00577083">
      <w:pPr>
        <w:jc w:val="center"/>
        <w:rPr>
          <w:rFonts w:ascii="Arial" w:hAnsi="Arial" w:cs="Arial"/>
          <w:b/>
          <w:bCs/>
          <w:sz w:val="22"/>
        </w:rPr>
      </w:pPr>
    </w:p>
    <w:p w14:paraId="7549FDD9" w14:textId="77777777" w:rsidR="00577083" w:rsidRDefault="00577083" w:rsidP="00577083">
      <w:pPr>
        <w:jc w:val="center"/>
        <w:rPr>
          <w:rFonts w:ascii="Arial" w:hAnsi="Arial" w:cs="Arial"/>
          <w:b/>
          <w:bCs/>
          <w:sz w:val="22"/>
        </w:rPr>
      </w:pPr>
    </w:p>
    <w:p w14:paraId="329C5A41" w14:textId="77777777" w:rsidR="00577083" w:rsidRDefault="00577083" w:rsidP="00577083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</w:pPr>
    </w:p>
    <w:p w14:paraId="333F4329" w14:textId="77777777" w:rsidR="00577083" w:rsidRPr="0071171D" w:rsidRDefault="00577083" w:rsidP="00577083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40"/>
        </w:rPr>
      </w:pPr>
      <w:r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</w:t>
      </w:r>
      <w:r w:rsidRPr="0071171D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roblem3</w:t>
      </w:r>
    </w:p>
    <w:p w14:paraId="1D0043AE" w14:textId="77777777" w:rsidR="00577083" w:rsidRPr="00F340F6" w:rsidRDefault="00577083" w:rsidP="00577083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sz w:val="22"/>
        </w:rPr>
      </w:pPr>
      <w:r>
        <w:rPr>
          <w:color w:val="222222"/>
        </w:rPr>
        <w:t xml:space="preserve">Write a python program which receives a word with length 7 from input and insert a star character, *, between each alphabet of the word. For </w:t>
      </w:r>
      <w:proofErr w:type="gramStart"/>
      <w:r>
        <w:rPr>
          <w:color w:val="222222"/>
        </w:rPr>
        <w:t>instance</w:t>
      </w:r>
      <w:proofErr w:type="gramEnd"/>
      <w:r>
        <w:rPr>
          <w:color w:val="222222"/>
        </w:rPr>
        <w:t xml:space="preserve"> if the user entered “</w:t>
      </w:r>
      <w:proofErr w:type="spellStart"/>
      <w:r>
        <w:rPr>
          <w:color w:val="222222"/>
        </w:rPr>
        <w:t>alireza</w:t>
      </w:r>
      <w:proofErr w:type="spellEnd"/>
      <w:r>
        <w:rPr>
          <w:color w:val="222222"/>
        </w:rPr>
        <w:t>” then your program should change it to a*l*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*r*e*z*a* and prints it.</w:t>
      </w:r>
    </w:p>
    <w:p w14:paraId="043BEC5A" w14:textId="1B663E61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96AD" w14:textId="77777777" w:rsidR="00121408" w:rsidRDefault="00121408" w:rsidP="00E46779">
      <w:r>
        <w:separator/>
      </w:r>
    </w:p>
  </w:endnote>
  <w:endnote w:type="continuationSeparator" w:id="0">
    <w:p w14:paraId="2DA3C9AD" w14:textId="77777777" w:rsidR="00121408" w:rsidRDefault="00121408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7848" w14:textId="77777777" w:rsidR="00121408" w:rsidRDefault="00121408" w:rsidP="00E46779">
      <w:r>
        <w:separator/>
      </w:r>
    </w:p>
  </w:footnote>
  <w:footnote w:type="continuationSeparator" w:id="0">
    <w:p w14:paraId="4E5012C8" w14:textId="77777777" w:rsidR="00121408" w:rsidRDefault="00121408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46325">
    <w:abstractNumId w:val="17"/>
  </w:num>
  <w:num w:numId="2" w16cid:durableId="1892301622">
    <w:abstractNumId w:val="18"/>
  </w:num>
  <w:num w:numId="3" w16cid:durableId="2117093946">
    <w:abstractNumId w:val="22"/>
  </w:num>
  <w:num w:numId="4" w16cid:durableId="2061513193">
    <w:abstractNumId w:val="14"/>
  </w:num>
  <w:num w:numId="5" w16cid:durableId="570194483">
    <w:abstractNumId w:val="0"/>
  </w:num>
  <w:num w:numId="6" w16cid:durableId="2091847236">
    <w:abstractNumId w:val="30"/>
  </w:num>
  <w:num w:numId="7" w16cid:durableId="981040434">
    <w:abstractNumId w:val="4"/>
  </w:num>
  <w:num w:numId="8" w16cid:durableId="1228882939">
    <w:abstractNumId w:val="1"/>
  </w:num>
  <w:num w:numId="9" w16cid:durableId="1218318754">
    <w:abstractNumId w:val="31"/>
  </w:num>
  <w:num w:numId="10" w16cid:durableId="2051146694">
    <w:abstractNumId w:val="21"/>
  </w:num>
  <w:num w:numId="11" w16cid:durableId="88356497">
    <w:abstractNumId w:val="29"/>
  </w:num>
  <w:num w:numId="12" w16cid:durableId="1595628704">
    <w:abstractNumId w:val="10"/>
  </w:num>
  <w:num w:numId="13" w16cid:durableId="1773745016">
    <w:abstractNumId w:val="19"/>
  </w:num>
  <w:num w:numId="14" w16cid:durableId="1334838064">
    <w:abstractNumId w:val="27"/>
  </w:num>
  <w:num w:numId="15" w16cid:durableId="897207083">
    <w:abstractNumId w:val="32"/>
  </w:num>
  <w:num w:numId="16" w16cid:durableId="971592647">
    <w:abstractNumId w:val="23"/>
  </w:num>
  <w:num w:numId="17" w16cid:durableId="1482116743">
    <w:abstractNumId w:val="7"/>
  </w:num>
  <w:num w:numId="18" w16cid:durableId="1132287634">
    <w:abstractNumId w:val="16"/>
  </w:num>
  <w:num w:numId="19" w16cid:durableId="1406226277">
    <w:abstractNumId w:val="8"/>
  </w:num>
  <w:num w:numId="20" w16cid:durableId="1794866701">
    <w:abstractNumId w:val="20"/>
  </w:num>
  <w:num w:numId="21" w16cid:durableId="1419139197">
    <w:abstractNumId w:val="24"/>
  </w:num>
  <w:num w:numId="22" w16cid:durableId="594745551">
    <w:abstractNumId w:val="6"/>
  </w:num>
  <w:num w:numId="23" w16cid:durableId="920261377">
    <w:abstractNumId w:val="5"/>
  </w:num>
  <w:num w:numId="24" w16cid:durableId="386801467">
    <w:abstractNumId w:val="3"/>
  </w:num>
  <w:num w:numId="25" w16cid:durableId="123930786">
    <w:abstractNumId w:val="26"/>
  </w:num>
  <w:num w:numId="26" w16cid:durableId="11222286">
    <w:abstractNumId w:val="28"/>
  </w:num>
  <w:num w:numId="27" w16cid:durableId="1447314624">
    <w:abstractNumId w:val="12"/>
  </w:num>
  <w:num w:numId="28" w16cid:durableId="1388840489">
    <w:abstractNumId w:val="15"/>
  </w:num>
  <w:num w:numId="29" w16cid:durableId="1105265986">
    <w:abstractNumId w:val="9"/>
  </w:num>
  <w:num w:numId="30" w16cid:durableId="748770637">
    <w:abstractNumId w:val="13"/>
  </w:num>
  <w:num w:numId="31" w16cid:durableId="122970067">
    <w:abstractNumId w:val="11"/>
  </w:num>
  <w:num w:numId="32" w16cid:durableId="1166819031">
    <w:abstractNumId w:val="25"/>
  </w:num>
  <w:num w:numId="33" w16cid:durableId="689641850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281E"/>
    <w:rsid w:val="000F784F"/>
    <w:rsid w:val="000F791A"/>
    <w:rsid w:val="001040C4"/>
    <w:rsid w:val="00105470"/>
    <w:rsid w:val="00121408"/>
    <w:rsid w:val="00123260"/>
    <w:rsid w:val="001424BF"/>
    <w:rsid w:val="001430FE"/>
    <w:rsid w:val="001433B2"/>
    <w:rsid w:val="001464F1"/>
    <w:rsid w:val="00150D2B"/>
    <w:rsid w:val="00151915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2050A9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4595D"/>
    <w:rsid w:val="00351C15"/>
    <w:rsid w:val="0035208B"/>
    <w:rsid w:val="00352A37"/>
    <w:rsid w:val="00373DB7"/>
    <w:rsid w:val="00380868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A6E1B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0754"/>
    <w:rsid w:val="00564C1F"/>
    <w:rsid w:val="00577083"/>
    <w:rsid w:val="005814EA"/>
    <w:rsid w:val="005816F7"/>
    <w:rsid w:val="00590AEA"/>
    <w:rsid w:val="005C205E"/>
    <w:rsid w:val="005D38E2"/>
    <w:rsid w:val="00601536"/>
    <w:rsid w:val="00631BA2"/>
    <w:rsid w:val="00650BD8"/>
    <w:rsid w:val="00657E97"/>
    <w:rsid w:val="0067787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160ED"/>
    <w:rsid w:val="00851DBD"/>
    <w:rsid w:val="0087778B"/>
    <w:rsid w:val="00881E70"/>
    <w:rsid w:val="00892042"/>
    <w:rsid w:val="008B0B05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5887"/>
    <w:rsid w:val="00B2697A"/>
    <w:rsid w:val="00B26CC2"/>
    <w:rsid w:val="00B30B84"/>
    <w:rsid w:val="00B468D3"/>
    <w:rsid w:val="00B5426E"/>
    <w:rsid w:val="00B56221"/>
    <w:rsid w:val="00B92B26"/>
    <w:rsid w:val="00B96E1D"/>
    <w:rsid w:val="00BB64E4"/>
    <w:rsid w:val="00BC3F75"/>
    <w:rsid w:val="00BC58B2"/>
    <w:rsid w:val="00BD7B4A"/>
    <w:rsid w:val="00BE0C9A"/>
    <w:rsid w:val="00BE5F7F"/>
    <w:rsid w:val="00BF075A"/>
    <w:rsid w:val="00C0273B"/>
    <w:rsid w:val="00C04033"/>
    <w:rsid w:val="00C22A9D"/>
    <w:rsid w:val="00C4049A"/>
    <w:rsid w:val="00C54183"/>
    <w:rsid w:val="00C90D2F"/>
    <w:rsid w:val="00C9340D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E271B7"/>
    <w:rsid w:val="00E42DBA"/>
    <w:rsid w:val="00E46779"/>
    <w:rsid w:val="00E6655A"/>
    <w:rsid w:val="00E67F71"/>
    <w:rsid w:val="00E82749"/>
    <w:rsid w:val="00EA38AD"/>
    <w:rsid w:val="00EA3B4A"/>
    <w:rsid w:val="00EB171B"/>
    <w:rsid w:val="00EB68EB"/>
    <w:rsid w:val="00EC6528"/>
    <w:rsid w:val="00ED5FF4"/>
    <w:rsid w:val="00F21CA1"/>
    <w:rsid w:val="00F26A3B"/>
    <w:rsid w:val="00F35B21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7CAC8-A597-FE43-B67B-5CEE4C7E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80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23</cp:revision>
  <cp:lastPrinted>2019-05-08T03:22:00Z</cp:lastPrinted>
  <dcterms:created xsi:type="dcterms:W3CDTF">2019-05-10T07:19:00Z</dcterms:created>
  <dcterms:modified xsi:type="dcterms:W3CDTF">2022-05-31T17:56:00Z</dcterms:modified>
</cp:coreProperties>
</file>