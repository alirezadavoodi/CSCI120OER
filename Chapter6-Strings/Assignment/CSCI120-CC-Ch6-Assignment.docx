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5F0425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5F0425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7412D3EB" w14:textId="1158C5E3" w:rsidR="00463EA4" w:rsidRPr="005F0425" w:rsidRDefault="00AD1216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 w:rsidRPr="005F0425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Introduction to </w:t>
      </w:r>
      <w:r w:rsidR="001424BF" w:rsidRPr="005F0425">
        <w:rPr>
          <w:rFonts w:ascii="Arial" w:hAnsi="Arial" w:cs="Arial"/>
          <w:color w:val="auto"/>
          <w:kern w:val="2"/>
          <w:sz w:val="22"/>
          <w:szCs w:val="22"/>
          <w:lang w:val="en-CA"/>
        </w:rPr>
        <w:t>Computer Science and Programming 1</w:t>
      </w:r>
      <w:r w:rsidR="00123260" w:rsidRPr="005F0425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2F51ED78" w14:textId="411D71BF" w:rsidR="00123260" w:rsidRPr="005F0425" w:rsidRDefault="001424BF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 w:rsidRPr="005F0425">
        <w:rPr>
          <w:rFonts w:ascii="Arial" w:hAnsi="Arial" w:cs="Arial"/>
          <w:color w:val="auto"/>
          <w:kern w:val="2"/>
          <w:sz w:val="22"/>
          <w:szCs w:val="22"/>
          <w:lang w:val="en-CA"/>
        </w:rPr>
        <w:t>CSCI12</w:t>
      </w:r>
      <w:r w:rsidR="00693A81" w:rsidRPr="005F0425">
        <w:rPr>
          <w:rFonts w:ascii="Arial" w:hAnsi="Arial" w:cs="Arial"/>
          <w:color w:val="auto"/>
          <w:kern w:val="2"/>
          <w:sz w:val="22"/>
          <w:szCs w:val="22"/>
          <w:lang w:val="en-CA"/>
        </w:rPr>
        <w:t>0</w:t>
      </w:r>
    </w:p>
    <w:p w14:paraId="5344E2D4" w14:textId="277168C6" w:rsidR="00693A81" w:rsidRDefault="00463EA4" w:rsidP="00EA38AD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5F0425">
        <w:rPr>
          <w:b w:val="0"/>
          <w:sz w:val="22"/>
          <w:szCs w:val="22"/>
          <w:lang w:val="en-CA"/>
        </w:rPr>
        <w:t>Chapter</w:t>
      </w:r>
      <w:r w:rsidR="005B241B">
        <w:rPr>
          <w:b w:val="0"/>
          <w:sz w:val="22"/>
          <w:szCs w:val="22"/>
          <w:lang w:val="en-CA"/>
        </w:rPr>
        <w:t>6</w:t>
      </w:r>
      <w:r w:rsidR="00693A81" w:rsidRPr="005F0425">
        <w:rPr>
          <w:b w:val="0"/>
          <w:sz w:val="22"/>
          <w:szCs w:val="22"/>
          <w:lang w:val="en-CA"/>
        </w:rPr>
        <w:t>-Assignment</w:t>
      </w:r>
    </w:p>
    <w:p w14:paraId="44CD472D" w14:textId="6C3D7241" w:rsidR="00BC3F5E" w:rsidRPr="00FA5FE4" w:rsidRDefault="00BC3F5E" w:rsidP="00BC3F5E">
      <w:pPr>
        <w:jc w:val="center"/>
        <w:rPr>
          <w:rFonts w:asciiTheme="minorBidi" w:hAnsiTheme="minorBidi" w:cstheme="minorBidi"/>
          <w:sz w:val="24"/>
          <w:szCs w:val="24"/>
          <w:lang w:val="en-CA" w:eastAsia="en-US"/>
        </w:rPr>
      </w:pPr>
      <w:r w:rsidRPr="00FA5FE4">
        <w:rPr>
          <w:rFonts w:asciiTheme="minorBidi" w:hAnsiTheme="minorBidi" w:cstheme="minorBidi"/>
          <w:sz w:val="24"/>
          <w:szCs w:val="24"/>
          <w:lang w:val="en-CA" w:eastAsia="en-US"/>
        </w:rPr>
        <w:t>Topic: String</w:t>
      </w:r>
    </w:p>
    <w:p w14:paraId="36E53690" w14:textId="7E2EA4E5" w:rsidR="00EA38AD" w:rsidRPr="005F0425" w:rsidRDefault="00EA38AD" w:rsidP="00EA38AD">
      <w:pPr>
        <w:rPr>
          <w:rFonts w:ascii="Arial" w:hAnsi="Arial" w:cs="Arial"/>
          <w:lang w:val="en-CA"/>
        </w:rPr>
      </w:pPr>
    </w:p>
    <w:p w14:paraId="4B514447" w14:textId="1929E9C9" w:rsidR="005F0425" w:rsidRDefault="005F0425" w:rsidP="00EA38AD">
      <w:pPr>
        <w:rPr>
          <w:rFonts w:ascii="Arial" w:hAnsi="Arial" w:cs="Arial"/>
          <w:lang w:val="en-CA"/>
        </w:rPr>
      </w:pPr>
    </w:p>
    <w:p w14:paraId="09AE1B77" w14:textId="70A9E259" w:rsidR="00907EEA" w:rsidRDefault="00907EEA" w:rsidP="00EA38AD">
      <w:pPr>
        <w:rPr>
          <w:rFonts w:ascii="Arial" w:hAnsi="Arial" w:cs="Arial"/>
          <w:b/>
          <w:bCs/>
          <w:u w:val="single"/>
          <w:lang w:val="en-CA"/>
        </w:rPr>
      </w:pPr>
    </w:p>
    <w:p w14:paraId="5D580483" w14:textId="074F54CA" w:rsidR="00907EEA" w:rsidRPr="005F0425" w:rsidRDefault="00907EEA" w:rsidP="00EA38AD">
      <w:pPr>
        <w:rPr>
          <w:rFonts w:ascii="Arial" w:hAnsi="Arial" w:cs="Arial"/>
          <w:lang w:val="en-CA"/>
        </w:rPr>
      </w:pPr>
    </w:p>
    <w:p w14:paraId="182400F2" w14:textId="07C682BD" w:rsidR="009978E1" w:rsidRPr="005F0425" w:rsidRDefault="009978E1" w:rsidP="009978E1">
      <w:pPr>
        <w:jc w:val="center"/>
        <w:rPr>
          <w:rFonts w:ascii="Arial" w:hAnsi="Arial" w:cs="Arial"/>
          <w:lang w:val="en-CA" w:eastAsia="en-US"/>
        </w:rPr>
      </w:pPr>
    </w:p>
    <w:p w14:paraId="42290B78" w14:textId="77FA862E" w:rsidR="009978E1" w:rsidRPr="005F0425" w:rsidRDefault="00907EEA" w:rsidP="00907EEA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FB044" wp14:editId="5994A8EE">
                <wp:simplePos x="0" y="0"/>
                <wp:positionH relativeFrom="column">
                  <wp:posOffset>95250</wp:posOffset>
                </wp:positionH>
                <wp:positionV relativeFrom="paragraph">
                  <wp:posOffset>76200</wp:posOffset>
                </wp:positionV>
                <wp:extent cx="5667375" cy="2647950"/>
                <wp:effectExtent l="0" t="0" r="95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0BC75" w14:textId="18DA1E24" w:rsidR="00907EEA" w:rsidRPr="00907EEA" w:rsidRDefault="00907EEA" w:rsidP="00907EEA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 w:rsidR="009666D8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2CFC74AE" w14:textId="6C14F0AE" w:rsidR="00907EEA" w:rsidRPr="00907EEA" w:rsidRDefault="00907EEA" w:rsidP="00907EEA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7A622943" w14:textId="1BEFE126" w:rsidR="00907EEA" w:rsidRPr="00907EEA" w:rsidRDefault="00907EEA" w:rsidP="00907EEA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71B91084" w14:textId="02C301DB" w:rsidR="00907EEA" w:rsidRDefault="00907EEA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0E2AD992" w14:textId="1CE9738F" w:rsidR="009666D8" w:rsidRDefault="009666D8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4303044C" w14:textId="7D0467C9" w:rsidR="009666D8" w:rsidRPr="009666D8" w:rsidRDefault="009666D8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1469A81F" w14:textId="405D65BF" w:rsidR="00907EEA" w:rsidRDefault="00907EEA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5A151C23" w14:textId="48CA2A92" w:rsidR="00733D47" w:rsidRPr="00733D47" w:rsidRDefault="00733D47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Last Modified: </w:t>
                            </w:r>
                            <w:r w:rsidR="001916BE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July</w:t>
                            </w: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FB0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5pt;margin-top:6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" fillcolor="#d8d8d8 [2732]" strokeweight="1.25pt">
                <v:textbox>
                  <w:txbxContent>
                    <w:p w14:paraId="0D80BC75" w14:textId="18DA1E24" w:rsidR="00907EEA" w:rsidRPr="00907EEA" w:rsidRDefault="00907EEA" w:rsidP="00907EEA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 w:rsidR="009666D8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2CFC74AE" w14:textId="6C14F0AE" w:rsidR="00907EEA" w:rsidRPr="00907EEA" w:rsidRDefault="00907EEA" w:rsidP="00907EEA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7A622943" w14:textId="1BEFE126" w:rsidR="00907EEA" w:rsidRPr="00907EEA" w:rsidRDefault="00907EEA" w:rsidP="00907EEA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71B91084" w14:textId="02C301DB" w:rsidR="00907EEA" w:rsidRDefault="00907EEA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0E2AD992" w14:textId="1CE9738F" w:rsidR="009666D8" w:rsidRDefault="009666D8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4303044C" w14:textId="7D0467C9" w:rsidR="009666D8" w:rsidRPr="009666D8" w:rsidRDefault="009666D8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1469A81F" w14:textId="405D65BF" w:rsidR="00907EEA" w:rsidRDefault="00907EEA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5A151C23" w14:textId="48CA2A92" w:rsidR="00733D47" w:rsidRPr="00733D47" w:rsidRDefault="00733D47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Last Modified: </w:t>
                      </w:r>
                      <w:r w:rsidR="001916BE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July</w:t>
                      </w: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324B91C5" w14:textId="77777777" w:rsidR="009978E1" w:rsidRPr="005F0425" w:rsidRDefault="009978E1" w:rsidP="00EA38AD">
      <w:pPr>
        <w:rPr>
          <w:rFonts w:ascii="Arial" w:hAnsi="Arial" w:cs="Arial"/>
          <w:lang w:val="en-CA"/>
        </w:rPr>
      </w:pPr>
    </w:p>
    <w:p w14:paraId="075D748E" w14:textId="77777777" w:rsidR="00D9712B" w:rsidRPr="005F0425" w:rsidRDefault="00D9712B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br w:type="page"/>
      </w:r>
    </w:p>
    <w:p w14:paraId="122880E1" w14:textId="7835163D" w:rsidR="00D9712B" w:rsidRDefault="00D9712B" w:rsidP="00D9712B">
      <w:pPr>
        <w:widowControl/>
        <w:jc w:val="left"/>
        <w:rPr>
          <w:rStyle w:val="Emphasis"/>
          <w:rFonts w:ascii="Arial" w:hAnsi="Arial" w:cs="Arial"/>
          <w:i w:val="0"/>
          <w:iCs w:val="0"/>
          <w:color w:val="ED7D31" w:themeColor="accent2"/>
        </w:rPr>
      </w:pPr>
    </w:p>
    <w:p w14:paraId="27A32A4F" w14:textId="399ACDD3" w:rsidR="0006217D" w:rsidRPr="005F0425" w:rsidRDefault="0006217D" w:rsidP="00D9712B">
      <w:pPr>
        <w:widowControl/>
        <w:jc w:val="left"/>
        <w:rPr>
          <w:rStyle w:val="Emphasis"/>
          <w:rFonts w:ascii="Arial" w:hAnsi="Arial" w:cs="Arial"/>
          <w:i w:val="0"/>
          <w:iCs w:val="0"/>
          <w:color w:val="ED7D31" w:themeColor="accent2"/>
        </w:rPr>
      </w:pPr>
      <w:r w:rsidRPr="00F207B5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</w:rPr>
        <w:t>If it is a group assignment, please add the information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0425" w:rsidRPr="005F0425" w14:paraId="532478C8" w14:textId="77777777" w:rsidTr="00C54392">
        <w:tc>
          <w:tcPr>
            <w:tcW w:w="3116" w:type="dxa"/>
            <w:shd w:val="clear" w:color="auto" w:fill="D9D9D9" w:themeFill="background1" w:themeFillShade="D9"/>
          </w:tcPr>
          <w:p w14:paraId="12FA64CE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# Of Students in the Group: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14:paraId="2AF9FB25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u w:val="single"/>
              </w:rPr>
            </w:pPr>
          </w:p>
        </w:tc>
      </w:tr>
      <w:tr w:rsidR="005F0425" w:rsidRPr="005F0425" w14:paraId="2545950F" w14:textId="77777777" w:rsidTr="00C54392">
        <w:tc>
          <w:tcPr>
            <w:tcW w:w="3116" w:type="dxa"/>
            <w:shd w:val="clear" w:color="auto" w:fill="D9D9D9" w:themeFill="background1" w:themeFillShade="D9"/>
          </w:tcPr>
          <w:p w14:paraId="393A6F4B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3117" w:type="dxa"/>
          </w:tcPr>
          <w:p w14:paraId="11CC5389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3117" w:type="dxa"/>
          </w:tcPr>
          <w:p w14:paraId="66AD6697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u w:val="single"/>
              </w:rPr>
            </w:pPr>
          </w:p>
        </w:tc>
      </w:tr>
      <w:tr w:rsidR="005F0425" w:rsidRPr="005F0425" w14:paraId="6D0915B7" w14:textId="77777777" w:rsidTr="00C54392">
        <w:tc>
          <w:tcPr>
            <w:tcW w:w="3116" w:type="dxa"/>
            <w:shd w:val="clear" w:color="auto" w:fill="D9D9D9" w:themeFill="background1" w:themeFillShade="D9"/>
          </w:tcPr>
          <w:p w14:paraId="797430FE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Student 1</w:t>
            </w:r>
          </w:p>
        </w:tc>
        <w:tc>
          <w:tcPr>
            <w:tcW w:w="3117" w:type="dxa"/>
          </w:tcPr>
          <w:p w14:paraId="79888A96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0639A8B0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5F0425" w:rsidRPr="005F0425" w14:paraId="45D83A20" w14:textId="77777777" w:rsidTr="00C54392">
        <w:tc>
          <w:tcPr>
            <w:tcW w:w="3116" w:type="dxa"/>
            <w:shd w:val="clear" w:color="auto" w:fill="D9D9D9" w:themeFill="background1" w:themeFillShade="D9"/>
          </w:tcPr>
          <w:p w14:paraId="10930D03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Student 2</w:t>
            </w:r>
          </w:p>
        </w:tc>
        <w:tc>
          <w:tcPr>
            <w:tcW w:w="3117" w:type="dxa"/>
          </w:tcPr>
          <w:p w14:paraId="7466E58F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2A818501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5F0425" w:rsidRPr="005F0425" w14:paraId="55976880" w14:textId="77777777" w:rsidTr="00C54392">
        <w:tc>
          <w:tcPr>
            <w:tcW w:w="3116" w:type="dxa"/>
            <w:shd w:val="clear" w:color="auto" w:fill="D9D9D9" w:themeFill="background1" w:themeFillShade="D9"/>
          </w:tcPr>
          <w:p w14:paraId="133AB166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Student 3</w:t>
            </w:r>
          </w:p>
        </w:tc>
        <w:tc>
          <w:tcPr>
            <w:tcW w:w="3117" w:type="dxa"/>
          </w:tcPr>
          <w:p w14:paraId="4DB44C61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18E2F32B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5F0425" w:rsidRPr="005F0425" w14:paraId="16E93C66" w14:textId="77777777" w:rsidTr="00C54392">
        <w:tc>
          <w:tcPr>
            <w:tcW w:w="3116" w:type="dxa"/>
            <w:shd w:val="clear" w:color="auto" w:fill="D9D9D9" w:themeFill="background1" w:themeFillShade="D9"/>
          </w:tcPr>
          <w:p w14:paraId="2C90D2F7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Student 4</w:t>
            </w:r>
          </w:p>
        </w:tc>
        <w:tc>
          <w:tcPr>
            <w:tcW w:w="3117" w:type="dxa"/>
          </w:tcPr>
          <w:p w14:paraId="4AFA06C0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74E1D65A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</w:tbl>
    <w:p w14:paraId="63CD3871" w14:textId="77777777" w:rsidR="005F0425" w:rsidRPr="005F0425" w:rsidRDefault="005F0425" w:rsidP="00D9712B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sz w:val="40"/>
          <w:szCs w:val="40"/>
        </w:rPr>
      </w:pPr>
    </w:p>
    <w:p w14:paraId="529B0727" w14:textId="1C2C1FD0" w:rsidR="000B0924" w:rsidRPr="005F0425" w:rsidRDefault="00D9712B" w:rsidP="00D9712B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kern w:val="0"/>
          <w:sz w:val="40"/>
          <w:szCs w:val="40"/>
        </w:rPr>
      </w:pPr>
      <w:r w:rsidRPr="005F0425"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sz w:val="40"/>
          <w:szCs w:val="40"/>
        </w:rPr>
        <w:t>Problem</w:t>
      </w:r>
      <w:r w:rsidR="00785477" w:rsidRPr="005F0425"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sz w:val="40"/>
          <w:szCs w:val="40"/>
        </w:rPr>
        <w:t>1</w:t>
      </w:r>
    </w:p>
    <w:p w14:paraId="41917B1C" w14:textId="01EF7BE8" w:rsidR="00673293" w:rsidRPr="005F0425" w:rsidRDefault="00673293" w:rsidP="00673293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i w:val="0"/>
          <w:iCs w:val="0"/>
          <w:color w:val="222222"/>
        </w:rPr>
      </w:pPr>
      <w:r>
        <w:rPr>
          <w:rFonts w:ascii="Arial" w:hAnsi="Arial" w:cs="Arial"/>
          <w:color w:val="222222"/>
        </w:rPr>
        <w:t>Write a function which receives two string and checks whether one of them is substring of the other one.</w:t>
      </w:r>
    </w:p>
    <w:p w14:paraId="7BDEF7A6" w14:textId="14BD83BD" w:rsidR="000B0924" w:rsidRPr="005F0425" w:rsidRDefault="000B0924" w:rsidP="000B0924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iCs w:val="0"/>
          <w:color w:val="222222"/>
        </w:rPr>
      </w:pPr>
    </w:p>
    <w:p w14:paraId="45CCC0C0" w14:textId="77777777" w:rsidR="000B0924" w:rsidRPr="005F0425" w:rsidRDefault="000B0924" w:rsidP="000B0924">
      <w:pPr>
        <w:pStyle w:val="ListParagraph"/>
        <w:rPr>
          <w:rFonts w:ascii="Arial" w:hAnsi="Arial" w:cs="Arial"/>
          <w:lang w:val="en-CA"/>
        </w:rPr>
      </w:pPr>
    </w:p>
    <w:p w14:paraId="7E93582D" w14:textId="475F981C" w:rsidR="000B0924" w:rsidRPr="005F0425" w:rsidRDefault="000B0924" w:rsidP="000B0924">
      <w:pPr>
        <w:pStyle w:val="Heading1"/>
        <w:jc w:val="left"/>
        <w:rPr>
          <w:rStyle w:val="Emphasis"/>
          <w:rFonts w:ascii="Arial" w:hAnsi="Arial" w:cs="Arial"/>
          <w:i w:val="0"/>
          <w:iCs w:val="0"/>
          <w:color w:val="ED7D31" w:themeColor="accent2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Problem</w:t>
      </w:r>
      <w:r w:rsidR="003B70F1"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2</w:t>
      </w:r>
    </w:p>
    <w:p w14:paraId="5BCCB324" w14:textId="4730407B" w:rsidR="000B0924" w:rsidRPr="00673293" w:rsidRDefault="00673293" w:rsidP="00673293">
      <w:pPr>
        <w:pStyle w:val="ListParagraph"/>
        <w:numPr>
          <w:ilvl w:val="0"/>
          <w:numId w:val="33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color w:val="222222"/>
          <w:shd w:val="clear" w:color="auto" w:fill="FFFFFF"/>
          <w:lang w:val="en-CA"/>
        </w:rPr>
        <w:t>Write a python function which receives a string as input and find the maximum character in the string and returns it.</w:t>
      </w:r>
    </w:p>
    <w:p w14:paraId="12C7F4CB" w14:textId="77777777" w:rsidR="000B0924" w:rsidRPr="005F0425" w:rsidRDefault="000B0924" w:rsidP="003B70F1">
      <w:pPr>
        <w:rPr>
          <w:rFonts w:ascii="Arial" w:hAnsi="Arial" w:cs="Arial"/>
        </w:rPr>
      </w:pPr>
    </w:p>
    <w:p w14:paraId="6ADE1F80" w14:textId="2FC352B9" w:rsidR="00AD1216" w:rsidRPr="005F0425" w:rsidRDefault="00AD1216" w:rsidP="00AD1216">
      <w:pPr>
        <w:pStyle w:val="Heading1"/>
        <w:jc w:val="left"/>
        <w:rPr>
          <w:rFonts w:ascii="Arial" w:hAnsi="Arial" w:cs="Arial"/>
          <w:i/>
          <w:iCs/>
          <w:color w:val="ED7D31" w:themeColor="accent2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Problem</w:t>
      </w:r>
      <w:r w:rsidR="003B70F1"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3</w:t>
      </w:r>
    </w:p>
    <w:p w14:paraId="5EF9E6B8" w14:textId="0D4B3BC2" w:rsidR="00673293" w:rsidRDefault="00673293" w:rsidP="009E0171">
      <w:pPr>
        <w:pStyle w:val="ListParagraph"/>
        <w:numPr>
          <w:ilvl w:val="0"/>
          <w:numId w:val="3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Write a function which receives a string and a character as its input parameter The function finds how many time the given character has been repeated in the string and returns it.</w:t>
      </w:r>
    </w:p>
    <w:p w14:paraId="1A403BC6" w14:textId="77777777" w:rsidR="00673293" w:rsidRPr="00673293" w:rsidRDefault="00673293" w:rsidP="00673293">
      <w:pPr>
        <w:pStyle w:val="ListParagraph"/>
        <w:rPr>
          <w:rFonts w:asciiTheme="minorBidi" w:hAnsiTheme="minorBidi" w:cstheme="minorBidi"/>
        </w:rPr>
      </w:pPr>
    </w:p>
    <w:p w14:paraId="7C219745" w14:textId="5CCBF1D6" w:rsidR="00015036" w:rsidRPr="005F0425" w:rsidRDefault="00015036" w:rsidP="00015036">
      <w:pPr>
        <w:pStyle w:val="Heading1"/>
        <w:jc w:val="left"/>
        <w:rPr>
          <w:rFonts w:ascii="Arial" w:hAnsi="Arial" w:cs="Arial"/>
          <w:i/>
          <w:iCs/>
          <w:color w:val="ED7D31" w:themeColor="accent2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Problem</w:t>
      </w:r>
      <w:r w:rsidR="003B70F1"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4</w:t>
      </w:r>
    </w:p>
    <w:p w14:paraId="0118C940" w14:textId="5E5D1E98" w:rsidR="00EB68EB" w:rsidRPr="00EC4E1A" w:rsidRDefault="00EC4E1A" w:rsidP="00EC4E1A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Write a function which receives a string and checks whether the string is palindrome (it is the same as it’s reversed)</w:t>
      </w:r>
    </w:p>
    <w:p w14:paraId="6BCE58F1" w14:textId="17098D90" w:rsidR="00AD1216" w:rsidRPr="005F0425" w:rsidRDefault="00AD1216" w:rsidP="000B0924">
      <w:pPr>
        <w:rPr>
          <w:rFonts w:ascii="Arial" w:hAnsi="Arial" w:cs="Arial"/>
          <w:sz w:val="22"/>
        </w:rPr>
      </w:pPr>
    </w:p>
    <w:p w14:paraId="67790C3F" w14:textId="77777777" w:rsidR="003B70F1" w:rsidRPr="005F0425" w:rsidRDefault="003B70F1" w:rsidP="003B70F1">
      <w:pPr>
        <w:pStyle w:val="Heading1"/>
        <w:jc w:val="left"/>
        <w:rPr>
          <w:rStyle w:val="Emphasis"/>
          <w:rFonts w:ascii="Arial" w:hAnsi="Arial" w:cs="Arial"/>
          <w:i w:val="0"/>
          <w:iCs w:val="0"/>
          <w:color w:val="ED7D31" w:themeColor="accent2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Problem5</w:t>
      </w:r>
    </w:p>
    <w:p w14:paraId="454C25E0" w14:textId="3FA9107B" w:rsidR="009E0171" w:rsidRPr="009E0171" w:rsidRDefault="00EC4E1A" w:rsidP="009E0171">
      <w:pPr>
        <w:pStyle w:val="ListParagraph"/>
        <w:numPr>
          <w:ilvl w:val="0"/>
          <w:numId w:val="33"/>
        </w:numPr>
        <w:rPr>
          <w:rFonts w:asciiTheme="minorBidi" w:hAnsiTheme="minorBidi" w:cstheme="minorBidi"/>
          <w:color w:val="222222"/>
          <w:shd w:val="clear" w:color="auto" w:fill="FFFFFF"/>
          <w:lang w:val="en-CA"/>
        </w:rPr>
      </w:pPr>
      <w:r>
        <w:rPr>
          <w:rFonts w:asciiTheme="minorBidi" w:hAnsiTheme="minorBidi" w:cstheme="minorBidi"/>
          <w:color w:val="222222"/>
          <w:shd w:val="clear" w:color="auto" w:fill="FFFFFF"/>
          <w:lang w:val="en-CA"/>
        </w:rPr>
        <w:t xml:space="preserve">Write a function which </w:t>
      </w:r>
      <w:r w:rsidR="002071F0">
        <w:rPr>
          <w:rFonts w:asciiTheme="minorBidi" w:hAnsiTheme="minorBidi" w:cstheme="minorBidi"/>
          <w:color w:val="222222"/>
          <w:shd w:val="clear" w:color="auto" w:fill="FFFFFF"/>
          <w:lang w:val="en-CA"/>
        </w:rPr>
        <w:t>receives a string and finds the index of the first substring starts with letter A. If there is no such substring it should return -1.</w:t>
      </w:r>
    </w:p>
    <w:p w14:paraId="29D7B749" w14:textId="1555E655" w:rsidR="003B70F1" w:rsidRPr="000E68B2" w:rsidRDefault="003B70F1" w:rsidP="000E68B2">
      <w:pPr>
        <w:ind w:left="360"/>
        <w:rPr>
          <w:rFonts w:ascii="Arial" w:hAnsi="Arial" w:cs="Arial"/>
          <w:color w:val="222222"/>
          <w:shd w:val="clear" w:color="auto" w:fill="FFFFFF"/>
          <w:lang w:val="en-CA"/>
        </w:rPr>
      </w:pPr>
    </w:p>
    <w:p w14:paraId="64889996" w14:textId="77777777" w:rsidR="003B70F1" w:rsidRPr="005F0425" w:rsidRDefault="003B70F1" w:rsidP="000B0924">
      <w:pPr>
        <w:rPr>
          <w:rFonts w:ascii="Arial" w:hAnsi="Arial" w:cs="Arial"/>
          <w:sz w:val="22"/>
        </w:rPr>
      </w:pPr>
    </w:p>
    <w:sectPr w:rsidR="003B70F1" w:rsidRPr="005F0425" w:rsidSect="008B0B05">
      <w:headerReference w:type="default" r:id="rId10"/>
      <w:footerReference w:type="default" r:id="rId11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E2E9C" w14:textId="77777777" w:rsidR="00DE0CBC" w:rsidRDefault="00DE0CBC" w:rsidP="00E46779">
      <w:r>
        <w:separator/>
      </w:r>
    </w:p>
  </w:endnote>
  <w:endnote w:type="continuationSeparator" w:id="0">
    <w:p w14:paraId="17AD884F" w14:textId="77777777" w:rsidR="00DE0CBC" w:rsidRDefault="00DE0CBC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186C0" w14:textId="77777777" w:rsidR="00DE0CBC" w:rsidRDefault="00DE0CBC" w:rsidP="00E46779">
      <w:r>
        <w:separator/>
      </w:r>
    </w:p>
  </w:footnote>
  <w:footnote w:type="continuationSeparator" w:id="0">
    <w:p w14:paraId="55AADB6F" w14:textId="77777777" w:rsidR="00DE0CBC" w:rsidRDefault="00DE0CBC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1C07"/>
    <w:multiLevelType w:val="hybridMultilevel"/>
    <w:tmpl w:val="726E567E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D2D75"/>
    <w:multiLevelType w:val="hybridMultilevel"/>
    <w:tmpl w:val="DE201830"/>
    <w:lvl w:ilvl="0" w:tplc="B7164FE8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414760">
    <w:abstractNumId w:val="17"/>
  </w:num>
  <w:num w:numId="2" w16cid:durableId="797072314">
    <w:abstractNumId w:val="18"/>
  </w:num>
  <w:num w:numId="3" w16cid:durableId="1460686254">
    <w:abstractNumId w:val="22"/>
  </w:num>
  <w:num w:numId="4" w16cid:durableId="108283920">
    <w:abstractNumId w:val="14"/>
  </w:num>
  <w:num w:numId="5" w16cid:durableId="810057096">
    <w:abstractNumId w:val="0"/>
  </w:num>
  <w:num w:numId="6" w16cid:durableId="926184923">
    <w:abstractNumId w:val="31"/>
  </w:num>
  <w:num w:numId="7" w16cid:durableId="1398629313">
    <w:abstractNumId w:val="4"/>
  </w:num>
  <w:num w:numId="8" w16cid:durableId="272247115">
    <w:abstractNumId w:val="1"/>
  </w:num>
  <w:num w:numId="9" w16cid:durableId="220101607">
    <w:abstractNumId w:val="32"/>
  </w:num>
  <w:num w:numId="10" w16cid:durableId="1967200084">
    <w:abstractNumId w:val="21"/>
  </w:num>
  <w:num w:numId="11" w16cid:durableId="1259869734">
    <w:abstractNumId w:val="30"/>
  </w:num>
  <w:num w:numId="12" w16cid:durableId="344791602">
    <w:abstractNumId w:val="10"/>
  </w:num>
  <w:num w:numId="13" w16cid:durableId="90903322">
    <w:abstractNumId w:val="19"/>
  </w:num>
  <w:num w:numId="14" w16cid:durableId="1410467328">
    <w:abstractNumId w:val="28"/>
  </w:num>
  <w:num w:numId="15" w16cid:durableId="925764522">
    <w:abstractNumId w:val="33"/>
  </w:num>
  <w:num w:numId="16" w16cid:durableId="1447117491">
    <w:abstractNumId w:val="23"/>
  </w:num>
  <w:num w:numId="17" w16cid:durableId="1738867976">
    <w:abstractNumId w:val="7"/>
  </w:num>
  <w:num w:numId="18" w16cid:durableId="1523283161">
    <w:abstractNumId w:val="16"/>
  </w:num>
  <w:num w:numId="19" w16cid:durableId="1466850883">
    <w:abstractNumId w:val="8"/>
  </w:num>
  <w:num w:numId="20" w16cid:durableId="945036388">
    <w:abstractNumId w:val="20"/>
  </w:num>
  <w:num w:numId="21" w16cid:durableId="1105347093">
    <w:abstractNumId w:val="25"/>
  </w:num>
  <w:num w:numId="22" w16cid:durableId="1523398339">
    <w:abstractNumId w:val="6"/>
  </w:num>
  <w:num w:numId="23" w16cid:durableId="197544748">
    <w:abstractNumId w:val="5"/>
  </w:num>
  <w:num w:numId="24" w16cid:durableId="43070704">
    <w:abstractNumId w:val="3"/>
  </w:num>
  <w:num w:numId="25" w16cid:durableId="1364011939">
    <w:abstractNumId w:val="27"/>
  </w:num>
  <w:num w:numId="26" w16cid:durableId="2014607511">
    <w:abstractNumId w:val="29"/>
  </w:num>
  <w:num w:numId="27" w16cid:durableId="1541357990">
    <w:abstractNumId w:val="12"/>
  </w:num>
  <w:num w:numId="28" w16cid:durableId="1205102129">
    <w:abstractNumId w:val="15"/>
  </w:num>
  <w:num w:numId="29" w16cid:durableId="32077304">
    <w:abstractNumId w:val="9"/>
  </w:num>
  <w:num w:numId="30" w16cid:durableId="763644648">
    <w:abstractNumId w:val="13"/>
  </w:num>
  <w:num w:numId="31" w16cid:durableId="610479767">
    <w:abstractNumId w:val="11"/>
  </w:num>
  <w:num w:numId="32" w16cid:durableId="1868905061">
    <w:abstractNumId w:val="26"/>
  </w:num>
  <w:num w:numId="33" w16cid:durableId="860705311">
    <w:abstractNumId w:val="2"/>
  </w:num>
  <w:num w:numId="34" w16cid:durableId="923758134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356B"/>
    <w:rsid w:val="00007C2D"/>
    <w:rsid w:val="00015036"/>
    <w:rsid w:val="00036C40"/>
    <w:rsid w:val="0006217D"/>
    <w:rsid w:val="00072064"/>
    <w:rsid w:val="000775CF"/>
    <w:rsid w:val="00081A02"/>
    <w:rsid w:val="000A55FF"/>
    <w:rsid w:val="000B0716"/>
    <w:rsid w:val="000B0924"/>
    <w:rsid w:val="000B0E43"/>
    <w:rsid w:val="000B16BA"/>
    <w:rsid w:val="000B462E"/>
    <w:rsid w:val="000C6A83"/>
    <w:rsid w:val="000D01F5"/>
    <w:rsid w:val="000D2A28"/>
    <w:rsid w:val="000D5AAE"/>
    <w:rsid w:val="000D7B17"/>
    <w:rsid w:val="000E45BC"/>
    <w:rsid w:val="000E68B2"/>
    <w:rsid w:val="000F784F"/>
    <w:rsid w:val="000F791A"/>
    <w:rsid w:val="001040C4"/>
    <w:rsid w:val="00105470"/>
    <w:rsid w:val="00123260"/>
    <w:rsid w:val="001424BF"/>
    <w:rsid w:val="001430FE"/>
    <w:rsid w:val="001433B2"/>
    <w:rsid w:val="001464F1"/>
    <w:rsid w:val="00150D2B"/>
    <w:rsid w:val="00152E38"/>
    <w:rsid w:val="00160668"/>
    <w:rsid w:val="0017123A"/>
    <w:rsid w:val="00177A06"/>
    <w:rsid w:val="00181142"/>
    <w:rsid w:val="00184732"/>
    <w:rsid w:val="00184D1C"/>
    <w:rsid w:val="00185B0E"/>
    <w:rsid w:val="001916BE"/>
    <w:rsid w:val="001A53A2"/>
    <w:rsid w:val="001C3C11"/>
    <w:rsid w:val="001E5E27"/>
    <w:rsid w:val="002050A9"/>
    <w:rsid w:val="002071F0"/>
    <w:rsid w:val="00245E0C"/>
    <w:rsid w:val="00250F09"/>
    <w:rsid w:val="00253014"/>
    <w:rsid w:val="00256E5E"/>
    <w:rsid w:val="00257F24"/>
    <w:rsid w:val="00293BD7"/>
    <w:rsid w:val="002B080E"/>
    <w:rsid w:val="002B2959"/>
    <w:rsid w:val="002B5547"/>
    <w:rsid w:val="002B7F60"/>
    <w:rsid w:val="002F4F29"/>
    <w:rsid w:val="00300A14"/>
    <w:rsid w:val="00304B8A"/>
    <w:rsid w:val="003250C0"/>
    <w:rsid w:val="003410B9"/>
    <w:rsid w:val="00351C15"/>
    <w:rsid w:val="0035208B"/>
    <w:rsid w:val="00352A37"/>
    <w:rsid w:val="00373DB7"/>
    <w:rsid w:val="003B70F1"/>
    <w:rsid w:val="003D1F72"/>
    <w:rsid w:val="003D619A"/>
    <w:rsid w:val="003E2545"/>
    <w:rsid w:val="003E7943"/>
    <w:rsid w:val="00410CB9"/>
    <w:rsid w:val="00423FC6"/>
    <w:rsid w:val="00463EA4"/>
    <w:rsid w:val="00472E57"/>
    <w:rsid w:val="0047402F"/>
    <w:rsid w:val="004C1942"/>
    <w:rsid w:val="004C37B7"/>
    <w:rsid w:val="004C73AD"/>
    <w:rsid w:val="004D25D8"/>
    <w:rsid w:val="004E622A"/>
    <w:rsid w:val="00501E69"/>
    <w:rsid w:val="00504DDC"/>
    <w:rsid w:val="00521DF4"/>
    <w:rsid w:val="00530427"/>
    <w:rsid w:val="005355D6"/>
    <w:rsid w:val="00540B21"/>
    <w:rsid w:val="005513C1"/>
    <w:rsid w:val="00564C1F"/>
    <w:rsid w:val="005814EA"/>
    <w:rsid w:val="005816F7"/>
    <w:rsid w:val="005840DC"/>
    <w:rsid w:val="00590AEA"/>
    <w:rsid w:val="005B241B"/>
    <w:rsid w:val="005C205E"/>
    <w:rsid w:val="005F0425"/>
    <w:rsid w:val="00601536"/>
    <w:rsid w:val="00631BA2"/>
    <w:rsid w:val="00650BD8"/>
    <w:rsid w:val="00657E97"/>
    <w:rsid w:val="00673293"/>
    <w:rsid w:val="00677872"/>
    <w:rsid w:val="00693A81"/>
    <w:rsid w:val="00695201"/>
    <w:rsid w:val="006D3A14"/>
    <w:rsid w:val="006D62BF"/>
    <w:rsid w:val="006E626E"/>
    <w:rsid w:val="00715D0F"/>
    <w:rsid w:val="007339CB"/>
    <w:rsid w:val="00733D47"/>
    <w:rsid w:val="0074127C"/>
    <w:rsid w:val="00755F8F"/>
    <w:rsid w:val="007607D6"/>
    <w:rsid w:val="0076636B"/>
    <w:rsid w:val="0078418F"/>
    <w:rsid w:val="00785477"/>
    <w:rsid w:val="007B1601"/>
    <w:rsid w:val="007B5ECC"/>
    <w:rsid w:val="007D564E"/>
    <w:rsid w:val="008006A7"/>
    <w:rsid w:val="008160ED"/>
    <w:rsid w:val="00827EEB"/>
    <w:rsid w:val="00876915"/>
    <w:rsid w:val="00881BF1"/>
    <w:rsid w:val="00892042"/>
    <w:rsid w:val="008B0B05"/>
    <w:rsid w:val="008C0A20"/>
    <w:rsid w:val="008D6AE7"/>
    <w:rsid w:val="009041BC"/>
    <w:rsid w:val="009074F1"/>
    <w:rsid w:val="00907EEA"/>
    <w:rsid w:val="009153C1"/>
    <w:rsid w:val="00917227"/>
    <w:rsid w:val="00940335"/>
    <w:rsid w:val="00944C0D"/>
    <w:rsid w:val="00951B35"/>
    <w:rsid w:val="00952843"/>
    <w:rsid w:val="00962865"/>
    <w:rsid w:val="009666D8"/>
    <w:rsid w:val="009974E3"/>
    <w:rsid w:val="009978E1"/>
    <w:rsid w:val="009A6EFE"/>
    <w:rsid w:val="009C43E8"/>
    <w:rsid w:val="009E0171"/>
    <w:rsid w:val="009E0759"/>
    <w:rsid w:val="00A00911"/>
    <w:rsid w:val="00A06FBC"/>
    <w:rsid w:val="00A11F68"/>
    <w:rsid w:val="00A12C5B"/>
    <w:rsid w:val="00A22701"/>
    <w:rsid w:val="00A27E78"/>
    <w:rsid w:val="00A35570"/>
    <w:rsid w:val="00A3641B"/>
    <w:rsid w:val="00A42437"/>
    <w:rsid w:val="00A43B8C"/>
    <w:rsid w:val="00A4688E"/>
    <w:rsid w:val="00A55043"/>
    <w:rsid w:val="00A609B0"/>
    <w:rsid w:val="00A710DF"/>
    <w:rsid w:val="00A85742"/>
    <w:rsid w:val="00A90FDA"/>
    <w:rsid w:val="00AA24D4"/>
    <w:rsid w:val="00AA70F3"/>
    <w:rsid w:val="00AD1216"/>
    <w:rsid w:val="00B01FBA"/>
    <w:rsid w:val="00B03C69"/>
    <w:rsid w:val="00B13912"/>
    <w:rsid w:val="00B13C83"/>
    <w:rsid w:val="00B1508A"/>
    <w:rsid w:val="00B23EDE"/>
    <w:rsid w:val="00B2697A"/>
    <w:rsid w:val="00B468D3"/>
    <w:rsid w:val="00B5426E"/>
    <w:rsid w:val="00B56221"/>
    <w:rsid w:val="00B741B5"/>
    <w:rsid w:val="00B92B26"/>
    <w:rsid w:val="00B96E1D"/>
    <w:rsid w:val="00BC3F5E"/>
    <w:rsid w:val="00BC3F75"/>
    <w:rsid w:val="00BC58B2"/>
    <w:rsid w:val="00BE0C9A"/>
    <w:rsid w:val="00BE5F7F"/>
    <w:rsid w:val="00BF075A"/>
    <w:rsid w:val="00C0273B"/>
    <w:rsid w:val="00C04033"/>
    <w:rsid w:val="00C22A9D"/>
    <w:rsid w:val="00C54183"/>
    <w:rsid w:val="00C90D2F"/>
    <w:rsid w:val="00C94958"/>
    <w:rsid w:val="00D24C73"/>
    <w:rsid w:val="00D24C99"/>
    <w:rsid w:val="00D32094"/>
    <w:rsid w:val="00D348BE"/>
    <w:rsid w:val="00D434E8"/>
    <w:rsid w:val="00D44346"/>
    <w:rsid w:val="00D52662"/>
    <w:rsid w:val="00D5571D"/>
    <w:rsid w:val="00D6443B"/>
    <w:rsid w:val="00D645B6"/>
    <w:rsid w:val="00D73B04"/>
    <w:rsid w:val="00D81946"/>
    <w:rsid w:val="00D9712B"/>
    <w:rsid w:val="00DA2839"/>
    <w:rsid w:val="00DC37BA"/>
    <w:rsid w:val="00DD6DB2"/>
    <w:rsid w:val="00DE0CBC"/>
    <w:rsid w:val="00DE57C0"/>
    <w:rsid w:val="00DF0605"/>
    <w:rsid w:val="00E271B7"/>
    <w:rsid w:val="00E42DBA"/>
    <w:rsid w:val="00E46779"/>
    <w:rsid w:val="00E67F71"/>
    <w:rsid w:val="00EA38AD"/>
    <w:rsid w:val="00EA3B4A"/>
    <w:rsid w:val="00EB171B"/>
    <w:rsid w:val="00EB68EB"/>
    <w:rsid w:val="00EC4E1A"/>
    <w:rsid w:val="00EC6528"/>
    <w:rsid w:val="00ED5FF4"/>
    <w:rsid w:val="00F21CA1"/>
    <w:rsid w:val="00F26A3B"/>
    <w:rsid w:val="00F45212"/>
    <w:rsid w:val="00F75DAF"/>
    <w:rsid w:val="00F81458"/>
    <w:rsid w:val="00F97C9C"/>
    <w:rsid w:val="00FA25E9"/>
    <w:rsid w:val="00FA5FE4"/>
    <w:rsid w:val="00FB6E72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532661-5D1E-B340-B067-66E3730D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55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33</cp:revision>
  <cp:lastPrinted>2019-05-08T03:22:00Z</cp:lastPrinted>
  <dcterms:created xsi:type="dcterms:W3CDTF">2019-05-10T07:19:00Z</dcterms:created>
  <dcterms:modified xsi:type="dcterms:W3CDTF">2022-08-14T04:26:00Z</dcterms:modified>
</cp:coreProperties>
</file>