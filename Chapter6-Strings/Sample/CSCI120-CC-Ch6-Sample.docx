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5F0425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5F0425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3C86389C" w14:textId="77777777" w:rsidR="005B385E" w:rsidRDefault="005B385E" w:rsidP="005B385E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4369A02" w14:textId="77777777" w:rsidR="005B385E" w:rsidRPr="008D6AE7" w:rsidRDefault="005B385E" w:rsidP="005B385E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DBEF054" w14:textId="78133720" w:rsidR="005B385E" w:rsidRPr="00151915" w:rsidRDefault="005B385E" w:rsidP="005B385E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>6</w:t>
      </w:r>
      <w:r>
        <w:rPr>
          <w:bCs w:val="0"/>
          <w:sz w:val="22"/>
          <w:szCs w:val="22"/>
          <w:lang w:val="en-CA"/>
        </w:rPr>
        <w:t xml:space="preserve">: </w:t>
      </w:r>
      <w:r>
        <w:rPr>
          <w:b w:val="0"/>
          <w:sz w:val="22"/>
          <w:szCs w:val="22"/>
          <w:lang w:val="en-CA"/>
        </w:rPr>
        <w:t>String</w:t>
      </w:r>
    </w:p>
    <w:p w14:paraId="6116A9CB" w14:textId="13069552" w:rsidR="005B385E" w:rsidRDefault="005B385E" w:rsidP="005B385E">
      <w:pPr>
        <w:pStyle w:val="Heading3"/>
        <w:spacing w:after="120"/>
        <w:jc w:val="center"/>
        <w:rPr>
          <w:b w:val="0"/>
          <w:u w:val="single"/>
        </w:rPr>
      </w:pPr>
      <w:r>
        <w:rPr>
          <w:b w:val="0"/>
          <w:sz w:val="22"/>
          <w:szCs w:val="22"/>
          <w:lang w:val="en-CA"/>
        </w:rPr>
        <w:t>Chapter</w:t>
      </w:r>
      <w:r>
        <w:rPr>
          <w:b w:val="0"/>
          <w:sz w:val="22"/>
          <w:szCs w:val="22"/>
          <w:lang w:val="en-CA"/>
        </w:rPr>
        <w:t>6</w:t>
      </w:r>
      <w:r>
        <w:rPr>
          <w:b w:val="0"/>
          <w:sz w:val="22"/>
          <w:szCs w:val="22"/>
          <w:lang w:val="en-CA"/>
        </w:rPr>
        <w:t>-Sample Coding</w:t>
      </w:r>
    </w:p>
    <w:p w14:paraId="36E53690" w14:textId="7E2EA4E5" w:rsidR="00EA38AD" w:rsidRPr="005F0425" w:rsidRDefault="00EA38AD" w:rsidP="00EA38AD">
      <w:pPr>
        <w:rPr>
          <w:rFonts w:ascii="Arial" w:hAnsi="Arial" w:cs="Arial"/>
          <w:lang w:val="en-CA"/>
        </w:rPr>
      </w:pPr>
    </w:p>
    <w:p w14:paraId="4B514447" w14:textId="1929E9C9" w:rsidR="005F0425" w:rsidRDefault="005F0425" w:rsidP="00EA38AD">
      <w:pPr>
        <w:rPr>
          <w:rFonts w:ascii="Arial" w:hAnsi="Arial" w:cs="Arial"/>
          <w:lang w:val="en-CA"/>
        </w:rPr>
      </w:pPr>
    </w:p>
    <w:p w14:paraId="09AE1B77" w14:textId="70A9E259" w:rsidR="00907EEA" w:rsidRDefault="00907EEA" w:rsidP="00EA38AD">
      <w:pPr>
        <w:rPr>
          <w:rFonts w:ascii="Arial" w:hAnsi="Arial" w:cs="Arial"/>
          <w:b/>
          <w:bCs/>
          <w:u w:val="single"/>
          <w:lang w:val="en-CA"/>
        </w:rPr>
      </w:pPr>
    </w:p>
    <w:p w14:paraId="5D580483" w14:textId="074F54CA" w:rsidR="00907EEA" w:rsidRPr="005F0425" w:rsidRDefault="00907EEA" w:rsidP="00EA38AD">
      <w:pPr>
        <w:rPr>
          <w:rFonts w:ascii="Arial" w:hAnsi="Arial" w:cs="Arial"/>
          <w:lang w:val="en-CA"/>
        </w:rPr>
      </w:pPr>
    </w:p>
    <w:p w14:paraId="182400F2" w14:textId="07C682BD" w:rsidR="009978E1" w:rsidRPr="005F0425" w:rsidRDefault="009978E1" w:rsidP="009978E1">
      <w:pPr>
        <w:jc w:val="center"/>
        <w:rPr>
          <w:rFonts w:ascii="Arial" w:hAnsi="Arial" w:cs="Arial"/>
          <w:lang w:val="en-CA" w:eastAsia="en-US"/>
        </w:rPr>
      </w:pPr>
    </w:p>
    <w:p w14:paraId="42290B78" w14:textId="77FA862E" w:rsidR="009978E1" w:rsidRPr="005F0425" w:rsidRDefault="00907EEA" w:rsidP="00907E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B044" wp14:editId="5994A8EE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BC75" w14:textId="18DA1E24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 w:rsidR="009666D8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FC74AE" w14:textId="6C14F0AE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A622943" w14:textId="1BEFE126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B91084" w14:textId="02C301DB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2AD992" w14:textId="1CE9738F" w:rsidR="009666D8" w:rsidRDefault="009666D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303044C" w14:textId="7D0467C9" w:rsidR="009666D8" w:rsidRPr="009666D8" w:rsidRDefault="009666D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469A81F" w14:textId="405D65BF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A151C23" w14:textId="48CA2A92" w:rsidR="00733D47" w:rsidRPr="00733D47" w:rsidRDefault="00733D4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 w:rsidR="001916BE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D80BC75" w14:textId="18DA1E24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 w:rsidR="009666D8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FC74AE" w14:textId="6C14F0AE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A622943" w14:textId="1BEFE126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B91084" w14:textId="02C301DB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2AD992" w14:textId="1CE9738F" w:rsidR="009666D8" w:rsidRDefault="009666D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303044C" w14:textId="7D0467C9" w:rsidR="009666D8" w:rsidRPr="009666D8" w:rsidRDefault="009666D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469A81F" w14:textId="405D65BF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A151C23" w14:textId="48CA2A92" w:rsidR="00733D47" w:rsidRPr="00733D47" w:rsidRDefault="00733D4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 w:rsidR="001916BE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1C5" w14:textId="77777777" w:rsidR="009978E1" w:rsidRPr="005F0425" w:rsidRDefault="009978E1" w:rsidP="00EA38AD">
      <w:pPr>
        <w:rPr>
          <w:rFonts w:ascii="Arial" w:hAnsi="Arial" w:cs="Arial"/>
          <w:lang w:val="en-CA"/>
        </w:rPr>
      </w:pPr>
    </w:p>
    <w:p w14:paraId="075D748E" w14:textId="77777777" w:rsidR="00D9712B" w:rsidRPr="005F0425" w:rsidRDefault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529B0727" w14:textId="1C2C1FD0" w:rsidR="000B0924" w:rsidRPr="005F0425" w:rsidRDefault="00D9712B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lastRenderedPageBreak/>
        <w:t>Problem</w:t>
      </w:r>
      <w:r w:rsidR="00785477"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7BDEF7A6" w14:textId="1739E45D" w:rsidR="000B0924" w:rsidRPr="005F0425" w:rsidRDefault="00CE3428" w:rsidP="00CE3428">
      <w:pPr>
        <w:pStyle w:val="m-7102204504094528688gmail-p2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222222"/>
        </w:rPr>
      </w:pPr>
      <w:r>
        <w:rPr>
          <w:rFonts w:ascii="Arial" w:hAnsi="Arial" w:cs="Arial"/>
          <w:color w:val="222222"/>
        </w:rPr>
        <w:t>Write a Python program which checks whether a file is an HTML file or not. An HTML file is a file with an .html extension.</w:t>
      </w:r>
    </w:p>
    <w:p w14:paraId="45CCC0C0" w14:textId="77777777" w:rsidR="000B0924" w:rsidRPr="005F0425" w:rsidRDefault="000B0924" w:rsidP="000B0924">
      <w:pPr>
        <w:pStyle w:val="ListParagraph"/>
        <w:rPr>
          <w:rFonts w:ascii="Arial" w:hAnsi="Arial" w:cs="Arial"/>
          <w:lang w:val="en-CA"/>
        </w:rPr>
      </w:pPr>
    </w:p>
    <w:p w14:paraId="12C7F4CB" w14:textId="5AAA8C36" w:rsidR="000B0924" w:rsidRDefault="000B0924" w:rsidP="00CE3428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2</w:t>
      </w:r>
    </w:p>
    <w:p w14:paraId="5BD1D519" w14:textId="688259C1" w:rsidR="00CE3428" w:rsidRPr="00CE3428" w:rsidRDefault="00CE3428" w:rsidP="00CE3428">
      <w:pPr>
        <w:pStyle w:val="ListParagraph"/>
        <w:numPr>
          <w:ilvl w:val="0"/>
          <w:numId w:val="35"/>
        </w:numPr>
      </w:pPr>
      <w:r>
        <w:rPr>
          <w:rFonts w:ascii="Arial" w:hAnsi="Arial" w:cs="Arial"/>
          <w:color w:val="222222"/>
        </w:rPr>
        <w:t>Write</w:t>
      </w:r>
      <w:r>
        <w:rPr>
          <w:rFonts w:ascii="Arial" w:hAnsi="Arial" w:cs="Arial"/>
          <w:color w:val="222222"/>
        </w:rPr>
        <w:t xml:space="preserve"> a Python program which checks whether a sentence starts with the word Python.</w:t>
      </w:r>
    </w:p>
    <w:p w14:paraId="6BBA2541" w14:textId="77777777" w:rsidR="00CE3428" w:rsidRPr="00CE3428" w:rsidRDefault="00CE3428" w:rsidP="00CE3428">
      <w:pPr>
        <w:pStyle w:val="ListParagraph"/>
        <w:ind w:left="1080"/>
      </w:pPr>
    </w:p>
    <w:p w14:paraId="6ADE1F80" w14:textId="2FC352B9" w:rsidR="00AD1216" w:rsidRPr="005F0425" w:rsidRDefault="00AD1216" w:rsidP="00AD121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3</w:t>
      </w:r>
    </w:p>
    <w:p w14:paraId="6BB92A80" w14:textId="61F4E3F0" w:rsidR="00CE3428" w:rsidRDefault="00CE3428" w:rsidP="009E0171">
      <w:pPr>
        <w:pStyle w:val="ListParagraph"/>
        <w:numPr>
          <w:ilvl w:val="0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word is given, do the following:</w:t>
      </w:r>
    </w:p>
    <w:p w14:paraId="0AD954FE" w14:textId="1CE2C5A8" w:rsidR="00CE3428" w:rsidRDefault="00CE3428" w:rsidP="00CE3428">
      <w:pPr>
        <w:pStyle w:val="ListParagraph"/>
        <w:numPr>
          <w:ilvl w:val="1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Check if the word only contains numbers</w:t>
      </w:r>
    </w:p>
    <w:p w14:paraId="42C58CDB" w14:textId="193B8C86" w:rsidR="00CE3428" w:rsidRDefault="00CE3428" w:rsidP="00CE3428">
      <w:pPr>
        <w:pStyle w:val="ListParagraph"/>
        <w:numPr>
          <w:ilvl w:val="1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Check if the word only contains alphabets</w:t>
      </w:r>
    </w:p>
    <w:p w14:paraId="4233D11B" w14:textId="0A4590AC" w:rsidR="00AD1216" w:rsidRPr="00CE3428" w:rsidRDefault="00CE3428" w:rsidP="00CE3428">
      <w:pPr>
        <w:pStyle w:val="ListParagraph"/>
        <w:numPr>
          <w:ilvl w:val="1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Check if the word only contains numbers and alphabets</w:t>
      </w:r>
    </w:p>
    <w:p w14:paraId="58E9C589" w14:textId="77777777" w:rsidR="00AD1216" w:rsidRPr="005F0425" w:rsidRDefault="00AD1216" w:rsidP="00AD1216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  <w:lang w:val="en-CA" w:eastAsia="en-US"/>
        </w:rPr>
      </w:pPr>
    </w:p>
    <w:p w14:paraId="7C219745" w14:textId="5CCBF1D6" w:rsidR="00015036" w:rsidRPr="005F0425" w:rsidRDefault="00015036" w:rsidP="0001503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4</w:t>
      </w:r>
    </w:p>
    <w:p w14:paraId="0348F429" w14:textId="32D88927" w:rsidR="00F32A67" w:rsidRDefault="00F32A67" w:rsidP="00F32A6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 word is given, do the following:</w:t>
      </w:r>
    </w:p>
    <w:p w14:paraId="38125AD6" w14:textId="519A7E9E" w:rsidR="00F32A67" w:rsidRDefault="00F32A67" w:rsidP="00F32A67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Check if the word only contains lower case alphabets</w:t>
      </w:r>
    </w:p>
    <w:p w14:paraId="2EF86717" w14:textId="6FCE5C49" w:rsidR="00F32A67" w:rsidRDefault="00F32A67" w:rsidP="00F32A67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Check if the word only contains upper case alphabets</w:t>
      </w:r>
    </w:p>
    <w:p w14:paraId="6BCE58F1" w14:textId="17098D90" w:rsidR="00AD1216" w:rsidRPr="005F0425" w:rsidRDefault="00AD1216" w:rsidP="000B0924">
      <w:pPr>
        <w:rPr>
          <w:rFonts w:ascii="Arial" w:hAnsi="Arial" w:cs="Arial"/>
          <w:sz w:val="22"/>
        </w:rPr>
      </w:pPr>
    </w:p>
    <w:p w14:paraId="67790C3F" w14:textId="77777777" w:rsidR="003B70F1" w:rsidRPr="005F0425" w:rsidRDefault="003B70F1" w:rsidP="003B70F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Problem5</w:t>
      </w:r>
    </w:p>
    <w:p w14:paraId="454C25E0" w14:textId="24777B23" w:rsidR="009E0171" w:rsidRPr="009E0171" w:rsidRDefault="00E24D6B" w:rsidP="00E24D6B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color w:val="222222"/>
          <w:shd w:val="clear" w:color="auto" w:fill="FFFFFF"/>
          <w:lang w:val="en-CA"/>
        </w:rPr>
      </w:pPr>
      <w:r>
        <w:rPr>
          <w:rFonts w:asciiTheme="minorBidi" w:hAnsiTheme="minorBidi" w:cstheme="minorBidi"/>
          <w:color w:val="222222"/>
          <w:shd w:val="clear" w:color="auto" w:fill="FFFFFF"/>
          <w:lang w:val="en-CA"/>
        </w:rPr>
        <w:t>A word is given, write a Python program which finds number of non-overlapping AA substring in the word.</w:t>
      </w:r>
    </w:p>
    <w:p w14:paraId="29D7B749" w14:textId="1555E655" w:rsidR="003B70F1" w:rsidRPr="005F0425" w:rsidRDefault="003B70F1" w:rsidP="003B70F1">
      <w:pPr>
        <w:pStyle w:val="ListParagraph"/>
        <w:numPr>
          <w:ilvl w:val="0"/>
          <w:numId w:val="33"/>
        </w:numPr>
        <w:rPr>
          <w:rFonts w:ascii="Arial" w:hAnsi="Arial" w:cs="Arial"/>
          <w:color w:val="222222"/>
          <w:shd w:val="clear" w:color="auto" w:fill="FFFFFF"/>
          <w:lang w:val="en-CA"/>
        </w:rPr>
      </w:pPr>
    </w:p>
    <w:p w14:paraId="64889996" w14:textId="77777777" w:rsidR="003B70F1" w:rsidRPr="005F0425" w:rsidRDefault="003B70F1" w:rsidP="000B0924">
      <w:pPr>
        <w:rPr>
          <w:rFonts w:ascii="Arial" w:hAnsi="Arial" w:cs="Arial"/>
          <w:sz w:val="22"/>
        </w:rPr>
      </w:pPr>
    </w:p>
    <w:sectPr w:rsidR="003B70F1" w:rsidRPr="005F0425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664" w14:textId="77777777" w:rsidR="002B4432" w:rsidRDefault="002B4432" w:rsidP="00E46779">
      <w:r>
        <w:separator/>
      </w:r>
    </w:p>
  </w:endnote>
  <w:endnote w:type="continuationSeparator" w:id="0">
    <w:p w14:paraId="28B7DD7B" w14:textId="77777777" w:rsidR="002B4432" w:rsidRDefault="002B4432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C4D6" w14:textId="77777777" w:rsidR="002B4432" w:rsidRDefault="002B4432" w:rsidP="00E46779">
      <w:r>
        <w:separator/>
      </w:r>
    </w:p>
  </w:footnote>
  <w:footnote w:type="continuationSeparator" w:id="0">
    <w:p w14:paraId="0BF0CD76" w14:textId="77777777" w:rsidR="002B4432" w:rsidRDefault="002B4432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6298F"/>
    <w:multiLevelType w:val="hybridMultilevel"/>
    <w:tmpl w:val="72DAAA6A"/>
    <w:lvl w:ilvl="0" w:tplc="686EA722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760">
    <w:abstractNumId w:val="17"/>
  </w:num>
  <w:num w:numId="2" w16cid:durableId="797072314">
    <w:abstractNumId w:val="18"/>
  </w:num>
  <w:num w:numId="3" w16cid:durableId="1460686254">
    <w:abstractNumId w:val="22"/>
  </w:num>
  <w:num w:numId="4" w16cid:durableId="108283920">
    <w:abstractNumId w:val="14"/>
  </w:num>
  <w:num w:numId="5" w16cid:durableId="810057096">
    <w:abstractNumId w:val="0"/>
  </w:num>
  <w:num w:numId="6" w16cid:durableId="926184923">
    <w:abstractNumId w:val="32"/>
  </w:num>
  <w:num w:numId="7" w16cid:durableId="1398629313">
    <w:abstractNumId w:val="4"/>
  </w:num>
  <w:num w:numId="8" w16cid:durableId="272247115">
    <w:abstractNumId w:val="1"/>
  </w:num>
  <w:num w:numId="9" w16cid:durableId="220101607">
    <w:abstractNumId w:val="33"/>
  </w:num>
  <w:num w:numId="10" w16cid:durableId="1967200084">
    <w:abstractNumId w:val="21"/>
  </w:num>
  <w:num w:numId="11" w16cid:durableId="1259869734">
    <w:abstractNumId w:val="30"/>
  </w:num>
  <w:num w:numId="12" w16cid:durableId="344791602">
    <w:abstractNumId w:val="10"/>
  </w:num>
  <w:num w:numId="13" w16cid:durableId="90903322">
    <w:abstractNumId w:val="19"/>
  </w:num>
  <w:num w:numId="14" w16cid:durableId="1410467328">
    <w:abstractNumId w:val="28"/>
  </w:num>
  <w:num w:numId="15" w16cid:durableId="925764522">
    <w:abstractNumId w:val="34"/>
  </w:num>
  <w:num w:numId="16" w16cid:durableId="1447117491">
    <w:abstractNumId w:val="23"/>
  </w:num>
  <w:num w:numId="17" w16cid:durableId="1738867976">
    <w:abstractNumId w:val="7"/>
  </w:num>
  <w:num w:numId="18" w16cid:durableId="1523283161">
    <w:abstractNumId w:val="16"/>
  </w:num>
  <w:num w:numId="19" w16cid:durableId="1466850883">
    <w:abstractNumId w:val="8"/>
  </w:num>
  <w:num w:numId="20" w16cid:durableId="945036388">
    <w:abstractNumId w:val="20"/>
  </w:num>
  <w:num w:numId="21" w16cid:durableId="1105347093">
    <w:abstractNumId w:val="25"/>
  </w:num>
  <w:num w:numId="22" w16cid:durableId="1523398339">
    <w:abstractNumId w:val="6"/>
  </w:num>
  <w:num w:numId="23" w16cid:durableId="197544748">
    <w:abstractNumId w:val="5"/>
  </w:num>
  <w:num w:numId="24" w16cid:durableId="43070704">
    <w:abstractNumId w:val="3"/>
  </w:num>
  <w:num w:numId="25" w16cid:durableId="1364011939">
    <w:abstractNumId w:val="27"/>
  </w:num>
  <w:num w:numId="26" w16cid:durableId="2014607511">
    <w:abstractNumId w:val="29"/>
  </w:num>
  <w:num w:numId="27" w16cid:durableId="1541357990">
    <w:abstractNumId w:val="12"/>
  </w:num>
  <w:num w:numId="28" w16cid:durableId="1205102129">
    <w:abstractNumId w:val="15"/>
  </w:num>
  <w:num w:numId="29" w16cid:durableId="32077304">
    <w:abstractNumId w:val="9"/>
  </w:num>
  <w:num w:numId="30" w16cid:durableId="763644648">
    <w:abstractNumId w:val="13"/>
  </w:num>
  <w:num w:numId="31" w16cid:durableId="610479767">
    <w:abstractNumId w:val="11"/>
  </w:num>
  <w:num w:numId="32" w16cid:durableId="1868905061">
    <w:abstractNumId w:val="26"/>
  </w:num>
  <w:num w:numId="33" w16cid:durableId="860705311">
    <w:abstractNumId w:val="2"/>
  </w:num>
  <w:num w:numId="34" w16cid:durableId="923758134">
    <w:abstractNumId w:val="24"/>
  </w:num>
  <w:num w:numId="35" w16cid:durableId="2707889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356B"/>
    <w:rsid w:val="00007C2D"/>
    <w:rsid w:val="00015036"/>
    <w:rsid w:val="00036C40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D7B17"/>
    <w:rsid w:val="000E45BC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916BE"/>
    <w:rsid w:val="001A53A2"/>
    <w:rsid w:val="001C3C11"/>
    <w:rsid w:val="001E5E27"/>
    <w:rsid w:val="002050A9"/>
    <w:rsid w:val="00245E0C"/>
    <w:rsid w:val="00250F09"/>
    <w:rsid w:val="00253014"/>
    <w:rsid w:val="00256E5E"/>
    <w:rsid w:val="00257F24"/>
    <w:rsid w:val="00293BD7"/>
    <w:rsid w:val="002B080E"/>
    <w:rsid w:val="002B2959"/>
    <w:rsid w:val="002B4432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B70F1"/>
    <w:rsid w:val="003D1F72"/>
    <w:rsid w:val="003D619A"/>
    <w:rsid w:val="003E2545"/>
    <w:rsid w:val="003E7943"/>
    <w:rsid w:val="00410CB9"/>
    <w:rsid w:val="00423FC6"/>
    <w:rsid w:val="00463EA4"/>
    <w:rsid w:val="00472E57"/>
    <w:rsid w:val="0047402F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4C1F"/>
    <w:rsid w:val="005814EA"/>
    <w:rsid w:val="005816F7"/>
    <w:rsid w:val="005840DC"/>
    <w:rsid w:val="00590AEA"/>
    <w:rsid w:val="005B241B"/>
    <w:rsid w:val="005B385E"/>
    <w:rsid w:val="005C205E"/>
    <w:rsid w:val="005F0425"/>
    <w:rsid w:val="00601536"/>
    <w:rsid w:val="00631BA2"/>
    <w:rsid w:val="00650BD8"/>
    <w:rsid w:val="00657E97"/>
    <w:rsid w:val="00677872"/>
    <w:rsid w:val="00693A81"/>
    <w:rsid w:val="00695201"/>
    <w:rsid w:val="006D3A14"/>
    <w:rsid w:val="006D62BF"/>
    <w:rsid w:val="006E626E"/>
    <w:rsid w:val="00715D0F"/>
    <w:rsid w:val="007339CB"/>
    <w:rsid w:val="00733D47"/>
    <w:rsid w:val="0074127C"/>
    <w:rsid w:val="00755F8F"/>
    <w:rsid w:val="007607D6"/>
    <w:rsid w:val="0076636B"/>
    <w:rsid w:val="0078418F"/>
    <w:rsid w:val="00785477"/>
    <w:rsid w:val="007B1601"/>
    <w:rsid w:val="007B5ECC"/>
    <w:rsid w:val="007D564E"/>
    <w:rsid w:val="008006A7"/>
    <w:rsid w:val="008160ED"/>
    <w:rsid w:val="00827EEB"/>
    <w:rsid w:val="00876915"/>
    <w:rsid w:val="00881BF1"/>
    <w:rsid w:val="00892042"/>
    <w:rsid w:val="008B0B05"/>
    <w:rsid w:val="008C0A20"/>
    <w:rsid w:val="008D6AE7"/>
    <w:rsid w:val="009041BC"/>
    <w:rsid w:val="009074F1"/>
    <w:rsid w:val="00907EEA"/>
    <w:rsid w:val="009153C1"/>
    <w:rsid w:val="00917227"/>
    <w:rsid w:val="00940335"/>
    <w:rsid w:val="00944C0D"/>
    <w:rsid w:val="00951B35"/>
    <w:rsid w:val="00952843"/>
    <w:rsid w:val="00962865"/>
    <w:rsid w:val="009666D8"/>
    <w:rsid w:val="009974E3"/>
    <w:rsid w:val="009978E1"/>
    <w:rsid w:val="009A6EFE"/>
    <w:rsid w:val="009C43E8"/>
    <w:rsid w:val="009E0171"/>
    <w:rsid w:val="009E0759"/>
    <w:rsid w:val="00A00911"/>
    <w:rsid w:val="00A06FBC"/>
    <w:rsid w:val="00A11F68"/>
    <w:rsid w:val="00A12C5B"/>
    <w:rsid w:val="00A27E78"/>
    <w:rsid w:val="00A35570"/>
    <w:rsid w:val="00A3641B"/>
    <w:rsid w:val="00A42437"/>
    <w:rsid w:val="00A43B8C"/>
    <w:rsid w:val="00A4688E"/>
    <w:rsid w:val="00A55043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468D3"/>
    <w:rsid w:val="00B5426E"/>
    <w:rsid w:val="00B56221"/>
    <w:rsid w:val="00B741B5"/>
    <w:rsid w:val="00B92B26"/>
    <w:rsid w:val="00B96E1D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90D2F"/>
    <w:rsid w:val="00C94958"/>
    <w:rsid w:val="00CE3428"/>
    <w:rsid w:val="00D24C73"/>
    <w:rsid w:val="00D24C99"/>
    <w:rsid w:val="00D32094"/>
    <w:rsid w:val="00D348BE"/>
    <w:rsid w:val="00D434E8"/>
    <w:rsid w:val="00D44346"/>
    <w:rsid w:val="00D52662"/>
    <w:rsid w:val="00D5571D"/>
    <w:rsid w:val="00D6443B"/>
    <w:rsid w:val="00D645B6"/>
    <w:rsid w:val="00D73B04"/>
    <w:rsid w:val="00D81946"/>
    <w:rsid w:val="00D9712B"/>
    <w:rsid w:val="00DA2839"/>
    <w:rsid w:val="00DC37BA"/>
    <w:rsid w:val="00DD6DB2"/>
    <w:rsid w:val="00DE57C0"/>
    <w:rsid w:val="00DF0605"/>
    <w:rsid w:val="00E24D6B"/>
    <w:rsid w:val="00E271B7"/>
    <w:rsid w:val="00E42DBA"/>
    <w:rsid w:val="00E46779"/>
    <w:rsid w:val="00E67F71"/>
    <w:rsid w:val="00EA38AD"/>
    <w:rsid w:val="00EA3B4A"/>
    <w:rsid w:val="00EB171B"/>
    <w:rsid w:val="00EB68EB"/>
    <w:rsid w:val="00EC6528"/>
    <w:rsid w:val="00ED5FF4"/>
    <w:rsid w:val="00F21CA1"/>
    <w:rsid w:val="00F26A3B"/>
    <w:rsid w:val="00F32A67"/>
    <w:rsid w:val="00F45212"/>
    <w:rsid w:val="00F75DAF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32</cp:revision>
  <cp:lastPrinted>2019-05-08T03:22:00Z</cp:lastPrinted>
  <dcterms:created xsi:type="dcterms:W3CDTF">2019-05-10T07:19:00Z</dcterms:created>
  <dcterms:modified xsi:type="dcterms:W3CDTF">2022-08-16T02:54:00Z</dcterms:modified>
</cp:coreProperties>
</file>