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5F0425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5F0425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7412D3EB" w14:textId="1158C5E3" w:rsidR="00463EA4" w:rsidRPr="005F0425" w:rsidRDefault="00AD1216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 w:rsidRPr="005F0425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Introduction to </w:t>
      </w:r>
      <w:r w:rsidR="001424BF" w:rsidRPr="005F0425">
        <w:rPr>
          <w:rFonts w:ascii="Arial" w:hAnsi="Arial" w:cs="Arial"/>
          <w:color w:val="auto"/>
          <w:kern w:val="2"/>
          <w:sz w:val="22"/>
          <w:szCs w:val="22"/>
          <w:lang w:val="en-CA"/>
        </w:rPr>
        <w:t>Computer Science and Programming 1</w:t>
      </w:r>
      <w:r w:rsidR="00123260" w:rsidRPr="005F0425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2F51ED78" w14:textId="411D71BF" w:rsidR="00123260" w:rsidRPr="005F0425" w:rsidRDefault="001424BF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 w:rsidRPr="005F0425">
        <w:rPr>
          <w:rFonts w:ascii="Arial" w:hAnsi="Arial" w:cs="Arial"/>
          <w:color w:val="auto"/>
          <w:kern w:val="2"/>
          <w:sz w:val="22"/>
          <w:szCs w:val="22"/>
          <w:lang w:val="en-CA"/>
        </w:rPr>
        <w:t>CSCI12</w:t>
      </w:r>
      <w:r w:rsidR="00693A81" w:rsidRPr="005F0425">
        <w:rPr>
          <w:rFonts w:ascii="Arial" w:hAnsi="Arial" w:cs="Arial"/>
          <w:color w:val="auto"/>
          <w:kern w:val="2"/>
          <w:sz w:val="22"/>
          <w:szCs w:val="22"/>
          <w:lang w:val="en-CA"/>
        </w:rPr>
        <w:t>0</w:t>
      </w:r>
    </w:p>
    <w:p w14:paraId="5344E2D4" w14:textId="617631E4" w:rsidR="00693A81" w:rsidRPr="005F0425" w:rsidRDefault="00463EA4" w:rsidP="00EA38AD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5F0425">
        <w:rPr>
          <w:b w:val="0"/>
          <w:sz w:val="22"/>
          <w:szCs w:val="22"/>
          <w:lang w:val="en-CA"/>
        </w:rPr>
        <w:t>Chapter</w:t>
      </w:r>
      <w:r w:rsidR="005B241B">
        <w:rPr>
          <w:b w:val="0"/>
          <w:sz w:val="22"/>
          <w:szCs w:val="22"/>
          <w:lang w:val="en-CA"/>
        </w:rPr>
        <w:t>6</w:t>
      </w:r>
      <w:r w:rsidR="00693A81" w:rsidRPr="005F0425">
        <w:rPr>
          <w:b w:val="0"/>
          <w:sz w:val="22"/>
          <w:szCs w:val="22"/>
          <w:lang w:val="en-CA"/>
        </w:rPr>
        <w:t>-</w:t>
      </w:r>
      <w:r w:rsidR="00856BE4">
        <w:rPr>
          <w:b w:val="0"/>
          <w:sz w:val="22"/>
          <w:szCs w:val="22"/>
          <w:lang w:val="en-CA"/>
        </w:rPr>
        <w:t>Lab</w:t>
      </w:r>
    </w:p>
    <w:p w14:paraId="36E53690" w14:textId="7E2EA4E5" w:rsidR="00EA38AD" w:rsidRPr="005F0425" w:rsidRDefault="00EA38AD" w:rsidP="00EA38AD">
      <w:pPr>
        <w:rPr>
          <w:rFonts w:ascii="Arial" w:hAnsi="Arial" w:cs="Arial"/>
          <w:lang w:val="en-CA"/>
        </w:rPr>
      </w:pPr>
    </w:p>
    <w:p w14:paraId="4B514447" w14:textId="1929E9C9" w:rsidR="005F0425" w:rsidRDefault="005F0425" w:rsidP="00EA38AD">
      <w:pPr>
        <w:rPr>
          <w:rFonts w:ascii="Arial" w:hAnsi="Arial" w:cs="Arial"/>
          <w:lang w:val="en-CA"/>
        </w:rPr>
      </w:pPr>
    </w:p>
    <w:p w14:paraId="09AE1B77" w14:textId="70A9E259" w:rsidR="00907EEA" w:rsidRDefault="00907EEA" w:rsidP="00EA38AD">
      <w:pPr>
        <w:rPr>
          <w:rFonts w:ascii="Arial" w:hAnsi="Arial" w:cs="Arial"/>
          <w:b/>
          <w:bCs/>
          <w:u w:val="single"/>
          <w:lang w:val="en-CA"/>
        </w:rPr>
      </w:pPr>
    </w:p>
    <w:p w14:paraId="5D580483" w14:textId="074F54CA" w:rsidR="00907EEA" w:rsidRPr="005F0425" w:rsidRDefault="00907EEA" w:rsidP="00EA38AD">
      <w:pPr>
        <w:rPr>
          <w:rFonts w:ascii="Arial" w:hAnsi="Arial" w:cs="Arial"/>
          <w:lang w:val="en-CA"/>
        </w:rPr>
      </w:pPr>
    </w:p>
    <w:p w14:paraId="182400F2" w14:textId="07C682BD" w:rsidR="009978E1" w:rsidRPr="005F0425" w:rsidRDefault="009978E1" w:rsidP="009978E1">
      <w:pPr>
        <w:jc w:val="center"/>
        <w:rPr>
          <w:rFonts w:ascii="Arial" w:hAnsi="Arial" w:cs="Arial"/>
          <w:lang w:val="en-CA" w:eastAsia="en-US"/>
        </w:rPr>
      </w:pPr>
    </w:p>
    <w:p w14:paraId="42290B78" w14:textId="77FA862E" w:rsidR="009978E1" w:rsidRPr="005F0425" w:rsidRDefault="00907EEA" w:rsidP="00907EEA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FB044" wp14:editId="5994A8EE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0BC75" w14:textId="18DA1E24" w:rsidR="00907EEA" w:rsidRPr="00907EEA" w:rsidRDefault="00907EEA" w:rsidP="00907EEA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 w:rsidR="009666D8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2CFC74AE" w14:textId="6C14F0AE" w:rsidR="00907EEA" w:rsidRPr="00907EEA" w:rsidRDefault="00907EEA" w:rsidP="00907EEA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7A622943" w14:textId="1BEFE126" w:rsidR="00907EEA" w:rsidRPr="00907EEA" w:rsidRDefault="00907EEA" w:rsidP="00907EEA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71B91084" w14:textId="02C301DB" w:rsidR="00907EEA" w:rsidRDefault="00907EEA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0E2AD992" w14:textId="1CE9738F" w:rsidR="009666D8" w:rsidRDefault="009666D8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4303044C" w14:textId="7D0467C9" w:rsidR="009666D8" w:rsidRPr="009666D8" w:rsidRDefault="009666D8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1469A81F" w14:textId="405D65BF" w:rsidR="00907EEA" w:rsidRDefault="00907EEA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5A151C23" w14:textId="48CA2A92" w:rsidR="00733D47" w:rsidRPr="00733D47" w:rsidRDefault="00733D47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Last Modified: </w:t>
                            </w:r>
                            <w:r w:rsidR="001916BE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FB0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0D80BC75" w14:textId="18DA1E24" w:rsidR="00907EEA" w:rsidRPr="00907EEA" w:rsidRDefault="00907EEA" w:rsidP="00907EEA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 w:rsidR="009666D8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2CFC74AE" w14:textId="6C14F0AE" w:rsidR="00907EEA" w:rsidRPr="00907EEA" w:rsidRDefault="00907EEA" w:rsidP="00907EEA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7A622943" w14:textId="1BEFE126" w:rsidR="00907EEA" w:rsidRPr="00907EEA" w:rsidRDefault="00907EEA" w:rsidP="00907EEA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71B91084" w14:textId="02C301DB" w:rsidR="00907EEA" w:rsidRDefault="00907EEA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0E2AD992" w14:textId="1CE9738F" w:rsidR="009666D8" w:rsidRDefault="009666D8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4303044C" w14:textId="7D0467C9" w:rsidR="009666D8" w:rsidRPr="009666D8" w:rsidRDefault="009666D8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1469A81F" w14:textId="405D65BF" w:rsidR="00907EEA" w:rsidRDefault="00907EEA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5A151C23" w14:textId="48CA2A92" w:rsidR="00733D47" w:rsidRPr="00733D47" w:rsidRDefault="00733D47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Last Modified: </w:t>
                      </w:r>
                      <w:r w:rsidR="001916BE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324B91C5" w14:textId="77777777" w:rsidR="009978E1" w:rsidRPr="005F0425" w:rsidRDefault="009978E1" w:rsidP="00EA38AD">
      <w:pPr>
        <w:rPr>
          <w:rFonts w:ascii="Arial" w:hAnsi="Arial" w:cs="Arial"/>
          <w:lang w:val="en-CA"/>
        </w:rPr>
      </w:pPr>
    </w:p>
    <w:p w14:paraId="075D748E" w14:textId="77777777" w:rsidR="00D9712B" w:rsidRPr="005F0425" w:rsidRDefault="00D9712B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br w:type="page"/>
      </w:r>
    </w:p>
    <w:p w14:paraId="65911CCE" w14:textId="0240B49C" w:rsidR="009978E1" w:rsidRPr="005F0425" w:rsidRDefault="009978E1" w:rsidP="009978E1">
      <w:pPr>
        <w:pStyle w:val="Heading1"/>
        <w:jc w:val="left"/>
        <w:rPr>
          <w:rStyle w:val="Emphasis"/>
          <w:rFonts w:ascii="Arial" w:hAnsi="Arial" w:cs="Arial"/>
          <w:i w:val="0"/>
          <w:iCs w:val="0"/>
          <w:color w:val="ED7D31" w:themeColor="accent2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lastRenderedPageBreak/>
        <w:t>Requirements</w:t>
      </w:r>
    </w:p>
    <w:p w14:paraId="50F139F7" w14:textId="62DA68FE" w:rsidR="009978E1" w:rsidRPr="00CA1F72" w:rsidRDefault="009978E1" w:rsidP="00CA1F72">
      <w:pPr>
        <w:rPr>
          <w:rFonts w:ascii="Arial" w:hAnsi="Arial" w:cs="Arial"/>
        </w:rPr>
      </w:pPr>
    </w:p>
    <w:p w14:paraId="593AD927" w14:textId="7E9E18C0" w:rsidR="00D9712B" w:rsidRPr="005F0425" w:rsidRDefault="00D9712B" w:rsidP="00785477">
      <w:pPr>
        <w:rPr>
          <w:rStyle w:val="Emphasis"/>
          <w:rFonts w:ascii="Arial" w:hAnsi="Arial" w:cs="Arial"/>
          <w:i w:val="0"/>
          <w:iCs w:val="0"/>
        </w:rPr>
      </w:pPr>
    </w:p>
    <w:p w14:paraId="122880E1" w14:textId="77777777" w:rsidR="00D9712B" w:rsidRPr="005F0425" w:rsidRDefault="00D9712B" w:rsidP="00D9712B">
      <w:pPr>
        <w:widowControl/>
        <w:jc w:val="left"/>
        <w:rPr>
          <w:rStyle w:val="Emphasis"/>
          <w:rFonts w:ascii="Arial" w:hAnsi="Arial" w:cs="Arial"/>
          <w:i w:val="0"/>
          <w:iCs w:val="0"/>
          <w:color w:val="ED7D31" w:themeColor="accen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0425" w:rsidRPr="005F0425" w14:paraId="532478C8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12FA64CE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# Of Students in the Group: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14:paraId="2AF9FB25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</w:tr>
      <w:tr w:rsidR="005F0425" w:rsidRPr="005F0425" w14:paraId="2545950F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393A6F4B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117" w:type="dxa"/>
          </w:tcPr>
          <w:p w14:paraId="11CC5389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117" w:type="dxa"/>
          </w:tcPr>
          <w:p w14:paraId="66AD6697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</w:tr>
      <w:tr w:rsidR="005F0425" w:rsidRPr="005F0425" w14:paraId="6D0915B7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797430FE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1</w:t>
            </w:r>
          </w:p>
        </w:tc>
        <w:tc>
          <w:tcPr>
            <w:tcW w:w="3117" w:type="dxa"/>
          </w:tcPr>
          <w:p w14:paraId="79888A96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0639A8B0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5F0425" w:rsidRPr="005F0425" w14:paraId="45D83A20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10930D03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2</w:t>
            </w:r>
          </w:p>
        </w:tc>
        <w:tc>
          <w:tcPr>
            <w:tcW w:w="3117" w:type="dxa"/>
          </w:tcPr>
          <w:p w14:paraId="7466E58F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2A818501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5F0425" w:rsidRPr="005F0425" w14:paraId="55976880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133AB166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3</w:t>
            </w:r>
          </w:p>
        </w:tc>
        <w:tc>
          <w:tcPr>
            <w:tcW w:w="3117" w:type="dxa"/>
          </w:tcPr>
          <w:p w14:paraId="4DB44C61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18E2F32B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5F0425" w:rsidRPr="005F0425" w14:paraId="16E93C66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2C90D2F7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4</w:t>
            </w:r>
          </w:p>
        </w:tc>
        <w:tc>
          <w:tcPr>
            <w:tcW w:w="3117" w:type="dxa"/>
          </w:tcPr>
          <w:p w14:paraId="4AFA06C0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74E1D65A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</w:tbl>
    <w:p w14:paraId="63CD3871" w14:textId="77777777" w:rsidR="005F0425" w:rsidRPr="005F0425" w:rsidRDefault="005F0425" w:rsidP="00D9712B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sz w:val="40"/>
          <w:szCs w:val="40"/>
        </w:rPr>
      </w:pPr>
    </w:p>
    <w:p w14:paraId="529B0727" w14:textId="1C2C1FD0" w:rsidR="000B0924" w:rsidRPr="005F0425" w:rsidRDefault="00D9712B" w:rsidP="00D9712B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40"/>
        </w:rPr>
      </w:pPr>
      <w:r w:rsidRPr="005F0425"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sz w:val="40"/>
          <w:szCs w:val="40"/>
        </w:rPr>
        <w:t>Problem</w:t>
      </w:r>
      <w:r w:rsidR="00785477" w:rsidRPr="005F0425"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sz w:val="40"/>
          <w:szCs w:val="40"/>
        </w:rPr>
        <w:t>1</w:t>
      </w:r>
    </w:p>
    <w:p w14:paraId="7BDEF7A6" w14:textId="2EE32632" w:rsidR="000B0924" w:rsidRPr="005F0425" w:rsidRDefault="00CA1F72" w:rsidP="00CA1F72">
      <w:pPr>
        <w:pStyle w:val="m-7102204504094528688gmail-p2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iCs w:val="0"/>
          <w:color w:val="222222"/>
        </w:rPr>
      </w:pPr>
      <w:r>
        <w:rPr>
          <w:rFonts w:ascii="Arial" w:hAnsi="Arial" w:cs="Arial"/>
          <w:color w:val="222222"/>
        </w:rPr>
        <w:t xml:space="preserve">Write a Python program which checks whether a string is substring of another string. </w:t>
      </w:r>
    </w:p>
    <w:p w14:paraId="45CCC0C0" w14:textId="77777777" w:rsidR="000B0924" w:rsidRPr="005F0425" w:rsidRDefault="000B0924" w:rsidP="000B0924">
      <w:pPr>
        <w:pStyle w:val="ListParagraph"/>
        <w:rPr>
          <w:rFonts w:ascii="Arial" w:hAnsi="Arial" w:cs="Arial"/>
          <w:lang w:val="en-CA"/>
        </w:rPr>
      </w:pPr>
    </w:p>
    <w:p w14:paraId="7E93582D" w14:textId="475F981C" w:rsidR="000B0924" w:rsidRPr="005F0425" w:rsidRDefault="000B0924" w:rsidP="000B0924">
      <w:pPr>
        <w:pStyle w:val="Heading1"/>
        <w:jc w:val="left"/>
        <w:rPr>
          <w:rStyle w:val="Emphasis"/>
          <w:rFonts w:ascii="Arial" w:hAnsi="Arial" w:cs="Arial"/>
          <w:i w:val="0"/>
          <w:iCs w:val="0"/>
          <w:color w:val="ED7D31" w:themeColor="accent2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Problem</w:t>
      </w:r>
      <w:r w:rsidR="003B70F1"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2</w:t>
      </w:r>
    </w:p>
    <w:p w14:paraId="5BCCB324" w14:textId="494EC5CD" w:rsidR="000B0924" w:rsidRPr="005F0425" w:rsidRDefault="000B0924" w:rsidP="000B0924">
      <w:pPr>
        <w:pStyle w:val="ListParagraph"/>
        <w:numPr>
          <w:ilvl w:val="0"/>
          <w:numId w:val="33"/>
        </w:numPr>
        <w:rPr>
          <w:rFonts w:ascii="Arial" w:hAnsi="Arial" w:cs="Arial"/>
          <w:lang w:val="en-CA"/>
        </w:rPr>
      </w:pPr>
      <w:r w:rsidRPr="005F0425">
        <w:rPr>
          <w:rFonts w:ascii="Arial" w:hAnsi="Arial" w:cs="Arial"/>
          <w:color w:val="222222"/>
          <w:sz w:val="18"/>
          <w:szCs w:val="18"/>
          <w:shd w:val="clear" w:color="auto" w:fill="FFFFFF"/>
          <w:lang w:val="en-CA"/>
        </w:rPr>
        <w:t> </w:t>
      </w:r>
      <w:r w:rsidR="00CA1F72">
        <w:rPr>
          <w:rFonts w:ascii="Arial" w:hAnsi="Arial" w:cs="Arial"/>
          <w:color w:val="222222"/>
          <w:shd w:val="clear" w:color="auto" w:fill="FFFFFF"/>
          <w:lang w:val="en-CA"/>
        </w:rPr>
        <w:t>Write a Python program which count number of wolves in a string</w:t>
      </w:r>
    </w:p>
    <w:p w14:paraId="12C7F4CB" w14:textId="77777777" w:rsidR="000B0924" w:rsidRPr="005F0425" w:rsidRDefault="000B0924" w:rsidP="003B70F1">
      <w:pPr>
        <w:rPr>
          <w:rFonts w:ascii="Arial" w:hAnsi="Arial" w:cs="Arial"/>
        </w:rPr>
      </w:pPr>
    </w:p>
    <w:p w14:paraId="6ADE1F80" w14:textId="2FC352B9" w:rsidR="00AD1216" w:rsidRPr="005F0425" w:rsidRDefault="00AD1216" w:rsidP="00AD1216">
      <w:pPr>
        <w:pStyle w:val="Heading1"/>
        <w:jc w:val="left"/>
        <w:rPr>
          <w:rFonts w:ascii="Arial" w:hAnsi="Arial" w:cs="Arial"/>
          <w:i/>
          <w:iCs/>
          <w:color w:val="ED7D31" w:themeColor="accent2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Problem</w:t>
      </w:r>
      <w:r w:rsidR="003B70F1"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3</w:t>
      </w:r>
    </w:p>
    <w:p w14:paraId="58E9C589" w14:textId="7EC41712" w:rsidR="00AD1216" w:rsidRPr="00CA1F72" w:rsidRDefault="00CA1F72" w:rsidP="00CA1F72">
      <w:pPr>
        <w:pStyle w:val="ListParagraph"/>
        <w:numPr>
          <w:ilvl w:val="0"/>
          <w:numId w:val="3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  <w:color w:val="222222"/>
          <w:lang w:val="en-CA"/>
        </w:rPr>
        <w:t>Write a Python program which converts only the consonant alphabets of a given string to upper case.</w:t>
      </w:r>
    </w:p>
    <w:p w14:paraId="7C219745" w14:textId="5CCBF1D6" w:rsidR="00015036" w:rsidRPr="005F0425" w:rsidRDefault="00015036" w:rsidP="00015036">
      <w:pPr>
        <w:pStyle w:val="Heading1"/>
        <w:jc w:val="left"/>
        <w:rPr>
          <w:rFonts w:ascii="Arial" w:hAnsi="Arial" w:cs="Arial"/>
          <w:i/>
          <w:iCs/>
          <w:color w:val="ED7D31" w:themeColor="accent2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Problem</w:t>
      </w:r>
      <w:r w:rsidR="003B70F1"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4</w:t>
      </w:r>
    </w:p>
    <w:p w14:paraId="0118C940" w14:textId="4F02700D" w:rsidR="00EB68EB" w:rsidRPr="005F0425" w:rsidRDefault="002C02BD" w:rsidP="00015036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  <w:color w:val="222222"/>
          <w:lang w:val="en-CA"/>
        </w:rPr>
        <w:t>Write a Python program which finds the lowest index of a substring showing up in another string.</w:t>
      </w:r>
    </w:p>
    <w:p w14:paraId="6BCE58F1" w14:textId="17098D90" w:rsidR="00AD1216" w:rsidRPr="005F0425" w:rsidRDefault="00AD1216" w:rsidP="000B0924">
      <w:pPr>
        <w:rPr>
          <w:rFonts w:ascii="Arial" w:hAnsi="Arial" w:cs="Arial"/>
          <w:sz w:val="22"/>
        </w:rPr>
      </w:pPr>
    </w:p>
    <w:p w14:paraId="67790C3F" w14:textId="77777777" w:rsidR="003B70F1" w:rsidRPr="005F0425" w:rsidRDefault="003B70F1" w:rsidP="003B70F1">
      <w:pPr>
        <w:pStyle w:val="Heading1"/>
        <w:jc w:val="left"/>
        <w:rPr>
          <w:rStyle w:val="Emphasis"/>
          <w:rFonts w:ascii="Arial" w:hAnsi="Arial" w:cs="Arial"/>
          <w:i w:val="0"/>
          <w:iCs w:val="0"/>
          <w:color w:val="ED7D31" w:themeColor="accent2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Problem5</w:t>
      </w:r>
    </w:p>
    <w:p w14:paraId="29D7B749" w14:textId="4C3765FF" w:rsidR="003B70F1" w:rsidRPr="002C02BD" w:rsidRDefault="002C02BD" w:rsidP="002C02BD">
      <w:pPr>
        <w:pStyle w:val="ListParagraph"/>
        <w:numPr>
          <w:ilvl w:val="0"/>
          <w:numId w:val="33"/>
        </w:numPr>
        <w:rPr>
          <w:rFonts w:asciiTheme="minorBidi" w:hAnsiTheme="minorBidi" w:cstheme="minorBidi"/>
          <w:color w:val="222222"/>
          <w:shd w:val="clear" w:color="auto" w:fill="FFFFFF"/>
          <w:lang w:val="en-CA"/>
        </w:rPr>
      </w:pPr>
      <w:r>
        <w:rPr>
          <w:rFonts w:asciiTheme="minorBidi" w:hAnsiTheme="minorBidi" w:cstheme="minorBidi"/>
          <w:color w:val="222222"/>
          <w:shd w:val="clear" w:color="auto" w:fill="FFFFFF"/>
          <w:lang w:val="en-CA"/>
        </w:rPr>
        <w:t xml:space="preserve">Write a Python program which finds the </w:t>
      </w:r>
      <w:r w:rsidRPr="002C02BD">
        <w:rPr>
          <w:rFonts w:asciiTheme="minorBidi" w:hAnsiTheme="minorBidi" w:cstheme="minorBidi"/>
          <w:color w:val="222222"/>
          <w:u w:val="single"/>
          <w:shd w:val="clear" w:color="auto" w:fill="FFFFFF"/>
          <w:lang w:val="en-CA"/>
        </w:rPr>
        <w:t>second</w:t>
      </w:r>
      <w:r>
        <w:rPr>
          <w:rFonts w:asciiTheme="minorBidi" w:hAnsiTheme="minorBidi" w:cstheme="minorBidi"/>
          <w:color w:val="222222"/>
          <w:shd w:val="clear" w:color="auto" w:fill="FFFFFF"/>
          <w:lang w:val="en-CA"/>
        </w:rPr>
        <w:t xml:space="preserve"> lowest index of a substring showing up in another string. Note: Such index may or may not exist.</w:t>
      </w:r>
    </w:p>
    <w:p w14:paraId="64889996" w14:textId="77777777" w:rsidR="003B70F1" w:rsidRPr="005F0425" w:rsidRDefault="003B70F1" w:rsidP="000B0924">
      <w:pPr>
        <w:rPr>
          <w:rFonts w:ascii="Arial" w:hAnsi="Arial" w:cs="Arial"/>
          <w:sz w:val="22"/>
        </w:rPr>
      </w:pPr>
    </w:p>
    <w:sectPr w:rsidR="003B70F1" w:rsidRPr="005F0425" w:rsidSect="008B0B0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82E1D" w14:textId="77777777" w:rsidR="005555B2" w:rsidRDefault="005555B2" w:rsidP="00E46779">
      <w:r>
        <w:separator/>
      </w:r>
    </w:p>
  </w:endnote>
  <w:endnote w:type="continuationSeparator" w:id="0">
    <w:p w14:paraId="45BC7C6F" w14:textId="77777777" w:rsidR="005555B2" w:rsidRDefault="005555B2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C3F53" w14:textId="77777777" w:rsidR="005555B2" w:rsidRDefault="005555B2" w:rsidP="00E46779">
      <w:r>
        <w:separator/>
      </w:r>
    </w:p>
  </w:footnote>
  <w:footnote w:type="continuationSeparator" w:id="0">
    <w:p w14:paraId="2B891E43" w14:textId="77777777" w:rsidR="005555B2" w:rsidRDefault="005555B2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F66E8"/>
    <w:multiLevelType w:val="hybridMultilevel"/>
    <w:tmpl w:val="667299B4"/>
    <w:lvl w:ilvl="0" w:tplc="CEECDBAE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61C07"/>
    <w:multiLevelType w:val="hybridMultilevel"/>
    <w:tmpl w:val="726E567E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D2D75"/>
    <w:multiLevelType w:val="hybridMultilevel"/>
    <w:tmpl w:val="DE201830"/>
    <w:lvl w:ilvl="0" w:tplc="B7164FE8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14760">
    <w:abstractNumId w:val="18"/>
  </w:num>
  <w:num w:numId="2" w16cid:durableId="797072314">
    <w:abstractNumId w:val="19"/>
  </w:num>
  <w:num w:numId="3" w16cid:durableId="1460686254">
    <w:abstractNumId w:val="23"/>
  </w:num>
  <w:num w:numId="4" w16cid:durableId="108283920">
    <w:abstractNumId w:val="15"/>
  </w:num>
  <w:num w:numId="5" w16cid:durableId="810057096">
    <w:abstractNumId w:val="0"/>
  </w:num>
  <w:num w:numId="6" w16cid:durableId="926184923">
    <w:abstractNumId w:val="32"/>
  </w:num>
  <w:num w:numId="7" w16cid:durableId="1398629313">
    <w:abstractNumId w:val="5"/>
  </w:num>
  <w:num w:numId="8" w16cid:durableId="272247115">
    <w:abstractNumId w:val="1"/>
  </w:num>
  <w:num w:numId="9" w16cid:durableId="220101607">
    <w:abstractNumId w:val="33"/>
  </w:num>
  <w:num w:numId="10" w16cid:durableId="1967200084">
    <w:abstractNumId w:val="22"/>
  </w:num>
  <w:num w:numId="11" w16cid:durableId="1259869734">
    <w:abstractNumId w:val="31"/>
  </w:num>
  <w:num w:numId="12" w16cid:durableId="344791602">
    <w:abstractNumId w:val="11"/>
  </w:num>
  <w:num w:numId="13" w16cid:durableId="90903322">
    <w:abstractNumId w:val="20"/>
  </w:num>
  <w:num w:numId="14" w16cid:durableId="1410467328">
    <w:abstractNumId w:val="29"/>
  </w:num>
  <w:num w:numId="15" w16cid:durableId="925764522">
    <w:abstractNumId w:val="34"/>
  </w:num>
  <w:num w:numId="16" w16cid:durableId="1447117491">
    <w:abstractNumId w:val="24"/>
  </w:num>
  <w:num w:numId="17" w16cid:durableId="1738867976">
    <w:abstractNumId w:val="8"/>
  </w:num>
  <w:num w:numId="18" w16cid:durableId="1523283161">
    <w:abstractNumId w:val="17"/>
  </w:num>
  <w:num w:numId="19" w16cid:durableId="1466850883">
    <w:abstractNumId w:val="9"/>
  </w:num>
  <w:num w:numId="20" w16cid:durableId="945036388">
    <w:abstractNumId w:val="21"/>
  </w:num>
  <w:num w:numId="21" w16cid:durableId="1105347093">
    <w:abstractNumId w:val="26"/>
  </w:num>
  <w:num w:numId="22" w16cid:durableId="1523398339">
    <w:abstractNumId w:val="7"/>
  </w:num>
  <w:num w:numId="23" w16cid:durableId="197544748">
    <w:abstractNumId w:val="6"/>
  </w:num>
  <w:num w:numId="24" w16cid:durableId="43070704">
    <w:abstractNumId w:val="4"/>
  </w:num>
  <w:num w:numId="25" w16cid:durableId="1364011939">
    <w:abstractNumId w:val="28"/>
  </w:num>
  <w:num w:numId="26" w16cid:durableId="2014607511">
    <w:abstractNumId w:val="30"/>
  </w:num>
  <w:num w:numId="27" w16cid:durableId="1541357990">
    <w:abstractNumId w:val="13"/>
  </w:num>
  <w:num w:numId="28" w16cid:durableId="1205102129">
    <w:abstractNumId w:val="16"/>
  </w:num>
  <w:num w:numId="29" w16cid:durableId="32077304">
    <w:abstractNumId w:val="10"/>
  </w:num>
  <w:num w:numId="30" w16cid:durableId="763644648">
    <w:abstractNumId w:val="14"/>
  </w:num>
  <w:num w:numId="31" w16cid:durableId="610479767">
    <w:abstractNumId w:val="12"/>
  </w:num>
  <w:num w:numId="32" w16cid:durableId="1868905061">
    <w:abstractNumId w:val="27"/>
  </w:num>
  <w:num w:numId="33" w16cid:durableId="860705311">
    <w:abstractNumId w:val="3"/>
  </w:num>
  <w:num w:numId="34" w16cid:durableId="923758134">
    <w:abstractNumId w:val="25"/>
  </w:num>
  <w:num w:numId="35" w16cid:durableId="2063207066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356B"/>
    <w:rsid w:val="00007C2D"/>
    <w:rsid w:val="00015036"/>
    <w:rsid w:val="00036C40"/>
    <w:rsid w:val="00072064"/>
    <w:rsid w:val="000775CF"/>
    <w:rsid w:val="00081A02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5AAE"/>
    <w:rsid w:val="000D7B17"/>
    <w:rsid w:val="000E45BC"/>
    <w:rsid w:val="000F784F"/>
    <w:rsid w:val="000F791A"/>
    <w:rsid w:val="001040C4"/>
    <w:rsid w:val="00105470"/>
    <w:rsid w:val="00123260"/>
    <w:rsid w:val="001424BF"/>
    <w:rsid w:val="001430FE"/>
    <w:rsid w:val="001433B2"/>
    <w:rsid w:val="001464F1"/>
    <w:rsid w:val="00150D2B"/>
    <w:rsid w:val="00152E38"/>
    <w:rsid w:val="00160668"/>
    <w:rsid w:val="0017123A"/>
    <w:rsid w:val="00177A06"/>
    <w:rsid w:val="00181142"/>
    <w:rsid w:val="00184732"/>
    <w:rsid w:val="00184D1C"/>
    <w:rsid w:val="00185B0E"/>
    <w:rsid w:val="001916BE"/>
    <w:rsid w:val="001A53A2"/>
    <w:rsid w:val="001C3C11"/>
    <w:rsid w:val="001E5E27"/>
    <w:rsid w:val="002050A9"/>
    <w:rsid w:val="00245E0C"/>
    <w:rsid w:val="00250F09"/>
    <w:rsid w:val="00253014"/>
    <w:rsid w:val="00256E5E"/>
    <w:rsid w:val="00257F24"/>
    <w:rsid w:val="00293BD7"/>
    <w:rsid w:val="002B080E"/>
    <w:rsid w:val="002B2959"/>
    <w:rsid w:val="002B5547"/>
    <w:rsid w:val="002B7F60"/>
    <w:rsid w:val="002C02BD"/>
    <w:rsid w:val="002F4F29"/>
    <w:rsid w:val="00300A14"/>
    <w:rsid w:val="00304B8A"/>
    <w:rsid w:val="003250C0"/>
    <w:rsid w:val="003410B9"/>
    <w:rsid w:val="00351C15"/>
    <w:rsid w:val="0035208B"/>
    <w:rsid w:val="00352A37"/>
    <w:rsid w:val="00373DB7"/>
    <w:rsid w:val="003B70F1"/>
    <w:rsid w:val="003D1F72"/>
    <w:rsid w:val="003D619A"/>
    <w:rsid w:val="003E2545"/>
    <w:rsid w:val="003E7943"/>
    <w:rsid w:val="00410CB9"/>
    <w:rsid w:val="00423FC6"/>
    <w:rsid w:val="00463EA4"/>
    <w:rsid w:val="00472E57"/>
    <w:rsid w:val="0047402F"/>
    <w:rsid w:val="004A4386"/>
    <w:rsid w:val="004C1942"/>
    <w:rsid w:val="004C37B7"/>
    <w:rsid w:val="004C73AD"/>
    <w:rsid w:val="004D25D8"/>
    <w:rsid w:val="004E622A"/>
    <w:rsid w:val="00501E69"/>
    <w:rsid w:val="00504DDC"/>
    <w:rsid w:val="00521DF4"/>
    <w:rsid w:val="00530427"/>
    <w:rsid w:val="005355D6"/>
    <w:rsid w:val="00540B21"/>
    <w:rsid w:val="005513C1"/>
    <w:rsid w:val="005555B2"/>
    <w:rsid w:val="00564C1F"/>
    <w:rsid w:val="005814EA"/>
    <w:rsid w:val="005816F7"/>
    <w:rsid w:val="005840DC"/>
    <w:rsid w:val="00590AEA"/>
    <w:rsid w:val="005B241B"/>
    <w:rsid w:val="005C205E"/>
    <w:rsid w:val="005F0425"/>
    <w:rsid w:val="00601536"/>
    <w:rsid w:val="00631BA2"/>
    <w:rsid w:val="00650BD8"/>
    <w:rsid w:val="00657E97"/>
    <w:rsid w:val="00677872"/>
    <w:rsid w:val="00693A81"/>
    <w:rsid w:val="00695201"/>
    <w:rsid w:val="006D3A14"/>
    <w:rsid w:val="006D62BF"/>
    <w:rsid w:val="006E626E"/>
    <w:rsid w:val="00715D0F"/>
    <w:rsid w:val="007339CB"/>
    <w:rsid w:val="00733D47"/>
    <w:rsid w:val="0074127C"/>
    <w:rsid w:val="00755F8F"/>
    <w:rsid w:val="007607D6"/>
    <w:rsid w:val="0076636B"/>
    <w:rsid w:val="0078418F"/>
    <w:rsid w:val="00785477"/>
    <w:rsid w:val="007B1601"/>
    <w:rsid w:val="007B5ECC"/>
    <w:rsid w:val="007D564E"/>
    <w:rsid w:val="008006A7"/>
    <w:rsid w:val="008160ED"/>
    <w:rsid w:val="00827EEB"/>
    <w:rsid w:val="00856BE4"/>
    <w:rsid w:val="00876915"/>
    <w:rsid w:val="00881BF1"/>
    <w:rsid w:val="00892042"/>
    <w:rsid w:val="008B0B05"/>
    <w:rsid w:val="008C0A20"/>
    <w:rsid w:val="008D6AE7"/>
    <w:rsid w:val="009041BC"/>
    <w:rsid w:val="009074F1"/>
    <w:rsid w:val="00907EEA"/>
    <w:rsid w:val="009153C1"/>
    <w:rsid w:val="00917227"/>
    <w:rsid w:val="00940335"/>
    <w:rsid w:val="00944C0D"/>
    <w:rsid w:val="00951B35"/>
    <w:rsid w:val="00952843"/>
    <w:rsid w:val="00962865"/>
    <w:rsid w:val="009666D8"/>
    <w:rsid w:val="009974E3"/>
    <w:rsid w:val="009978E1"/>
    <w:rsid w:val="009A6EFE"/>
    <w:rsid w:val="009C43E8"/>
    <w:rsid w:val="009E0171"/>
    <w:rsid w:val="009E0759"/>
    <w:rsid w:val="00A00911"/>
    <w:rsid w:val="00A06FBC"/>
    <w:rsid w:val="00A11F68"/>
    <w:rsid w:val="00A12C5B"/>
    <w:rsid w:val="00A27E78"/>
    <w:rsid w:val="00A35570"/>
    <w:rsid w:val="00A3641B"/>
    <w:rsid w:val="00A42437"/>
    <w:rsid w:val="00A43B8C"/>
    <w:rsid w:val="00A4688E"/>
    <w:rsid w:val="00A55043"/>
    <w:rsid w:val="00A609B0"/>
    <w:rsid w:val="00A710DF"/>
    <w:rsid w:val="00A85742"/>
    <w:rsid w:val="00A90FDA"/>
    <w:rsid w:val="00AA24D4"/>
    <w:rsid w:val="00AA70F3"/>
    <w:rsid w:val="00AD1216"/>
    <w:rsid w:val="00B01FBA"/>
    <w:rsid w:val="00B03C69"/>
    <w:rsid w:val="00B13912"/>
    <w:rsid w:val="00B13C83"/>
    <w:rsid w:val="00B23EDE"/>
    <w:rsid w:val="00B2697A"/>
    <w:rsid w:val="00B468D3"/>
    <w:rsid w:val="00B5426E"/>
    <w:rsid w:val="00B56221"/>
    <w:rsid w:val="00B741B5"/>
    <w:rsid w:val="00B92B26"/>
    <w:rsid w:val="00B96E1D"/>
    <w:rsid w:val="00BC3F75"/>
    <w:rsid w:val="00BC58B2"/>
    <w:rsid w:val="00BE0C9A"/>
    <w:rsid w:val="00BE5F7F"/>
    <w:rsid w:val="00BF075A"/>
    <w:rsid w:val="00C0273B"/>
    <w:rsid w:val="00C04033"/>
    <w:rsid w:val="00C22A9D"/>
    <w:rsid w:val="00C54183"/>
    <w:rsid w:val="00C90D2F"/>
    <w:rsid w:val="00C94958"/>
    <w:rsid w:val="00CA1F72"/>
    <w:rsid w:val="00D24C73"/>
    <w:rsid w:val="00D24C99"/>
    <w:rsid w:val="00D32094"/>
    <w:rsid w:val="00D348BE"/>
    <w:rsid w:val="00D434E8"/>
    <w:rsid w:val="00D44346"/>
    <w:rsid w:val="00D52662"/>
    <w:rsid w:val="00D5571D"/>
    <w:rsid w:val="00D6443B"/>
    <w:rsid w:val="00D645B6"/>
    <w:rsid w:val="00D73B04"/>
    <w:rsid w:val="00D81946"/>
    <w:rsid w:val="00D9712B"/>
    <w:rsid w:val="00DA2839"/>
    <w:rsid w:val="00DC37BA"/>
    <w:rsid w:val="00DD6DB2"/>
    <w:rsid w:val="00DE57C0"/>
    <w:rsid w:val="00DF0605"/>
    <w:rsid w:val="00E271B7"/>
    <w:rsid w:val="00E42DBA"/>
    <w:rsid w:val="00E46779"/>
    <w:rsid w:val="00E67F71"/>
    <w:rsid w:val="00EA38AD"/>
    <w:rsid w:val="00EA3B4A"/>
    <w:rsid w:val="00EB171B"/>
    <w:rsid w:val="00EB68EB"/>
    <w:rsid w:val="00EC6528"/>
    <w:rsid w:val="00ED5FF4"/>
    <w:rsid w:val="00F21CA1"/>
    <w:rsid w:val="00F26A3B"/>
    <w:rsid w:val="00F45212"/>
    <w:rsid w:val="00F75DAF"/>
    <w:rsid w:val="00F81458"/>
    <w:rsid w:val="00F97C9C"/>
    <w:rsid w:val="00FA25E9"/>
    <w:rsid w:val="00FB6E72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532661-5D1E-B340-B067-66E3730D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44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30</cp:revision>
  <cp:lastPrinted>2019-05-08T03:22:00Z</cp:lastPrinted>
  <dcterms:created xsi:type="dcterms:W3CDTF">2019-05-10T07:19:00Z</dcterms:created>
  <dcterms:modified xsi:type="dcterms:W3CDTF">2022-08-17T11:36:00Z</dcterms:modified>
</cp:coreProperties>
</file>