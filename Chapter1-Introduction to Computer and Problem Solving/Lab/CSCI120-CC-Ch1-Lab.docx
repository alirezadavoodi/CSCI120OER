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5F0425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5F0425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412D3EB" w14:textId="1158C5E3" w:rsidR="00463EA4" w:rsidRPr="005F0425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  <w:r w:rsidR="00123260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F51ED78" w14:textId="411D71BF" w:rsidR="00123260" w:rsidRPr="005F0425" w:rsidRDefault="001424BF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CSCI12</w:t>
      </w:r>
      <w:r w:rsidR="00693A81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0</w:t>
      </w:r>
    </w:p>
    <w:p w14:paraId="5344E2D4" w14:textId="304DC5AB" w:rsidR="00693A81" w:rsidRPr="005F0425" w:rsidRDefault="00463EA4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5F0425">
        <w:rPr>
          <w:b w:val="0"/>
          <w:sz w:val="22"/>
          <w:szCs w:val="22"/>
          <w:lang w:val="en-CA"/>
        </w:rPr>
        <w:t>Chapter1</w:t>
      </w:r>
      <w:r w:rsidR="00693A81" w:rsidRPr="005F0425">
        <w:rPr>
          <w:b w:val="0"/>
          <w:sz w:val="22"/>
          <w:szCs w:val="22"/>
          <w:lang w:val="en-CA"/>
        </w:rPr>
        <w:t>-</w:t>
      </w:r>
      <w:r w:rsidR="00D673D1">
        <w:rPr>
          <w:b w:val="0"/>
          <w:sz w:val="22"/>
          <w:szCs w:val="22"/>
          <w:lang w:val="en-CA"/>
        </w:rPr>
        <w:t>Lab</w:t>
      </w:r>
    </w:p>
    <w:p w14:paraId="36E53690" w14:textId="7E2EA4E5" w:rsidR="00EA38AD" w:rsidRPr="005F0425" w:rsidRDefault="00EA38AD" w:rsidP="00EA38AD">
      <w:pPr>
        <w:rPr>
          <w:rFonts w:ascii="Arial" w:hAnsi="Arial" w:cs="Arial"/>
          <w:lang w:val="en-CA"/>
        </w:rPr>
      </w:pPr>
    </w:p>
    <w:p w14:paraId="4B514447" w14:textId="1929E9C9" w:rsidR="005F0425" w:rsidRDefault="005F0425" w:rsidP="00EA38AD">
      <w:pPr>
        <w:rPr>
          <w:rFonts w:ascii="Arial" w:hAnsi="Arial" w:cs="Arial"/>
          <w:lang w:val="en-CA"/>
        </w:rPr>
      </w:pPr>
    </w:p>
    <w:p w14:paraId="09AE1B77" w14:textId="70A9E259" w:rsidR="00907EEA" w:rsidRDefault="00907EEA" w:rsidP="00EA38AD">
      <w:pPr>
        <w:rPr>
          <w:rFonts w:ascii="Arial" w:hAnsi="Arial" w:cs="Arial"/>
          <w:b/>
          <w:bCs/>
          <w:u w:val="single"/>
          <w:lang w:val="en-CA"/>
        </w:rPr>
      </w:pPr>
    </w:p>
    <w:p w14:paraId="5D580483" w14:textId="074F54CA" w:rsidR="00907EEA" w:rsidRPr="005F0425" w:rsidRDefault="00907EEA" w:rsidP="00EA38AD">
      <w:pPr>
        <w:rPr>
          <w:rFonts w:ascii="Arial" w:hAnsi="Arial" w:cs="Arial"/>
          <w:lang w:val="en-CA"/>
        </w:rPr>
      </w:pPr>
    </w:p>
    <w:p w14:paraId="182400F2" w14:textId="07C682BD" w:rsidR="009978E1" w:rsidRPr="005F0425" w:rsidRDefault="009978E1" w:rsidP="009978E1">
      <w:pPr>
        <w:jc w:val="center"/>
        <w:rPr>
          <w:rFonts w:ascii="Arial" w:hAnsi="Arial" w:cs="Arial"/>
          <w:lang w:val="en-CA" w:eastAsia="en-US"/>
        </w:rPr>
      </w:pPr>
    </w:p>
    <w:p w14:paraId="42290B78" w14:textId="77FA862E" w:rsidR="009978E1" w:rsidRPr="005F0425" w:rsidRDefault="00907EEA" w:rsidP="00907EE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B044" wp14:editId="5994A8EE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0BC75" w14:textId="18DA1E24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 w:rsidR="009666D8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CFC74AE" w14:textId="6C14F0AE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A622943" w14:textId="1BEFE126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1B91084" w14:textId="02C301DB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E2AD992" w14:textId="1CE9738F" w:rsidR="009666D8" w:rsidRDefault="009666D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303044C" w14:textId="7D0467C9" w:rsidR="009666D8" w:rsidRPr="009666D8" w:rsidRDefault="009666D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469A81F" w14:textId="405D65BF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A151C23" w14:textId="755E0AE3" w:rsidR="00733D47" w:rsidRPr="00733D47" w:rsidRDefault="00733D4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B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D80BC75" w14:textId="18DA1E24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 w:rsidR="009666D8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CFC74AE" w14:textId="6C14F0AE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A622943" w14:textId="1BEFE126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1B91084" w14:textId="02C301DB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E2AD992" w14:textId="1CE9738F" w:rsidR="009666D8" w:rsidRDefault="009666D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303044C" w14:textId="7D0467C9" w:rsidR="009666D8" w:rsidRPr="009666D8" w:rsidRDefault="009666D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469A81F" w14:textId="405D65BF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A151C23" w14:textId="755E0AE3" w:rsidR="00733D47" w:rsidRPr="00733D47" w:rsidRDefault="00733D4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1C5" w14:textId="77777777" w:rsidR="009978E1" w:rsidRPr="005F0425" w:rsidRDefault="009978E1" w:rsidP="00EA38AD">
      <w:pPr>
        <w:rPr>
          <w:rFonts w:ascii="Arial" w:hAnsi="Arial" w:cs="Arial"/>
          <w:lang w:val="en-CA"/>
        </w:rPr>
      </w:pPr>
    </w:p>
    <w:p w14:paraId="075D748E" w14:textId="77777777" w:rsidR="00D9712B" w:rsidRPr="005F0425" w:rsidRDefault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65911CCE" w14:textId="0240B49C" w:rsidR="009978E1" w:rsidRPr="005F0425" w:rsidRDefault="009978E1" w:rsidP="009978E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lastRenderedPageBreak/>
        <w:t>Requirements</w:t>
      </w:r>
    </w:p>
    <w:p w14:paraId="75F3D1B9" w14:textId="77777777" w:rsidR="00D5571D" w:rsidRPr="005F0425" w:rsidRDefault="009978E1" w:rsidP="009978E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For each of the following problems, </w:t>
      </w:r>
    </w:p>
    <w:p w14:paraId="0E39FD01" w14:textId="521B43B9" w:rsidR="00D5571D" w:rsidRPr="005F0425" w:rsidRDefault="00D5571D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Design an algorithm </w:t>
      </w:r>
    </w:p>
    <w:p w14:paraId="6C980A11" w14:textId="7B01EF96" w:rsidR="00D5571D" w:rsidRPr="005F0425" w:rsidRDefault="00D5571D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>D</w:t>
      </w:r>
      <w:r w:rsidR="009978E1" w:rsidRPr="005F0425">
        <w:rPr>
          <w:rFonts w:ascii="Arial" w:hAnsi="Arial" w:cs="Arial"/>
        </w:rPr>
        <w:t>raw a flowchart</w:t>
      </w:r>
      <w:r w:rsidRPr="005F0425">
        <w:rPr>
          <w:rFonts w:ascii="Arial" w:hAnsi="Arial" w:cs="Arial"/>
        </w:rPr>
        <w:t xml:space="preserve"> to represent the algorithm</w:t>
      </w:r>
    </w:p>
    <w:p w14:paraId="14515677" w14:textId="4742A4F5" w:rsidR="00D5571D" w:rsidRPr="005F0425" w:rsidRDefault="00D5571D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>Test your flowchart using the tracing table (hand tracing approach) using one or two sample inputs.</w:t>
      </w:r>
    </w:p>
    <w:p w14:paraId="4711244A" w14:textId="77777777" w:rsidR="009978E1" w:rsidRPr="005F0425" w:rsidRDefault="009978E1" w:rsidP="009978E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To provide the answer you can </w:t>
      </w:r>
    </w:p>
    <w:p w14:paraId="77AA0791" w14:textId="5778CFDA" w:rsidR="009978E1" w:rsidRPr="005F0425" w:rsidRDefault="009978E1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Either use just a pen and paper and please scan your papers and insert it in the designated area </w:t>
      </w:r>
      <w:r w:rsidR="00D5571D" w:rsidRPr="005F0425">
        <w:rPr>
          <w:rFonts w:ascii="Arial" w:hAnsi="Arial" w:cs="Arial"/>
        </w:rPr>
        <w:t>o</w:t>
      </w:r>
      <w:r w:rsidRPr="005F0425">
        <w:rPr>
          <w:rFonts w:ascii="Arial" w:hAnsi="Arial" w:cs="Arial"/>
        </w:rPr>
        <w:t xml:space="preserve">n this paper. </w:t>
      </w:r>
    </w:p>
    <w:p w14:paraId="50F139F7" w14:textId="4868A169" w:rsidR="009978E1" w:rsidRPr="005F0425" w:rsidRDefault="00E85AE2" w:rsidP="009978E1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>Or</w:t>
      </w:r>
      <w:r w:rsidR="009978E1" w:rsidRPr="005F0425">
        <w:rPr>
          <w:rFonts w:ascii="Arial" w:hAnsi="Arial" w:cs="Arial"/>
        </w:rPr>
        <w:t xml:space="preserve"> you can use </w:t>
      </w:r>
      <w:r w:rsidR="00D5571D" w:rsidRPr="005F0425">
        <w:rPr>
          <w:rFonts w:ascii="Arial" w:hAnsi="Arial" w:cs="Arial"/>
          <w:u w:val="single"/>
        </w:rPr>
        <w:t>www.</w:t>
      </w:r>
      <w:r w:rsidR="009978E1" w:rsidRPr="005F0425">
        <w:rPr>
          <w:rFonts w:ascii="Arial" w:hAnsi="Arial" w:cs="Arial"/>
          <w:u w:val="single"/>
        </w:rPr>
        <w:t>draw.io</w:t>
      </w:r>
      <w:r w:rsidR="009978E1" w:rsidRPr="005F0425">
        <w:rPr>
          <w:rFonts w:ascii="Arial" w:hAnsi="Arial" w:cs="Arial"/>
        </w:rPr>
        <w:t xml:space="preserve"> online tool to create the flowchart and export the image and insert it here.</w:t>
      </w:r>
    </w:p>
    <w:p w14:paraId="593AD927" w14:textId="7E9E18C0" w:rsidR="00D9712B" w:rsidRPr="005F0425" w:rsidRDefault="00D9712B" w:rsidP="00785477">
      <w:pPr>
        <w:rPr>
          <w:rStyle w:val="Emphasis"/>
          <w:rFonts w:ascii="Arial" w:hAnsi="Arial" w:cs="Arial"/>
          <w:i w:val="0"/>
          <w:iCs w:val="0"/>
        </w:rPr>
      </w:pPr>
    </w:p>
    <w:p w14:paraId="122880E1" w14:textId="77777777" w:rsidR="00D9712B" w:rsidRPr="005F0425" w:rsidRDefault="00D9712B" w:rsidP="00D9712B">
      <w:pPr>
        <w:widowControl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425" w:rsidRPr="005F0425" w14:paraId="532478C8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2FA64C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# Of Students in the Group: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AF9FB25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2545950F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393A6F4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11CC5389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66AD669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6D0915B7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797430F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3117" w:type="dxa"/>
          </w:tcPr>
          <w:p w14:paraId="79888A9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39A8B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45D83A2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0930D03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3117" w:type="dxa"/>
          </w:tcPr>
          <w:p w14:paraId="7466E58F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A81850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5597688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33AB16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3117" w:type="dxa"/>
          </w:tcPr>
          <w:p w14:paraId="4DB44C6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8E2F32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16E93C66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2C90D2F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3117" w:type="dxa"/>
          </w:tcPr>
          <w:p w14:paraId="4AFA06C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4E1D65A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63CD3871" w14:textId="77777777" w:rsidR="005F0425" w:rsidRPr="005F0425" w:rsidRDefault="005F0425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</w:pPr>
    </w:p>
    <w:p w14:paraId="529B0727" w14:textId="1C2C1FD0" w:rsidR="000B0924" w:rsidRPr="005F0425" w:rsidRDefault="00D9712B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785477"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7BDEF7A6" w14:textId="56E1148E" w:rsidR="000B0924" w:rsidRPr="005F0425" w:rsidRDefault="00752A11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iCs w:val="0"/>
          <w:color w:val="222222"/>
        </w:rPr>
      </w:pPr>
      <w:r>
        <w:rPr>
          <w:rFonts w:ascii="Arial" w:hAnsi="Arial" w:cs="Arial"/>
          <w:color w:val="222222"/>
        </w:rPr>
        <w:t>Design a flowchart and algorithm that takes three numbers such as Num1, Num2 and Num3 and find</w:t>
      </w:r>
      <w:r w:rsidR="00642220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 xml:space="preserve"> the minimum number between all three input numbers.</w:t>
      </w:r>
    </w:p>
    <w:p w14:paraId="45CCC0C0" w14:textId="77777777" w:rsidR="000B0924" w:rsidRPr="005F0425" w:rsidRDefault="000B0924" w:rsidP="000B0924">
      <w:pPr>
        <w:pStyle w:val="ListParagraph"/>
        <w:rPr>
          <w:rFonts w:ascii="Arial" w:hAnsi="Arial" w:cs="Arial"/>
          <w:lang w:val="en-CA"/>
        </w:rPr>
      </w:pPr>
    </w:p>
    <w:p w14:paraId="7E93582D" w14:textId="475F981C" w:rsidR="000B0924" w:rsidRPr="005F0425" w:rsidRDefault="000B0924" w:rsidP="000B0924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2</w:t>
      </w:r>
    </w:p>
    <w:p w14:paraId="5BCCB324" w14:textId="032E06B2" w:rsidR="000B0924" w:rsidRPr="005F0425" w:rsidRDefault="000B0924" w:rsidP="000B0924">
      <w:pPr>
        <w:pStyle w:val="ListParagraph"/>
        <w:numPr>
          <w:ilvl w:val="0"/>
          <w:numId w:val="33"/>
        </w:numPr>
        <w:rPr>
          <w:rFonts w:ascii="Arial" w:hAnsi="Arial" w:cs="Arial"/>
          <w:lang w:val="en-CA"/>
        </w:rPr>
      </w:pPr>
      <w:r w:rsidRPr="005F0425">
        <w:rPr>
          <w:rFonts w:ascii="Arial" w:hAnsi="Arial" w:cs="Arial"/>
          <w:color w:val="222222"/>
          <w:shd w:val="clear" w:color="auto" w:fill="FFFFFF"/>
          <w:lang w:val="en-CA"/>
        </w:rPr>
        <w:t xml:space="preserve">Design an algorithm and a flowchart which receives </w:t>
      </w:r>
      <w:r w:rsidR="00C74ECB">
        <w:rPr>
          <w:rFonts w:ascii="Arial" w:hAnsi="Arial" w:cs="Arial"/>
          <w:color w:val="222222"/>
          <w:shd w:val="clear" w:color="auto" w:fill="FFFFFF"/>
          <w:lang w:val="en-CA"/>
        </w:rPr>
        <w:t xml:space="preserve">a number and prints all numbers to which the input number is divisible. For </w:t>
      </w:r>
      <w:r w:rsidR="00642220">
        <w:rPr>
          <w:rFonts w:ascii="Arial" w:hAnsi="Arial" w:cs="Arial"/>
          <w:color w:val="222222"/>
          <w:shd w:val="clear" w:color="auto" w:fill="FFFFFF"/>
          <w:lang w:val="en-CA"/>
        </w:rPr>
        <w:t>instance,</w:t>
      </w:r>
      <w:r w:rsidR="00C74ECB">
        <w:rPr>
          <w:rFonts w:ascii="Arial" w:hAnsi="Arial" w:cs="Arial"/>
          <w:color w:val="222222"/>
          <w:shd w:val="clear" w:color="auto" w:fill="FFFFFF"/>
          <w:lang w:val="en-CA"/>
        </w:rPr>
        <w:t xml:space="preserve"> if the input is 20, then the algorithm should return 1,2,4,5,10,20, because number 20 is divisible to all these numbers.</w:t>
      </w:r>
    </w:p>
    <w:p w14:paraId="12C7F4CB" w14:textId="77777777" w:rsidR="000B0924" w:rsidRPr="005F0425" w:rsidRDefault="000B0924" w:rsidP="003B70F1">
      <w:pPr>
        <w:rPr>
          <w:rFonts w:ascii="Arial" w:hAnsi="Arial" w:cs="Arial"/>
        </w:rPr>
      </w:pPr>
    </w:p>
    <w:p w14:paraId="6ADE1F80" w14:textId="2FC352B9" w:rsidR="00AD1216" w:rsidRPr="005F0425" w:rsidRDefault="00AD1216" w:rsidP="00AD121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3</w:t>
      </w:r>
    </w:p>
    <w:p w14:paraId="2D6B9E4B" w14:textId="2533BE86" w:rsidR="00001F57" w:rsidRPr="00001F57" w:rsidRDefault="00AD1216" w:rsidP="00AD1216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  <w:color w:val="222222"/>
          <w:lang w:val="en-CA"/>
        </w:rPr>
        <w:t xml:space="preserve">Design an algorithm and a flowchart which receives </w:t>
      </w:r>
      <w:r w:rsidR="00001F57">
        <w:rPr>
          <w:rFonts w:ascii="Arial" w:hAnsi="Arial" w:cs="Arial"/>
          <w:color w:val="222222"/>
          <w:lang w:val="en-CA"/>
        </w:rPr>
        <w:t>a number and calculate the total sum of all numbers from 1 to the input numbers. For instance, if the user has entered number 8, the flowchart calculates the total numbers from 1 to 8 which 1+2+3+4+5+6+7+8 = 36</w:t>
      </w:r>
    </w:p>
    <w:p w14:paraId="58E9C589" w14:textId="77777777" w:rsidR="00AD1216" w:rsidRPr="005F0425" w:rsidRDefault="00AD1216" w:rsidP="00AD1216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  <w:lang w:val="en-CA" w:eastAsia="en-US"/>
        </w:rPr>
      </w:pPr>
    </w:p>
    <w:p w14:paraId="7C219745" w14:textId="5CCBF1D6" w:rsidR="00015036" w:rsidRPr="005F0425" w:rsidRDefault="00015036" w:rsidP="0001503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lastRenderedPageBreak/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4</w:t>
      </w:r>
    </w:p>
    <w:p w14:paraId="383BD1C4" w14:textId="0A16D1F6" w:rsidR="00040E96" w:rsidRDefault="00040E96" w:rsidP="00015036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an algorithm and a flowchart that receives a number and converts the number to base 3. For instance, if the user enters 25 then it converts 25 to base 3 which is  </w:t>
      </w:r>
    </w:p>
    <w:p w14:paraId="75B01845" w14:textId="5606E350" w:rsidR="00040E96" w:rsidRDefault="00040E96" w:rsidP="00040E96">
      <w:pPr>
        <w:pStyle w:val="ListParagraph"/>
        <w:rPr>
          <w:rFonts w:ascii="Arial" w:hAnsi="Arial" w:cs="Arial"/>
        </w:rPr>
      </w:pPr>
    </w:p>
    <w:p w14:paraId="614B5FBC" w14:textId="77777777" w:rsidR="00040E96" w:rsidRDefault="00040E96" w:rsidP="00040E96">
      <w:pPr>
        <w:pStyle w:val="ListParagraph"/>
        <w:rPr>
          <w:rFonts w:ascii="Arial" w:hAnsi="Arial" w:cs="Arial"/>
        </w:rPr>
      </w:pPr>
    </w:p>
    <w:p w14:paraId="7FF45D87" w14:textId="453E3344" w:rsidR="00040E96" w:rsidRDefault="00040E96" w:rsidP="00040E96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419669" wp14:editId="03AB19BC">
            <wp:extent cx="3930978" cy="2885657"/>
            <wp:effectExtent l="0" t="0" r="635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836" cy="29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702" w14:textId="28818BDB" w:rsidR="00040E96" w:rsidRDefault="00040E96" w:rsidP="00040E96">
      <w:pPr>
        <w:pStyle w:val="ListParagraph"/>
        <w:rPr>
          <w:rFonts w:ascii="Arial" w:hAnsi="Arial" w:cs="Arial"/>
        </w:rPr>
      </w:pPr>
    </w:p>
    <w:p w14:paraId="0CDF20F6" w14:textId="65B86954" w:rsidR="00040E96" w:rsidRPr="009659D9" w:rsidRDefault="00040E96" w:rsidP="00040E96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 w:rsidRPr="00382CCF">
        <w:rPr>
          <w:rFonts w:ascii="Arial" w:hAnsi="Arial" w:cs="Arial"/>
          <w:b/>
          <w:bCs/>
          <w:color w:val="000000" w:themeColor="text1"/>
          <w:sz w:val="16"/>
          <w:szCs w:val="16"/>
        </w:rPr>
        <w:t>Ref</w:t>
      </w:r>
      <w:r w:rsidR="00382CCF">
        <w:rPr>
          <w:rFonts w:ascii="Arial" w:hAnsi="Arial" w:cs="Arial"/>
          <w:b/>
          <w:bCs/>
          <w:color w:val="000000" w:themeColor="text1"/>
          <w:sz w:val="16"/>
          <w:szCs w:val="16"/>
        </w:rPr>
        <w:t>erence</w:t>
      </w:r>
      <w:r w:rsidRPr="009659D9">
        <w:rPr>
          <w:rFonts w:ascii="Arial" w:hAnsi="Arial" w:cs="Arial"/>
          <w:color w:val="000000" w:themeColor="text1"/>
          <w:sz w:val="16"/>
          <w:szCs w:val="16"/>
        </w:rPr>
        <w:t xml:space="preserve">: </w:t>
      </w:r>
      <w:hyperlink r:id="rId11" w:history="1">
        <w:r w:rsidRPr="009659D9">
          <w:rPr>
            <w:rStyle w:val="Hyperlink"/>
            <w:rFonts w:ascii="Arial" w:hAnsi="Arial" w:cs="Arial"/>
            <w:color w:val="000000" w:themeColor="text1"/>
            <w:sz w:val="16"/>
            <w:szCs w:val="16"/>
          </w:rPr>
          <w:t>https://madformath.com/calculators/basic-math/base-converters/decimal-to-base-3-converter-with-steps/decimal-to-base-3-converter-with-steps</w:t>
        </w:r>
      </w:hyperlink>
    </w:p>
    <w:p w14:paraId="0118C940" w14:textId="17CFBEEC" w:rsidR="00EB68EB" w:rsidRPr="009659D9" w:rsidRDefault="00EB68EB" w:rsidP="009659D9">
      <w:pPr>
        <w:rPr>
          <w:rFonts w:ascii="Arial" w:hAnsi="Arial" w:cs="Arial"/>
        </w:rPr>
      </w:pPr>
    </w:p>
    <w:p w14:paraId="6BCE58F1" w14:textId="17098D90" w:rsidR="00AD1216" w:rsidRPr="005F0425" w:rsidRDefault="00AD1216" w:rsidP="000B0924">
      <w:pPr>
        <w:rPr>
          <w:rFonts w:ascii="Arial" w:hAnsi="Arial" w:cs="Arial"/>
          <w:sz w:val="22"/>
        </w:rPr>
      </w:pPr>
    </w:p>
    <w:p w14:paraId="67790C3F" w14:textId="77777777" w:rsidR="003B70F1" w:rsidRPr="005F0425" w:rsidRDefault="003B70F1" w:rsidP="003B70F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Problem5</w:t>
      </w:r>
    </w:p>
    <w:p w14:paraId="29D7B749" w14:textId="2EB2D497" w:rsidR="003B70F1" w:rsidRPr="005F0425" w:rsidRDefault="003B70F1" w:rsidP="003B70F1">
      <w:pPr>
        <w:pStyle w:val="ListParagraph"/>
        <w:numPr>
          <w:ilvl w:val="0"/>
          <w:numId w:val="33"/>
        </w:numPr>
        <w:rPr>
          <w:rFonts w:ascii="Arial" w:hAnsi="Arial" w:cs="Arial"/>
          <w:color w:val="222222"/>
          <w:shd w:val="clear" w:color="auto" w:fill="FFFFFF"/>
          <w:lang w:val="en-CA"/>
        </w:rPr>
      </w:pPr>
      <w:r w:rsidRPr="005F0425">
        <w:rPr>
          <w:rFonts w:ascii="Arial" w:hAnsi="Arial" w:cs="Arial"/>
          <w:color w:val="222222"/>
          <w:shd w:val="clear" w:color="auto" w:fill="FFFFFF"/>
          <w:lang w:val="en-CA"/>
        </w:rPr>
        <w:t xml:space="preserve">Design an algorithm and a flowchart which receives a number </w:t>
      </w:r>
      <w:r w:rsidR="00900361">
        <w:rPr>
          <w:rFonts w:ascii="Arial" w:hAnsi="Arial" w:cs="Arial"/>
          <w:color w:val="222222"/>
          <w:shd w:val="clear" w:color="auto" w:fill="FFFFFF"/>
          <w:lang w:val="en-CA"/>
        </w:rPr>
        <w:t xml:space="preserve">in base 2 </w:t>
      </w:r>
      <w:r w:rsidRPr="005F0425">
        <w:rPr>
          <w:rFonts w:ascii="Arial" w:hAnsi="Arial" w:cs="Arial"/>
          <w:color w:val="222222"/>
          <w:shd w:val="clear" w:color="auto" w:fill="FFFFFF"/>
          <w:lang w:val="en-CA"/>
        </w:rPr>
        <w:t>from input and</w:t>
      </w:r>
      <w:r w:rsidR="00900361">
        <w:rPr>
          <w:rFonts w:ascii="Arial" w:hAnsi="Arial" w:cs="Arial"/>
          <w:color w:val="222222"/>
          <w:shd w:val="clear" w:color="auto" w:fill="FFFFFF"/>
          <w:lang w:val="en-CA"/>
        </w:rPr>
        <w:t xml:space="preserve"> converts it to base 10</w:t>
      </w:r>
      <w:r w:rsidRPr="005F0425">
        <w:rPr>
          <w:rFonts w:ascii="Arial" w:hAnsi="Arial" w:cs="Arial"/>
          <w:color w:val="222222"/>
          <w:shd w:val="clear" w:color="auto" w:fill="FFFFFF"/>
          <w:lang w:val="en-CA"/>
        </w:rPr>
        <w:t>.</w:t>
      </w:r>
    </w:p>
    <w:p w14:paraId="64889996" w14:textId="77777777" w:rsidR="003B70F1" w:rsidRPr="005F0425" w:rsidRDefault="003B70F1" w:rsidP="000B0924">
      <w:pPr>
        <w:rPr>
          <w:rFonts w:ascii="Arial" w:hAnsi="Arial" w:cs="Arial"/>
          <w:sz w:val="22"/>
        </w:rPr>
      </w:pPr>
    </w:p>
    <w:sectPr w:rsidR="003B70F1" w:rsidRPr="005F0425" w:rsidSect="008B0B05">
      <w:headerReference w:type="default" r:id="rId12"/>
      <w:footerReference w:type="default" r:id="rId13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65E6" w14:textId="77777777" w:rsidR="00C82303" w:rsidRDefault="00C82303" w:rsidP="00E46779">
      <w:r>
        <w:separator/>
      </w:r>
    </w:p>
  </w:endnote>
  <w:endnote w:type="continuationSeparator" w:id="0">
    <w:p w14:paraId="28D348DC" w14:textId="77777777" w:rsidR="00C82303" w:rsidRDefault="00C82303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A5ED" w14:textId="77777777" w:rsidR="00C82303" w:rsidRDefault="00C82303" w:rsidP="00E46779">
      <w:r>
        <w:separator/>
      </w:r>
    </w:p>
  </w:footnote>
  <w:footnote w:type="continuationSeparator" w:id="0">
    <w:p w14:paraId="1B3F74E7" w14:textId="77777777" w:rsidR="00C82303" w:rsidRDefault="00C82303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726E567E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D2D75"/>
    <w:multiLevelType w:val="hybridMultilevel"/>
    <w:tmpl w:val="DE201830"/>
    <w:lvl w:ilvl="0" w:tplc="B7164FE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4760">
    <w:abstractNumId w:val="17"/>
  </w:num>
  <w:num w:numId="2" w16cid:durableId="797072314">
    <w:abstractNumId w:val="18"/>
  </w:num>
  <w:num w:numId="3" w16cid:durableId="1460686254">
    <w:abstractNumId w:val="22"/>
  </w:num>
  <w:num w:numId="4" w16cid:durableId="108283920">
    <w:abstractNumId w:val="14"/>
  </w:num>
  <w:num w:numId="5" w16cid:durableId="810057096">
    <w:abstractNumId w:val="0"/>
  </w:num>
  <w:num w:numId="6" w16cid:durableId="926184923">
    <w:abstractNumId w:val="31"/>
  </w:num>
  <w:num w:numId="7" w16cid:durableId="1398629313">
    <w:abstractNumId w:val="4"/>
  </w:num>
  <w:num w:numId="8" w16cid:durableId="272247115">
    <w:abstractNumId w:val="1"/>
  </w:num>
  <w:num w:numId="9" w16cid:durableId="220101607">
    <w:abstractNumId w:val="32"/>
  </w:num>
  <w:num w:numId="10" w16cid:durableId="1967200084">
    <w:abstractNumId w:val="21"/>
  </w:num>
  <w:num w:numId="11" w16cid:durableId="1259869734">
    <w:abstractNumId w:val="30"/>
  </w:num>
  <w:num w:numId="12" w16cid:durableId="344791602">
    <w:abstractNumId w:val="10"/>
  </w:num>
  <w:num w:numId="13" w16cid:durableId="90903322">
    <w:abstractNumId w:val="19"/>
  </w:num>
  <w:num w:numId="14" w16cid:durableId="1410467328">
    <w:abstractNumId w:val="28"/>
  </w:num>
  <w:num w:numId="15" w16cid:durableId="925764522">
    <w:abstractNumId w:val="33"/>
  </w:num>
  <w:num w:numId="16" w16cid:durableId="1447117491">
    <w:abstractNumId w:val="23"/>
  </w:num>
  <w:num w:numId="17" w16cid:durableId="1738867976">
    <w:abstractNumId w:val="7"/>
  </w:num>
  <w:num w:numId="18" w16cid:durableId="1523283161">
    <w:abstractNumId w:val="16"/>
  </w:num>
  <w:num w:numId="19" w16cid:durableId="1466850883">
    <w:abstractNumId w:val="8"/>
  </w:num>
  <w:num w:numId="20" w16cid:durableId="945036388">
    <w:abstractNumId w:val="20"/>
  </w:num>
  <w:num w:numId="21" w16cid:durableId="1105347093">
    <w:abstractNumId w:val="25"/>
  </w:num>
  <w:num w:numId="22" w16cid:durableId="1523398339">
    <w:abstractNumId w:val="6"/>
  </w:num>
  <w:num w:numId="23" w16cid:durableId="197544748">
    <w:abstractNumId w:val="5"/>
  </w:num>
  <w:num w:numId="24" w16cid:durableId="43070704">
    <w:abstractNumId w:val="3"/>
  </w:num>
  <w:num w:numId="25" w16cid:durableId="1364011939">
    <w:abstractNumId w:val="27"/>
  </w:num>
  <w:num w:numId="26" w16cid:durableId="2014607511">
    <w:abstractNumId w:val="29"/>
  </w:num>
  <w:num w:numId="27" w16cid:durableId="1541357990">
    <w:abstractNumId w:val="12"/>
  </w:num>
  <w:num w:numId="28" w16cid:durableId="1205102129">
    <w:abstractNumId w:val="15"/>
  </w:num>
  <w:num w:numId="29" w16cid:durableId="32077304">
    <w:abstractNumId w:val="9"/>
  </w:num>
  <w:num w:numId="30" w16cid:durableId="763644648">
    <w:abstractNumId w:val="13"/>
  </w:num>
  <w:num w:numId="31" w16cid:durableId="610479767">
    <w:abstractNumId w:val="11"/>
  </w:num>
  <w:num w:numId="32" w16cid:durableId="1868905061">
    <w:abstractNumId w:val="26"/>
  </w:num>
  <w:num w:numId="33" w16cid:durableId="860705311">
    <w:abstractNumId w:val="2"/>
  </w:num>
  <w:num w:numId="34" w16cid:durableId="923758134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1F57"/>
    <w:rsid w:val="0000356B"/>
    <w:rsid w:val="00007C2D"/>
    <w:rsid w:val="00015036"/>
    <w:rsid w:val="00036C40"/>
    <w:rsid w:val="00040E96"/>
    <w:rsid w:val="00072064"/>
    <w:rsid w:val="000775CF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2050A9"/>
    <w:rsid w:val="00245E0C"/>
    <w:rsid w:val="00250F09"/>
    <w:rsid w:val="00253014"/>
    <w:rsid w:val="00256E5E"/>
    <w:rsid w:val="00257F24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2CCF"/>
    <w:rsid w:val="003B70F1"/>
    <w:rsid w:val="003D1F72"/>
    <w:rsid w:val="003D619A"/>
    <w:rsid w:val="003E2545"/>
    <w:rsid w:val="003E7943"/>
    <w:rsid w:val="00410CB9"/>
    <w:rsid w:val="00423FC6"/>
    <w:rsid w:val="00463EA4"/>
    <w:rsid w:val="00472E57"/>
    <w:rsid w:val="0047402F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4C1F"/>
    <w:rsid w:val="005814EA"/>
    <w:rsid w:val="005816F7"/>
    <w:rsid w:val="00590AEA"/>
    <w:rsid w:val="005C205E"/>
    <w:rsid w:val="005F0425"/>
    <w:rsid w:val="00601536"/>
    <w:rsid w:val="006224C1"/>
    <w:rsid w:val="00631BA2"/>
    <w:rsid w:val="00642220"/>
    <w:rsid w:val="00650BD8"/>
    <w:rsid w:val="00657E97"/>
    <w:rsid w:val="00677872"/>
    <w:rsid w:val="00693A81"/>
    <w:rsid w:val="00695201"/>
    <w:rsid w:val="006D3A14"/>
    <w:rsid w:val="006D62BF"/>
    <w:rsid w:val="006E626E"/>
    <w:rsid w:val="00715D0F"/>
    <w:rsid w:val="007339CB"/>
    <w:rsid w:val="00733D47"/>
    <w:rsid w:val="0074127C"/>
    <w:rsid w:val="00752A11"/>
    <w:rsid w:val="00755F8F"/>
    <w:rsid w:val="007607D6"/>
    <w:rsid w:val="0076636B"/>
    <w:rsid w:val="0078418F"/>
    <w:rsid w:val="00785477"/>
    <w:rsid w:val="007B1601"/>
    <w:rsid w:val="007B5ECC"/>
    <w:rsid w:val="007D564E"/>
    <w:rsid w:val="008006A7"/>
    <w:rsid w:val="008160ED"/>
    <w:rsid w:val="00827EEB"/>
    <w:rsid w:val="00876915"/>
    <w:rsid w:val="00881BF1"/>
    <w:rsid w:val="00892042"/>
    <w:rsid w:val="008B0B05"/>
    <w:rsid w:val="008C0A20"/>
    <w:rsid w:val="008D6AE7"/>
    <w:rsid w:val="00900361"/>
    <w:rsid w:val="009041BC"/>
    <w:rsid w:val="009074F1"/>
    <w:rsid w:val="00907EEA"/>
    <w:rsid w:val="009153C1"/>
    <w:rsid w:val="00917227"/>
    <w:rsid w:val="00940335"/>
    <w:rsid w:val="00944C0D"/>
    <w:rsid w:val="00951B35"/>
    <w:rsid w:val="00952843"/>
    <w:rsid w:val="00962865"/>
    <w:rsid w:val="009659D9"/>
    <w:rsid w:val="009666D8"/>
    <w:rsid w:val="009974E3"/>
    <w:rsid w:val="009978E1"/>
    <w:rsid w:val="009A6EFE"/>
    <w:rsid w:val="009C43E8"/>
    <w:rsid w:val="009E0759"/>
    <w:rsid w:val="00A00911"/>
    <w:rsid w:val="00A06FBC"/>
    <w:rsid w:val="00A11F68"/>
    <w:rsid w:val="00A12C5B"/>
    <w:rsid w:val="00A27E78"/>
    <w:rsid w:val="00A35570"/>
    <w:rsid w:val="00A3641B"/>
    <w:rsid w:val="00A42437"/>
    <w:rsid w:val="00A43B8C"/>
    <w:rsid w:val="00A4688E"/>
    <w:rsid w:val="00A55043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468D3"/>
    <w:rsid w:val="00B5426E"/>
    <w:rsid w:val="00B56221"/>
    <w:rsid w:val="00B741B5"/>
    <w:rsid w:val="00B92B26"/>
    <w:rsid w:val="00B96E1D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74ECB"/>
    <w:rsid w:val="00C82303"/>
    <w:rsid w:val="00C90D2F"/>
    <w:rsid w:val="00C94958"/>
    <w:rsid w:val="00D24C73"/>
    <w:rsid w:val="00D24C99"/>
    <w:rsid w:val="00D32094"/>
    <w:rsid w:val="00D348BE"/>
    <w:rsid w:val="00D434E8"/>
    <w:rsid w:val="00D44346"/>
    <w:rsid w:val="00D52662"/>
    <w:rsid w:val="00D5571D"/>
    <w:rsid w:val="00D6443B"/>
    <w:rsid w:val="00D645B6"/>
    <w:rsid w:val="00D673D1"/>
    <w:rsid w:val="00D73B04"/>
    <w:rsid w:val="00D81946"/>
    <w:rsid w:val="00D9712B"/>
    <w:rsid w:val="00DA2839"/>
    <w:rsid w:val="00DD6DB2"/>
    <w:rsid w:val="00DE57C0"/>
    <w:rsid w:val="00DF0605"/>
    <w:rsid w:val="00E271B7"/>
    <w:rsid w:val="00E42DBA"/>
    <w:rsid w:val="00E46779"/>
    <w:rsid w:val="00E67F71"/>
    <w:rsid w:val="00E85AE2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75DAF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formath.com/calculators/basic-math/base-converters/decimal-to-base-3-converter-with-steps/decimal-to-base-3-converter-with-step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32661-5D1E-B340-B067-66E3730D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55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34</cp:revision>
  <cp:lastPrinted>2019-05-08T03:22:00Z</cp:lastPrinted>
  <dcterms:created xsi:type="dcterms:W3CDTF">2019-05-10T07:19:00Z</dcterms:created>
  <dcterms:modified xsi:type="dcterms:W3CDTF">2022-05-18T10:46:00Z</dcterms:modified>
</cp:coreProperties>
</file>