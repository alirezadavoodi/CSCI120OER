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79563B54" w14:textId="7C2F06D7" w:rsidR="00FC0520" w:rsidRDefault="00AD1216" w:rsidP="00FC052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  <w:r w:rsidR="00123260"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2F51ED78" w14:textId="2772C758" w:rsidR="00123260" w:rsidRPr="008D6AE7" w:rsidRDefault="001424BF" w:rsidP="00FC052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</w:t>
      </w:r>
      <w:r w:rsidR="00693A81">
        <w:rPr>
          <w:rFonts w:ascii="Arial" w:hAnsi="Arial" w:cs="Arial"/>
          <w:color w:val="auto"/>
          <w:kern w:val="2"/>
          <w:sz w:val="22"/>
          <w:szCs w:val="22"/>
          <w:lang w:val="en-CA"/>
        </w:rPr>
        <w:t>0</w:t>
      </w:r>
    </w:p>
    <w:p w14:paraId="5344E2D4" w14:textId="530E5DD3" w:rsidR="00693A81" w:rsidRPr="00F92864" w:rsidRDefault="00FC0520" w:rsidP="00EA38AD">
      <w:pPr>
        <w:pStyle w:val="Heading3"/>
        <w:spacing w:after="120"/>
        <w:jc w:val="center"/>
        <w:rPr>
          <w:bCs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 w:rsidR="00F92864" w:rsidRPr="00F92864">
        <w:rPr>
          <w:bCs w:val="0"/>
          <w:sz w:val="22"/>
          <w:szCs w:val="22"/>
          <w:lang w:val="en-CA"/>
        </w:rPr>
        <w:t>1</w:t>
      </w:r>
    </w:p>
    <w:p w14:paraId="5F2199B2" w14:textId="0796C497" w:rsidR="000B0924" w:rsidRDefault="00F92864" w:rsidP="00CE496C">
      <w:pPr>
        <w:pStyle w:val="Heading3"/>
        <w:spacing w:after="120"/>
        <w:jc w:val="center"/>
        <w:rPr>
          <w:bCs w:val="0"/>
          <w:sz w:val="22"/>
          <w:szCs w:val="22"/>
          <w:u w:val="single"/>
          <w:lang w:val="en-CA"/>
        </w:rPr>
      </w:pPr>
      <w:r w:rsidRPr="00F92864">
        <w:rPr>
          <w:bCs w:val="0"/>
          <w:sz w:val="22"/>
          <w:szCs w:val="22"/>
          <w:u w:val="single"/>
          <w:lang w:val="en-CA"/>
        </w:rPr>
        <w:t>Sample Practices with Answers</w:t>
      </w:r>
    </w:p>
    <w:p w14:paraId="3E008449" w14:textId="34DFBD89" w:rsidR="000C7DD9" w:rsidRDefault="000C7DD9" w:rsidP="000C7DD9">
      <w:pPr>
        <w:rPr>
          <w:lang w:val="en-CA" w:eastAsia="en-US"/>
        </w:rPr>
      </w:pPr>
    </w:p>
    <w:p w14:paraId="2ECDE1A2" w14:textId="77777777" w:rsidR="000C7DD9" w:rsidRDefault="000C7DD9" w:rsidP="000C7DD9">
      <w:pPr>
        <w:rPr>
          <w:rFonts w:ascii="Arial" w:hAnsi="Arial" w:cs="Arial"/>
          <w:b/>
          <w:bCs/>
          <w:u w:val="single"/>
          <w:lang w:val="en-CA"/>
        </w:rPr>
      </w:pPr>
    </w:p>
    <w:p w14:paraId="2B55DB4B" w14:textId="77777777" w:rsidR="000C7DD9" w:rsidRPr="005F0425" w:rsidRDefault="000C7DD9" w:rsidP="000C7DD9">
      <w:pPr>
        <w:rPr>
          <w:rFonts w:ascii="Arial" w:hAnsi="Arial" w:cs="Arial"/>
          <w:lang w:val="en-CA"/>
        </w:rPr>
      </w:pPr>
    </w:p>
    <w:p w14:paraId="17CAA51D" w14:textId="77777777" w:rsidR="000C7DD9" w:rsidRPr="005F0425" w:rsidRDefault="000C7DD9" w:rsidP="000C7DD9">
      <w:pPr>
        <w:jc w:val="center"/>
        <w:rPr>
          <w:rFonts w:ascii="Arial" w:hAnsi="Arial" w:cs="Arial"/>
          <w:lang w:val="en-CA" w:eastAsia="en-US"/>
        </w:rPr>
      </w:pPr>
    </w:p>
    <w:p w14:paraId="542D0D58" w14:textId="77777777" w:rsidR="000C7DD9" w:rsidRPr="005F0425" w:rsidRDefault="000C7DD9" w:rsidP="000C7DD9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DD0DD" wp14:editId="01B27998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0612B" w14:textId="77777777" w:rsidR="000C7DD9" w:rsidRPr="00907EEA" w:rsidRDefault="000C7DD9" w:rsidP="000C7DD9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12C7AC0" w14:textId="77777777" w:rsidR="000C7DD9" w:rsidRPr="00907EEA" w:rsidRDefault="000C7DD9" w:rsidP="000C7DD9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426DE035" w14:textId="77777777" w:rsidR="000C7DD9" w:rsidRPr="00907EEA" w:rsidRDefault="000C7DD9" w:rsidP="000C7DD9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0C3F1D89" w14:textId="77777777" w:rsidR="000C7DD9" w:rsidRDefault="000C7DD9" w:rsidP="000C7DD9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C5CC0CC" w14:textId="77777777" w:rsidR="000C7DD9" w:rsidRDefault="000C7DD9" w:rsidP="000C7DD9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3D5D3C82" w14:textId="77777777" w:rsidR="000C7DD9" w:rsidRPr="009666D8" w:rsidRDefault="000C7DD9" w:rsidP="000C7DD9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3CE71E5E" w14:textId="77777777" w:rsidR="000C7DD9" w:rsidRDefault="000C7DD9" w:rsidP="000C7DD9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984DF82" w14:textId="77777777" w:rsidR="000C7DD9" w:rsidRPr="00733D47" w:rsidRDefault="000C7DD9" w:rsidP="000C7DD9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DD0D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.5pt;margin-top:6pt;width:446.25pt;height:20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3CD0612B" w14:textId="77777777" w:rsidR="000C7DD9" w:rsidRPr="00907EEA" w:rsidRDefault="000C7DD9" w:rsidP="000C7DD9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12C7AC0" w14:textId="77777777" w:rsidR="000C7DD9" w:rsidRPr="00907EEA" w:rsidRDefault="000C7DD9" w:rsidP="000C7DD9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426DE035" w14:textId="77777777" w:rsidR="000C7DD9" w:rsidRPr="00907EEA" w:rsidRDefault="000C7DD9" w:rsidP="000C7DD9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0C3F1D89" w14:textId="77777777" w:rsidR="000C7DD9" w:rsidRDefault="000C7DD9" w:rsidP="000C7DD9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C5CC0CC" w14:textId="77777777" w:rsidR="000C7DD9" w:rsidRDefault="000C7DD9" w:rsidP="000C7DD9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3D5D3C82" w14:textId="77777777" w:rsidR="000C7DD9" w:rsidRPr="009666D8" w:rsidRDefault="000C7DD9" w:rsidP="000C7DD9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3CE71E5E" w14:textId="77777777" w:rsidR="000C7DD9" w:rsidRDefault="000C7DD9" w:rsidP="000C7DD9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984DF82" w14:textId="77777777" w:rsidR="000C7DD9" w:rsidRPr="00733D47" w:rsidRDefault="000C7DD9" w:rsidP="000C7DD9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F65D191" w14:textId="77777777" w:rsidR="000C7DD9" w:rsidRPr="005F0425" w:rsidRDefault="000C7DD9" w:rsidP="000C7DD9">
      <w:pPr>
        <w:rPr>
          <w:rFonts w:ascii="Arial" w:hAnsi="Arial" w:cs="Arial"/>
          <w:lang w:val="en-CA"/>
        </w:rPr>
      </w:pPr>
    </w:p>
    <w:p w14:paraId="60259764" w14:textId="77777777" w:rsidR="000C7DD9" w:rsidRPr="005F0425" w:rsidRDefault="000C7DD9" w:rsidP="000C7DD9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06770285" w14:textId="77777777" w:rsidR="000C7DD9" w:rsidRPr="000C7DD9" w:rsidRDefault="000C7DD9" w:rsidP="000C7DD9">
      <w:pPr>
        <w:rPr>
          <w:lang w:val="en-CA" w:eastAsia="en-US"/>
        </w:rPr>
      </w:pPr>
    </w:p>
    <w:p w14:paraId="439531BF" w14:textId="1869440B" w:rsidR="00CE496C" w:rsidRPr="00CE496C" w:rsidRDefault="00CE496C" w:rsidP="00CE496C">
      <w:pPr>
        <w:pStyle w:val="m-7102204504094528688gmail-p2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22222"/>
        </w:rPr>
      </w:pPr>
      <w:r w:rsidRPr="00821BDA"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Problem</w:t>
      </w:r>
      <w:r>
        <w:rPr>
          <w:rStyle w:val="Emphasis"/>
          <w:b/>
          <w:bCs/>
          <w:i w:val="0"/>
          <w:iCs w:val="0"/>
          <w:color w:val="ED7D31" w:themeColor="accent2"/>
          <w:sz w:val="40"/>
          <w:szCs w:val="40"/>
        </w:rPr>
        <w:t>1</w:t>
      </w:r>
    </w:p>
    <w:p w14:paraId="206E4F71" w14:textId="7AA268A3" w:rsidR="000B0924" w:rsidRPr="00AD1216" w:rsidRDefault="000B0924" w:rsidP="000B0924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AD1216">
        <w:rPr>
          <w:color w:val="222222"/>
        </w:rPr>
        <w:t xml:space="preserve">Design an algorithm and a flowchart for an application which receive a number from the input and print a shape like this: (if the input is </w:t>
      </w:r>
      <w:r w:rsidR="004845CB">
        <w:rPr>
          <w:color w:val="222222"/>
        </w:rPr>
        <w:t>6</w:t>
      </w:r>
      <w:r w:rsidRPr="00AD1216">
        <w:rPr>
          <w:color w:val="222222"/>
        </w:rPr>
        <w:t>)</w:t>
      </w:r>
    </w:p>
    <w:p w14:paraId="42EA6796" w14:textId="5AA5E5C7" w:rsidR="000B0924" w:rsidRPr="00AD1216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*****</w:t>
      </w:r>
      <w:r w:rsidR="004845CB">
        <w:rPr>
          <w:color w:val="222222"/>
        </w:rPr>
        <w:t>*</w:t>
      </w:r>
    </w:p>
    <w:p w14:paraId="3594AE8C" w14:textId="1F892EA4" w:rsidR="000B0924" w:rsidRPr="00AD1216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****</w:t>
      </w:r>
      <w:r w:rsidR="004845CB">
        <w:rPr>
          <w:color w:val="222222"/>
        </w:rPr>
        <w:t>*</w:t>
      </w:r>
    </w:p>
    <w:p w14:paraId="23F90E86" w14:textId="59678101" w:rsidR="000B0924" w:rsidRPr="00AD1216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</w:t>
      </w:r>
      <w:r w:rsidR="004845CB">
        <w:rPr>
          <w:color w:val="222222"/>
        </w:rPr>
        <w:t>*</w:t>
      </w:r>
    </w:p>
    <w:p w14:paraId="24AEE01B" w14:textId="0938A8E7" w:rsidR="000B0924" w:rsidRPr="00AD1216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</w:t>
      </w:r>
      <w:r w:rsidR="004845CB">
        <w:rPr>
          <w:color w:val="222222"/>
        </w:rPr>
        <w:t>*</w:t>
      </w:r>
    </w:p>
    <w:p w14:paraId="7BDEF7A6" w14:textId="1DAFDEFF" w:rsidR="000B0924" w:rsidRDefault="000B0924" w:rsidP="000B0924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</w:t>
      </w:r>
      <w:r w:rsidR="004845CB">
        <w:rPr>
          <w:color w:val="222222"/>
        </w:rPr>
        <w:t>*</w:t>
      </w:r>
    </w:p>
    <w:p w14:paraId="0E699E7C" w14:textId="38074124" w:rsidR="00B43C92" w:rsidRDefault="004845CB" w:rsidP="00821BDA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</w:t>
      </w:r>
    </w:p>
    <w:p w14:paraId="67EE6F7D" w14:textId="0D26AF8C" w:rsidR="00687102" w:rsidRDefault="00687102">
      <w:pPr>
        <w:widowControl/>
        <w:jc w:val="left"/>
        <w:rPr>
          <w:rStyle w:val="Emphasis"/>
          <w:i w:val="0"/>
          <w:iCs w:val="0"/>
          <w:color w:val="ED7D31" w:themeColor="accent2"/>
        </w:rPr>
      </w:pPr>
    </w:p>
    <w:p w14:paraId="54E1B9D7" w14:textId="057FE8D6" w:rsidR="00521DAB" w:rsidRDefault="005D3182">
      <w:pPr>
        <w:widowControl/>
        <w:jc w:val="left"/>
        <w:rPr>
          <w:rStyle w:val="Emphasis"/>
          <w:i w:val="0"/>
          <w:iCs w:val="0"/>
          <w:color w:val="ED7D31" w:themeColor="accent2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58240" behindDoc="1" locked="0" layoutInCell="1" allowOverlap="1" wp14:anchorId="20496755" wp14:editId="0FBE6A98">
            <wp:simplePos x="0" y="0"/>
            <wp:positionH relativeFrom="column">
              <wp:posOffset>410308</wp:posOffset>
            </wp:positionH>
            <wp:positionV relativeFrom="paragraph">
              <wp:posOffset>133212</wp:posOffset>
            </wp:positionV>
            <wp:extent cx="4970584" cy="4809677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4 at 8.28.55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097" cy="4813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1FD94" w14:textId="481D9AC9" w:rsidR="00821BDA" w:rsidRDefault="00821BDA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  <w:br w:type="page"/>
      </w:r>
    </w:p>
    <w:p w14:paraId="1C68D736" w14:textId="77777777" w:rsidR="00687102" w:rsidRDefault="00687102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</w:p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7DC8" w:rsidRPr="00677DC8" w14:paraId="77697C0D" w14:textId="77777777" w:rsidTr="00B43C92">
        <w:tc>
          <w:tcPr>
            <w:tcW w:w="1870" w:type="dxa"/>
          </w:tcPr>
          <w:p w14:paraId="672B59BA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N</w:t>
            </w:r>
          </w:p>
        </w:tc>
        <w:tc>
          <w:tcPr>
            <w:tcW w:w="1870" w:type="dxa"/>
          </w:tcPr>
          <w:p w14:paraId="051E2D6F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proofErr w:type="spellStart"/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originalN</w:t>
            </w:r>
            <w:proofErr w:type="spellEnd"/>
          </w:p>
        </w:tc>
        <w:tc>
          <w:tcPr>
            <w:tcW w:w="1870" w:type="dxa"/>
          </w:tcPr>
          <w:p w14:paraId="71C1AE46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proofErr w:type="spellStart"/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counterLine</w:t>
            </w:r>
            <w:proofErr w:type="spellEnd"/>
          </w:p>
        </w:tc>
        <w:tc>
          <w:tcPr>
            <w:tcW w:w="1870" w:type="dxa"/>
          </w:tcPr>
          <w:p w14:paraId="2E47A10D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proofErr w:type="spellStart"/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counterStar</w:t>
            </w:r>
            <w:proofErr w:type="spellEnd"/>
          </w:p>
        </w:tc>
        <w:tc>
          <w:tcPr>
            <w:tcW w:w="1870" w:type="dxa"/>
          </w:tcPr>
          <w:p w14:paraId="0CFA3FAD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Print (output)</w:t>
            </w:r>
          </w:p>
        </w:tc>
      </w:tr>
      <w:tr w:rsidR="00677DC8" w:rsidRPr="00677DC8" w14:paraId="51BA339C" w14:textId="77777777" w:rsidTr="00B43C92">
        <w:tc>
          <w:tcPr>
            <w:tcW w:w="1870" w:type="dxa"/>
          </w:tcPr>
          <w:p w14:paraId="24C9055F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1870" w:type="dxa"/>
          </w:tcPr>
          <w:p w14:paraId="4EDFD0B9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1870" w:type="dxa"/>
          </w:tcPr>
          <w:p w14:paraId="7B57206C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883B98E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50727332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</w:t>
            </w:r>
          </w:p>
        </w:tc>
      </w:tr>
      <w:tr w:rsidR="00677DC8" w:rsidRPr="00677DC8" w14:paraId="7F06098F" w14:textId="77777777" w:rsidTr="00B43C92">
        <w:tc>
          <w:tcPr>
            <w:tcW w:w="1870" w:type="dxa"/>
          </w:tcPr>
          <w:p w14:paraId="6F5AB778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</w:p>
        </w:tc>
        <w:tc>
          <w:tcPr>
            <w:tcW w:w="1870" w:type="dxa"/>
          </w:tcPr>
          <w:p w14:paraId="063D6198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</w:p>
        </w:tc>
        <w:tc>
          <w:tcPr>
            <w:tcW w:w="1870" w:type="dxa"/>
          </w:tcPr>
          <w:p w14:paraId="7BD5C661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</w:p>
        </w:tc>
        <w:tc>
          <w:tcPr>
            <w:tcW w:w="1870" w:type="dxa"/>
          </w:tcPr>
          <w:p w14:paraId="53285FFD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1870" w:type="dxa"/>
          </w:tcPr>
          <w:p w14:paraId="4EF7445A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****</w:t>
            </w:r>
          </w:p>
        </w:tc>
      </w:tr>
      <w:tr w:rsidR="00677DC8" w:rsidRPr="00677DC8" w14:paraId="3F103671" w14:textId="77777777" w:rsidTr="00B43C92">
        <w:tc>
          <w:tcPr>
            <w:tcW w:w="1870" w:type="dxa"/>
          </w:tcPr>
          <w:p w14:paraId="25A99D20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3</w:t>
            </w:r>
          </w:p>
        </w:tc>
        <w:tc>
          <w:tcPr>
            <w:tcW w:w="1870" w:type="dxa"/>
          </w:tcPr>
          <w:p w14:paraId="76FD96EF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</w:p>
        </w:tc>
        <w:tc>
          <w:tcPr>
            <w:tcW w:w="1870" w:type="dxa"/>
          </w:tcPr>
          <w:p w14:paraId="79944582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483B81A4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3</w:t>
            </w:r>
          </w:p>
        </w:tc>
        <w:tc>
          <w:tcPr>
            <w:tcW w:w="1870" w:type="dxa"/>
          </w:tcPr>
          <w:p w14:paraId="2DE93C55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****</w:t>
            </w:r>
          </w:p>
          <w:p w14:paraId="67BC54DB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***</w:t>
            </w:r>
          </w:p>
        </w:tc>
      </w:tr>
      <w:tr w:rsidR="00677DC8" w:rsidRPr="00677DC8" w14:paraId="06D5DE54" w14:textId="77777777" w:rsidTr="00B43C92">
        <w:tc>
          <w:tcPr>
            <w:tcW w:w="1870" w:type="dxa"/>
          </w:tcPr>
          <w:p w14:paraId="6C056191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257CF3AF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</w:p>
        </w:tc>
        <w:tc>
          <w:tcPr>
            <w:tcW w:w="1870" w:type="dxa"/>
          </w:tcPr>
          <w:p w14:paraId="459D4BBA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3E6EFF87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0</w:t>
            </w:r>
          </w:p>
          <w:p w14:paraId="434DB988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17D367EE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****</w:t>
            </w:r>
          </w:p>
          <w:p w14:paraId="2446E0EA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***</w:t>
            </w:r>
          </w:p>
          <w:p w14:paraId="4E2F4779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</w:t>
            </w:r>
          </w:p>
        </w:tc>
      </w:tr>
      <w:tr w:rsidR="00677DC8" w:rsidRPr="00677DC8" w14:paraId="3EF2C465" w14:textId="77777777" w:rsidTr="00B43C92">
        <w:tc>
          <w:tcPr>
            <w:tcW w:w="1870" w:type="dxa"/>
          </w:tcPr>
          <w:p w14:paraId="55BEE92C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180420B7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</w:p>
        </w:tc>
        <w:tc>
          <w:tcPr>
            <w:tcW w:w="1870" w:type="dxa"/>
          </w:tcPr>
          <w:p w14:paraId="7167DD40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1870" w:type="dxa"/>
          </w:tcPr>
          <w:p w14:paraId="389FD91C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0</w:t>
            </w:r>
          </w:p>
          <w:p w14:paraId="6758E08F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57ABC289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****</w:t>
            </w:r>
          </w:p>
          <w:p w14:paraId="7352F3E2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***</w:t>
            </w:r>
          </w:p>
          <w:p w14:paraId="50631771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**</w:t>
            </w:r>
          </w:p>
          <w:p w14:paraId="04872B16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  <w:r w:rsidRPr="00677DC8">
              <w:rPr>
                <w:rStyle w:val="Emphasis"/>
                <w:i w:val="0"/>
                <w:iCs w:val="0"/>
                <w:color w:val="000000" w:themeColor="text1"/>
              </w:rPr>
              <w:t>*</w:t>
            </w:r>
          </w:p>
          <w:p w14:paraId="508CA716" w14:textId="77777777" w:rsidR="00B43C92" w:rsidRPr="00677DC8" w:rsidRDefault="00B43C92" w:rsidP="00B43C92">
            <w:pPr>
              <w:widowControl/>
              <w:jc w:val="left"/>
              <w:rPr>
                <w:rStyle w:val="Emphasis"/>
                <w:i w:val="0"/>
                <w:iCs w:val="0"/>
                <w:color w:val="000000" w:themeColor="text1"/>
              </w:rPr>
            </w:pPr>
          </w:p>
        </w:tc>
      </w:tr>
    </w:tbl>
    <w:p w14:paraId="0804AD83" w14:textId="77777777" w:rsidR="00821BDA" w:rsidRDefault="00821BDA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627166CF" w14:textId="77777777" w:rsidR="00821BDA" w:rsidRDefault="00821BDA">
      <w:pPr>
        <w:widowControl/>
        <w:jc w:val="left"/>
        <w:rPr>
          <w:rStyle w:val="Emphasis"/>
          <w:i w:val="0"/>
          <w:iCs w:val="0"/>
          <w:color w:val="ED7D31" w:themeColor="accent2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55B99073" w14:textId="48A7A4FD" w:rsidR="00917227" w:rsidRPr="00821BDA" w:rsidRDefault="00917227" w:rsidP="00821BDA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40"/>
        </w:rPr>
      </w:pPr>
      <w:r w:rsidRPr="00821BDA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lastRenderedPageBreak/>
        <w:t>Problem</w:t>
      </w:r>
      <w:r w:rsidR="000B0924" w:rsidRPr="00821BDA"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sz w:val="40"/>
          <w:szCs w:val="40"/>
        </w:rPr>
        <w:t>2</w:t>
      </w:r>
    </w:p>
    <w:p w14:paraId="746A51E5" w14:textId="55F142F7" w:rsidR="00917227" w:rsidRPr="00105470" w:rsidRDefault="00AD1216" w:rsidP="00AD1216">
      <w:pPr>
        <w:pStyle w:val="ListParagraph"/>
        <w:numPr>
          <w:ilvl w:val="0"/>
          <w:numId w:val="33"/>
        </w:numPr>
        <w:rPr>
          <w:lang w:val="en-CA"/>
        </w:rPr>
      </w:pPr>
      <w:r w:rsidRPr="00AD1216">
        <w:rPr>
          <w:color w:val="222222"/>
          <w:shd w:val="clear" w:color="auto" w:fill="FFFFFF"/>
          <w:lang w:val="en-CA"/>
        </w:rPr>
        <w:t xml:space="preserve">Design an algorithm and flowchart for an application which receive a number for the input and check whether the number is a prime number or not. If it is a prime </w:t>
      </w:r>
      <w:proofErr w:type="gramStart"/>
      <w:r w:rsidRPr="00AD1216">
        <w:rPr>
          <w:color w:val="222222"/>
          <w:shd w:val="clear" w:color="auto" w:fill="FFFFFF"/>
          <w:lang w:val="en-CA"/>
        </w:rPr>
        <w:t>number</w:t>
      </w:r>
      <w:proofErr w:type="gramEnd"/>
      <w:r w:rsidRPr="00AD1216">
        <w:rPr>
          <w:color w:val="222222"/>
          <w:shd w:val="clear" w:color="auto" w:fill="FFFFFF"/>
          <w:lang w:val="en-CA"/>
        </w:rPr>
        <w:t xml:space="preserve"> the algorithm </w:t>
      </w:r>
      <w:r w:rsidR="00EB68EB">
        <w:rPr>
          <w:color w:val="222222"/>
          <w:shd w:val="clear" w:color="auto" w:fill="FFFFFF"/>
          <w:lang w:val="en-CA"/>
        </w:rPr>
        <w:t>will</w:t>
      </w:r>
      <w:r w:rsidRPr="00AD1216">
        <w:rPr>
          <w:color w:val="222222"/>
          <w:shd w:val="clear" w:color="auto" w:fill="FFFFFF"/>
          <w:lang w:val="en-CA"/>
        </w:rPr>
        <w:t xml:space="preserve"> return true and if not the algorithm will return false.</w:t>
      </w:r>
      <w:r w:rsidR="00917227" w:rsidRPr="00AD1216">
        <w:t xml:space="preserve"> </w:t>
      </w:r>
    </w:p>
    <w:p w14:paraId="40CECB7D" w14:textId="0AF59BC0" w:rsidR="000B0924" w:rsidRPr="000B0924" w:rsidRDefault="00105470" w:rsidP="000B0924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val="en-CA"/>
        </w:rPr>
      </w:pPr>
      <w:r>
        <w:t xml:space="preserve">Prime number: </w:t>
      </w:r>
      <w:hyperlink r:id="rId11" w:history="1">
        <w:r w:rsidRPr="00015C92">
          <w:rPr>
            <w:rStyle w:val="Hyperlink"/>
          </w:rPr>
          <w:t>https://simple.wikipedia.org/wiki/Prime_number</w:t>
        </w:r>
      </w:hyperlink>
    </w:p>
    <w:p w14:paraId="0B64C77B" w14:textId="179293B6" w:rsidR="000B0924" w:rsidRDefault="000B0924" w:rsidP="000B0924">
      <w:pPr>
        <w:rPr>
          <w:rStyle w:val="Emphasis"/>
          <w:i w:val="0"/>
          <w:iCs w:val="0"/>
          <w:lang w:val="en-CA"/>
        </w:rPr>
      </w:pPr>
    </w:p>
    <w:p w14:paraId="7F41286D" w14:textId="584CED20" w:rsidR="00521DAB" w:rsidRDefault="0016583E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Fonts w:ascii="Times New Roman" w:hAnsi="Times New Roman"/>
          <w:b/>
          <w:bCs/>
          <w:noProof/>
          <w:color w:val="ED7D31" w:themeColor="accent2"/>
          <w:kern w:val="0"/>
          <w:sz w:val="40"/>
          <w:szCs w:val="20"/>
        </w:rPr>
        <w:drawing>
          <wp:anchor distT="0" distB="0" distL="114300" distR="114300" simplePos="0" relativeHeight="251659264" behindDoc="1" locked="0" layoutInCell="1" allowOverlap="1" wp14:anchorId="30371FE4" wp14:editId="57AC02BE">
            <wp:simplePos x="0" y="0"/>
            <wp:positionH relativeFrom="column">
              <wp:posOffset>0</wp:posOffset>
            </wp:positionH>
            <wp:positionV relativeFrom="paragraph">
              <wp:posOffset>60959</wp:posOffset>
            </wp:positionV>
            <wp:extent cx="6142892" cy="5212267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5 at 12.06.21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691" cy="523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DAB">
        <w:rPr>
          <w:rStyle w:val="Emphasis"/>
          <w:i w:val="0"/>
          <w:iCs w:val="0"/>
          <w:color w:val="ED7D31" w:themeColor="accent2"/>
        </w:rPr>
        <w:br w:type="page"/>
      </w:r>
    </w:p>
    <w:p w14:paraId="42F6E91D" w14:textId="72A356AD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0B0924">
        <w:rPr>
          <w:rStyle w:val="Emphasis"/>
          <w:i w:val="0"/>
          <w:iCs w:val="0"/>
          <w:color w:val="ED7D31" w:themeColor="accent2"/>
        </w:rPr>
        <w:t>3</w:t>
      </w:r>
    </w:p>
    <w:p w14:paraId="448AD0CF" w14:textId="45F8399F" w:rsidR="00AD1216" w:rsidRDefault="00AD1216" w:rsidP="00AD121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 w:rsidRPr="00AD1216">
        <w:rPr>
          <w:color w:val="222222"/>
          <w:shd w:val="clear" w:color="auto" w:fill="FFFFFF"/>
          <w:lang w:val="en-CA"/>
        </w:rPr>
        <w:t xml:space="preserve">Design an algorithm and a flowchart which receives a number from input and print the sum of the number’s digits. For </w:t>
      </w:r>
      <w:proofErr w:type="gramStart"/>
      <w:r w:rsidRPr="00AD1216">
        <w:rPr>
          <w:color w:val="222222"/>
          <w:shd w:val="clear" w:color="auto" w:fill="FFFFFF"/>
          <w:lang w:val="en-CA"/>
        </w:rPr>
        <w:t>instance</w:t>
      </w:r>
      <w:proofErr w:type="gramEnd"/>
      <w:r w:rsidRPr="00AD1216">
        <w:rPr>
          <w:color w:val="222222"/>
          <w:shd w:val="clear" w:color="auto" w:fill="FFFFFF"/>
          <w:lang w:val="en-CA"/>
        </w:rPr>
        <w:t xml:space="preserve"> if the number is 123 the algorithm return 6 which is the result of 1+2+3.</w:t>
      </w:r>
    </w:p>
    <w:p w14:paraId="0E9E83A2" w14:textId="702E5A7E" w:rsidR="00AD1216" w:rsidRDefault="00AD1216" w:rsidP="00917227">
      <w:pPr>
        <w:pStyle w:val="Heading1"/>
        <w:jc w:val="left"/>
        <w:rPr>
          <w:rStyle w:val="Emphasis"/>
          <w:i w:val="0"/>
          <w:iCs w:val="0"/>
        </w:rPr>
      </w:pPr>
    </w:p>
    <w:p w14:paraId="0336C30B" w14:textId="77777777" w:rsidR="007B3431" w:rsidRPr="007B3431" w:rsidRDefault="007B3431" w:rsidP="007B3431"/>
    <w:p w14:paraId="28DA78FC" w14:textId="366848F4" w:rsidR="00521DAB" w:rsidRDefault="00FD49DA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Fonts w:ascii="Times New Roman" w:hAnsi="Times New Roman"/>
          <w:b/>
          <w:bCs/>
          <w:noProof/>
          <w:color w:val="ED7D31" w:themeColor="accent2"/>
          <w:kern w:val="0"/>
          <w:sz w:val="40"/>
          <w:szCs w:val="20"/>
        </w:rPr>
        <w:drawing>
          <wp:anchor distT="0" distB="0" distL="114300" distR="114300" simplePos="0" relativeHeight="251660288" behindDoc="1" locked="0" layoutInCell="1" allowOverlap="1" wp14:anchorId="24C331DA" wp14:editId="3F8C785F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199185" cy="4762031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5 at 12.07.48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994" cy="4763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DAB">
        <w:rPr>
          <w:rStyle w:val="Emphasis"/>
          <w:i w:val="0"/>
          <w:iCs w:val="0"/>
          <w:color w:val="ED7D31" w:themeColor="accent2"/>
        </w:rPr>
        <w:br w:type="page"/>
      </w:r>
    </w:p>
    <w:p w14:paraId="3072679E" w14:textId="01B8C7ED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0B0924">
        <w:rPr>
          <w:rStyle w:val="Emphasis"/>
          <w:i w:val="0"/>
          <w:iCs w:val="0"/>
          <w:color w:val="ED7D31" w:themeColor="accent2"/>
        </w:rPr>
        <w:t>4</w:t>
      </w:r>
    </w:p>
    <w:p w14:paraId="6E87B7E0" w14:textId="1A1DD5C5" w:rsidR="000B0924" w:rsidRDefault="00AD1216" w:rsidP="000B0924">
      <w:pPr>
        <w:pStyle w:val="ListParagraph"/>
        <w:numPr>
          <w:ilvl w:val="0"/>
          <w:numId w:val="33"/>
        </w:numPr>
      </w:pPr>
      <w:r>
        <w:t>Design an algorithm and a flowchart</w:t>
      </w:r>
      <w:r w:rsidR="005355D6">
        <w:t>,</w:t>
      </w:r>
      <w:r w:rsidR="00917227">
        <w:t xml:space="preserve"> which takes two integer numbers and swaps their values. </w:t>
      </w:r>
    </w:p>
    <w:p w14:paraId="059E9F5E" w14:textId="03F14E4A" w:rsidR="00934086" w:rsidRDefault="00934086" w:rsidP="00934086">
      <w:pPr>
        <w:ind w:left="360"/>
      </w:pPr>
    </w:p>
    <w:p w14:paraId="6343BE4A" w14:textId="01CD783D" w:rsidR="00521DAB" w:rsidRDefault="005D3182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Fonts w:ascii="Times New Roman" w:hAnsi="Times New Roman"/>
          <w:b/>
          <w:bCs/>
          <w:noProof/>
          <w:color w:val="ED7D31" w:themeColor="accent2"/>
          <w:kern w:val="0"/>
          <w:sz w:val="40"/>
          <w:szCs w:val="20"/>
        </w:rPr>
        <w:drawing>
          <wp:anchor distT="0" distB="0" distL="114300" distR="114300" simplePos="0" relativeHeight="251661312" behindDoc="1" locked="0" layoutInCell="1" allowOverlap="1" wp14:anchorId="304D3F27" wp14:editId="590B8BA1">
            <wp:simplePos x="0" y="0"/>
            <wp:positionH relativeFrom="column">
              <wp:posOffset>52754</wp:posOffset>
            </wp:positionH>
            <wp:positionV relativeFrom="paragraph">
              <wp:posOffset>178191</wp:posOffset>
            </wp:positionV>
            <wp:extent cx="5680503" cy="5369169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5 at 12.09.05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560" cy="5383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DAB">
        <w:rPr>
          <w:rStyle w:val="Emphasis"/>
          <w:i w:val="0"/>
          <w:iCs w:val="0"/>
          <w:color w:val="ED7D31" w:themeColor="accent2"/>
        </w:rPr>
        <w:br w:type="page"/>
      </w:r>
    </w:p>
    <w:p w14:paraId="75DD066D" w14:textId="606023A1" w:rsidR="00806127" w:rsidRPr="001424BF" w:rsidRDefault="00806127" w:rsidP="00806127">
      <w:pPr>
        <w:pStyle w:val="Heading1"/>
        <w:jc w:val="left"/>
        <w:rPr>
          <w:i/>
          <w:iCs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3B4C8440" w14:textId="77777777" w:rsidR="00806127" w:rsidRPr="000B0924" w:rsidRDefault="00806127" w:rsidP="00806127">
      <w:pPr>
        <w:pStyle w:val="ListParagraph"/>
        <w:numPr>
          <w:ilvl w:val="0"/>
          <w:numId w:val="33"/>
        </w:numPr>
      </w:pPr>
      <w:r w:rsidRPr="00AD1216">
        <w:rPr>
          <w:color w:val="222222"/>
          <w:shd w:val="clear" w:color="auto" w:fill="FFFFFF"/>
          <w:lang w:val="en-CA"/>
        </w:rPr>
        <w:t>Design an algorithm and a flowchart which receives two numbers A and B from the input and calculate the quotient</w:t>
      </w:r>
      <w:r>
        <w:rPr>
          <w:color w:val="222222"/>
          <w:shd w:val="clear" w:color="auto" w:fill="FFFFFF"/>
          <w:lang w:val="en-CA"/>
        </w:rPr>
        <w:t xml:space="preserve"> without using the division (/) operator</w:t>
      </w:r>
      <w:r w:rsidRPr="00AD1216">
        <w:rPr>
          <w:color w:val="222222"/>
          <w:shd w:val="clear" w:color="auto" w:fill="FFFFFF"/>
          <w:lang w:val="en-CA"/>
        </w:rPr>
        <w:t xml:space="preserve">. </w:t>
      </w:r>
    </w:p>
    <w:p w14:paraId="114742DE" w14:textId="64EE4F89" w:rsidR="00806127" w:rsidRPr="0058643B" w:rsidRDefault="00806127" w:rsidP="00DA49CB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</w:rPr>
      </w:pPr>
      <w:r w:rsidRPr="000B0924">
        <w:rPr>
          <w:color w:val="000000" w:themeColor="text1"/>
          <w:u w:val="single"/>
          <w:shd w:val="clear" w:color="auto" w:fill="FFFFFF"/>
          <w:lang w:val="en-CA"/>
        </w:rPr>
        <w:t xml:space="preserve">Look at here to learn more: </w:t>
      </w:r>
      <w:hyperlink r:id="rId15" w:history="1">
        <w:r>
          <w:rPr>
            <w:rStyle w:val="Hyperlink"/>
          </w:rPr>
          <w:t>https://en.wikipedia.org/wiki/Quotient</w:t>
        </w:r>
      </w:hyperlink>
    </w:p>
    <w:p w14:paraId="256E32E2" w14:textId="2316A6E1" w:rsidR="0058643B" w:rsidRPr="0058643B" w:rsidRDefault="0058643B" w:rsidP="00DA49CB">
      <w:pPr>
        <w:pStyle w:val="ListParagraph"/>
        <w:numPr>
          <w:ilvl w:val="0"/>
          <w:numId w:val="33"/>
        </w:numPr>
      </w:pPr>
      <w:r>
        <w:rPr>
          <w:color w:val="000000" w:themeColor="text1"/>
          <w:u w:val="single"/>
          <w:shd w:val="clear" w:color="auto" w:fill="FFFFFF"/>
          <w:lang w:val="en-CA"/>
        </w:rPr>
        <w:t>A = 18</w:t>
      </w:r>
    </w:p>
    <w:p w14:paraId="370CD4A3" w14:textId="263C8395" w:rsidR="0058643B" w:rsidRPr="0058643B" w:rsidRDefault="0058643B" w:rsidP="00DA49CB">
      <w:pPr>
        <w:pStyle w:val="ListParagraph"/>
        <w:numPr>
          <w:ilvl w:val="0"/>
          <w:numId w:val="33"/>
        </w:numPr>
      </w:pPr>
      <w:r>
        <w:rPr>
          <w:color w:val="000000" w:themeColor="text1"/>
          <w:u w:val="single"/>
          <w:shd w:val="clear" w:color="auto" w:fill="FFFFFF"/>
          <w:lang w:val="en-CA"/>
        </w:rPr>
        <w:t>B = 4</w:t>
      </w:r>
    </w:p>
    <w:p w14:paraId="7A90C005" w14:textId="6E44EB04" w:rsidR="0058643B" w:rsidRPr="00FD49DA" w:rsidRDefault="0058643B" w:rsidP="00DA49CB">
      <w:pPr>
        <w:pStyle w:val="ListParagraph"/>
        <w:numPr>
          <w:ilvl w:val="0"/>
          <w:numId w:val="33"/>
        </w:numPr>
      </w:pPr>
      <w:r>
        <w:rPr>
          <w:color w:val="000000" w:themeColor="text1"/>
          <w:u w:val="single"/>
          <w:shd w:val="clear" w:color="auto" w:fill="FFFFFF"/>
          <w:lang w:val="en-CA"/>
        </w:rPr>
        <w:t>A / B = 4 (quotient)</w:t>
      </w:r>
    </w:p>
    <w:p w14:paraId="0C1AE198" w14:textId="7E4D3FB5" w:rsidR="00FD49DA" w:rsidRDefault="00FD49DA" w:rsidP="00FD49DA">
      <w:pPr>
        <w:ind w:left="360"/>
        <w:rPr>
          <w:rFonts w:ascii="Helvetica Neue" w:hAnsi="Helvetica Neue"/>
          <w:color w:val="201F1E"/>
          <w:sz w:val="23"/>
          <w:szCs w:val="23"/>
          <w:shd w:val="clear" w:color="auto" w:fill="FFFFFF"/>
          <w:lang w:val="en-CA"/>
        </w:rPr>
      </w:pPr>
    </w:p>
    <w:p w14:paraId="05E38613" w14:textId="77777777" w:rsidR="00FD49DA" w:rsidRPr="00FD49DA" w:rsidRDefault="00FD49DA" w:rsidP="00FD49DA">
      <w:pPr>
        <w:ind w:left="360"/>
        <w:rPr>
          <w:rStyle w:val="Emphasis"/>
          <w:i w:val="0"/>
          <w:iCs w:val="0"/>
        </w:rPr>
      </w:pPr>
    </w:p>
    <w:p w14:paraId="6BCE58F1" w14:textId="12833257" w:rsidR="00AD1216" w:rsidRPr="00AD1216" w:rsidRDefault="005D3182" w:rsidP="000B0924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2336" behindDoc="1" locked="0" layoutInCell="1" allowOverlap="1" wp14:anchorId="4E2EE4FC" wp14:editId="5F5F8445">
            <wp:simplePos x="0" y="0"/>
            <wp:positionH relativeFrom="column">
              <wp:posOffset>527538</wp:posOffset>
            </wp:positionH>
            <wp:positionV relativeFrom="paragraph">
              <wp:posOffset>53926</wp:posOffset>
            </wp:positionV>
            <wp:extent cx="4415870" cy="4683369"/>
            <wp:effectExtent l="0" t="0" r="381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5 at 12.09.57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294" cy="469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1216" w:rsidRPr="00AD1216" w:rsidSect="008B0B05">
      <w:headerReference w:type="default" r:id="rId17"/>
      <w:footerReference w:type="default" r:id="rId18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903A" w14:textId="77777777" w:rsidR="00977136" w:rsidRDefault="00977136" w:rsidP="00E46779">
      <w:r>
        <w:separator/>
      </w:r>
    </w:p>
  </w:endnote>
  <w:endnote w:type="continuationSeparator" w:id="0">
    <w:p w14:paraId="42D3FEDF" w14:textId="77777777" w:rsidR="00977136" w:rsidRDefault="00977136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ADC8" w14:textId="77777777" w:rsidR="00977136" w:rsidRDefault="00977136" w:rsidP="00E46779">
      <w:r>
        <w:separator/>
      </w:r>
    </w:p>
  </w:footnote>
  <w:footnote w:type="continuationSeparator" w:id="0">
    <w:p w14:paraId="42E8EB8C" w14:textId="77777777" w:rsidR="00977136" w:rsidRDefault="00977136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726E567E"/>
    <w:lvl w:ilvl="0" w:tplc="87E60B50">
      <w:numFmt w:val="bullet"/>
      <w:lvlText w:val="-"/>
      <w:lvlJc w:val="left"/>
      <w:pPr>
        <w:ind w:left="36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D2D75"/>
    <w:multiLevelType w:val="hybridMultilevel"/>
    <w:tmpl w:val="DE201830"/>
    <w:lvl w:ilvl="0" w:tplc="B7164FE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604594">
    <w:abstractNumId w:val="17"/>
  </w:num>
  <w:num w:numId="2" w16cid:durableId="486211820">
    <w:abstractNumId w:val="18"/>
  </w:num>
  <w:num w:numId="3" w16cid:durableId="1217358516">
    <w:abstractNumId w:val="22"/>
  </w:num>
  <w:num w:numId="4" w16cid:durableId="592052284">
    <w:abstractNumId w:val="14"/>
  </w:num>
  <w:num w:numId="5" w16cid:durableId="849219357">
    <w:abstractNumId w:val="0"/>
  </w:num>
  <w:num w:numId="6" w16cid:durableId="1315258381">
    <w:abstractNumId w:val="31"/>
  </w:num>
  <w:num w:numId="7" w16cid:durableId="479690744">
    <w:abstractNumId w:val="4"/>
  </w:num>
  <w:num w:numId="8" w16cid:durableId="860122807">
    <w:abstractNumId w:val="1"/>
  </w:num>
  <w:num w:numId="9" w16cid:durableId="1317226692">
    <w:abstractNumId w:val="32"/>
  </w:num>
  <w:num w:numId="10" w16cid:durableId="101994214">
    <w:abstractNumId w:val="21"/>
  </w:num>
  <w:num w:numId="11" w16cid:durableId="19472592">
    <w:abstractNumId w:val="30"/>
  </w:num>
  <w:num w:numId="12" w16cid:durableId="1659572733">
    <w:abstractNumId w:val="10"/>
  </w:num>
  <w:num w:numId="13" w16cid:durableId="1005741868">
    <w:abstractNumId w:val="19"/>
  </w:num>
  <w:num w:numId="14" w16cid:durableId="1790976606">
    <w:abstractNumId w:val="28"/>
  </w:num>
  <w:num w:numId="15" w16cid:durableId="2075738934">
    <w:abstractNumId w:val="33"/>
  </w:num>
  <w:num w:numId="16" w16cid:durableId="1061907111">
    <w:abstractNumId w:val="23"/>
  </w:num>
  <w:num w:numId="17" w16cid:durableId="547762849">
    <w:abstractNumId w:val="7"/>
  </w:num>
  <w:num w:numId="18" w16cid:durableId="2105957787">
    <w:abstractNumId w:val="16"/>
  </w:num>
  <w:num w:numId="19" w16cid:durableId="951594175">
    <w:abstractNumId w:val="8"/>
  </w:num>
  <w:num w:numId="20" w16cid:durableId="828137929">
    <w:abstractNumId w:val="20"/>
  </w:num>
  <w:num w:numId="21" w16cid:durableId="1343126147">
    <w:abstractNumId w:val="25"/>
  </w:num>
  <w:num w:numId="22" w16cid:durableId="959727803">
    <w:abstractNumId w:val="6"/>
  </w:num>
  <w:num w:numId="23" w16cid:durableId="1137842036">
    <w:abstractNumId w:val="5"/>
  </w:num>
  <w:num w:numId="24" w16cid:durableId="1302154118">
    <w:abstractNumId w:val="3"/>
  </w:num>
  <w:num w:numId="25" w16cid:durableId="161966757">
    <w:abstractNumId w:val="27"/>
  </w:num>
  <w:num w:numId="26" w16cid:durableId="1042511181">
    <w:abstractNumId w:val="29"/>
  </w:num>
  <w:num w:numId="27" w16cid:durableId="630524678">
    <w:abstractNumId w:val="12"/>
  </w:num>
  <w:num w:numId="28" w16cid:durableId="1700858146">
    <w:abstractNumId w:val="15"/>
  </w:num>
  <w:num w:numId="29" w16cid:durableId="639506183">
    <w:abstractNumId w:val="9"/>
  </w:num>
  <w:num w:numId="30" w16cid:durableId="654459869">
    <w:abstractNumId w:val="13"/>
  </w:num>
  <w:num w:numId="31" w16cid:durableId="1173570328">
    <w:abstractNumId w:val="11"/>
  </w:num>
  <w:num w:numId="32" w16cid:durableId="663317066">
    <w:abstractNumId w:val="26"/>
  </w:num>
  <w:num w:numId="33" w16cid:durableId="1573730608">
    <w:abstractNumId w:val="2"/>
  </w:num>
  <w:num w:numId="34" w16cid:durableId="1912226872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356B"/>
    <w:rsid w:val="00007C2D"/>
    <w:rsid w:val="00015036"/>
    <w:rsid w:val="00036C40"/>
    <w:rsid w:val="00072064"/>
    <w:rsid w:val="000775CF"/>
    <w:rsid w:val="00081A02"/>
    <w:rsid w:val="000A55FF"/>
    <w:rsid w:val="000B0716"/>
    <w:rsid w:val="000B0924"/>
    <w:rsid w:val="000B0E43"/>
    <w:rsid w:val="000B16BA"/>
    <w:rsid w:val="000B462E"/>
    <w:rsid w:val="000B6D61"/>
    <w:rsid w:val="000C6A83"/>
    <w:rsid w:val="000C7DD9"/>
    <w:rsid w:val="000D01F5"/>
    <w:rsid w:val="000D2A28"/>
    <w:rsid w:val="000D5AAE"/>
    <w:rsid w:val="000E45BC"/>
    <w:rsid w:val="000F784F"/>
    <w:rsid w:val="000F791A"/>
    <w:rsid w:val="001040C4"/>
    <w:rsid w:val="00105470"/>
    <w:rsid w:val="00123260"/>
    <w:rsid w:val="00136A19"/>
    <w:rsid w:val="001424BF"/>
    <w:rsid w:val="001430FE"/>
    <w:rsid w:val="001433B2"/>
    <w:rsid w:val="001464F1"/>
    <w:rsid w:val="00150D2B"/>
    <w:rsid w:val="00152E38"/>
    <w:rsid w:val="00160668"/>
    <w:rsid w:val="0016583E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2050A9"/>
    <w:rsid w:val="00243638"/>
    <w:rsid w:val="00245E0C"/>
    <w:rsid w:val="00250F09"/>
    <w:rsid w:val="00253014"/>
    <w:rsid w:val="00256E5E"/>
    <w:rsid w:val="00293BD7"/>
    <w:rsid w:val="002B080E"/>
    <w:rsid w:val="002B2959"/>
    <w:rsid w:val="002B5547"/>
    <w:rsid w:val="002B7F60"/>
    <w:rsid w:val="002F397C"/>
    <w:rsid w:val="002F4F29"/>
    <w:rsid w:val="00300A14"/>
    <w:rsid w:val="00304B8A"/>
    <w:rsid w:val="00304C58"/>
    <w:rsid w:val="003250C0"/>
    <w:rsid w:val="00332545"/>
    <w:rsid w:val="003410B9"/>
    <w:rsid w:val="00351C15"/>
    <w:rsid w:val="0035208B"/>
    <w:rsid w:val="00352A37"/>
    <w:rsid w:val="00373DB7"/>
    <w:rsid w:val="003B6569"/>
    <w:rsid w:val="003D1F72"/>
    <w:rsid w:val="003D619A"/>
    <w:rsid w:val="003E2545"/>
    <w:rsid w:val="003E7943"/>
    <w:rsid w:val="00410CB9"/>
    <w:rsid w:val="00423FC6"/>
    <w:rsid w:val="00472E57"/>
    <w:rsid w:val="004731E1"/>
    <w:rsid w:val="00483668"/>
    <w:rsid w:val="004845CB"/>
    <w:rsid w:val="004C1942"/>
    <w:rsid w:val="004C1A30"/>
    <w:rsid w:val="004C37B7"/>
    <w:rsid w:val="004C73AD"/>
    <w:rsid w:val="004D25D8"/>
    <w:rsid w:val="004E622A"/>
    <w:rsid w:val="00501E69"/>
    <w:rsid w:val="00504DDC"/>
    <w:rsid w:val="00521DAB"/>
    <w:rsid w:val="00521DF4"/>
    <w:rsid w:val="00530427"/>
    <w:rsid w:val="005355D6"/>
    <w:rsid w:val="00540B21"/>
    <w:rsid w:val="005513C1"/>
    <w:rsid w:val="00564C1F"/>
    <w:rsid w:val="005814EA"/>
    <w:rsid w:val="005816F7"/>
    <w:rsid w:val="0058643B"/>
    <w:rsid w:val="00590AEA"/>
    <w:rsid w:val="005C205E"/>
    <w:rsid w:val="005D3182"/>
    <w:rsid w:val="00601536"/>
    <w:rsid w:val="00631BA2"/>
    <w:rsid w:val="00650BD8"/>
    <w:rsid w:val="00657E97"/>
    <w:rsid w:val="00677872"/>
    <w:rsid w:val="00677DC8"/>
    <w:rsid w:val="00687102"/>
    <w:rsid w:val="00693A81"/>
    <w:rsid w:val="00695201"/>
    <w:rsid w:val="006D3A14"/>
    <w:rsid w:val="006D62BF"/>
    <w:rsid w:val="006E626E"/>
    <w:rsid w:val="00700B0A"/>
    <w:rsid w:val="0071535C"/>
    <w:rsid w:val="00715D0F"/>
    <w:rsid w:val="007339CB"/>
    <w:rsid w:val="0074127C"/>
    <w:rsid w:val="00755F8F"/>
    <w:rsid w:val="007607D6"/>
    <w:rsid w:val="0078418F"/>
    <w:rsid w:val="007A6A16"/>
    <w:rsid w:val="007B1601"/>
    <w:rsid w:val="007B3431"/>
    <w:rsid w:val="007B5ECC"/>
    <w:rsid w:val="007D564E"/>
    <w:rsid w:val="008006A7"/>
    <w:rsid w:val="00806127"/>
    <w:rsid w:val="008160ED"/>
    <w:rsid w:val="0082013E"/>
    <w:rsid w:val="00821BDA"/>
    <w:rsid w:val="00892042"/>
    <w:rsid w:val="008B0B05"/>
    <w:rsid w:val="008C0A20"/>
    <w:rsid w:val="008D6AE7"/>
    <w:rsid w:val="009041BC"/>
    <w:rsid w:val="009074F1"/>
    <w:rsid w:val="009153C1"/>
    <w:rsid w:val="00917227"/>
    <w:rsid w:val="00934086"/>
    <w:rsid w:val="00940335"/>
    <w:rsid w:val="00944C0D"/>
    <w:rsid w:val="00951B35"/>
    <w:rsid w:val="00952843"/>
    <w:rsid w:val="00962865"/>
    <w:rsid w:val="00977136"/>
    <w:rsid w:val="009845D9"/>
    <w:rsid w:val="009974E3"/>
    <w:rsid w:val="009C43E8"/>
    <w:rsid w:val="009E0759"/>
    <w:rsid w:val="00A00911"/>
    <w:rsid w:val="00A06FBC"/>
    <w:rsid w:val="00A11F68"/>
    <w:rsid w:val="00A12C5B"/>
    <w:rsid w:val="00A27E78"/>
    <w:rsid w:val="00A35570"/>
    <w:rsid w:val="00A3641B"/>
    <w:rsid w:val="00A42437"/>
    <w:rsid w:val="00A43B8C"/>
    <w:rsid w:val="00A4688E"/>
    <w:rsid w:val="00A609B0"/>
    <w:rsid w:val="00A61BBA"/>
    <w:rsid w:val="00A710DF"/>
    <w:rsid w:val="00A85742"/>
    <w:rsid w:val="00A90FDA"/>
    <w:rsid w:val="00AA0659"/>
    <w:rsid w:val="00AA24D4"/>
    <w:rsid w:val="00AA70F3"/>
    <w:rsid w:val="00AC195B"/>
    <w:rsid w:val="00AD1216"/>
    <w:rsid w:val="00B01FBA"/>
    <w:rsid w:val="00B03C69"/>
    <w:rsid w:val="00B13912"/>
    <w:rsid w:val="00B13C83"/>
    <w:rsid w:val="00B23EDE"/>
    <w:rsid w:val="00B2697A"/>
    <w:rsid w:val="00B43C92"/>
    <w:rsid w:val="00B468D3"/>
    <w:rsid w:val="00B5426E"/>
    <w:rsid w:val="00B56221"/>
    <w:rsid w:val="00B741B5"/>
    <w:rsid w:val="00B92B26"/>
    <w:rsid w:val="00B96E1D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90D2F"/>
    <w:rsid w:val="00C94958"/>
    <w:rsid w:val="00CA0F6A"/>
    <w:rsid w:val="00CE496C"/>
    <w:rsid w:val="00D24C73"/>
    <w:rsid w:val="00D24C99"/>
    <w:rsid w:val="00D32094"/>
    <w:rsid w:val="00D348BE"/>
    <w:rsid w:val="00D37305"/>
    <w:rsid w:val="00D434E8"/>
    <w:rsid w:val="00D44346"/>
    <w:rsid w:val="00D52662"/>
    <w:rsid w:val="00D6443B"/>
    <w:rsid w:val="00D645B6"/>
    <w:rsid w:val="00D73B04"/>
    <w:rsid w:val="00D81946"/>
    <w:rsid w:val="00DA2839"/>
    <w:rsid w:val="00DA49CB"/>
    <w:rsid w:val="00DD6DB2"/>
    <w:rsid w:val="00DE57C0"/>
    <w:rsid w:val="00DF0605"/>
    <w:rsid w:val="00E271B7"/>
    <w:rsid w:val="00E42DBA"/>
    <w:rsid w:val="00E46779"/>
    <w:rsid w:val="00E67F71"/>
    <w:rsid w:val="00EA38AD"/>
    <w:rsid w:val="00EA3B4A"/>
    <w:rsid w:val="00EB171B"/>
    <w:rsid w:val="00EB68EB"/>
    <w:rsid w:val="00EC6528"/>
    <w:rsid w:val="00ED5FF4"/>
    <w:rsid w:val="00F21CA1"/>
    <w:rsid w:val="00F26A3B"/>
    <w:rsid w:val="00F45212"/>
    <w:rsid w:val="00F81458"/>
    <w:rsid w:val="00F92864"/>
    <w:rsid w:val="00F97C9C"/>
    <w:rsid w:val="00FA25E9"/>
    <w:rsid w:val="00FB6E72"/>
    <w:rsid w:val="00FC0520"/>
    <w:rsid w:val="00FD49DA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ple.wikipedia.org/wiki/Prime_num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Quotien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32661-5D1E-B340-B067-66E3730D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4</cp:revision>
  <cp:lastPrinted>2019-05-08T03:22:00Z</cp:lastPrinted>
  <dcterms:created xsi:type="dcterms:W3CDTF">2022-05-17T21:45:00Z</dcterms:created>
  <dcterms:modified xsi:type="dcterms:W3CDTF">2022-08-13T03:00:00Z</dcterms:modified>
</cp:coreProperties>
</file>