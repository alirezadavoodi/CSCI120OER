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5BFADCCB" w14:textId="77777777" w:rsidR="008367C3" w:rsidRPr="008D6AE7" w:rsidRDefault="008367C3" w:rsidP="008367C3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41F53242" w14:textId="77777777" w:rsidR="008367C3" w:rsidRDefault="008367C3" w:rsidP="008367C3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7695F7FF" w14:textId="77777777" w:rsidR="008367C3" w:rsidRPr="008D6AE7" w:rsidRDefault="008367C3" w:rsidP="008367C3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7257F2A9" w14:textId="5ACD03A4" w:rsidR="008367C3" w:rsidRDefault="008367C3" w:rsidP="008367C3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11: </w:t>
      </w:r>
      <w:r>
        <w:rPr>
          <w:b w:val="0"/>
          <w:sz w:val="22"/>
          <w:szCs w:val="22"/>
          <w:lang w:val="en-CA"/>
        </w:rPr>
        <w:t>Recursion</w:t>
      </w:r>
    </w:p>
    <w:p w14:paraId="33053581" w14:textId="344D1B56" w:rsidR="008367C3" w:rsidRDefault="003C5675" w:rsidP="008367C3">
      <w:pPr>
        <w:jc w:val="center"/>
        <w:rPr>
          <w:lang w:val="en-CA" w:eastAsia="en-US"/>
        </w:rPr>
      </w:pPr>
      <w:r>
        <w:rPr>
          <w:lang w:val="en-CA" w:eastAsia="en-US"/>
        </w:rPr>
        <w:t>Sample</w:t>
      </w:r>
      <w:r w:rsidR="002B1C37">
        <w:rPr>
          <w:lang w:val="en-CA" w:eastAsia="en-US"/>
        </w:rPr>
        <w:t xml:space="preserve"> Coding</w:t>
      </w:r>
    </w:p>
    <w:p w14:paraId="5E792B8B" w14:textId="77777777" w:rsidR="00E416A7" w:rsidRDefault="00E416A7" w:rsidP="00E416A7">
      <w:pPr>
        <w:rPr>
          <w:rFonts w:ascii="Arial" w:hAnsi="Arial" w:cs="Arial"/>
          <w:b/>
          <w:bCs/>
          <w:u w:val="single"/>
          <w:lang w:val="en-CA"/>
        </w:rPr>
      </w:pPr>
    </w:p>
    <w:p w14:paraId="698851C1" w14:textId="77777777" w:rsidR="00E416A7" w:rsidRPr="005F0425" w:rsidRDefault="00E416A7" w:rsidP="00E416A7">
      <w:pPr>
        <w:rPr>
          <w:rFonts w:ascii="Arial" w:hAnsi="Arial" w:cs="Arial"/>
          <w:lang w:val="en-CA"/>
        </w:rPr>
      </w:pPr>
    </w:p>
    <w:p w14:paraId="2DB54649" w14:textId="77777777" w:rsidR="00E416A7" w:rsidRPr="005F0425" w:rsidRDefault="00E416A7" w:rsidP="00E416A7">
      <w:pPr>
        <w:jc w:val="center"/>
        <w:rPr>
          <w:rFonts w:ascii="Arial" w:hAnsi="Arial" w:cs="Arial"/>
          <w:lang w:val="en-CA" w:eastAsia="en-US"/>
        </w:rPr>
      </w:pPr>
    </w:p>
    <w:p w14:paraId="1E562AF3" w14:textId="77777777" w:rsidR="00E416A7" w:rsidRPr="005F0425" w:rsidRDefault="00E416A7" w:rsidP="00E416A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C211A" wp14:editId="4C6EBEC2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244F5" w14:textId="77777777" w:rsidR="00E416A7" w:rsidRPr="00907EEA" w:rsidRDefault="00E416A7" w:rsidP="00E416A7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2CBC412C" w14:textId="77777777" w:rsidR="00E416A7" w:rsidRPr="00907EEA" w:rsidRDefault="00E416A7" w:rsidP="00E416A7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4D1D0A7A" w14:textId="77777777" w:rsidR="00E416A7" w:rsidRPr="00907EEA" w:rsidRDefault="00E416A7" w:rsidP="00E416A7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6E27CDD3" w14:textId="77777777" w:rsidR="00E416A7" w:rsidRDefault="00E416A7" w:rsidP="00E416A7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80FF9E3" w14:textId="77777777" w:rsidR="00E416A7" w:rsidRDefault="00E416A7" w:rsidP="00E416A7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7F23209" w14:textId="77777777" w:rsidR="00E416A7" w:rsidRPr="009666D8" w:rsidRDefault="00E416A7" w:rsidP="00E416A7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5176626D" w14:textId="77777777" w:rsidR="00E416A7" w:rsidRDefault="00E416A7" w:rsidP="00E416A7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5AAE3A9" w14:textId="77777777" w:rsidR="00E416A7" w:rsidRPr="00733D47" w:rsidRDefault="00E416A7" w:rsidP="00E416A7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C21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3B2244F5" w14:textId="77777777" w:rsidR="00E416A7" w:rsidRPr="00907EEA" w:rsidRDefault="00E416A7" w:rsidP="00E416A7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2CBC412C" w14:textId="77777777" w:rsidR="00E416A7" w:rsidRPr="00907EEA" w:rsidRDefault="00E416A7" w:rsidP="00E416A7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4D1D0A7A" w14:textId="77777777" w:rsidR="00E416A7" w:rsidRPr="00907EEA" w:rsidRDefault="00E416A7" w:rsidP="00E416A7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6E27CDD3" w14:textId="77777777" w:rsidR="00E416A7" w:rsidRDefault="00E416A7" w:rsidP="00E416A7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80FF9E3" w14:textId="77777777" w:rsidR="00E416A7" w:rsidRDefault="00E416A7" w:rsidP="00E416A7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7F23209" w14:textId="77777777" w:rsidR="00E416A7" w:rsidRPr="009666D8" w:rsidRDefault="00E416A7" w:rsidP="00E416A7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5176626D" w14:textId="77777777" w:rsidR="00E416A7" w:rsidRDefault="00E416A7" w:rsidP="00E416A7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5AAE3A9" w14:textId="77777777" w:rsidR="00E416A7" w:rsidRPr="00733D47" w:rsidRDefault="00E416A7" w:rsidP="00E416A7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ABA6A3E" w14:textId="77777777" w:rsidR="00E416A7" w:rsidRPr="005F0425" w:rsidRDefault="00E416A7" w:rsidP="00E416A7">
      <w:pPr>
        <w:rPr>
          <w:rFonts w:ascii="Arial" w:hAnsi="Arial" w:cs="Arial"/>
          <w:lang w:val="en-CA"/>
        </w:rPr>
      </w:pPr>
    </w:p>
    <w:p w14:paraId="0C8AAEAF" w14:textId="77777777" w:rsidR="00E416A7" w:rsidRPr="005F0425" w:rsidRDefault="00E416A7" w:rsidP="00E416A7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25C9F0E2" w14:textId="77777777" w:rsidR="00E416A7" w:rsidRPr="00121689" w:rsidRDefault="00E416A7" w:rsidP="008367C3">
      <w:pPr>
        <w:jc w:val="center"/>
        <w:rPr>
          <w:lang w:val="en-CA" w:eastAsia="en-US"/>
        </w:rPr>
      </w:pPr>
    </w:p>
    <w:p w14:paraId="1064E7C5" w14:textId="2B3BFA78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37461A">
        <w:rPr>
          <w:rStyle w:val="Emphasis"/>
          <w:i w:val="0"/>
          <w:iCs w:val="0"/>
          <w:color w:val="ED7D31" w:themeColor="accent2"/>
        </w:rPr>
        <w:t>1</w:t>
      </w:r>
    </w:p>
    <w:p w14:paraId="0DBB4498" w14:textId="2937C582" w:rsidR="00806CE6" w:rsidRPr="008513FD" w:rsidRDefault="0044082F" w:rsidP="008513FD">
      <w:pPr>
        <w:pStyle w:val="ListParagraph"/>
        <w:numPr>
          <w:ilvl w:val="0"/>
          <w:numId w:val="33"/>
        </w:numPr>
      </w:pPr>
      <w:r>
        <w:rPr>
          <w:color w:val="222222"/>
          <w:shd w:val="clear" w:color="auto" w:fill="FFFFFF"/>
        </w:rPr>
        <w:t xml:space="preserve">Write a function which </w:t>
      </w:r>
      <w:r w:rsidR="003A4126">
        <w:rPr>
          <w:color w:val="222222"/>
          <w:shd w:val="clear" w:color="auto" w:fill="FFFFFF"/>
        </w:rPr>
        <w:t xml:space="preserve">receives a list of string and concatenates all string in the list and returns it. </w:t>
      </w:r>
      <w:r w:rsidR="00AD2642">
        <w:rPr>
          <w:color w:val="222222"/>
          <w:shd w:val="clear" w:color="auto" w:fill="FFFFFF"/>
        </w:rPr>
        <w:t>(</w:t>
      </w:r>
      <w:proofErr w:type="gramStart"/>
      <w:r w:rsidR="00AD2642">
        <w:rPr>
          <w:color w:val="222222"/>
          <w:shd w:val="clear" w:color="auto" w:fill="FFFFFF"/>
        </w:rPr>
        <w:t>recursive</w:t>
      </w:r>
      <w:proofErr w:type="gramEnd"/>
      <w:r w:rsidR="00AD2642">
        <w:rPr>
          <w:color w:val="222222"/>
          <w:shd w:val="clear" w:color="auto" w:fill="FFFFFF"/>
        </w:rPr>
        <w:t xml:space="preserve"> function)</w:t>
      </w:r>
    </w:p>
    <w:p w14:paraId="6CCE7397" w14:textId="77777777" w:rsidR="008513FD" w:rsidRDefault="008513FD" w:rsidP="008513FD"/>
    <w:p w14:paraId="3E1DC1CC" w14:textId="577C460B" w:rsidR="00BC034C" w:rsidRDefault="00BC034C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75AC0071" w14:textId="4F266428" w:rsidR="008513FD" w:rsidRPr="00414995" w:rsidRDefault="0044082F" w:rsidP="00414995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lang w:val="en-CA" w:bidi="fa-IR"/>
        </w:rPr>
      </w:pPr>
      <w:r>
        <w:rPr>
          <w:color w:val="222222"/>
          <w:shd w:val="clear" w:color="auto" w:fill="FFFFFF"/>
        </w:rPr>
        <w:t>Write a recursive function that receives a string and calculates all permutation of the given input string and prints them.</w:t>
      </w:r>
    </w:p>
    <w:p w14:paraId="24E96116" w14:textId="283E3D38" w:rsidR="00BF458C" w:rsidRDefault="00BF458C" w:rsidP="00BC034C">
      <w:pPr>
        <w:rPr>
          <w:rFonts w:asciiTheme="majorBidi" w:hAnsiTheme="majorBidi" w:cstheme="majorBidi"/>
          <w:sz w:val="24"/>
          <w:szCs w:val="24"/>
          <w:lang w:val="en-CA" w:bidi="fa-IR"/>
        </w:rPr>
      </w:pPr>
    </w:p>
    <w:p w14:paraId="52C33E3A" w14:textId="077C41B7" w:rsidR="00BF458C" w:rsidRDefault="00BF458C" w:rsidP="00BF458C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3</w:t>
      </w:r>
    </w:p>
    <w:p w14:paraId="27713D3B" w14:textId="022FEC8A" w:rsidR="00BF458C" w:rsidRDefault="00821578" w:rsidP="00A57F6F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lang w:val="en-CA" w:bidi="fa-IR"/>
        </w:rPr>
      </w:pPr>
      <w:r>
        <w:rPr>
          <w:rFonts w:asciiTheme="majorBidi" w:hAnsiTheme="majorBidi" w:cstheme="majorBidi"/>
          <w:lang w:val="en-CA" w:bidi="fa-IR"/>
        </w:rPr>
        <w:t xml:space="preserve">Write a recursive function that receive a number n as its input parameter and prints the following pattern. For </w:t>
      </w:r>
      <w:r w:rsidR="00AE394F">
        <w:rPr>
          <w:rFonts w:asciiTheme="majorBidi" w:hAnsiTheme="majorBidi" w:cstheme="majorBidi"/>
          <w:lang w:val="en-CA" w:bidi="fa-IR"/>
        </w:rPr>
        <w:t>instance,</w:t>
      </w:r>
      <w:r>
        <w:rPr>
          <w:rFonts w:asciiTheme="majorBidi" w:hAnsiTheme="majorBidi" w:cstheme="majorBidi"/>
          <w:lang w:val="en-CA" w:bidi="fa-IR"/>
        </w:rPr>
        <w:t xml:space="preserve"> if n = 4</w:t>
      </w:r>
    </w:p>
    <w:p w14:paraId="45B8C8DC" w14:textId="41DD836C" w:rsidR="00821578" w:rsidRDefault="00821578" w:rsidP="00821578">
      <w:pPr>
        <w:ind w:left="360"/>
        <w:rPr>
          <w:rStyle w:val="Emphasis"/>
          <w:rFonts w:asciiTheme="majorBidi" w:hAnsiTheme="majorBidi" w:cstheme="majorBidi"/>
          <w:i w:val="0"/>
          <w:iCs w:val="0"/>
          <w:lang w:val="en-CA" w:bidi="fa-IR"/>
        </w:rPr>
      </w:pPr>
      <w:r>
        <w:rPr>
          <w:rStyle w:val="Emphasis"/>
          <w:rFonts w:asciiTheme="majorBidi" w:hAnsiTheme="majorBidi" w:cstheme="majorBidi"/>
          <w:i w:val="0"/>
          <w:iCs w:val="0"/>
          <w:lang w:val="en-CA" w:bidi="fa-IR"/>
        </w:rPr>
        <w:t>*</w:t>
      </w:r>
    </w:p>
    <w:p w14:paraId="6A0796C8" w14:textId="18145AD5" w:rsidR="00821578" w:rsidRDefault="00821578" w:rsidP="00821578">
      <w:pPr>
        <w:ind w:left="360"/>
        <w:rPr>
          <w:rStyle w:val="Emphasis"/>
          <w:rFonts w:asciiTheme="majorBidi" w:hAnsiTheme="majorBidi" w:cstheme="majorBidi"/>
          <w:i w:val="0"/>
          <w:iCs w:val="0"/>
          <w:lang w:val="en-CA" w:bidi="fa-IR"/>
        </w:rPr>
      </w:pPr>
      <w:r>
        <w:rPr>
          <w:rStyle w:val="Emphasis"/>
          <w:rFonts w:asciiTheme="majorBidi" w:hAnsiTheme="majorBidi" w:cstheme="majorBidi"/>
          <w:i w:val="0"/>
          <w:iCs w:val="0"/>
          <w:lang w:val="en-CA" w:bidi="fa-IR"/>
        </w:rPr>
        <w:t>**</w:t>
      </w:r>
    </w:p>
    <w:p w14:paraId="5FED5174" w14:textId="32822972" w:rsidR="00821578" w:rsidRDefault="00821578" w:rsidP="00821578">
      <w:pPr>
        <w:ind w:left="360"/>
        <w:rPr>
          <w:rStyle w:val="Emphasis"/>
          <w:rFonts w:asciiTheme="majorBidi" w:hAnsiTheme="majorBidi" w:cstheme="majorBidi"/>
          <w:i w:val="0"/>
          <w:iCs w:val="0"/>
          <w:lang w:val="en-CA" w:bidi="fa-IR"/>
        </w:rPr>
      </w:pPr>
      <w:r>
        <w:rPr>
          <w:rStyle w:val="Emphasis"/>
          <w:rFonts w:asciiTheme="majorBidi" w:hAnsiTheme="majorBidi" w:cstheme="majorBidi"/>
          <w:i w:val="0"/>
          <w:iCs w:val="0"/>
          <w:lang w:val="en-CA" w:bidi="fa-IR"/>
        </w:rPr>
        <w:t>***</w:t>
      </w:r>
    </w:p>
    <w:p w14:paraId="467CBB01" w14:textId="1C88DE69" w:rsidR="00821578" w:rsidRPr="00821578" w:rsidRDefault="00821578" w:rsidP="00821578">
      <w:pPr>
        <w:ind w:left="360"/>
        <w:rPr>
          <w:rStyle w:val="Emphasis"/>
          <w:rFonts w:asciiTheme="majorBidi" w:hAnsiTheme="majorBidi" w:cstheme="majorBidi"/>
          <w:i w:val="0"/>
          <w:iCs w:val="0"/>
          <w:lang w:val="en-CA" w:bidi="fa-IR"/>
        </w:rPr>
      </w:pPr>
      <w:r>
        <w:rPr>
          <w:rStyle w:val="Emphasis"/>
          <w:rFonts w:asciiTheme="majorBidi" w:hAnsiTheme="majorBidi" w:cstheme="majorBidi"/>
          <w:i w:val="0"/>
          <w:iCs w:val="0"/>
          <w:lang w:val="en-CA" w:bidi="fa-IR"/>
        </w:rPr>
        <w:t>****</w:t>
      </w:r>
    </w:p>
    <w:p w14:paraId="270A2F4E" w14:textId="1D671CE7" w:rsidR="00414995" w:rsidRPr="00F0604D" w:rsidRDefault="00806CE6" w:rsidP="00F0604D">
      <w:pPr>
        <w:pStyle w:val="Heading1"/>
        <w:jc w:val="left"/>
        <w:rPr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BF458C">
        <w:rPr>
          <w:rStyle w:val="Emphasis"/>
          <w:i w:val="0"/>
          <w:iCs w:val="0"/>
          <w:color w:val="ED7D31" w:themeColor="accent2"/>
        </w:rPr>
        <w:t>4</w:t>
      </w:r>
      <w:r w:rsidR="00414995" w:rsidRPr="00F0604D">
        <w:rPr>
          <w:color w:val="222222"/>
          <w:shd w:val="clear" w:color="auto" w:fill="FFFFFF"/>
        </w:rPr>
        <w:t xml:space="preserve"> </w:t>
      </w:r>
    </w:p>
    <w:p w14:paraId="7F85DE4A" w14:textId="20FAD767" w:rsidR="00806CE6" w:rsidRPr="00AD1216" w:rsidRDefault="005141DD" w:rsidP="00806CE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Write a recursive function which receives an integer, n, and calculates Log </w:t>
      </w:r>
      <w:r w:rsidRPr="005141DD">
        <w:rPr>
          <w:color w:val="222222"/>
          <w:shd w:val="clear" w:color="auto" w:fill="FFFFFF"/>
          <w:vertAlign w:val="superscript"/>
        </w:rPr>
        <w:t>n</w:t>
      </w:r>
      <w:r w:rsidRPr="005141DD">
        <w:rPr>
          <w:color w:val="222222"/>
          <w:shd w:val="clear" w:color="auto" w:fill="FFFFFF"/>
          <w:vertAlign w:val="subscript"/>
        </w:rPr>
        <w:t>2</w:t>
      </w:r>
      <w:r>
        <w:rPr>
          <w:color w:val="222222"/>
          <w:shd w:val="clear" w:color="auto" w:fill="FFFFFF"/>
        </w:rPr>
        <w:t xml:space="preserve"> and returns it.</w:t>
      </w:r>
    </w:p>
    <w:p w14:paraId="3F070394" w14:textId="77777777" w:rsidR="00A57F6F" w:rsidRPr="005141DD" w:rsidRDefault="00A57F6F" w:rsidP="005141DD">
      <w:pPr>
        <w:rPr>
          <w:rStyle w:val="Emphasis"/>
          <w:rFonts w:asciiTheme="majorBidi" w:hAnsiTheme="majorBidi" w:cstheme="majorBidi"/>
          <w:i w:val="0"/>
          <w:iCs w:val="0"/>
          <w:lang w:val="en-CA" w:bidi="fa-IR"/>
        </w:rPr>
      </w:pPr>
    </w:p>
    <w:p w14:paraId="07F86A63" w14:textId="77777777" w:rsidR="00B90982" w:rsidRDefault="00B90982" w:rsidP="00806CE6">
      <w:pPr>
        <w:rPr>
          <w:rFonts w:ascii="Arial" w:hAnsi="Arial" w:cs="Arial"/>
          <w:sz w:val="22"/>
        </w:rPr>
      </w:pPr>
    </w:p>
    <w:p w14:paraId="38185366" w14:textId="77777777" w:rsidR="00B90982" w:rsidRDefault="00B90982" w:rsidP="00806CE6">
      <w:pPr>
        <w:rPr>
          <w:rFonts w:ascii="Arial" w:hAnsi="Arial" w:cs="Arial"/>
          <w:sz w:val="22"/>
        </w:rPr>
      </w:pPr>
    </w:p>
    <w:p w14:paraId="6E2E651D" w14:textId="77777777" w:rsidR="00B90982" w:rsidRDefault="00B90982" w:rsidP="00806CE6">
      <w:pPr>
        <w:rPr>
          <w:rFonts w:ascii="Arial" w:hAnsi="Arial" w:cs="Arial"/>
          <w:sz w:val="22"/>
        </w:rPr>
      </w:pPr>
    </w:p>
    <w:p w14:paraId="30BDFC6C" w14:textId="4582352C" w:rsidR="00806CE6" w:rsidRPr="00D56653" w:rsidRDefault="00806CE6" w:rsidP="00806CE6">
      <w:pPr>
        <w:jc w:val="center"/>
      </w:pPr>
    </w:p>
    <w:p w14:paraId="69478155" w14:textId="70B272C0" w:rsidR="00CE6B73" w:rsidRPr="0000292A" w:rsidRDefault="00EA5DF8" w:rsidP="001F1C49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CE6B73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ACD7" w14:textId="77777777" w:rsidR="00C75D40" w:rsidRDefault="00C75D40" w:rsidP="00E46779">
      <w:r>
        <w:separator/>
      </w:r>
    </w:p>
  </w:endnote>
  <w:endnote w:type="continuationSeparator" w:id="0">
    <w:p w14:paraId="5537C9D1" w14:textId="77777777" w:rsidR="00C75D40" w:rsidRDefault="00C75D40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A6EB" w14:textId="77777777" w:rsidR="00C75D40" w:rsidRDefault="00C75D40" w:rsidP="00E46779">
      <w:r>
        <w:separator/>
      </w:r>
    </w:p>
  </w:footnote>
  <w:footnote w:type="continuationSeparator" w:id="0">
    <w:p w14:paraId="0284BC04" w14:textId="77777777" w:rsidR="00C75D40" w:rsidRDefault="00C75D40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E890825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56586"/>
    <w:multiLevelType w:val="multilevel"/>
    <w:tmpl w:val="1E42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DC7CD9"/>
    <w:multiLevelType w:val="hybridMultilevel"/>
    <w:tmpl w:val="AA28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790925">
    <w:abstractNumId w:val="20"/>
  </w:num>
  <w:num w:numId="2" w16cid:durableId="1667834">
    <w:abstractNumId w:val="21"/>
  </w:num>
  <w:num w:numId="3" w16cid:durableId="1023827797">
    <w:abstractNumId w:val="25"/>
  </w:num>
  <w:num w:numId="4" w16cid:durableId="17125570">
    <w:abstractNumId w:val="15"/>
  </w:num>
  <w:num w:numId="5" w16cid:durableId="1156186261">
    <w:abstractNumId w:val="0"/>
  </w:num>
  <w:num w:numId="6" w16cid:durableId="61175400">
    <w:abstractNumId w:val="39"/>
  </w:num>
  <w:num w:numId="7" w16cid:durableId="1120808439">
    <w:abstractNumId w:val="5"/>
  </w:num>
  <w:num w:numId="8" w16cid:durableId="624501934">
    <w:abstractNumId w:val="1"/>
  </w:num>
  <w:num w:numId="9" w16cid:durableId="1211962148">
    <w:abstractNumId w:val="40"/>
  </w:num>
  <w:num w:numId="10" w16cid:durableId="2049142853">
    <w:abstractNumId w:val="24"/>
  </w:num>
  <w:num w:numId="11" w16cid:durableId="1302660084">
    <w:abstractNumId w:val="37"/>
  </w:num>
  <w:num w:numId="12" w16cid:durableId="282075488">
    <w:abstractNumId w:val="11"/>
  </w:num>
  <w:num w:numId="13" w16cid:durableId="1479222179">
    <w:abstractNumId w:val="22"/>
  </w:num>
  <w:num w:numId="14" w16cid:durableId="1089234903">
    <w:abstractNumId w:val="30"/>
  </w:num>
  <w:num w:numId="15" w16cid:durableId="1330786855">
    <w:abstractNumId w:val="41"/>
  </w:num>
  <w:num w:numId="16" w16cid:durableId="507794177">
    <w:abstractNumId w:val="26"/>
  </w:num>
  <w:num w:numId="17" w16cid:durableId="1369649060">
    <w:abstractNumId w:val="8"/>
  </w:num>
  <w:num w:numId="18" w16cid:durableId="1191797092">
    <w:abstractNumId w:val="17"/>
  </w:num>
  <w:num w:numId="19" w16cid:durableId="544870672">
    <w:abstractNumId w:val="9"/>
  </w:num>
  <w:num w:numId="20" w16cid:durableId="1003823356">
    <w:abstractNumId w:val="23"/>
  </w:num>
  <w:num w:numId="21" w16cid:durableId="314921571">
    <w:abstractNumId w:val="27"/>
  </w:num>
  <w:num w:numId="22" w16cid:durableId="2015494374">
    <w:abstractNumId w:val="7"/>
  </w:num>
  <w:num w:numId="23" w16cid:durableId="1223907658">
    <w:abstractNumId w:val="6"/>
  </w:num>
  <w:num w:numId="24" w16cid:durableId="139809457">
    <w:abstractNumId w:val="4"/>
  </w:num>
  <w:num w:numId="25" w16cid:durableId="290476939">
    <w:abstractNumId w:val="29"/>
  </w:num>
  <w:num w:numId="26" w16cid:durableId="26373911">
    <w:abstractNumId w:val="35"/>
  </w:num>
  <w:num w:numId="27" w16cid:durableId="1155334835">
    <w:abstractNumId w:val="13"/>
  </w:num>
  <w:num w:numId="28" w16cid:durableId="1839222623">
    <w:abstractNumId w:val="16"/>
  </w:num>
  <w:num w:numId="29" w16cid:durableId="1685398091">
    <w:abstractNumId w:val="10"/>
  </w:num>
  <w:num w:numId="30" w16cid:durableId="1979217447">
    <w:abstractNumId w:val="14"/>
  </w:num>
  <w:num w:numId="31" w16cid:durableId="1932078312">
    <w:abstractNumId w:val="12"/>
  </w:num>
  <w:num w:numId="32" w16cid:durableId="1839539844">
    <w:abstractNumId w:val="28"/>
  </w:num>
  <w:num w:numId="33" w16cid:durableId="1989048518">
    <w:abstractNumId w:val="3"/>
  </w:num>
  <w:num w:numId="34" w16cid:durableId="2066416473">
    <w:abstractNumId w:val="38"/>
  </w:num>
  <w:num w:numId="35" w16cid:durableId="1346057509">
    <w:abstractNumId w:val="34"/>
  </w:num>
  <w:num w:numId="36" w16cid:durableId="1548495787">
    <w:abstractNumId w:val="19"/>
  </w:num>
  <w:num w:numId="37" w16cid:durableId="599801125">
    <w:abstractNumId w:val="2"/>
  </w:num>
  <w:num w:numId="38" w16cid:durableId="1883977684">
    <w:abstractNumId w:val="32"/>
  </w:num>
  <w:num w:numId="39" w16cid:durableId="281884751">
    <w:abstractNumId w:val="18"/>
  </w:num>
  <w:num w:numId="40" w16cid:durableId="249045546">
    <w:abstractNumId w:val="36"/>
  </w:num>
  <w:num w:numId="41" w16cid:durableId="768350941">
    <w:abstractNumId w:val="31"/>
  </w:num>
  <w:num w:numId="42" w16cid:durableId="1918589984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07D"/>
    <w:rsid w:val="0000356B"/>
    <w:rsid w:val="00007C2D"/>
    <w:rsid w:val="00015036"/>
    <w:rsid w:val="0003155B"/>
    <w:rsid w:val="00036C40"/>
    <w:rsid w:val="00051C00"/>
    <w:rsid w:val="00072064"/>
    <w:rsid w:val="00081A02"/>
    <w:rsid w:val="000A55FF"/>
    <w:rsid w:val="000A6FE1"/>
    <w:rsid w:val="000B0716"/>
    <w:rsid w:val="000B0924"/>
    <w:rsid w:val="000B0E43"/>
    <w:rsid w:val="000B16BA"/>
    <w:rsid w:val="000B462E"/>
    <w:rsid w:val="000C6A83"/>
    <w:rsid w:val="000D01F5"/>
    <w:rsid w:val="000D2A28"/>
    <w:rsid w:val="000D3A17"/>
    <w:rsid w:val="000D5AAE"/>
    <w:rsid w:val="000E45BC"/>
    <w:rsid w:val="000F0CB7"/>
    <w:rsid w:val="000F784F"/>
    <w:rsid w:val="000F791A"/>
    <w:rsid w:val="001040C4"/>
    <w:rsid w:val="00105470"/>
    <w:rsid w:val="00106699"/>
    <w:rsid w:val="00123260"/>
    <w:rsid w:val="00125AAC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1E5FE5"/>
    <w:rsid w:val="001E7572"/>
    <w:rsid w:val="001F1C49"/>
    <w:rsid w:val="00204627"/>
    <w:rsid w:val="002050A9"/>
    <w:rsid w:val="00253014"/>
    <w:rsid w:val="00256E5E"/>
    <w:rsid w:val="00293BD7"/>
    <w:rsid w:val="002B080E"/>
    <w:rsid w:val="002B1C37"/>
    <w:rsid w:val="002B2959"/>
    <w:rsid w:val="002B5547"/>
    <w:rsid w:val="002B7F60"/>
    <w:rsid w:val="002F4F29"/>
    <w:rsid w:val="00300A14"/>
    <w:rsid w:val="00304B8A"/>
    <w:rsid w:val="003250C0"/>
    <w:rsid w:val="0032723D"/>
    <w:rsid w:val="003410B9"/>
    <w:rsid w:val="00351C15"/>
    <w:rsid w:val="0035208B"/>
    <w:rsid w:val="00352A37"/>
    <w:rsid w:val="00373911"/>
    <w:rsid w:val="00373DB7"/>
    <w:rsid w:val="0037461A"/>
    <w:rsid w:val="0038657D"/>
    <w:rsid w:val="003A4126"/>
    <w:rsid w:val="003B0C9E"/>
    <w:rsid w:val="003C5675"/>
    <w:rsid w:val="003D1F72"/>
    <w:rsid w:val="003D619A"/>
    <w:rsid w:val="003E1221"/>
    <w:rsid w:val="003E2545"/>
    <w:rsid w:val="003E7943"/>
    <w:rsid w:val="003F5633"/>
    <w:rsid w:val="00410CB9"/>
    <w:rsid w:val="00414995"/>
    <w:rsid w:val="00423FC6"/>
    <w:rsid w:val="0044082F"/>
    <w:rsid w:val="00472E57"/>
    <w:rsid w:val="0048740B"/>
    <w:rsid w:val="00496B12"/>
    <w:rsid w:val="004A6E1B"/>
    <w:rsid w:val="004C1942"/>
    <w:rsid w:val="004C37B7"/>
    <w:rsid w:val="004C73AD"/>
    <w:rsid w:val="004D25D8"/>
    <w:rsid w:val="004E622A"/>
    <w:rsid w:val="00501E69"/>
    <w:rsid w:val="005026E8"/>
    <w:rsid w:val="00504DDC"/>
    <w:rsid w:val="005141DD"/>
    <w:rsid w:val="00521DF4"/>
    <w:rsid w:val="00523ECA"/>
    <w:rsid w:val="00530427"/>
    <w:rsid w:val="005355D6"/>
    <w:rsid w:val="00535F21"/>
    <w:rsid w:val="00540B21"/>
    <w:rsid w:val="005513C1"/>
    <w:rsid w:val="00564C1F"/>
    <w:rsid w:val="00567F21"/>
    <w:rsid w:val="005814EA"/>
    <w:rsid w:val="005816F7"/>
    <w:rsid w:val="00590AEA"/>
    <w:rsid w:val="005C205E"/>
    <w:rsid w:val="005C2917"/>
    <w:rsid w:val="00601536"/>
    <w:rsid w:val="00631BA2"/>
    <w:rsid w:val="00646EF8"/>
    <w:rsid w:val="00650BD8"/>
    <w:rsid w:val="00657E97"/>
    <w:rsid w:val="00677872"/>
    <w:rsid w:val="00684712"/>
    <w:rsid w:val="00695201"/>
    <w:rsid w:val="006C6073"/>
    <w:rsid w:val="006D3A14"/>
    <w:rsid w:val="006D62BF"/>
    <w:rsid w:val="006E626E"/>
    <w:rsid w:val="006E79F0"/>
    <w:rsid w:val="007032EF"/>
    <w:rsid w:val="007064FF"/>
    <w:rsid w:val="00715D0F"/>
    <w:rsid w:val="007339CB"/>
    <w:rsid w:val="0074127C"/>
    <w:rsid w:val="007441B0"/>
    <w:rsid w:val="00755F8F"/>
    <w:rsid w:val="007607D6"/>
    <w:rsid w:val="00760C74"/>
    <w:rsid w:val="0078418F"/>
    <w:rsid w:val="007B1601"/>
    <w:rsid w:val="007B5ECC"/>
    <w:rsid w:val="007D564E"/>
    <w:rsid w:val="007E3A80"/>
    <w:rsid w:val="008006A7"/>
    <w:rsid w:val="00806CE6"/>
    <w:rsid w:val="008160ED"/>
    <w:rsid w:val="00821578"/>
    <w:rsid w:val="008367C3"/>
    <w:rsid w:val="008513FD"/>
    <w:rsid w:val="00851DBD"/>
    <w:rsid w:val="00892042"/>
    <w:rsid w:val="008B0B05"/>
    <w:rsid w:val="008C0A20"/>
    <w:rsid w:val="008C1B1A"/>
    <w:rsid w:val="008D1947"/>
    <w:rsid w:val="008D6AE7"/>
    <w:rsid w:val="008F2FA5"/>
    <w:rsid w:val="009041BC"/>
    <w:rsid w:val="009074F1"/>
    <w:rsid w:val="009153C1"/>
    <w:rsid w:val="00917227"/>
    <w:rsid w:val="00940335"/>
    <w:rsid w:val="00944C0D"/>
    <w:rsid w:val="00951B35"/>
    <w:rsid w:val="00952843"/>
    <w:rsid w:val="00962865"/>
    <w:rsid w:val="009974E3"/>
    <w:rsid w:val="009B4B3E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57F6F"/>
    <w:rsid w:val="00A609B0"/>
    <w:rsid w:val="00A710DF"/>
    <w:rsid w:val="00A85742"/>
    <w:rsid w:val="00A90FDA"/>
    <w:rsid w:val="00AA24D4"/>
    <w:rsid w:val="00AA70F3"/>
    <w:rsid w:val="00AD1216"/>
    <w:rsid w:val="00AD2642"/>
    <w:rsid w:val="00AE394F"/>
    <w:rsid w:val="00B01B27"/>
    <w:rsid w:val="00B01FBA"/>
    <w:rsid w:val="00B03C69"/>
    <w:rsid w:val="00B13912"/>
    <w:rsid w:val="00B13C83"/>
    <w:rsid w:val="00B22B5B"/>
    <w:rsid w:val="00B23EDE"/>
    <w:rsid w:val="00B2697A"/>
    <w:rsid w:val="00B26CC2"/>
    <w:rsid w:val="00B468D3"/>
    <w:rsid w:val="00B5426E"/>
    <w:rsid w:val="00B56221"/>
    <w:rsid w:val="00B75197"/>
    <w:rsid w:val="00B852AF"/>
    <w:rsid w:val="00B90982"/>
    <w:rsid w:val="00B92B26"/>
    <w:rsid w:val="00B96E1D"/>
    <w:rsid w:val="00BA3469"/>
    <w:rsid w:val="00BB0D7B"/>
    <w:rsid w:val="00BB64E4"/>
    <w:rsid w:val="00BC034C"/>
    <w:rsid w:val="00BC3F75"/>
    <w:rsid w:val="00BC58B2"/>
    <w:rsid w:val="00BD08C6"/>
    <w:rsid w:val="00BE0C9A"/>
    <w:rsid w:val="00BE1D7F"/>
    <w:rsid w:val="00BE5F7F"/>
    <w:rsid w:val="00BF075A"/>
    <w:rsid w:val="00BF458C"/>
    <w:rsid w:val="00C0273B"/>
    <w:rsid w:val="00C04033"/>
    <w:rsid w:val="00C22A9D"/>
    <w:rsid w:val="00C2553B"/>
    <w:rsid w:val="00C33ED3"/>
    <w:rsid w:val="00C50416"/>
    <w:rsid w:val="00C54183"/>
    <w:rsid w:val="00C75D40"/>
    <w:rsid w:val="00C90D2F"/>
    <w:rsid w:val="00CC5E78"/>
    <w:rsid w:val="00CD094B"/>
    <w:rsid w:val="00CE401F"/>
    <w:rsid w:val="00CE6B73"/>
    <w:rsid w:val="00D05590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D6DB2"/>
    <w:rsid w:val="00DE57C0"/>
    <w:rsid w:val="00DF0605"/>
    <w:rsid w:val="00DF41C0"/>
    <w:rsid w:val="00E271B7"/>
    <w:rsid w:val="00E416A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68EB"/>
    <w:rsid w:val="00EC195F"/>
    <w:rsid w:val="00EC2AF7"/>
    <w:rsid w:val="00EC6528"/>
    <w:rsid w:val="00ED5FF4"/>
    <w:rsid w:val="00F0604D"/>
    <w:rsid w:val="00F21CA1"/>
    <w:rsid w:val="00F26A3B"/>
    <w:rsid w:val="00F45212"/>
    <w:rsid w:val="00F550AF"/>
    <w:rsid w:val="00F81458"/>
    <w:rsid w:val="00F97C9C"/>
    <w:rsid w:val="00FA25E9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A0C3F-01D6-9A40-A03F-12A7EC4C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148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44</cp:revision>
  <cp:lastPrinted>2019-06-07T07:35:00Z</cp:lastPrinted>
  <dcterms:created xsi:type="dcterms:W3CDTF">2019-06-07T07:35:00Z</dcterms:created>
  <dcterms:modified xsi:type="dcterms:W3CDTF">2022-08-16T04:57:00Z</dcterms:modified>
</cp:coreProperties>
</file>