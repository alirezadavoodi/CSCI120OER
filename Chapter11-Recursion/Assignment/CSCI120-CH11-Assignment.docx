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8700" w14:textId="77777777" w:rsidR="00962865" w:rsidRPr="008D6AE7" w:rsidRDefault="00962865" w:rsidP="00F75DF8">
      <w:pPr>
        <w:pStyle w:val="Heading1"/>
        <w:widowControl w:val="0"/>
        <w:rPr>
          <w:rFonts w:ascii="Arial" w:hAnsi="Arial" w:cs="Arial"/>
          <w:b w:val="0"/>
          <w:color w:val="auto"/>
          <w:kern w:val="2"/>
          <w:sz w:val="22"/>
          <w:szCs w:val="22"/>
          <w:lang w:val="en-CA" w:bidi="fa-IR"/>
        </w:rPr>
      </w:pPr>
    </w:p>
    <w:p w14:paraId="44F6135F" w14:textId="7E4EAF8C" w:rsidR="00123260" w:rsidRPr="008D6AE7" w:rsidRDefault="00123260" w:rsidP="00123260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</w:p>
    <w:p w14:paraId="00A95E90" w14:textId="77777777" w:rsidR="000A559C" w:rsidRDefault="000A559C" w:rsidP="000A559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Introduction to Computer Science and Programming 1</w:t>
      </w:r>
      <w:r w:rsidRPr="008D6AE7">
        <w:rPr>
          <w:rFonts w:ascii="Arial" w:hAnsi="Arial" w:cs="Arial"/>
          <w:color w:val="auto"/>
          <w:kern w:val="2"/>
          <w:sz w:val="22"/>
          <w:szCs w:val="22"/>
          <w:lang w:val="en-CA"/>
        </w:rPr>
        <w:t xml:space="preserve"> </w:t>
      </w:r>
    </w:p>
    <w:p w14:paraId="7C9D68D7" w14:textId="77777777" w:rsidR="000A559C" w:rsidRPr="008D6AE7" w:rsidRDefault="000A559C" w:rsidP="000A559C">
      <w:pPr>
        <w:pStyle w:val="Heading1"/>
        <w:widowControl w:val="0"/>
        <w:rPr>
          <w:rFonts w:ascii="Arial" w:hAnsi="Arial" w:cs="Arial"/>
          <w:color w:val="auto"/>
          <w:kern w:val="2"/>
          <w:sz w:val="22"/>
          <w:szCs w:val="22"/>
          <w:lang w:val="en-CA"/>
        </w:rPr>
      </w:pPr>
      <w:r>
        <w:rPr>
          <w:rFonts w:ascii="Arial" w:hAnsi="Arial" w:cs="Arial"/>
          <w:color w:val="auto"/>
          <w:kern w:val="2"/>
          <w:sz w:val="22"/>
          <w:szCs w:val="22"/>
          <w:lang w:val="en-CA"/>
        </w:rPr>
        <w:t>CSCI120</w:t>
      </w:r>
    </w:p>
    <w:p w14:paraId="3DCBF897" w14:textId="77777777" w:rsidR="000A559C" w:rsidRDefault="000A559C" w:rsidP="000A559C">
      <w:pPr>
        <w:pStyle w:val="Heading3"/>
        <w:spacing w:after="120"/>
        <w:jc w:val="center"/>
        <w:rPr>
          <w:b w:val="0"/>
          <w:sz w:val="22"/>
          <w:szCs w:val="22"/>
          <w:lang w:val="en-CA"/>
        </w:rPr>
      </w:pPr>
      <w:r w:rsidRPr="00F92864">
        <w:rPr>
          <w:bCs w:val="0"/>
          <w:sz w:val="22"/>
          <w:szCs w:val="22"/>
          <w:lang w:val="en-CA"/>
        </w:rPr>
        <w:t>Chapter</w:t>
      </w:r>
      <w:r>
        <w:rPr>
          <w:bCs w:val="0"/>
          <w:sz w:val="22"/>
          <w:szCs w:val="22"/>
          <w:lang w:val="en-CA"/>
        </w:rPr>
        <w:t xml:space="preserve">11: </w:t>
      </w:r>
      <w:r>
        <w:rPr>
          <w:b w:val="0"/>
          <w:sz w:val="22"/>
          <w:szCs w:val="22"/>
          <w:lang w:val="en-CA"/>
        </w:rPr>
        <w:t>Recursion</w:t>
      </w:r>
    </w:p>
    <w:p w14:paraId="550CA13B" w14:textId="5B0D819A" w:rsidR="000A559C" w:rsidRPr="00121689" w:rsidRDefault="000A559C" w:rsidP="000A559C">
      <w:pPr>
        <w:jc w:val="center"/>
        <w:rPr>
          <w:lang w:val="en-CA" w:eastAsia="en-US"/>
        </w:rPr>
      </w:pPr>
      <w:r>
        <w:rPr>
          <w:lang w:val="en-CA" w:eastAsia="en-US"/>
        </w:rPr>
        <w:t>Assignment</w:t>
      </w:r>
      <w:r w:rsidR="00EC0876">
        <w:rPr>
          <w:lang w:val="en-CA" w:eastAsia="en-US"/>
        </w:rPr>
        <w:t xml:space="preserve"> 11</w:t>
      </w:r>
    </w:p>
    <w:p w14:paraId="0D72BC76" w14:textId="77777777" w:rsidR="0078045D" w:rsidRDefault="0078045D" w:rsidP="0078045D">
      <w:pPr>
        <w:rPr>
          <w:rFonts w:ascii="Arial" w:hAnsi="Arial" w:cs="Arial"/>
          <w:b/>
          <w:bCs/>
          <w:u w:val="single"/>
          <w:lang w:val="en-CA"/>
        </w:rPr>
      </w:pPr>
    </w:p>
    <w:p w14:paraId="05B4C174" w14:textId="77777777" w:rsidR="0078045D" w:rsidRPr="005F0425" w:rsidRDefault="0078045D" w:rsidP="0078045D">
      <w:pPr>
        <w:rPr>
          <w:rFonts w:ascii="Arial" w:hAnsi="Arial" w:cs="Arial"/>
          <w:lang w:val="en-CA"/>
        </w:rPr>
      </w:pPr>
    </w:p>
    <w:p w14:paraId="026E36AB" w14:textId="77777777" w:rsidR="0078045D" w:rsidRPr="005F0425" w:rsidRDefault="0078045D" w:rsidP="0078045D">
      <w:pPr>
        <w:jc w:val="center"/>
        <w:rPr>
          <w:rFonts w:ascii="Arial" w:hAnsi="Arial" w:cs="Arial"/>
          <w:lang w:val="en-CA" w:eastAsia="en-US"/>
        </w:rPr>
      </w:pPr>
    </w:p>
    <w:p w14:paraId="5933E216" w14:textId="77777777" w:rsidR="0078045D" w:rsidRPr="005F0425" w:rsidRDefault="0078045D" w:rsidP="0078045D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919EA" wp14:editId="13F3F2AA">
                <wp:simplePos x="0" y="0"/>
                <wp:positionH relativeFrom="column">
                  <wp:posOffset>95250</wp:posOffset>
                </wp:positionH>
                <wp:positionV relativeFrom="paragraph">
                  <wp:posOffset>76200</wp:posOffset>
                </wp:positionV>
                <wp:extent cx="5667375" cy="2647950"/>
                <wp:effectExtent l="0" t="0" r="952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58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C3B0A4" w14:textId="77777777" w:rsidR="0078045D" w:rsidRPr="00907EEA" w:rsidRDefault="0078045D" w:rsidP="007804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u w:val="single"/>
                                <w:lang w:val="en-CA"/>
                              </w:rPr>
                              <w:t>Note</w:t>
                            </w:r>
                            <w:r w:rsidRPr="00907EEA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lang w:val="en-CA"/>
                              </w:rPr>
                              <w:t>: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This document has been designed and developed as part of an initiative for creating an OER (Open Education Resource) package for the course CSCI 120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at Columbia College</w:t>
                            </w:r>
                            <w:r w:rsidRPr="00907EEA"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>.</w:t>
                            </w:r>
                          </w:p>
                          <w:p w14:paraId="785C4570" w14:textId="77777777" w:rsidR="0078045D" w:rsidRPr="00907EEA" w:rsidRDefault="0078045D" w:rsidP="007804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</w:p>
                          <w:p w14:paraId="06E0CCEE" w14:textId="77777777" w:rsidR="0078045D" w:rsidRPr="00907EEA" w:rsidRDefault="0078045D" w:rsidP="0078045D">
                            <w:pP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Please contact </w:t>
                            </w:r>
                            <w:hyperlink r:id="rId8" w:history="1">
                              <w:r w:rsidRPr="00907EEA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22"/>
                                  <w:lang w:val="en-CA"/>
                                </w:rPr>
                                <w:t>Alireza.davoodi@gmail.com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22"/>
                                <w:lang w:val="en-CA"/>
                              </w:rPr>
                              <w:t xml:space="preserve"> for any comment, modification, and questions. </w:t>
                            </w:r>
                          </w:p>
                          <w:p w14:paraId="79228805" w14:textId="77777777" w:rsidR="0078045D" w:rsidRDefault="0078045D" w:rsidP="007804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3CC9258C" w14:textId="77777777" w:rsidR="0078045D" w:rsidRDefault="0078045D" w:rsidP="007804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0BB23DE9" w14:textId="77777777" w:rsidR="0078045D" w:rsidRPr="009666D8" w:rsidRDefault="0078045D" w:rsidP="007804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9666D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lang w:val="en-CA"/>
                              </w:rPr>
                              <w:t>Terms of use:</w:t>
                            </w:r>
                            <w:r w:rsidRPr="009666D8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Please feel free to customize this document as needed</w:t>
                            </w:r>
                          </w:p>
                          <w:p w14:paraId="4FFDC326" w14:textId="77777777" w:rsidR="0078045D" w:rsidRDefault="0078045D" w:rsidP="0078045D">
                            <w:pPr>
                              <w:rPr>
                                <w:sz w:val="22"/>
                                <w:lang w:val="en-CA"/>
                              </w:rPr>
                            </w:pPr>
                          </w:p>
                          <w:p w14:paraId="553468C9" w14:textId="77777777" w:rsidR="0078045D" w:rsidRPr="00733D47" w:rsidRDefault="0078045D" w:rsidP="0078045D">
                            <w:pP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</w:pP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Last Modified: </w:t>
                            </w:r>
                            <w:r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>July</w:t>
                            </w:r>
                            <w:r w:rsidRPr="00733D47">
                              <w:rPr>
                                <w:rFonts w:asciiTheme="minorBidi" w:hAnsiTheme="minorBidi" w:cstheme="minorBidi"/>
                                <w:sz w:val="22"/>
                                <w:lang w:val="en-CA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919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.5pt;margin-top:6pt;width:446.2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" fillcolor="#d8d8d8 [2732]" strokeweight="1.25pt">
                <v:textbox>
                  <w:txbxContent>
                    <w:p w14:paraId="12C3B0A4" w14:textId="77777777" w:rsidR="0078045D" w:rsidRPr="00907EEA" w:rsidRDefault="0078045D" w:rsidP="007804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u w:val="single"/>
                          <w:lang w:val="en-CA"/>
                        </w:rPr>
                        <w:t>Note</w:t>
                      </w:r>
                      <w:r w:rsidRPr="00907EEA">
                        <w:rPr>
                          <w:rFonts w:ascii="Arial" w:hAnsi="Arial" w:cs="Arial"/>
                          <w:b/>
                          <w:bCs/>
                          <w:sz w:val="22"/>
                          <w:lang w:val="en-CA"/>
                        </w:rPr>
                        <w:t>: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This document has been designed and developed as part of an initiative for creating an OER (Open Education Resource) package for the course CSCI 120</w:t>
                      </w: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at Columbia College</w:t>
                      </w:r>
                      <w:r w:rsidRPr="00907EEA">
                        <w:rPr>
                          <w:rFonts w:ascii="Arial" w:hAnsi="Arial" w:cs="Arial"/>
                          <w:sz w:val="22"/>
                          <w:lang w:val="en-CA"/>
                        </w:rPr>
                        <w:t>.</w:t>
                      </w:r>
                    </w:p>
                    <w:p w14:paraId="785C4570" w14:textId="77777777" w:rsidR="0078045D" w:rsidRPr="00907EEA" w:rsidRDefault="0078045D" w:rsidP="007804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</w:p>
                    <w:p w14:paraId="06E0CCEE" w14:textId="77777777" w:rsidR="0078045D" w:rsidRPr="00907EEA" w:rsidRDefault="0078045D" w:rsidP="0078045D">
                      <w:pPr>
                        <w:rPr>
                          <w:rFonts w:ascii="Arial" w:hAnsi="Arial" w:cs="Arial"/>
                          <w:sz w:val="22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Please contact </w:t>
                      </w:r>
                      <w:hyperlink r:id="rId9" w:history="1">
                        <w:r w:rsidRPr="00907EEA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22"/>
                            <w:lang w:val="en-CA"/>
                          </w:rPr>
                          <w:t>Alireza.davoodi@gmail.com</w:t>
                        </w:r>
                      </w:hyperlink>
                      <w:r>
                        <w:rPr>
                          <w:rFonts w:ascii="Arial" w:hAnsi="Arial" w:cs="Arial"/>
                          <w:sz w:val="22"/>
                          <w:lang w:val="en-CA"/>
                        </w:rPr>
                        <w:t xml:space="preserve"> for any comment, modification, and questions. </w:t>
                      </w:r>
                    </w:p>
                    <w:p w14:paraId="79228805" w14:textId="77777777" w:rsidR="0078045D" w:rsidRDefault="0078045D" w:rsidP="007804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3CC9258C" w14:textId="77777777" w:rsidR="0078045D" w:rsidRDefault="0078045D" w:rsidP="007804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0BB23DE9" w14:textId="77777777" w:rsidR="0078045D" w:rsidRPr="009666D8" w:rsidRDefault="0078045D" w:rsidP="007804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9666D8"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lang w:val="en-CA"/>
                        </w:rPr>
                        <w:t>Terms of use:</w:t>
                      </w:r>
                      <w:r w:rsidRPr="009666D8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Please feel free to customize this document as needed</w:t>
                      </w:r>
                    </w:p>
                    <w:p w14:paraId="4FFDC326" w14:textId="77777777" w:rsidR="0078045D" w:rsidRDefault="0078045D" w:rsidP="0078045D">
                      <w:pPr>
                        <w:rPr>
                          <w:sz w:val="22"/>
                          <w:lang w:val="en-CA"/>
                        </w:rPr>
                      </w:pPr>
                    </w:p>
                    <w:p w14:paraId="553468C9" w14:textId="77777777" w:rsidR="0078045D" w:rsidRPr="00733D47" w:rsidRDefault="0078045D" w:rsidP="0078045D">
                      <w:pP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</w:pP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Last Modified: </w:t>
                      </w:r>
                      <w:r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>July</w:t>
                      </w:r>
                      <w:r w:rsidRPr="00733D47">
                        <w:rPr>
                          <w:rFonts w:asciiTheme="minorBidi" w:hAnsiTheme="minorBidi" w:cstheme="minorBidi"/>
                          <w:sz w:val="22"/>
                          <w:lang w:val="en-CA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36754707" w14:textId="77777777" w:rsidR="0078045D" w:rsidRPr="005F0425" w:rsidRDefault="0078045D" w:rsidP="0078045D">
      <w:pPr>
        <w:rPr>
          <w:rFonts w:ascii="Arial" w:hAnsi="Arial" w:cs="Arial"/>
          <w:lang w:val="en-CA"/>
        </w:rPr>
      </w:pPr>
    </w:p>
    <w:p w14:paraId="4C32AAA3" w14:textId="77777777" w:rsidR="0078045D" w:rsidRPr="005F0425" w:rsidRDefault="0078045D" w:rsidP="0078045D">
      <w:pPr>
        <w:widowControl/>
        <w:jc w:val="left"/>
        <w:rPr>
          <w:rStyle w:val="Emphasis"/>
          <w:rFonts w:ascii="Arial" w:hAnsi="Arial" w:cs="Arial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 w:rsidRPr="005F0425">
        <w:rPr>
          <w:rStyle w:val="Emphasis"/>
          <w:rFonts w:ascii="Arial" w:hAnsi="Arial" w:cs="Arial"/>
          <w:i w:val="0"/>
          <w:iCs w:val="0"/>
          <w:color w:val="ED7D31" w:themeColor="accent2"/>
        </w:rPr>
        <w:br w:type="page"/>
      </w:r>
    </w:p>
    <w:p w14:paraId="60922F3F" w14:textId="3031C5D7" w:rsidR="000A559C" w:rsidRDefault="000A559C" w:rsidP="000A559C">
      <w:pPr>
        <w:pStyle w:val="Heading3"/>
        <w:spacing w:after="120"/>
        <w:rPr>
          <w:b w:val="0"/>
          <w:sz w:val="22"/>
          <w:szCs w:val="22"/>
          <w:lang w:val="en-CA"/>
        </w:rPr>
      </w:pPr>
    </w:p>
    <w:p w14:paraId="007F9B3B" w14:textId="551E4AD2" w:rsidR="00EC0876" w:rsidRPr="00EC0876" w:rsidRDefault="00EC0876" w:rsidP="00EC0876">
      <w:pPr>
        <w:rPr>
          <w:lang w:val="en-CA" w:eastAsia="en-US"/>
        </w:rPr>
      </w:pPr>
      <w:r w:rsidRPr="00F207B5">
        <w:rPr>
          <w:rStyle w:val="Emphasis"/>
          <w:rFonts w:ascii="Arial" w:hAnsi="Arial" w:cs="Arial"/>
          <w:i w:val="0"/>
          <w:iCs w:val="0"/>
          <w:color w:val="000000" w:themeColor="text1"/>
          <w:sz w:val="24"/>
          <w:szCs w:val="24"/>
        </w:rPr>
        <w:t>If it is a group assignment, please add the information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559C" w14:paraId="03C0E59B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632B636B" w14:textId="77777777" w:rsidR="000A559C" w:rsidRPr="003B6569" w:rsidRDefault="000A559C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 xml:space="preserve"># </w:t>
            </w:r>
            <w:proofErr w:type="gramStart"/>
            <w:r w:rsidRPr="003B6569">
              <w:rPr>
                <w:b/>
              </w:rPr>
              <w:t>of</w:t>
            </w:r>
            <w:proofErr w:type="gramEnd"/>
            <w:r w:rsidRPr="003B6569">
              <w:rPr>
                <w:b/>
              </w:rPr>
              <w:t xml:space="preserve"> Students in the Group</w:t>
            </w:r>
            <w:r>
              <w:rPr>
                <w:b/>
              </w:rPr>
              <w:t>:</w:t>
            </w:r>
          </w:p>
        </w:tc>
        <w:tc>
          <w:tcPr>
            <w:tcW w:w="6234" w:type="dxa"/>
            <w:gridSpan w:val="2"/>
            <w:shd w:val="clear" w:color="auto" w:fill="D9D9D9" w:themeFill="background1" w:themeFillShade="D9"/>
          </w:tcPr>
          <w:p w14:paraId="1291F06B" w14:textId="77777777" w:rsidR="000A559C" w:rsidRDefault="000A559C" w:rsidP="00E70D8A">
            <w:pPr>
              <w:jc w:val="left"/>
              <w:rPr>
                <w:b/>
                <w:u w:val="single"/>
              </w:rPr>
            </w:pPr>
          </w:p>
        </w:tc>
      </w:tr>
      <w:tr w:rsidR="000A559C" w14:paraId="0B015B27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1A352FA5" w14:textId="77777777" w:rsidR="000A559C" w:rsidRDefault="000A559C" w:rsidP="00E70D8A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05719999" w14:textId="77777777" w:rsidR="000A559C" w:rsidRDefault="000A559C" w:rsidP="00E70D8A">
            <w:pPr>
              <w:jc w:val="left"/>
              <w:rPr>
                <w:b/>
                <w:u w:val="single"/>
              </w:rPr>
            </w:pPr>
          </w:p>
        </w:tc>
        <w:tc>
          <w:tcPr>
            <w:tcW w:w="3117" w:type="dxa"/>
          </w:tcPr>
          <w:p w14:paraId="721E2F16" w14:textId="77777777" w:rsidR="000A559C" w:rsidRDefault="000A559C" w:rsidP="00E70D8A">
            <w:pPr>
              <w:jc w:val="left"/>
              <w:rPr>
                <w:b/>
                <w:u w:val="single"/>
              </w:rPr>
            </w:pPr>
          </w:p>
        </w:tc>
      </w:tr>
      <w:tr w:rsidR="000A559C" w14:paraId="765F06CB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4E1299E5" w14:textId="77777777" w:rsidR="000A559C" w:rsidRPr="003B6569" w:rsidRDefault="000A559C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1</w:t>
            </w:r>
          </w:p>
        </w:tc>
        <w:tc>
          <w:tcPr>
            <w:tcW w:w="3117" w:type="dxa"/>
          </w:tcPr>
          <w:p w14:paraId="3AA6BEE8" w14:textId="77777777" w:rsidR="000A559C" w:rsidRPr="003B6569" w:rsidRDefault="000A559C" w:rsidP="00E70D8A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29F6A685" w14:textId="77777777" w:rsidR="000A559C" w:rsidRPr="003B6569" w:rsidRDefault="000A559C" w:rsidP="00E70D8A">
            <w:pPr>
              <w:jc w:val="left"/>
              <w:rPr>
                <w:bCs/>
                <w:i/>
                <w:iCs/>
                <w:color w:val="BFBFBF" w:themeColor="background1" w:themeShade="BF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0A559C" w14:paraId="3E59709A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369488B7" w14:textId="77777777" w:rsidR="000A559C" w:rsidRPr="003B6569" w:rsidRDefault="000A559C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2</w:t>
            </w:r>
          </w:p>
        </w:tc>
        <w:tc>
          <w:tcPr>
            <w:tcW w:w="3117" w:type="dxa"/>
          </w:tcPr>
          <w:p w14:paraId="7B4DAEC4" w14:textId="77777777" w:rsidR="000A559C" w:rsidRPr="003B6569" w:rsidRDefault="000A559C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6E3690AF" w14:textId="77777777" w:rsidR="000A559C" w:rsidRPr="003B6569" w:rsidRDefault="000A559C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0A559C" w14:paraId="226E7F63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0841947F" w14:textId="77777777" w:rsidR="000A559C" w:rsidRPr="003B6569" w:rsidRDefault="000A559C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3</w:t>
            </w:r>
          </w:p>
        </w:tc>
        <w:tc>
          <w:tcPr>
            <w:tcW w:w="3117" w:type="dxa"/>
          </w:tcPr>
          <w:p w14:paraId="56EA89BA" w14:textId="77777777" w:rsidR="000A559C" w:rsidRPr="003B6569" w:rsidRDefault="000A559C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7EB28A3F" w14:textId="77777777" w:rsidR="000A559C" w:rsidRPr="003B6569" w:rsidRDefault="000A559C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  <w:tr w:rsidR="000A559C" w14:paraId="00EB636F" w14:textId="77777777" w:rsidTr="00E70D8A">
        <w:tc>
          <w:tcPr>
            <w:tcW w:w="3116" w:type="dxa"/>
            <w:shd w:val="clear" w:color="auto" w:fill="D9D9D9" w:themeFill="background1" w:themeFillShade="D9"/>
          </w:tcPr>
          <w:p w14:paraId="0419AD0B" w14:textId="77777777" w:rsidR="000A559C" w:rsidRPr="003B6569" w:rsidRDefault="000A559C" w:rsidP="00E70D8A">
            <w:pPr>
              <w:jc w:val="left"/>
              <w:rPr>
                <w:b/>
              </w:rPr>
            </w:pPr>
            <w:r w:rsidRPr="003B6569">
              <w:rPr>
                <w:b/>
              </w:rPr>
              <w:t>Student 4</w:t>
            </w:r>
          </w:p>
        </w:tc>
        <w:tc>
          <w:tcPr>
            <w:tcW w:w="3117" w:type="dxa"/>
          </w:tcPr>
          <w:p w14:paraId="68103BB0" w14:textId="77777777" w:rsidR="000A559C" w:rsidRPr="003B6569" w:rsidRDefault="000A559C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First name, last name</w:t>
            </w:r>
          </w:p>
        </w:tc>
        <w:tc>
          <w:tcPr>
            <w:tcW w:w="3117" w:type="dxa"/>
          </w:tcPr>
          <w:p w14:paraId="51CEADB9" w14:textId="77777777" w:rsidR="000A559C" w:rsidRPr="003B6569" w:rsidRDefault="000A559C" w:rsidP="00E70D8A">
            <w:pPr>
              <w:jc w:val="left"/>
              <w:rPr>
                <w:b/>
                <w:color w:val="BFBFBF" w:themeColor="background1" w:themeShade="BF"/>
                <w:u w:val="single"/>
              </w:rPr>
            </w:pPr>
            <w:r w:rsidRPr="003B6569">
              <w:rPr>
                <w:bCs/>
                <w:i/>
                <w:iCs/>
                <w:color w:val="BFBFBF" w:themeColor="background1" w:themeShade="BF"/>
              </w:rPr>
              <w:t>Student-ID</w:t>
            </w:r>
          </w:p>
        </w:tc>
      </w:tr>
    </w:tbl>
    <w:p w14:paraId="1ADAE86D" w14:textId="1321543D" w:rsidR="00204627" w:rsidRPr="00204627" w:rsidRDefault="00204627" w:rsidP="00351C15">
      <w:pPr>
        <w:jc w:val="center"/>
        <w:rPr>
          <w:b/>
          <w:color w:val="ED7D31" w:themeColor="accent2"/>
        </w:rPr>
      </w:pPr>
    </w:p>
    <w:p w14:paraId="79869C5F" w14:textId="2E41CCB2" w:rsidR="00351C15" w:rsidRPr="001424BF" w:rsidRDefault="00351C15" w:rsidP="00351C15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1424BF">
        <w:rPr>
          <w:rStyle w:val="Emphasis"/>
          <w:i w:val="0"/>
          <w:iCs w:val="0"/>
          <w:color w:val="ED7D31" w:themeColor="accent2"/>
        </w:rPr>
        <w:t>Requirements</w:t>
      </w:r>
    </w:p>
    <w:p w14:paraId="462F2529" w14:textId="77777777" w:rsidR="00EC0876" w:rsidRDefault="00EC0876" w:rsidP="00EC0876">
      <w:pPr>
        <w:pStyle w:val="ListParagraph"/>
        <w:numPr>
          <w:ilvl w:val="0"/>
          <w:numId w:val="33"/>
        </w:numPr>
      </w:pPr>
      <w:r>
        <w:t>Please use meaningful name for your variables and functions</w:t>
      </w:r>
    </w:p>
    <w:p w14:paraId="19B1786E" w14:textId="77777777" w:rsidR="00EC0876" w:rsidRDefault="00EC0876" w:rsidP="00EC0876">
      <w:pPr>
        <w:pStyle w:val="ListParagraph"/>
        <w:numPr>
          <w:ilvl w:val="0"/>
          <w:numId w:val="33"/>
        </w:numPr>
      </w:pPr>
      <w:r>
        <w:t>Try to reuse your solutions as much as possible.</w:t>
      </w:r>
    </w:p>
    <w:p w14:paraId="4865C1F7" w14:textId="77777777" w:rsidR="00EC0876" w:rsidRDefault="00EC0876" w:rsidP="00EC0876">
      <w:pPr>
        <w:pStyle w:val="ListParagraph"/>
        <w:numPr>
          <w:ilvl w:val="0"/>
          <w:numId w:val="33"/>
        </w:numPr>
      </w:pPr>
      <w:r>
        <w:t xml:space="preserve">For each of the following problem you need to </w:t>
      </w:r>
    </w:p>
    <w:p w14:paraId="02CF0ECE" w14:textId="77777777" w:rsidR="00EC0876" w:rsidRDefault="00EC0876" w:rsidP="00EC0876">
      <w:pPr>
        <w:pStyle w:val="ListParagraph"/>
        <w:numPr>
          <w:ilvl w:val="1"/>
          <w:numId w:val="33"/>
        </w:numPr>
      </w:pPr>
      <w:r>
        <w:t>Define a function</w:t>
      </w:r>
    </w:p>
    <w:p w14:paraId="5C77A1CB" w14:textId="77777777" w:rsidR="00EC0876" w:rsidRDefault="00EC0876" w:rsidP="00EC0876">
      <w:pPr>
        <w:pStyle w:val="ListParagraph"/>
        <w:numPr>
          <w:ilvl w:val="1"/>
          <w:numId w:val="33"/>
        </w:numPr>
      </w:pPr>
      <w:r>
        <w:t>For all test cases you have already written for your algorithm, write a function call inside the main function</w:t>
      </w:r>
    </w:p>
    <w:p w14:paraId="7486C1FC" w14:textId="77777777" w:rsidR="00EC0876" w:rsidRDefault="00EC0876" w:rsidP="00EC0876">
      <w:pPr>
        <w:pStyle w:val="ListParagraph"/>
        <w:numPr>
          <w:ilvl w:val="0"/>
          <w:numId w:val="33"/>
        </w:numPr>
      </w:pPr>
      <w:r>
        <w:t>Define all the functions in one file (all in one)</w:t>
      </w:r>
    </w:p>
    <w:p w14:paraId="70CCDE33" w14:textId="77777777" w:rsidR="00EC0876" w:rsidRDefault="00EC0876" w:rsidP="00EC0876">
      <w:pPr>
        <w:pStyle w:val="ListParagraph"/>
        <w:numPr>
          <w:ilvl w:val="0"/>
          <w:numId w:val="33"/>
        </w:numPr>
      </w:pPr>
      <w:r>
        <w:t>Define one main function</w:t>
      </w:r>
    </w:p>
    <w:p w14:paraId="7E753BE4" w14:textId="77777777" w:rsidR="00EC0876" w:rsidRDefault="00EC0876" w:rsidP="00EC0876">
      <w:pPr>
        <w:pStyle w:val="ListParagraph"/>
        <w:numPr>
          <w:ilvl w:val="0"/>
          <w:numId w:val="33"/>
        </w:numPr>
      </w:pPr>
      <w:r>
        <w:t>Call the functions inside the main function</w:t>
      </w:r>
    </w:p>
    <w:p w14:paraId="72879349" w14:textId="77777777" w:rsidR="00EC0876" w:rsidRDefault="00EC0876" w:rsidP="00EC0876">
      <w:pPr>
        <w:pStyle w:val="ListParagraph"/>
        <w:numPr>
          <w:ilvl w:val="0"/>
          <w:numId w:val="33"/>
        </w:numPr>
      </w:pPr>
      <w:r>
        <w:t xml:space="preserve">If the function you have implemented for a question is big, please try to break down to multiple functions. </w:t>
      </w:r>
    </w:p>
    <w:p w14:paraId="562A424B" w14:textId="77777777" w:rsidR="00EC0876" w:rsidRDefault="00EC0876" w:rsidP="00EC0876">
      <w:pPr>
        <w:pStyle w:val="ListParagraph"/>
        <w:numPr>
          <w:ilvl w:val="0"/>
          <w:numId w:val="33"/>
        </w:numPr>
      </w:pPr>
      <w:r>
        <w:t xml:space="preserve">Do not use methods, functions, statements that we have not covered in the previous lectures. </w:t>
      </w:r>
    </w:p>
    <w:p w14:paraId="37048770" w14:textId="77777777" w:rsidR="008513FD" w:rsidRDefault="008513FD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7F89B4BD" w14:textId="77777777" w:rsidR="00EC0876" w:rsidRDefault="00EC0876">
      <w:pPr>
        <w:widowControl/>
        <w:jc w:val="left"/>
        <w:rPr>
          <w:rStyle w:val="Emphasis"/>
          <w:rFonts w:ascii="Times New Roman" w:hAnsi="Times New Roman"/>
          <w:b/>
          <w:bCs/>
          <w:i w:val="0"/>
          <w:iCs w:val="0"/>
          <w:color w:val="ED7D31" w:themeColor="accent2"/>
          <w:kern w:val="0"/>
          <w:sz w:val="40"/>
          <w:szCs w:val="20"/>
        </w:rPr>
      </w:pPr>
      <w:r>
        <w:rPr>
          <w:rStyle w:val="Emphasis"/>
          <w:i w:val="0"/>
          <w:iCs w:val="0"/>
          <w:color w:val="ED7D31" w:themeColor="accent2"/>
        </w:rPr>
        <w:br w:type="page"/>
      </w:r>
    </w:p>
    <w:p w14:paraId="1064E7C5" w14:textId="77FB521A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lastRenderedPageBreak/>
        <w:t>Problem</w:t>
      </w:r>
      <w:r w:rsidR="0037461A">
        <w:rPr>
          <w:rStyle w:val="Emphasis"/>
          <w:i w:val="0"/>
          <w:iCs w:val="0"/>
          <w:color w:val="ED7D31" w:themeColor="accent2"/>
        </w:rPr>
        <w:t>1</w:t>
      </w:r>
    </w:p>
    <w:p w14:paraId="0DBB4498" w14:textId="1EA4D3BF" w:rsidR="00806CE6" w:rsidRPr="008513FD" w:rsidRDefault="008513FD" w:rsidP="008513FD">
      <w:pPr>
        <w:pStyle w:val="ListParagraph"/>
        <w:numPr>
          <w:ilvl w:val="0"/>
          <w:numId w:val="33"/>
        </w:numPr>
      </w:pPr>
      <w:r>
        <w:rPr>
          <w:color w:val="222222"/>
          <w:shd w:val="clear" w:color="auto" w:fill="FFFFFF"/>
        </w:rPr>
        <w:t>Writ</w:t>
      </w:r>
      <w:r w:rsidR="006B3661">
        <w:rPr>
          <w:color w:val="222222"/>
          <w:shd w:val="clear" w:color="auto" w:fill="FFFFFF"/>
        </w:rPr>
        <w:t>e a function</w:t>
      </w:r>
      <w:r w:rsidR="00893980">
        <w:rPr>
          <w:color w:val="222222"/>
          <w:shd w:val="clear" w:color="auto" w:fill="FFFFFF"/>
        </w:rPr>
        <w:t xml:space="preserve"> which receives an integer (n) and calculate the total sum of 1 until n recursively. For instance </w:t>
      </w:r>
      <w:proofErr w:type="gramStart"/>
      <w:r w:rsidR="00893980">
        <w:rPr>
          <w:color w:val="222222"/>
          <w:shd w:val="clear" w:color="auto" w:fill="FFFFFF"/>
        </w:rPr>
        <w:t>function(</w:t>
      </w:r>
      <w:proofErr w:type="gramEnd"/>
      <w:r w:rsidR="00893980">
        <w:rPr>
          <w:color w:val="222222"/>
          <w:shd w:val="clear" w:color="auto" w:fill="FFFFFF"/>
        </w:rPr>
        <w:t>5) = 5+4+3+2+1 = 15</w:t>
      </w:r>
    </w:p>
    <w:p w14:paraId="6CCE7397" w14:textId="77777777" w:rsidR="008513FD" w:rsidRDefault="008513FD" w:rsidP="008513FD"/>
    <w:p w14:paraId="78018CB1" w14:textId="77777777" w:rsidR="00492A3C" w:rsidRDefault="00492A3C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</w:p>
    <w:p w14:paraId="3E1DC1CC" w14:textId="0F923B81" w:rsidR="00BC034C" w:rsidRDefault="00BC034C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2</w:t>
      </w:r>
    </w:p>
    <w:p w14:paraId="75AC0071" w14:textId="668D1633" w:rsidR="008513FD" w:rsidRPr="00414995" w:rsidRDefault="00492A3C" w:rsidP="00414995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lang w:val="en-CA" w:bidi="fa-IR"/>
        </w:rPr>
      </w:pPr>
      <w:r>
        <w:rPr>
          <w:rFonts w:asciiTheme="majorBidi" w:hAnsiTheme="majorBidi" w:cstheme="majorBidi"/>
        </w:rPr>
        <w:t>Define and implement a function that receive an integer and return the sum of all digits of the number. For instance, for number 3415 the function should return 3+4+1+5 = 13</w:t>
      </w:r>
    </w:p>
    <w:p w14:paraId="24E96116" w14:textId="283E3D38" w:rsidR="00BF458C" w:rsidRDefault="00BF458C" w:rsidP="00BC034C">
      <w:pPr>
        <w:rPr>
          <w:rFonts w:asciiTheme="majorBidi" w:hAnsiTheme="majorBidi" w:cstheme="majorBidi"/>
          <w:sz w:val="24"/>
          <w:szCs w:val="24"/>
          <w:lang w:val="en-CA" w:bidi="fa-IR"/>
        </w:rPr>
      </w:pPr>
    </w:p>
    <w:p w14:paraId="52C33E3A" w14:textId="077C41B7" w:rsidR="00BF458C" w:rsidRDefault="00BF458C" w:rsidP="00BF458C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>
        <w:rPr>
          <w:rStyle w:val="Emphasis"/>
          <w:i w:val="0"/>
          <w:iCs w:val="0"/>
          <w:color w:val="ED7D31" w:themeColor="accent2"/>
        </w:rPr>
        <w:t>3</w:t>
      </w:r>
    </w:p>
    <w:p w14:paraId="16B3FBB5" w14:textId="291EF485" w:rsidR="007F7A3C" w:rsidRDefault="002D21CE" w:rsidP="00414995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lang w:val="en-CA" w:bidi="fa-IR"/>
        </w:rPr>
      </w:pPr>
      <w:r>
        <w:rPr>
          <w:rFonts w:asciiTheme="majorBidi" w:hAnsiTheme="majorBidi" w:cstheme="majorBidi"/>
          <w:lang w:val="en-CA" w:bidi="fa-IR"/>
        </w:rPr>
        <w:t xml:space="preserve">Define and implement a function that </w:t>
      </w:r>
      <w:r w:rsidRPr="002D21CE">
        <w:rPr>
          <w:rFonts w:asciiTheme="majorBidi" w:hAnsiTheme="majorBidi" w:cstheme="majorBidi"/>
          <w:u w:val="single"/>
          <w:lang w:val="en-CA" w:bidi="fa-IR"/>
        </w:rPr>
        <w:t>print</w:t>
      </w:r>
      <w:r>
        <w:rPr>
          <w:rFonts w:asciiTheme="majorBidi" w:hAnsiTheme="majorBidi" w:cstheme="majorBidi"/>
          <w:lang w:val="en-CA" w:bidi="fa-IR"/>
        </w:rPr>
        <w:t xml:space="preserve"> the Fibonacci series for an input number n.</w:t>
      </w:r>
      <w:r w:rsidR="007F7A3C">
        <w:rPr>
          <w:rFonts w:asciiTheme="majorBidi" w:hAnsiTheme="majorBidi" w:cstheme="majorBidi"/>
          <w:lang w:val="en-CA" w:bidi="fa-IR"/>
        </w:rPr>
        <w:t xml:space="preserve"> The following image shows the Fibonacci function.</w:t>
      </w:r>
    </w:p>
    <w:p w14:paraId="76BF57F8" w14:textId="0EEF8AFE" w:rsidR="00BF458C" w:rsidRPr="00414995" w:rsidRDefault="002D21CE" w:rsidP="007F7A3C">
      <w:pPr>
        <w:pStyle w:val="ListParagraph"/>
        <w:rPr>
          <w:rFonts w:asciiTheme="majorBidi" w:hAnsiTheme="majorBidi" w:cstheme="majorBidi"/>
          <w:lang w:val="en-CA" w:bidi="fa-IR"/>
        </w:rPr>
      </w:pPr>
      <w:r>
        <w:rPr>
          <w:rFonts w:asciiTheme="majorBidi" w:hAnsiTheme="majorBidi" w:cstheme="majorBidi"/>
          <w:lang w:val="en-CA" w:bidi="fa-IR"/>
        </w:rPr>
        <w:t xml:space="preserve"> </w:t>
      </w:r>
      <w:r w:rsidR="00BF458C" w:rsidRPr="00414995">
        <w:rPr>
          <w:rFonts w:asciiTheme="majorBidi" w:hAnsiTheme="majorBidi" w:cstheme="majorBidi"/>
          <w:lang w:val="en-CA" w:bidi="fa-IR"/>
        </w:rPr>
        <w:t xml:space="preserve"> </w:t>
      </w:r>
    </w:p>
    <w:p w14:paraId="27713D3B" w14:textId="609A0CF6" w:rsidR="00BF458C" w:rsidRDefault="007F7A3C" w:rsidP="007F7A3C">
      <w:pPr>
        <w:pStyle w:val="Heading1"/>
        <w:rPr>
          <w:rStyle w:val="Emphasis"/>
          <w:i w:val="0"/>
          <w:iCs w:val="0"/>
          <w:color w:val="ED7D31" w:themeColor="accent2"/>
        </w:rPr>
      </w:pPr>
      <w:r>
        <w:rPr>
          <w:noProof/>
          <w:color w:val="ED7D31" w:themeColor="accent2"/>
        </w:rPr>
        <w:drawing>
          <wp:inline distT="0" distB="0" distL="0" distR="0" wp14:anchorId="10F027AA" wp14:editId="5723AEA3">
            <wp:extent cx="2628900" cy="762000"/>
            <wp:effectExtent l="0" t="0" r="0" b="0"/>
            <wp:docPr id="1" name="Picture 1" descr="A picture containing text, clock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watch, gau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28EC" w14:textId="1A6B74EC" w:rsidR="00806CE6" w:rsidRPr="00806CE6" w:rsidRDefault="00806CE6" w:rsidP="00806CE6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BF458C">
        <w:rPr>
          <w:rStyle w:val="Emphasis"/>
          <w:i w:val="0"/>
          <w:iCs w:val="0"/>
          <w:color w:val="ED7D31" w:themeColor="accent2"/>
        </w:rPr>
        <w:t>4</w:t>
      </w:r>
    </w:p>
    <w:p w14:paraId="0561F7C8" w14:textId="3CF5972F" w:rsidR="00BF458C" w:rsidRDefault="00C3770F" w:rsidP="00806CE6">
      <w:pPr>
        <w:pStyle w:val="ListParagraph"/>
        <w:numPr>
          <w:ilvl w:val="0"/>
          <w:numId w:val="33"/>
        </w:num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Define and implement a function which receives a list of </w:t>
      </w:r>
      <w:r w:rsidR="008D7F2A">
        <w:rPr>
          <w:color w:val="222222"/>
          <w:shd w:val="clear" w:color="auto" w:fill="FFFFFF"/>
        </w:rPr>
        <w:t>integers</w:t>
      </w:r>
      <w:r>
        <w:rPr>
          <w:color w:val="222222"/>
          <w:shd w:val="clear" w:color="auto" w:fill="FFFFFF"/>
        </w:rPr>
        <w:t xml:space="preserve"> and calculate the sum of all elements of the list recursively. </w:t>
      </w:r>
    </w:p>
    <w:p w14:paraId="3F39C899" w14:textId="13A7633E" w:rsidR="00806CE6" w:rsidRDefault="00806CE6" w:rsidP="00806CE6">
      <w:pPr>
        <w:rPr>
          <w:rFonts w:ascii="Arial" w:hAnsi="Arial" w:cs="Arial"/>
          <w:sz w:val="22"/>
        </w:rPr>
      </w:pPr>
    </w:p>
    <w:p w14:paraId="4F0DEBF0" w14:textId="2B53EC9F" w:rsidR="008D7F2A" w:rsidRPr="00806CE6" w:rsidRDefault="008D7F2A" w:rsidP="008D7F2A">
      <w:pPr>
        <w:pStyle w:val="Heading1"/>
        <w:jc w:val="left"/>
        <w:rPr>
          <w:rStyle w:val="Emphasis"/>
          <w:i w:val="0"/>
          <w:iCs w:val="0"/>
          <w:color w:val="ED7D31" w:themeColor="accent2"/>
        </w:rPr>
      </w:pPr>
      <w:r w:rsidRPr="00806CE6">
        <w:rPr>
          <w:rStyle w:val="Emphasis"/>
          <w:i w:val="0"/>
          <w:iCs w:val="0"/>
          <w:color w:val="ED7D31" w:themeColor="accent2"/>
        </w:rPr>
        <w:t>Problem</w:t>
      </w:r>
      <w:r w:rsidR="00EA7CC3">
        <w:rPr>
          <w:rStyle w:val="Emphasis"/>
          <w:i w:val="0"/>
          <w:iCs w:val="0"/>
          <w:color w:val="ED7D31" w:themeColor="accent2"/>
        </w:rPr>
        <w:t>5</w:t>
      </w:r>
    </w:p>
    <w:p w14:paraId="1796F740" w14:textId="52BC9F07" w:rsidR="008D7F2A" w:rsidRPr="008D7F2A" w:rsidRDefault="008D7F2A" w:rsidP="008D7F2A">
      <w:pPr>
        <w:pStyle w:val="ListParagraph"/>
        <w:numPr>
          <w:ilvl w:val="0"/>
          <w:numId w:val="33"/>
        </w:numPr>
        <w:rPr>
          <w:rFonts w:ascii="Arial" w:hAnsi="Arial" w:cs="Arial"/>
          <w:sz w:val="22"/>
        </w:rPr>
      </w:pPr>
      <w:r>
        <w:rPr>
          <w:color w:val="222222"/>
          <w:shd w:val="clear" w:color="auto" w:fill="FFFFFF"/>
        </w:rPr>
        <w:t>Define and implement a function which receives a list of integers and find the maximum element of the list recursively.</w:t>
      </w:r>
    </w:p>
    <w:p w14:paraId="44987237" w14:textId="77777777" w:rsidR="008D7F2A" w:rsidRPr="008D7F2A" w:rsidRDefault="008D7F2A" w:rsidP="008D7F2A">
      <w:pPr>
        <w:rPr>
          <w:rFonts w:ascii="Arial" w:hAnsi="Arial" w:cs="Arial"/>
          <w:sz w:val="22"/>
        </w:rPr>
      </w:pPr>
    </w:p>
    <w:p w14:paraId="30BDFC6C" w14:textId="4582352C" w:rsidR="00806CE6" w:rsidRPr="00D56653" w:rsidRDefault="00806CE6" w:rsidP="00806CE6">
      <w:pPr>
        <w:jc w:val="center"/>
      </w:pPr>
    </w:p>
    <w:p w14:paraId="69478155" w14:textId="70B272C0" w:rsidR="00CE6B73" w:rsidRPr="0000292A" w:rsidRDefault="00EA5DF8" w:rsidP="001F1C49">
      <w:pPr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Goo</w:t>
      </w:r>
      <w:r w:rsidR="0000292A" w:rsidRPr="0000292A">
        <w:rPr>
          <w:rFonts w:ascii="Arial" w:hAnsi="Arial" w:cs="Arial"/>
          <w:b/>
          <w:bCs/>
          <w:sz w:val="22"/>
        </w:rPr>
        <w:t>d Luck</w:t>
      </w:r>
      <w:r w:rsidR="0000292A">
        <w:rPr>
          <w:rFonts w:ascii="Arial" w:hAnsi="Arial" w:cs="Arial"/>
          <w:b/>
          <w:bCs/>
          <w:sz w:val="22"/>
        </w:rPr>
        <w:t xml:space="preserve"> </w:t>
      </w:r>
      <w:r w:rsidR="0000292A" w:rsidRPr="0000292A">
        <w:rPr>
          <w:rFonts w:ascii="Arial" w:hAnsi="Arial" w:cs="Arial"/>
          <w:b/>
          <w:bCs/>
          <w:sz w:val="22"/>
        </w:rPr>
        <w:sym w:font="Wingdings" w:char="F04A"/>
      </w:r>
    </w:p>
    <w:sectPr w:rsidR="00CE6B73" w:rsidRPr="0000292A" w:rsidSect="008B0B05">
      <w:headerReference w:type="default" r:id="rId11"/>
      <w:footerReference w:type="default" r:id="rId12"/>
      <w:pgSz w:w="12240" w:h="15840"/>
      <w:pgMar w:top="1440" w:right="1440" w:bottom="1440" w:left="144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8B2D" w14:textId="77777777" w:rsidR="00EF68AE" w:rsidRDefault="00EF68AE" w:rsidP="00E46779">
      <w:r>
        <w:separator/>
      </w:r>
    </w:p>
  </w:endnote>
  <w:endnote w:type="continuationSeparator" w:id="0">
    <w:p w14:paraId="781974ED" w14:textId="77777777" w:rsidR="00EF68AE" w:rsidRDefault="00EF68AE" w:rsidP="00E46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Arial"/>
    <w:panose1 w:val="020B06040202020202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D6CD" w14:textId="110D6E75" w:rsidR="001424BF" w:rsidRPr="001424BF" w:rsidRDefault="001424BF" w:rsidP="001424BF">
    <w:pPr>
      <w:pStyle w:val="Footer"/>
      <w:jc w:val="center"/>
      <w:rPr>
        <w:rFonts w:ascii="Andalus" w:hAnsi="Andalus"/>
        <w:sz w:val="22"/>
      </w:rPr>
    </w:pPr>
    <w:r w:rsidRPr="001424BF">
      <w:rPr>
        <w:rFonts w:ascii="Andalus" w:hAnsi="Andalus"/>
        <w:noProof/>
        <w:sz w:val="22"/>
        <w:lang w:eastAsia="en-US"/>
      </w:rPr>
      <w:t>438 Terminal Ave, Vancouver, BC V6A 0C1</w:t>
    </w:r>
    <w:r w:rsidR="003250C0" w:rsidRPr="00685397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t xml:space="preserve"> </w:t>
    </w:r>
    <w:r w:rsidR="003250C0">
      <w:rPr>
        <w:rFonts w:ascii="Andalus" w:hAnsi="Andalus"/>
        <w:sz w:val="22"/>
      </w:rPr>
      <w:br/>
    </w:r>
    <w:r w:rsidRPr="001424BF">
      <w:t>https://www.columbiacollege.ca/</w:t>
    </w:r>
  </w:p>
  <w:p w14:paraId="45E43B9E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  <w:p w14:paraId="56A31F54" w14:textId="77777777" w:rsidR="001424BF" w:rsidRDefault="001424BF" w:rsidP="00E46779">
    <w:pPr>
      <w:pStyle w:val="Footer"/>
      <w:jc w:val="center"/>
      <w:rPr>
        <w:rFonts w:ascii="Andalus" w:hAnsi="Andalus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0D5F3" w14:textId="77777777" w:rsidR="00EF68AE" w:rsidRDefault="00EF68AE" w:rsidP="00E46779">
      <w:r>
        <w:separator/>
      </w:r>
    </w:p>
  </w:footnote>
  <w:footnote w:type="continuationSeparator" w:id="0">
    <w:p w14:paraId="2C3E10C7" w14:textId="77777777" w:rsidR="00EF68AE" w:rsidRDefault="00EF68AE" w:rsidP="00E46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6CBEC" w14:textId="0107AE50" w:rsidR="003250C0" w:rsidRPr="00471E98" w:rsidRDefault="001424BF" w:rsidP="009153C1">
    <w:pPr>
      <w:pStyle w:val="Header"/>
      <w:pBdr>
        <w:bottom w:val="none" w:sz="0" w:space="0" w:color="auto"/>
      </w:pBdr>
    </w:pPr>
    <w:r>
      <w:rPr>
        <w:noProof/>
      </w:rPr>
      <w:drawing>
        <wp:inline distT="0" distB="0" distL="0" distR="0" wp14:anchorId="1EB6E56B" wp14:editId="3879485E">
          <wp:extent cx="3670300" cy="5461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70300" cy="546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2B1"/>
    <w:multiLevelType w:val="hybridMultilevel"/>
    <w:tmpl w:val="2D206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145A2"/>
    <w:multiLevelType w:val="hybridMultilevel"/>
    <w:tmpl w:val="BA62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421B5"/>
    <w:multiLevelType w:val="hybridMultilevel"/>
    <w:tmpl w:val="6F662E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361C07"/>
    <w:multiLevelType w:val="hybridMultilevel"/>
    <w:tmpl w:val="E8908252"/>
    <w:lvl w:ilvl="0" w:tplc="87E60B50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446FA"/>
    <w:multiLevelType w:val="hybridMultilevel"/>
    <w:tmpl w:val="456A4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23049"/>
    <w:multiLevelType w:val="hybridMultilevel"/>
    <w:tmpl w:val="2D02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51144"/>
    <w:multiLevelType w:val="hybridMultilevel"/>
    <w:tmpl w:val="2B66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877A9"/>
    <w:multiLevelType w:val="hybridMultilevel"/>
    <w:tmpl w:val="C63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A669F"/>
    <w:multiLevelType w:val="hybridMultilevel"/>
    <w:tmpl w:val="7F6E3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72C9"/>
    <w:multiLevelType w:val="hybridMultilevel"/>
    <w:tmpl w:val="AB4A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B64BC"/>
    <w:multiLevelType w:val="hybridMultilevel"/>
    <w:tmpl w:val="81D4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94490"/>
    <w:multiLevelType w:val="hybridMultilevel"/>
    <w:tmpl w:val="2584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06BA0"/>
    <w:multiLevelType w:val="hybridMultilevel"/>
    <w:tmpl w:val="521C5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850C70"/>
    <w:multiLevelType w:val="hybridMultilevel"/>
    <w:tmpl w:val="CE32CBA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986A0F"/>
    <w:multiLevelType w:val="hybridMultilevel"/>
    <w:tmpl w:val="33B61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912DC"/>
    <w:multiLevelType w:val="hybridMultilevel"/>
    <w:tmpl w:val="62608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70166"/>
    <w:multiLevelType w:val="multilevel"/>
    <w:tmpl w:val="B88ED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1DF66E5"/>
    <w:multiLevelType w:val="hybridMultilevel"/>
    <w:tmpl w:val="3348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43D37"/>
    <w:multiLevelType w:val="hybridMultilevel"/>
    <w:tmpl w:val="2C5AD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FC1325"/>
    <w:multiLevelType w:val="hybridMultilevel"/>
    <w:tmpl w:val="6AAA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E72AF"/>
    <w:multiLevelType w:val="hybridMultilevel"/>
    <w:tmpl w:val="DA74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357"/>
    <w:multiLevelType w:val="hybridMultilevel"/>
    <w:tmpl w:val="402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794"/>
    <w:multiLevelType w:val="hybridMultilevel"/>
    <w:tmpl w:val="3B78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F1545A"/>
    <w:multiLevelType w:val="hybridMultilevel"/>
    <w:tmpl w:val="6DD4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96C3A"/>
    <w:multiLevelType w:val="hybridMultilevel"/>
    <w:tmpl w:val="5BBA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DB4291"/>
    <w:multiLevelType w:val="hybridMultilevel"/>
    <w:tmpl w:val="CB9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44FF0"/>
    <w:multiLevelType w:val="hybridMultilevel"/>
    <w:tmpl w:val="FE5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37F75"/>
    <w:multiLevelType w:val="hybridMultilevel"/>
    <w:tmpl w:val="F5C4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FF3523"/>
    <w:multiLevelType w:val="hybridMultilevel"/>
    <w:tmpl w:val="7DB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C0C65"/>
    <w:multiLevelType w:val="hybridMultilevel"/>
    <w:tmpl w:val="432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105D"/>
    <w:multiLevelType w:val="hybridMultilevel"/>
    <w:tmpl w:val="D2EAF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56586"/>
    <w:multiLevelType w:val="multilevel"/>
    <w:tmpl w:val="1E42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2C27EB"/>
    <w:multiLevelType w:val="hybridMultilevel"/>
    <w:tmpl w:val="38FC8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DC7CD9"/>
    <w:multiLevelType w:val="hybridMultilevel"/>
    <w:tmpl w:val="AA283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8129A"/>
    <w:multiLevelType w:val="hybridMultilevel"/>
    <w:tmpl w:val="A348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161F7"/>
    <w:multiLevelType w:val="hybridMultilevel"/>
    <w:tmpl w:val="1FE0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703FD4"/>
    <w:multiLevelType w:val="hybridMultilevel"/>
    <w:tmpl w:val="BF084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A2428AC"/>
    <w:multiLevelType w:val="hybridMultilevel"/>
    <w:tmpl w:val="016C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E29B3"/>
    <w:multiLevelType w:val="hybridMultilevel"/>
    <w:tmpl w:val="EDCA1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80C3C"/>
    <w:multiLevelType w:val="hybridMultilevel"/>
    <w:tmpl w:val="17E2A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A4DBF"/>
    <w:multiLevelType w:val="hybridMultilevel"/>
    <w:tmpl w:val="C94E3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A277B"/>
    <w:multiLevelType w:val="hybridMultilevel"/>
    <w:tmpl w:val="8898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86426">
    <w:abstractNumId w:val="20"/>
  </w:num>
  <w:num w:numId="2" w16cid:durableId="1597594197">
    <w:abstractNumId w:val="21"/>
  </w:num>
  <w:num w:numId="3" w16cid:durableId="135681210">
    <w:abstractNumId w:val="25"/>
  </w:num>
  <w:num w:numId="4" w16cid:durableId="868644615">
    <w:abstractNumId w:val="15"/>
  </w:num>
  <w:num w:numId="5" w16cid:durableId="427583081">
    <w:abstractNumId w:val="0"/>
  </w:num>
  <w:num w:numId="6" w16cid:durableId="1390807984">
    <w:abstractNumId w:val="39"/>
  </w:num>
  <w:num w:numId="7" w16cid:durableId="305667806">
    <w:abstractNumId w:val="5"/>
  </w:num>
  <w:num w:numId="8" w16cid:durableId="705183191">
    <w:abstractNumId w:val="1"/>
  </w:num>
  <w:num w:numId="9" w16cid:durableId="1519271245">
    <w:abstractNumId w:val="40"/>
  </w:num>
  <w:num w:numId="10" w16cid:durableId="1047224797">
    <w:abstractNumId w:val="24"/>
  </w:num>
  <w:num w:numId="11" w16cid:durableId="1902330261">
    <w:abstractNumId w:val="37"/>
  </w:num>
  <w:num w:numId="12" w16cid:durableId="486211777">
    <w:abstractNumId w:val="11"/>
  </w:num>
  <w:num w:numId="13" w16cid:durableId="1411587388">
    <w:abstractNumId w:val="22"/>
  </w:num>
  <w:num w:numId="14" w16cid:durableId="1625311515">
    <w:abstractNumId w:val="30"/>
  </w:num>
  <w:num w:numId="15" w16cid:durableId="919371461">
    <w:abstractNumId w:val="41"/>
  </w:num>
  <w:num w:numId="16" w16cid:durableId="103812307">
    <w:abstractNumId w:val="26"/>
  </w:num>
  <w:num w:numId="17" w16cid:durableId="1129281701">
    <w:abstractNumId w:val="8"/>
  </w:num>
  <w:num w:numId="18" w16cid:durableId="859665360">
    <w:abstractNumId w:val="17"/>
  </w:num>
  <w:num w:numId="19" w16cid:durableId="622467984">
    <w:abstractNumId w:val="9"/>
  </w:num>
  <w:num w:numId="20" w16cid:durableId="1041980957">
    <w:abstractNumId w:val="23"/>
  </w:num>
  <w:num w:numId="21" w16cid:durableId="1975717723">
    <w:abstractNumId w:val="27"/>
  </w:num>
  <w:num w:numId="22" w16cid:durableId="1110390837">
    <w:abstractNumId w:val="7"/>
  </w:num>
  <w:num w:numId="23" w16cid:durableId="970868799">
    <w:abstractNumId w:val="6"/>
  </w:num>
  <w:num w:numId="24" w16cid:durableId="199241632">
    <w:abstractNumId w:val="4"/>
  </w:num>
  <w:num w:numId="25" w16cid:durableId="1723014381">
    <w:abstractNumId w:val="29"/>
  </w:num>
  <w:num w:numId="26" w16cid:durableId="1389185220">
    <w:abstractNumId w:val="35"/>
  </w:num>
  <w:num w:numId="27" w16cid:durableId="879628116">
    <w:abstractNumId w:val="13"/>
  </w:num>
  <w:num w:numId="28" w16cid:durableId="222953899">
    <w:abstractNumId w:val="16"/>
  </w:num>
  <w:num w:numId="29" w16cid:durableId="1918710176">
    <w:abstractNumId w:val="10"/>
  </w:num>
  <w:num w:numId="30" w16cid:durableId="1465007447">
    <w:abstractNumId w:val="14"/>
  </w:num>
  <w:num w:numId="31" w16cid:durableId="979698446">
    <w:abstractNumId w:val="12"/>
  </w:num>
  <w:num w:numId="32" w16cid:durableId="1486432498">
    <w:abstractNumId w:val="28"/>
  </w:num>
  <w:num w:numId="33" w16cid:durableId="944847130">
    <w:abstractNumId w:val="3"/>
  </w:num>
  <w:num w:numId="34" w16cid:durableId="1105729523">
    <w:abstractNumId w:val="38"/>
  </w:num>
  <w:num w:numId="35" w16cid:durableId="1298101101">
    <w:abstractNumId w:val="34"/>
  </w:num>
  <w:num w:numId="36" w16cid:durableId="1754005862">
    <w:abstractNumId w:val="19"/>
  </w:num>
  <w:num w:numId="37" w16cid:durableId="1850674710">
    <w:abstractNumId w:val="2"/>
  </w:num>
  <w:num w:numId="38" w16cid:durableId="1152865992">
    <w:abstractNumId w:val="32"/>
  </w:num>
  <w:num w:numId="39" w16cid:durableId="463351117">
    <w:abstractNumId w:val="18"/>
  </w:num>
  <w:num w:numId="40" w16cid:durableId="1052508703">
    <w:abstractNumId w:val="36"/>
  </w:num>
  <w:num w:numId="41" w16cid:durableId="70276701">
    <w:abstractNumId w:val="31"/>
  </w:num>
  <w:num w:numId="42" w16cid:durableId="135492812">
    <w:abstractNumId w:val="3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attachedTemplate r:id="rId1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A"/>
    <w:rsid w:val="0000292A"/>
    <w:rsid w:val="0000307D"/>
    <w:rsid w:val="0000356B"/>
    <w:rsid w:val="00007C2D"/>
    <w:rsid w:val="00015036"/>
    <w:rsid w:val="0003155B"/>
    <w:rsid w:val="00036C40"/>
    <w:rsid w:val="00051C00"/>
    <w:rsid w:val="00072064"/>
    <w:rsid w:val="00081A02"/>
    <w:rsid w:val="000A559C"/>
    <w:rsid w:val="000A55FF"/>
    <w:rsid w:val="000A6FE1"/>
    <w:rsid w:val="000B0716"/>
    <w:rsid w:val="000B0924"/>
    <w:rsid w:val="000B0E43"/>
    <w:rsid w:val="000B16BA"/>
    <w:rsid w:val="000B462E"/>
    <w:rsid w:val="000C6A83"/>
    <w:rsid w:val="000D01F5"/>
    <w:rsid w:val="000D2A28"/>
    <w:rsid w:val="000D3A17"/>
    <w:rsid w:val="000D5AAE"/>
    <w:rsid w:val="000E45BC"/>
    <w:rsid w:val="000F0CB7"/>
    <w:rsid w:val="000F784F"/>
    <w:rsid w:val="000F791A"/>
    <w:rsid w:val="001040C4"/>
    <w:rsid w:val="00105470"/>
    <w:rsid w:val="00106699"/>
    <w:rsid w:val="00123260"/>
    <w:rsid w:val="00125AAC"/>
    <w:rsid w:val="001424BF"/>
    <w:rsid w:val="001430FE"/>
    <w:rsid w:val="001433B2"/>
    <w:rsid w:val="001464F1"/>
    <w:rsid w:val="00150D2B"/>
    <w:rsid w:val="00152CD9"/>
    <w:rsid w:val="00152E38"/>
    <w:rsid w:val="00160668"/>
    <w:rsid w:val="0017123A"/>
    <w:rsid w:val="00177A06"/>
    <w:rsid w:val="00181142"/>
    <w:rsid w:val="00184732"/>
    <w:rsid w:val="00184D1C"/>
    <w:rsid w:val="00185B0E"/>
    <w:rsid w:val="001A53A2"/>
    <w:rsid w:val="001C3C11"/>
    <w:rsid w:val="001E5E27"/>
    <w:rsid w:val="001E5FE5"/>
    <w:rsid w:val="001E7572"/>
    <w:rsid w:val="001F1C49"/>
    <w:rsid w:val="00204627"/>
    <w:rsid w:val="002050A9"/>
    <w:rsid w:val="00253014"/>
    <w:rsid w:val="00256E5E"/>
    <w:rsid w:val="00293BD7"/>
    <w:rsid w:val="002B080E"/>
    <w:rsid w:val="002B2959"/>
    <w:rsid w:val="002B5547"/>
    <w:rsid w:val="002B7F60"/>
    <w:rsid w:val="002D21CE"/>
    <w:rsid w:val="002F4F29"/>
    <w:rsid w:val="00300A14"/>
    <w:rsid w:val="00304B8A"/>
    <w:rsid w:val="003250C0"/>
    <w:rsid w:val="003410B9"/>
    <w:rsid w:val="00351C15"/>
    <w:rsid w:val="0035208B"/>
    <w:rsid w:val="00352A37"/>
    <w:rsid w:val="00373911"/>
    <w:rsid w:val="00373DB7"/>
    <w:rsid w:val="0037461A"/>
    <w:rsid w:val="0038657D"/>
    <w:rsid w:val="003D1F72"/>
    <w:rsid w:val="003D619A"/>
    <w:rsid w:val="003E1221"/>
    <w:rsid w:val="003E2545"/>
    <w:rsid w:val="003E7943"/>
    <w:rsid w:val="003F5633"/>
    <w:rsid w:val="00410CB9"/>
    <w:rsid w:val="00414995"/>
    <w:rsid w:val="00423FC6"/>
    <w:rsid w:val="00472E57"/>
    <w:rsid w:val="00482FE6"/>
    <w:rsid w:val="0048740B"/>
    <w:rsid w:val="00492A3C"/>
    <w:rsid w:val="00496B12"/>
    <w:rsid w:val="004A6E1B"/>
    <w:rsid w:val="004C1942"/>
    <w:rsid w:val="004C37B7"/>
    <w:rsid w:val="004C73AD"/>
    <w:rsid w:val="004D25D8"/>
    <w:rsid w:val="004E622A"/>
    <w:rsid w:val="00501E69"/>
    <w:rsid w:val="005026E8"/>
    <w:rsid w:val="00504DDC"/>
    <w:rsid w:val="00521DF4"/>
    <w:rsid w:val="00523ECA"/>
    <w:rsid w:val="00530427"/>
    <w:rsid w:val="005355D6"/>
    <w:rsid w:val="00535F21"/>
    <w:rsid w:val="00540B21"/>
    <w:rsid w:val="005513C1"/>
    <w:rsid w:val="00564C1F"/>
    <w:rsid w:val="00567F21"/>
    <w:rsid w:val="005814EA"/>
    <w:rsid w:val="005816F7"/>
    <w:rsid w:val="00590AEA"/>
    <w:rsid w:val="005C205E"/>
    <w:rsid w:val="00601536"/>
    <w:rsid w:val="00631BA2"/>
    <w:rsid w:val="00650BD8"/>
    <w:rsid w:val="00657E97"/>
    <w:rsid w:val="00677872"/>
    <w:rsid w:val="00684712"/>
    <w:rsid w:val="00695201"/>
    <w:rsid w:val="006B3661"/>
    <w:rsid w:val="006D3A14"/>
    <w:rsid w:val="006D62BF"/>
    <w:rsid w:val="006E626E"/>
    <w:rsid w:val="006E79F0"/>
    <w:rsid w:val="007032EF"/>
    <w:rsid w:val="007064FF"/>
    <w:rsid w:val="00715D0F"/>
    <w:rsid w:val="007339CB"/>
    <w:rsid w:val="0074127C"/>
    <w:rsid w:val="007441B0"/>
    <w:rsid w:val="00755F8F"/>
    <w:rsid w:val="007607D6"/>
    <w:rsid w:val="00760C74"/>
    <w:rsid w:val="0078045D"/>
    <w:rsid w:val="0078418F"/>
    <w:rsid w:val="007B1601"/>
    <w:rsid w:val="007B5ECC"/>
    <w:rsid w:val="007D2F99"/>
    <w:rsid w:val="007D564E"/>
    <w:rsid w:val="007E3A80"/>
    <w:rsid w:val="007F7A3C"/>
    <w:rsid w:val="008006A7"/>
    <w:rsid w:val="00806CE6"/>
    <w:rsid w:val="008160ED"/>
    <w:rsid w:val="008513FD"/>
    <w:rsid w:val="00851DBD"/>
    <w:rsid w:val="00892042"/>
    <w:rsid w:val="00893980"/>
    <w:rsid w:val="008B0B05"/>
    <w:rsid w:val="008C0A20"/>
    <w:rsid w:val="008C1B1A"/>
    <w:rsid w:val="008D1947"/>
    <w:rsid w:val="008D6AE7"/>
    <w:rsid w:val="008D7F2A"/>
    <w:rsid w:val="008F2FA5"/>
    <w:rsid w:val="009041BC"/>
    <w:rsid w:val="009074F1"/>
    <w:rsid w:val="009153C1"/>
    <w:rsid w:val="00917227"/>
    <w:rsid w:val="00940335"/>
    <w:rsid w:val="00944C0D"/>
    <w:rsid w:val="00951B35"/>
    <w:rsid w:val="00952843"/>
    <w:rsid w:val="00962865"/>
    <w:rsid w:val="009974E3"/>
    <w:rsid w:val="009B4B3E"/>
    <w:rsid w:val="009C43E8"/>
    <w:rsid w:val="009E0759"/>
    <w:rsid w:val="00A00911"/>
    <w:rsid w:val="00A06FBC"/>
    <w:rsid w:val="00A11F68"/>
    <w:rsid w:val="00A12C5B"/>
    <w:rsid w:val="00A35570"/>
    <w:rsid w:val="00A3641B"/>
    <w:rsid w:val="00A42437"/>
    <w:rsid w:val="00A43B8C"/>
    <w:rsid w:val="00A4688E"/>
    <w:rsid w:val="00A609B0"/>
    <w:rsid w:val="00A710DF"/>
    <w:rsid w:val="00A85742"/>
    <w:rsid w:val="00A90FDA"/>
    <w:rsid w:val="00AA24D4"/>
    <w:rsid w:val="00AA70F3"/>
    <w:rsid w:val="00AD1216"/>
    <w:rsid w:val="00B01B27"/>
    <w:rsid w:val="00B01FBA"/>
    <w:rsid w:val="00B03C69"/>
    <w:rsid w:val="00B13912"/>
    <w:rsid w:val="00B13C83"/>
    <w:rsid w:val="00B23EDE"/>
    <w:rsid w:val="00B2697A"/>
    <w:rsid w:val="00B26CC2"/>
    <w:rsid w:val="00B468D3"/>
    <w:rsid w:val="00B5426E"/>
    <w:rsid w:val="00B56221"/>
    <w:rsid w:val="00B75197"/>
    <w:rsid w:val="00B76C56"/>
    <w:rsid w:val="00B852AF"/>
    <w:rsid w:val="00B92B26"/>
    <w:rsid w:val="00B96E1D"/>
    <w:rsid w:val="00BA3469"/>
    <w:rsid w:val="00BB0D7B"/>
    <w:rsid w:val="00BB64E4"/>
    <w:rsid w:val="00BC034C"/>
    <w:rsid w:val="00BC3F75"/>
    <w:rsid w:val="00BC58B2"/>
    <w:rsid w:val="00BD08C6"/>
    <w:rsid w:val="00BE0C9A"/>
    <w:rsid w:val="00BE1D7F"/>
    <w:rsid w:val="00BE5F7F"/>
    <w:rsid w:val="00BF075A"/>
    <w:rsid w:val="00BF458C"/>
    <w:rsid w:val="00C0273B"/>
    <w:rsid w:val="00C04033"/>
    <w:rsid w:val="00C22A9D"/>
    <w:rsid w:val="00C2553B"/>
    <w:rsid w:val="00C3770F"/>
    <w:rsid w:val="00C50416"/>
    <w:rsid w:val="00C54183"/>
    <w:rsid w:val="00C90D2F"/>
    <w:rsid w:val="00CC5E78"/>
    <w:rsid w:val="00CD094B"/>
    <w:rsid w:val="00CE401F"/>
    <w:rsid w:val="00CE6B73"/>
    <w:rsid w:val="00D05590"/>
    <w:rsid w:val="00D24C73"/>
    <w:rsid w:val="00D348BE"/>
    <w:rsid w:val="00D40A36"/>
    <w:rsid w:val="00D434E8"/>
    <w:rsid w:val="00D44346"/>
    <w:rsid w:val="00D52662"/>
    <w:rsid w:val="00D52A2B"/>
    <w:rsid w:val="00D6443B"/>
    <w:rsid w:val="00D645B6"/>
    <w:rsid w:val="00D73B04"/>
    <w:rsid w:val="00D81946"/>
    <w:rsid w:val="00DA2839"/>
    <w:rsid w:val="00DD6DB2"/>
    <w:rsid w:val="00DE57C0"/>
    <w:rsid w:val="00DF0605"/>
    <w:rsid w:val="00DF41C0"/>
    <w:rsid w:val="00E117CF"/>
    <w:rsid w:val="00E271B7"/>
    <w:rsid w:val="00E42DBA"/>
    <w:rsid w:val="00E46779"/>
    <w:rsid w:val="00E67F71"/>
    <w:rsid w:val="00E82749"/>
    <w:rsid w:val="00E922C9"/>
    <w:rsid w:val="00EA38AD"/>
    <w:rsid w:val="00EA3B4A"/>
    <w:rsid w:val="00EA5DF8"/>
    <w:rsid w:val="00EA7CC3"/>
    <w:rsid w:val="00EB171B"/>
    <w:rsid w:val="00EB68EB"/>
    <w:rsid w:val="00EC0876"/>
    <w:rsid w:val="00EC2AF7"/>
    <w:rsid w:val="00EC6528"/>
    <w:rsid w:val="00ED5FF4"/>
    <w:rsid w:val="00EF68AE"/>
    <w:rsid w:val="00F21CA1"/>
    <w:rsid w:val="00F26A3B"/>
    <w:rsid w:val="00F45212"/>
    <w:rsid w:val="00F550AF"/>
    <w:rsid w:val="00F75DF8"/>
    <w:rsid w:val="00F81458"/>
    <w:rsid w:val="00F97C9C"/>
    <w:rsid w:val="00FA25E9"/>
    <w:rsid w:val="00FB6E72"/>
    <w:rsid w:val="00FE2BF2"/>
    <w:rsid w:val="00FE34CA"/>
    <w:rsid w:val="00FF0925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B496F0"/>
  <w15:docId w15:val="{0A4F6B68-DEA5-534D-819B-E4F46CEE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E3E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15D0F"/>
    <w:pPr>
      <w:keepNext/>
      <w:widowControl/>
      <w:jc w:val="center"/>
      <w:outlineLvl w:val="0"/>
    </w:pPr>
    <w:rPr>
      <w:rFonts w:ascii="Times New Roman" w:hAnsi="Times New Roman"/>
      <w:b/>
      <w:bCs/>
      <w:color w:val="000066"/>
      <w:kern w:val="0"/>
      <w:sz w:val="40"/>
      <w:szCs w:val="20"/>
    </w:rPr>
  </w:style>
  <w:style w:type="paragraph" w:styleId="Heading2">
    <w:name w:val="heading 2"/>
    <w:basedOn w:val="Normal"/>
    <w:next w:val="Normal"/>
    <w:link w:val="Heading2Char"/>
    <w:qFormat/>
    <w:rsid w:val="00715D0F"/>
    <w:pPr>
      <w:keepNext/>
      <w:widowControl/>
      <w:jc w:val="left"/>
      <w:outlineLvl w:val="1"/>
    </w:pPr>
    <w:rPr>
      <w:rFonts w:ascii="Times New Roman" w:hAnsi="Times New Roman"/>
      <w:b/>
      <w:bCs/>
      <w:kern w:val="0"/>
      <w:sz w:val="24"/>
    </w:rPr>
  </w:style>
  <w:style w:type="paragraph" w:styleId="Heading3">
    <w:name w:val="heading 3"/>
    <w:basedOn w:val="Normal"/>
    <w:next w:val="Normal"/>
    <w:link w:val="Heading3Char"/>
    <w:qFormat/>
    <w:rsid w:val="00715D0F"/>
    <w:pPr>
      <w:keepNext/>
      <w:widowControl/>
      <w:spacing w:before="240" w:after="60"/>
      <w:jc w:val="left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3E794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6540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54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6540F6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40F6"/>
    <w:rPr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0F6"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0F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table" w:styleId="TableGrid">
    <w:name w:val="Table Grid"/>
    <w:basedOn w:val="TableNormal"/>
    <w:uiPriority w:val="59"/>
    <w:rsid w:val="00BB1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rsid w:val="005C205E"/>
    <w:pPr>
      <w:ind w:leftChars="2500" w:left="100"/>
    </w:pPr>
  </w:style>
  <w:style w:type="character" w:customStyle="1" w:styleId="DateChar">
    <w:name w:val="Date Char"/>
    <w:link w:val="Date"/>
    <w:rsid w:val="005C205E"/>
    <w:rPr>
      <w:kern w:val="2"/>
      <w:sz w:val="21"/>
      <w:szCs w:val="22"/>
    </w:rPr>
  </w:style>
  <w:style w:type="paragraph" w:styleId="ListParagraph">
    <w:name w:val="List Paragraph"/>
    <w:basedOn w:val="Normal"/>
    <w:uiPriority w:val="34"/>
    <w:qFormat/>
    <w:rsid w:val="00C54183"/>
    <w:pPr>
      <w:widowControl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F4F29"/>
  </w:style>
  <w:style w:type="paragraph" w:styleId="BodyText">
    <w:name w:val="Body Text"/>
    <w:basedOn w:val="Normal"/>
    <w:link w:val="BodyTextChar"/>
    <w:uiPriority w:val="1"/>
    <w:qFormat/>
    <w:rsid w:val="00D52662"/>
    <w:pPr>
      <w:ind w:left="2273"/>
      <w:jc w:val="left"/>
    </w:pPr>
    <w:rPr>
      <w:rFonts w:ascii="Arial" w:eastAsia="Arial" w:hAnsi="Arial"/>
      <w:kern w:val="0"/>
      <w:sz w:val="20"/>
      <w:szCs w:val="20"/>
      <w:lang w:eastAsia="en-US"/>
    </w:rPr>
  </w:style>
  <w:style w:type="character" w:customStyle="1" w:styleId="BodyTextChar">
    <w:name w:val="Body Text Char"/>
    <w:link w:val="BodyText"/>
    <w:uiPriority w:val="1"/>
    <w:rsid w:val="00D52662"/>
    <w:rPr>
      <w:rFonts w:ascii="Arial" w:eastAsia="Arial" w:hAnsi="Arial" w:cs="Times New Roman"/>
      <w:lang w:val="en-US" w:eastAsia="en-US"/>
    </w:rPr>
  </w:style>
  <w:style w:type="character" w:customStyle="1" w:styleId="Heading1Char">
    <w:name w:val="Heading 1 Char"/>
    <w:link w:val="Heading1"/>
    <w:rsid w:val="00715D0F"/>
    <w:rPr>
      <w:rFonts w:ascii="Times New Roman" w:hAnsi="Times New Roman"/>
      <w:b/>
      <w:bCs/>
      <w:color w:val="000066"/>
      <w:sz w:val="40"/>
    </w:rPr>
  </w:style>
  <w:style w:type="character" w:customStyle="1" w:styleId="Heading2Char">
    <w:name w:val="Heading 2 Char"/>
    <w:link w:val="Heading2"/>
    <w:rsid w:val="00715D0F"/>
    <w:rPr>
      <w:rFonts w:ascii="Times New Roman" w:hAnsi="Times New Roman"/>
      <w:b/>
      <w:bCs/>
      <w:sz w:val="24"/>
      <w:szCs w:val="22"/>
    </w:rPr>
  </w:style>
  <w:style w:type="character" w:customStyle="1" w:styleId="Heading3Char">
    <w:name w:val="Heading 3 Char"/>
    <w:link w:val="Heading3"/>
    <w:rsid w:val="00715D0F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customStyle="1" w:styleId="coursedescription">
    <w:name w:val="course_description"/>
    <w:basedOn w:val="Normal"/>
    <w:rsid w:val="003E254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customStyle="1" w:styleId="Default">
    <w:name w:val="Default"/>
    <w:rsid w:val="00962865"/>
    <w:pPr>
      <w:suppressAutoHyphens/>
    </w:pPr>
    <w:rPr>
      <w:rFonts w:ascii="Verdana" w:eastAsia="Times New Roman" w:hAnsi="Verdana" w:cs="Verdana"/>
      <w:color w:val="000000"/>
      <w:sz w:val="24"/>
      <w:szCs w:val="24"/>
      <w:lang w:val="en-CA" w:eastAsia="en-CA"/>
    </w:rPr>
  </w:style>
  <w:style w:type="character" w:customStyle="1" w:styleId="Heading4Char">
    <w:name w:val="Heading 4 Char"/>
    <w:basedOn w:val="DefaultParagraphFont"/>
    <w:link w:val="Heading4"/>
    <w:rsid w:val="003E7943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2"/>
      <w:lang w:eastAsia="zh-CN"/>
    </w:rPr>
  </w:style>
  <w:style w:type="character" w:styleId="BookTitle">
    <w:name w:val="Book Title"/>
    <w:basedOn w:val="DefaultParagraphFont"/>
    <w:qFormat/>
    <w:rsid w:val="003E7943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3E7943"/>
    <w:rPr>
      <w:i/>
      <w:iCs/>
    </w:rPr>
  </w:style>
  <w:style w:type="paragraph" w:styleId="Quote">
    <w:name w:val="Quote"/>
    <w:basedOn w:val="Normal"/>
    <w:next w:val="Normal"/>
    <w:link w:val="QuoteChar"/>
    <w:qFormat/>
    <w:rsid w:val="003E79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3E7943"/>
    <w:rPr>
      <w:i/>
      <w:iCs/>
      <w:color w:val="000000" w:themeColor="text1"/>
      <w:kern w:val="2"/>
      <w:sz w:val="21"/>
      <w:szCs w:val="22"/>
      <w:lang w:eastAsia="zh-CN"/>
    </w:rPr>
  </w:style>
  <w:style w:type="paragraph" w:customStyle="1" w:styleId="m-7102204504094528688gmail-p2">
    <w:name w:val="m_-7102204504094528688gmail-p2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customStyle="1" w:styleId="m-7102204504094528688gmail-apple-converted-space">
    <w:name w:val="m_-7102204504094528688gmail-apple-converted-space"/>
    <w:basedOn w:val="DefaultParagraphFont"/>
    <w:rsid w:val="00AD1216"/>
  </w:style>
  <w:style w:type="paragraph" w:customStyle="1" w:styleId="m-7102204504094528688gmail-p1">
    <w:name w:val="m_-7102204504094528688gmail-p1"/>
    <w:basedOn w:val="Normal"/>
    <w:rsid w:val="00AD121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  <w:lang w:val="en-CA" w:eastAsia="en-US"/>
    </w:rPr>
  </w:style>
  <w:style w:type="character" w:styleId="Hyperlink">
    <w:name w:val="Hyperlink"/>
    <w:basedOn w:val="DefaultParagraphFont"/>
    <w:uiPriority w:val="99"/>
    <w:unhideWhenUsed/>
    <w:rsid w:val="00AD12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4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B09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8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eza.davood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lireza.davoodi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%20Bai\Desktop\Cherry%20Ding%20-%20Cornerstone\Cornerstone-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A0C3F-01D6-9A40-A03F-12A7EC4C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C:\Users\Alex Bai\Desktop\Cherry Ding - Cornerstone\Cornerstone-Letterhead.dot</Template>
  <TotalTime>130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</dc:creator>
  <cp:keywords/>
  <cp:lastModifiedBy>Alireza Davoodi</cp:lastModifiedBy>
  <cp:revision>39</cp:revision>
  <cp:lastPrinted>2019-06-07T07:35:00Z</cp:lastPrinted>
  <dcterms:created xsi:type="dcterms:W3CDTF">2019-06-07T07:35:00Z</dcterms:created>
  <dcterms:modified xsi:type="dcterms:W3CDTF">2022-08-14T04:38:00Z</dcterms:modified>
</cp:coreProperties>
</file>