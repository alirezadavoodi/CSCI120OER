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58A26EDB" w:rsidR="00962865" w:rsidRPr="008D6AE7" w:rsidRDefault="00E75FB4" w:rsidP="0089653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 w:bidi="fa-IR"/>
        </w:rPr>
      </w:pPr>
      <w:r>
        <w:rPr>
          <w:rFonts w:ascii="Arial" w:hAnsi="Arial" w:cs="Arial"/>
          <w:b w:val="0"/>
          <w:color w:val="auto"/>
          <w:kern w:val="2"/>
          <w:sz w:val="22"/>
          <w:szCs w:val="22"/>
          <w:lang w:val="en-CA" w:bidi="fa-IR"/>
        </w:rPr>
        <w:t xml:space="preserve"> </w:t>
      </w:r>
    </w:p>
    <w:p w14:paraId="5BFADCCB" w14:textId="77777777" w:rsidR="008367C3" w:rsidRPr="008D6AE7" w:rsidRDefault="008367C3" w:rsidP="008367C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41F53242" w14:textId="77777777" w:rsidR="008367C3" w:rsidRDefault="008367C3" w:rsidP="008367C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695F7FF" w14:textId="77777777" w:rsidR="008367C3" w:rsidRPr="008D6AE7" w:rsidRDefault="008367C3" w:rsidP="008367C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7257F2A9" w14:textId="5ACD03A4" w:rsidR="008367C3" w:rsidRDefault="008367C3" w:rsidP="008367C3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11: </w:t>
      </w:r>
      <w:r>
        <w:rPr>
          <w:b w:val="0"/>
          <w:sz w:val="22"/>
          <w:szCs w:val="22"/>
          <w:lang w:val="en-CA"/>
        </w:rPr>
        <w:t>Recursion</w:t>
      </w:r>
    </w:p>
    <w:p w14:paraId="33053581" w14:textId="2763A9FB" w:rsidR="008367C3" w:rsidRDefault="008367C3" w:rsidP="008367C3">
      <w:pPr>
        <w:jc w:val="center"/>
        <w:rPr>
          <w:lang w:val="en-CA" w:eastAsia="en-US"/>
        </w:rPr>
      </w:pPr>
      <w:r>
        <w:rPr>
          <w:lang w:val="en-CA" w:eastAsia="en-US"/>
        </w:rPr>
        <w:t>Lab</w:t>
      </w:r>
    </w:p>
    <w:p w14:paraId="36BCE560" w14:textId="77777777" w:rsidR="00790112" w:rsidRDefault="00790112" w:rsidP="00790112">
      <w:pPr>
        <w:rPr>
          <w:rFonts w:ascii="Arial" w:hAnsi="Arial" w:cs="Arial"/>
          <w:b/>
          <w:bCs/>
          <w:u w:val="single"/>
          <w:lang w:val="en-CA"/>
        </w:rPr>
      </w:pPr>
    </w:p>
    <w:p w14:paraId="07B876A2" w14:textId="77777777" w:rsidR="00790112" w:rsidRPr="005F0425" w:rsidRDefault="00790112" w:rsidP="00790112">
      <w:pPr>
        <w:rPr>
          <w:rFonts w:ascii="Arial" w:hAnsi="Arial" w:cs="Arial"/>
          <w:lang w:val="en-CA"/>
        </w:rPr>
      </w:pPr>
    </w:p>
    <w:p w14:paraId="4AABE7C3" w14:textId="77777777" w:rsidR="00790112" w:rsidRPr="005F0425" w:rsidRDefault="00790112" w:rsidP="00790112">
      <w:pPr>
        <w:jc w:val="center"/>
        <w:rPr>
          <w:rFonts w:ascii="Arial" w:hAnsi="Arial" w:cs="Arial"/>
          <w:lang w:val="en-CA" w:eastAsia="en-US"/>
        </w:rPr>
      </w:pPr>
    </w:p>
    <w:p w14:paraId="3FE7058C" w14:textId="77777777" w:rsidR="00790112" w:rsidRPr="005F0425" w:rsidRDefault="00790112" w:rsidP="0079011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7054B" wp14:editId="50B2C192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5DC43" w14:textId="77777777" w:rsidR="00790112" w:rsidRPr="00907EEA" w:rsidRDefault="00790112" w:rsidP="00790112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438FAC4A" w14:textId="77777777" w:rsidR="00790112" w:rsidRPr="00907EEA" w:rsidRDefault="00790112" w:rsidP="00790112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9D16454" w14:textId="77777777" w:rsidR="00790112" w:rsidRPr="00907EEA" w:rsidRDefault="00790112" w:rsidP="00790112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102D55C" w14:textId="77777777" w:rsidR="00790112" w:rsidRDefault="00790112" w:rsidP="00790112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4C02B87" w14:textId="77777777" w:rsidR="00790112" w:rsidRDefault="00790112" w:rsidP="00790112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2B528C52" w14:textId="77777777" w:rsidR="00790112" w:rsidRPr="009666D8" w:rsidRDefault="00790112" w:rsidP="00790112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8DDFB0F" w14:textId="77777777" w:rsidR="00790112" w:rsidRDefault="00790112" w:rsidP="00790112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6F53D0D" w14:textId="77777777" w:rsidR="00790112" w:rsidRPr="00733D47" w:rsidRDefault="00790112" w:rsidP="00790112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705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B75DC43" w14:textId="77777777" w:rsidR="00790112" w:rsidRPr="00907EEA" w:rsidRDefault="00790112" w:rsidP="00790112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438FAC4A" w14:textId="77777777" w:rsidR="00790112" w:rsidRPr="00907EEA" w:rsidRDefault="00790112" w:rsidP="00790112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9D16454" w14:textId="77777777" w:rsidR="00790112" w:rsidRPr="00907EEA" w:rsidRDefault="00790112" w:rsidP="00790112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102D55C" w14:textId="77777777" w:rsidR="00790112" w:rsidRDefault="00790112" w:rsidP="00790112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4C02B87" w14:textId="77777777" w:rsidR="00790112" w:rsidRDefault="00790112" w:rsidP="00790112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2B528C52" w14:textId="77777777" w:rsidR="00790112" w:rsidRPr="009666D8" w:rsidRDefault="00790112" w:rsidP="00790112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8DDFB0F" w14:textId="77777777" w:rsidR="00790112" w:rsidRDefault="00790112" w:rsidP="00790112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6F53D0D" w14:textId="77777777" w:rsidR="00790112" w:rsidRPr="00733D47" w:rsidRDefault="00790112" w:rsidP="00790112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CCCA04E" w14:textId="77777777" w:rsidR="00790112" w:rsidRPr="005F0425" w:rsidRDefault="00790112" w:rsidP="00790112">
      <w:pPr>
        <w:rPr>
          <w:rFonts w:ascii="Arial" w:hAnsi="Arial" w:cs="Arial"/>
          <w:lang w:val="en-CA"/>
        </w:rPr>
      </w:pPr>
    </w:p>
    <w:p w14:paraId="712E9F02" w14:textId="77777777" w:rsidR="00790112" w:rsidRPr="005F0425" w:rsidRDefault="00790112" w:rsidP="00790112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357CC026" w14:textId="77777777" w:rsidR="00790112" w:rsidRPr="00121689" w:rsidRDefault="00790112" w:rsidP="008367C3">
      <w:pPr>
        <w:jc w:val="center"/>
        <w:rPr>
          <w:lang w:val="en-CA" w:eastAsia="en-US"/>
        </w:rPr>
      </w:pPr>
    </w:p>
    <w:p w14:paraId="79869C5F" w14:textId="2E41CCB2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5C6E11B1" w14:textId="77777777" w:rsidR="00204627" w:rsidRPr="00204627" w:rsidRDefault="00204627" w:rsidP="0020462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204627">
        <w:rPr>
          <w:color w:val="000000" w:themeColor="text1"/>
        </w:rPr>
        <w:t>Both teammates need to submit their assignments on Moodle.</w:t>
      </w:r>
    </w:p>
    <w:p w14:paraId="05A988F3" w14:textId="77777777" w:rsidR="00204627" w:rsidRPr="00204627" w:rsidRDefault="00204627" w:rsidP="0020462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204627">
        <w:rPr>
          <w:color w:val="000000" w:themeColor="text1"/>
        </w:rPr>
        <w:t>Write the name of both teammates at the beginning of the answer file.</w:t>
      </w:r>
    </w:p>
    <w:p w14:paraId="53F776FE" w14:textId="50D128ED" w:rsidR="00204627" w:rsidRDefault="00204627" w:rsidP="0020462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204627">
        <w:rPr>
          <w:color w:val="000000" w:themeColor="text1"/>
        </w:rPr>
        <w:t>Setup zoom meeting</w:t>
      </w:r>
      <w:r w:rsidR="00BB0D7B">
        <w:rPr>
          <w:color w:val="000000" w:themeColor="text1"/>
        </w:rPr>
        <w:t>s to work on the assignment together with your teammate</w:t>
      </w:r>
      <w:r w:rsidRPr="00204627">
        <w:rPr>
          <w:color w:val="000000" w:themeColor="text1"/>
        </w:rPr>
        <w:t xml:space="preserve"> (Meetings less than 40 minutes are free in Zoom. And you can have as many meetings as you want)</w:t>
      </w:r>
    </w:p>
    <w:p w14:paraId="35CEFCB0" w14:textId="626A81AC" w:rsidR="00204627" w:rsidRDefault="00204627" w:rsidP="00204627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You can record your zoom meeting on Cloud or on a local computer. Please record one of your meetings on Cloud and submit the link of the Zoom meeting video when submitting your assignment.</w:t>
      </w:r>
    </w:p>
    <w:p w14:paraId="5391F973" w14:textId="51BF71C6" w:rsidR="00204627" w:rsidRDefault="00204627" w:rsidP="00204627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If you have to have several zoom meetings, you do not need to record them all to submit. Just submit the link to the recording of one of your zoom meeting</w:t>
      </w:r>
      <w:r w:rsidR="00BB0D7B">
        <w:rPr>
          <w:color w:val="000000" w:themeColor="text1"/>
        </w:rPr>
        <w:t>s</w:t>
      </w:r>
      <w:r>
        <w:rPr>
          <w:color w:val="000000" w:themeColor="text1"/>
        </w:rPr>
        <w:t xml:space="preserve"> with your teammate.</w:t>
      </w:r>
    </w:p>
    <w:p w14:paraId="579CC843" w14:textId="58AA7D43" w:rsidR="00204627" w:rsidRDefault="00204627" w:rsidP="00204627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If your teammate does not participate </w:t>
      </w:r>
      <w:r w:rsidR="00BB0D7B">
        <w:rPr>
          <w:color w:val="000000" w:themeColor="text1"/>
        </w:rPr>
        <w:t>in</w:t>
      </w:r>
      <w:r>
        <w:rPr>
          <w:color w:val="000000" w:themeColor="text1"/>
        </w:rPr>
        <w:t xml:space="preserve"> the meeting</w:t>
      </w:r>
      <w:r w:rsidR="00BB0D7B">
        <w:rPr>
          <w:color w:val="000000" w:themeColor="text1"/>
        </w:rPr>
        <w:t>s and the group work, please mention in your answers that you have done the project alone.</w:t>
      </w:r>
    </w:p>
    <w:p w14:paraId="432994EA" w14:textId="5EF90669" w:rsidR="001F1C49" w:rsidRPr="00B852AF" w:rsidRDefault="00B852AF" w:rsidP="00B852AF">
      <w:pPr>
        <w:pStyle w:val="ListParagraph"/>
        <w:numPr>
          <w:ilvl w:val="0"/>
          <w:numId w:val="33"/>
        </w:numPr>
        <w:rPr>
          <w:rStyle w:val="Emphasis"/>
          <w:i w:val="0"/>
          <w:iCs w:val="0"/>
          <w:color w:val="000000" w:themeColor="text1"/>
        </w:rPr>
      </w:pPr>
      <w:r>
        <w:rPr>
          <w:color w:val="000000" w:themeColor="text1"/>
        </w:rPr>
        <w:t xml:space="preserve">To find the teams, please check the Module Teams on </w:t>
      </w:r>
      <w:proofErr w:type="spellStart"/>
      <w:r>
        <w:rPr>
          <w:color w:val="000000" w:themeColor="text1"/>
        </w:rPr>
        <w:t>Thinkfic</w:t>
      </w:r>
      <w:proofErr w:type="spellEnd"/>
      <w:r>
        <w:rPr>
          <w:color w:val="000000" w:themeColor="text1"/>
        </w:rPr>
        <w:t>.</w:t>
      </w:r>
    </w:p>
    <w:p w14:paraId="37048770" w14:textId="77777777" w:rsidR="008513FD" w:rsidRDefault="008513FD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1064E7C5" w14:textId="2B3BFA78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37461A">
        <w:rPr>
          <w:rStyle w:val="Emphasis"/>
          <w:i w:val="0"/>
          <w:iCs w:val="0"/>
          <w:color w:val="ED7D31" w:themeColor="accent2"/>
        </w:rPr>
        <w:t>1</w:t>
      </w:r>
    </w:p>
    <w:p w14:paraId="0DBB4498" w14:textId="4E0D3C48" w:rsidR="00806CE6" w:rsidRPr="008513FD" w:rsidRDefault="008513FD" w:rsidP="008513FD">
      <w:pPr>
        <w:pStyle w:val="ListParagraph"/>
        <w:numPr>
          <w:ilvl w:val="0"/>
          <w:numId w:val="33"/>
        </w:numPr>
      </w:pPr>
      <w:r>
        <w:rPr>
          <w:color w:val="222222"/>
          <w:shd w:val="clear" w:color="auto" w:fill="FFFFFF"/>
        </w:rPr>
        <w:t xml:space="preserve">Write a recursive function which reverse a string word. You </w:t>
      </w:r>
      <w:r w:rsidRPr="00B90982">
        <w:rPr>
          <w:color w:val="222222"/>
          <w:u w:val="single"/>
          <w:shd w:val="clear" w:color="auto" w:fill="FFFFFF"/>
        </w:rPr>
        <w:t>cannot</w:t>
      </w:r>
      <w:r>
        <w:rPr>
          <w:color w:val="222222"/>
          <w:shd w:val="clear" w:color="auto" w:fill="FFFFFF"/>
        </w:rPr>
        <w:t xml:space="preserve"> use reverse function of Python. You need to design a recursive algorithm and implement it. What is time complexity of your solution?</w:t>
      </w:r>
    </w:p>
    <w:p w14:paraId="6CCE7397" w14:textId="77777777" w:rsidR="008513FD" w:rsidRDefault="008513FD" w:rsidP="008513FD"/>
    <w:p w14:paraId="3E1DC1CC" w14:textId="577C460B" w:rsidR="00BC034C" w:rsidRDefault="00BC034C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75AC0071" w14:textId="1D65E57A" w:rsidR="008513FD" w:rsidRPr="00414995" w:rsidRDefault="008513FD" w:rsidP="00414995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lang w:val="en-CA" w:bidi="fa-IR"/>
        </w:rPr>
      </w:pPr>
      <w:r w:rsidRPr="00414995">
        <w:rPr>
          <w:rFonts w:asciiTheme="majorBidi" w:hAnsiTheme="majorBidi" w:cstheme="majorBidi"/>
        </w:rPr>
        <w:t xml:space="preserve">Write e </w:t>
      </w:r>
      <w:r w:rsidR="00BF458C" w:rsidRPr="00414995">
        <w:rPr>
          <w:rFonts w:asciiTheme="majorBidi" w:hAnsiTheme="majorBidi" w:cstheme="majorBidi"/>
          <w:lang w:val="en-CA" w:bidi="fa-IR"/>
        </w:rPr>
        <w:t xml:space="preserve">recursive function to check whether a string word whose length is </w:t>
      </w:r>
      <w:r w:rsidR="00BF458C" w:rsidRPr="00414995">
        <w:rPr>
          <w:rFonts w:asciiTheme="majorBidi" w:hAnsiTheme="majorBidi" w:cstheme="majorBidi"/>
          <w:u w:val="single"/>
          <w:lang w:val="en-CA" w:bidi="fa-IR"/>
        </w:rPr>
        <w:t>even</w:t>
      </w:r>
      <w:r w:rsidR="00BF458C" w:rsidRPr="00414995">
        <w:rPr>
          <w:rFonts w:asciiTheme="majorBidi" w:hAnsiTheme="majorBidi" w:cstheme="majorBidi"/>
          <w:lang w:val="en-CA" w:bidi="fa-IR"/>
        </w:rPr>
        <w:t xml:space="preserve">, is </w:t>
      </w:r>
      <w:r w:rsidR="00BF458C" w:rsidRPr="00414995">
        <w:rPr>
          <w:rFonts w:asciiTheme="majorBidi" w:hAnsiTheme="majorBidi" w:cstheme="majorBidi"/>
          <w:u w:val="single"/>
          <w:lang w:val="en-CA" w:bidi="fa-IR"/>
        </w:rPr>
        <w:t>palindrome</w:t>
      </w:r>
      <w:r w:rsidR="00BF458C" w:rsidRPr="00414995">
        <w:rPr>
          <w:rFonts w:asciiTheme="majorBidi" w:hAnsiTheme="majorBidi" w:cstheme="majorBidi"/>
          <w:lang w:val="en-CA" w:bidi="fa-IR"/>
        </w:rPr>
        <w:t xml:space="preserve"> or not. A palindrome word is a word which is equal to its reversed.</w:t>
      </w:r>
    </w:p>
    <w:p w14:paraId="24E96116" w14:textId="283E3D38" w:rsidR="00BF458C" w:rsidRDefault="00BF458C" w:rsidP="00BC034C">
      <w:pPr>
        <w:rPr>
          <w:rFonts w:asciiTheme="majorBidi" w:hAnsiTheme="majorBidi" w:cstheme="majorBidi"/>
          <w:sz w:val="24"/>
          <w:szCs w:val="24"/>
          <w:lang w:val="en-CA" w:bidi="fa-IR"/>
        </w:rPr>
      </w:pPr>
    </w:p>
    <w:p w14:paraId="52C33E3A" w14:textId="077C41B7" w:rsidR="00BF458C" w:rsidRDefault="00BF458C" w:rsidP="00BF458C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27713D3B" w14:textId="53A3754E" w:rsidR="00BF458C" w:rsidRPr="00A57F6F" w:rsidRDefault="00BF458C" w:rsidP="00A57F6F">
      <w:pPr>
        <w:pStyle w:val="ListParagraph"/>
        <w:numPr>
          <w:ilvl w:val="0"/>
          <w:numId w:val="33"/>
        </w:numPr>
        <w:rPr>
          <w:rStyle w:val="Emphasis"/>
          <w:rFonts w:asciiTheme="majorBidi" w:hAnsiTheme="majorBidi" w:cstheme="majorBidi"/>
          <w:i w:val="0"/>
          <w:iCs w:val="0"/>
          <w:lang w:val="en-CA" w:bidi="fa-IR"/>
        </w:rPr>
      </w:pPr>
      <w:r w:rsidRPr="00414995">
        <w:rPr>
          <w:rFonts w:asciiTheme="majorBidi" w:hAnsiTheme="majorBidi" w:cstheme="majorBidi"/>
          <w:lang w:val="en-CA" w:bidi="fa-IR"/>
        </w:rPr>
        <w:t xml:space="preserve">Write recursive function which calculates a**b (a to the power of b) recursively without using the power operation. </w:t>
      </w:r>
    </w:p>
    <w:p w14:paraId="644328EC" w14:textId="1A6B74EC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BF458C">
        <w:rPr>
          <w:rStyle w:val="Emphasis"/>
          <w:i w:val="0"/>
          <w:iCs w:val="0"/>
          <w:color w:val="ED7D31" w:themeColor="accent2"/>
        </w:rPr>
        <w:t>4</w:t>
      </w:r>
    </w:p>
    <w:p w14:paraId="0561F7C8" w14:textId="72A11372" w:rsidR="00BF458C" w:rsidRDefault="00414995" w:rsidP="00806CE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Suppose a list of numbers is given. Write a recursive function which calculates the </w:t>
      </w:r>
      <w:r w:rsidRPr="00414995">
        <w:rPr>
          <w:color w:val="222222"/>
          <w:u w:val="single"/>
          <w:shd w:val="clear" w:color="auto" w:fill="FFFFFF"/>
        </w:rPr>
        <w:t>Even Factor</w:t>
      </w:r>
      <w:r>
        <w:rPr>
          <w:color w:val="222222"/>
          <w:shd w:val="clear" w:color="auto" w:fill="FFFFFF"/>
        </w:rPr>
        <w:t xml:space="preserve"> of a given index of the list.</w:t>
      </w:r>
    </w:p>
    <w:p w14:paraId="5442479D" w14:textId="3E3E4BCD" w:rsidR="00414995" w:rsidRDefault="00414995" w:rsidP="00806CE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Even Factor of a given index, i, is the number of numbers in the list whose index is lower (smaller) than i. </w:t>
      </w:r>
    </w:p>
    <w:p w14:paraId="5182BBFE" w14:textId="16F85A2D" w:rsidR="00414995" w:rsidRDefault="00414995" w:rsidP="00806CE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Example: </w:t>
      </w:r>
      <w:proofErr w:type="spellStart"/>
      <w:r>
        <w:rPr>
          <w:color w:val="222222"/>
          <w:shd w:val="clear" w:color="auto" w:fill="FFFFFF"/>
        </w:rPr>
        <w:t>sampleList</w:t>
      </w:r>
      <w:proofErr w:type="spellEnd"/>
      <w:r>
        <w:rPr>
          <w:color w:val="222222"/>
          <w:shd w:val="clear" w:color="auto" w:fill="FFFFFF"/>
        </w:rPr>
        <w:t xml:space="preserve"> = [10,11,15,13,10,1]</w:t>
      </w:r>
    </w:p>
    <w:p w14:paraId="50A82219" w14:textId="0345C179" w:rsidR="00414995" w:rsidRDefault="00414995" w:rsidP="00414995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Even Factor of index 3 is 1. Because there is only one even number (10) before index 3.</w:t>
      </w:r>
    </w:p>
    <w:p w14:paraId="68B2A948" w14:textId="57F32CCA" w:rsidR="00414995" w:rsidRDefault="00414995" w:rsidP="00414995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>Even Factor of index 0 is 0. Because there is no even number in the list before index 0.</w:t>
      </w:r>
    </w:p>
    <w:p w14:paraId="270A2F4E" w14:textId="2D214B3B" w:rsidR="00414995" w:rsidRDefault="00414995" w:rsidP="00414995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Even Factor of index 5 is 2 because there are 2 even numbers (10 and 10) before index 5. </w:t>
      </w:r>
    </w:p>
    <w:p w14:paraId="7F85DE4A" w14:textId="38DB0601" w:rsidR="00806CE6" w:rsidRPr="00AD1216" w:rsidRDefault="00414995" w:rsidP="00806CE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Write a recursive function which calculate the even number of a given index for a list. </w:t>
      </w:r>
    </w:p>
    <w:p w14:paraId="3F39C899" w14:textId="1795E207" w:rsidR="00806CE6" w:rsidRDefault="00806CE6" w:rsidP="00806CE6">
      <w:pPr>
        <w:rPr>
          <w:rFonts w:ascii="Arial" w:hAnsi="Arial" w:cs="Arial"/>
          <w:sz w:val="22"/>
        </w:rPr>
      </w:pPr>
    </w:p>
    <w:p w14:paraId="3F070394" w14:textId="77777777" w:rsidR="00A57F6F" w:rsidRPr="00A57F6F" w:rsidRDefault="00A57F6F" w:rsidP="00A57F6F">
      <w:pPr>
        <w:pStyle w:val="ListParagraph"/>
        <w:numPr>
          <w:ilvl w:val="0"/>
          <w:numId w:val="33"/>
        </w:numPr>
        <w:rPr>
          <w:rStyle w:val="Emphasis"/>
          <w:rFonts w:asciiTheme="majorBidi" w:hAnsiTheme="majorBidi" w:cstheme="majorBidi"/>
          <w:i w:val="0"/>
          <w:iCs w:val="0"/>
          <w:lang w:val="en-CA" w:bidi="fa-IR"/>
        </w:rPr>
      </w:pPr>
    </w:p>
    <w:p w14:paraId="0B210821" w14:textId="1C5817DC" w:rsidR="00A57F6F" w:rsidRPr="00806CE6" w:rsidRDefault="00A57F6F" w:rsidP="00A57F6F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6C0CE6AE" w14:textId="6773DB31" w:rsidR="00B90982" w:rsidRPr="00A57F6F" w:rsidRDefault="00A57F6F" w:rsidP="00A57F6F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>
        <w:rPr>
          <w:color w:val="222222"/>
          <w:shd w:val="clear" w:color="auto" w:fill="FFFFFF"/>
        </w:rPr>
        <w:t>Write a recursive function that calculate A / B (A and B are integers) recursively without using the division operator.</w:t>
      </w:r>
    </w:p>
    <w:p w14:paraId="07F86A63" w14:textId="77777777" w:rsidR="00B90982" w:rsidRDefault="00B90982" w:rsidP="00806CE6">
      <w:pPr>
        <w:rPr>
          <w:rFonts w:ascii="Arial" w:hAnsi="Arial" w:cs="Arial"/>
          <w:sz w:val="22"/>
        </w:rPr>
      </w:pPr>
    </w:p>
    <w:p w14:paraId="38185366" w14:textId="77777777" w:rsidR="00B90982" w:rsidRDefault="00B90982" w:rsidP="00806CE6">
      <w:pPr>
        <w:rPr>
          <w:rFonts w:ascii="Arial" w:hAnsi="Arial" w:cs="Arial"/>
          <w:sz w:val="22"/>
        </w:rPr>
      </w:pPr>
    </w:p>
    <w:p w14:paraId="6E2E651D" w14:textId="77777777" w:rsidR="00B90982" w:rsidRDefault="00B90982" w:rsidP="00806CE6">
      <w:pPr>
        <w:rPr>
          <w:rFonts w:ascii="Arial" w:hAnsi="Arial" w:cs="Arial"/>
          <w:sz w:val="22"/>
        </w:rPr>
      </w:pPr>
    </w:p>
    <w:p w14:paraId="30BDFC6C" w14:textId="4582352C" w:rsidR="00806CE6" w:rsidRPr="00D56653" w:rsidRDefault="00806CE6" w:rsidP="00806CE6">
      <w:pPr>
        <w:jc w:val="center"/>
      </w:pPr>
    </w:p>
    <w:p w14:paraId="69478155" w14:textId="70B272C0" w:rsidR="00CE6B73" w:rsidRPr="0000292A" w:rsidRDefault="00EA5DF8" w:rsidP="001F1C49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CE6B73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292B" w14:textId="77777777" w:rsidR="00EB1BDD" w:rsidRDefault="00EB1BDD" w:rsidP="00E46779">
      <w:r>
        <w:separator/>
      </w:r>
    </w:p>
  </w:endnote>
  <w:endnote w:type="continuationSeparator" w:id="0">
    <w:p w14:paraId="3331FB13" w14:textId="77777777" w:rsidR="00EB1BDD" w:rsidRDefault="00EB1BDD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2A75" w14:textId="77777777" w:rsidR="00EB1BDD" w:rsidRDefault="00EB1BDD" w:rsidP="00E46779">
      <w:r>
        <w:separator/>
      </w:r>
    </w:p>
  </w:footnote>
  <w:footnote w:type="continuationSeparator" w:id="0">
    <w:p w14:paraId="5E396F3F" w14:textId="77777777" w:rsidR="00EB1BDD" w:rsidRDefault="00EB1BDD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E890825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56586"/>
    <w:multiLevelType w:val="multilevel"/>
    <w:tmpl w:val="1E4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DC7CD9"/>
    <w:multiLevelType w:val="hybridMultilevel"/>
    <w:tmpl w:val="AA28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90925">
    <w:abstractNumId w:val="20"/>
  </w:num>
  <w:num w:numId="2" w16cid:durableId="1667834">
    <w:abstractNumId w:val="21"/>
  </w:num>
  <w:num w:numId="3" w16cid:durableId="1023827797">
    <w:abstractNumId w:val="25"/>
  </w:num>
  <w:num w:numId="4" w16cid:durableId="17125570">
    <w:abstractNumId w:val="15"/>
  </w:num>
  <w:num w:numId="5" w16cid:durableId="1156186261">
    <w:abstractNumId w:val="0"/>
  </w:num>
  <w:num w:numId="6" w16cid:durableId="61175400">
    <w:abstractNumId w:val="39"/>
  </w:num>
  <w:num w:numId="7" w16cid:durableId="1120808439">
    <w:abstractNumId w:val="5"/>
  </w:num>
  <w:num w:numId="8" w16cid:durableId="624501934">
    <w:abstractNumId w:val="1"/>
  </w:num>
  <w:num w:numId="9" w16cid:durableId="1211962148">
    <w:abstractNumId w:val="40"/>
  </w:num>
  <w:num w:numId="10" w16cid:durableId="2049142853">
    <w:abstractNumId w:val="24"/>
  </w:num>
  <w:num w:numId="11" w16cid:durableId="1302660084">
    <w:abstractNumId w:val="37"/>
  </w:num>
  <w:num w:numId="12" w16cid:durableId="282075488">
    <w:abstractNumId w:val="11"/>
  </w:num>
  <w:num w:numId="13" w16cid:durableId="1479222179">
    <w:abstractNumId w:val="22"/>
  </w:num>
  <w:num w:numId="14" w16cid:durableId="1089234903">
    <w:abstractNumId w:val="30"/>
  </w:num>
  <w:num w:numId="15" w16cid:durableId="1330786855">
    <w:abstractNumId w:val="41"/>
  </w:num>
  <w:num w:numId="16" w16cid:durableId="507794177">
    <w:abstractNumId w:val="26"/>
  </w:num>
  <w:num w:numId="17" w16cid:durableId="1369649060">
    <w:abstractNumId w:val="8"/>
  </w:num>
  <w:num w:numId="18" w16cid:durableId="1191797092">
    <w:abstractNumId w:val="17"/>
  </w:num>
  <w:num w:numId="19" w16cid:durableId="544870672">
    <w:abstractNumId w:val="9"/>
  </w:num>
  <w:num w:numId="20" w16cid:durableId="1003823356">
    <w:abstractNumId w:val="23"/>
  </w:num>
  <w:num w:numId="21" w16cid:durableId="314921571">
    <w:abstractNumId w:val="27"/>
  </w:num>
  <w:num w:numId="22" w16cid:durableId="2015494374">
    <w:abstractNumId w:val="7"/>
  </w:num>
  <w:num w:numId="23" w16cid:durableId="1223907658">
    <w:abstractNumId w:val="6"/>
  </w:num>
  <w:num w:numId="24" w16cid:durableId="139809457">
    <w:abstractNumId w:val="4"/>
  </w:num>
  <w:num w:numId="25" w16cid:durableId="290476939">
    <w:abstractNumId w:val="29"/>
  </w:num>
  <w:num w:numId="26" w16cid:durableId="26373911">
    <w:abstractNumId w:val="35"/>
  </w:num>
  <w:num w:numId="27" w16cid:durableId="1155334835">
    <w:abstractNumId w:val="13"/>
  </w:num>
  <w:num w:numId="28" w16cid:durableId="1839222623">
    <w:abstractNumId w:val="16"/>
  </w:num>
  <w:num w:numId="29" w16cid:durableId="1685398091">
    <w:abstractNumId w:val="10"/>
  </w:num>
  <w:num w:numId="30" w16cid:durableId="1979217447">
    <w:abstractNumId w:val="14"/>
  </w:num>
  <w:num w:numId="31" w16cid:durableId="1932078312">
    <w:abstractNumId w:val="12"/>
  </w:num>
  <w:num w:numId="32" w16cid:durableId="1839539844">
    <w:abstractNumId w:val="28"/>
  </w:num>
  <w:num w:numId="33" w16cid:durableId="1989048518">
    <w:abstractNumId w:val="3"/>
  </w:num>
  <w:num w:numId="34" w16cid:durableId="2066416473">
    <w:abstractNumId w:val="38"/>
  </w:num>
  <w:num w:numId="35" w16cid:durableId="1346057509">
    <w:abstractNumId w:val="34"/>
  </w:num>
  <w:num w:numId="36" w16cid:durableId="1548495787">
    <w:abstractNumId w:val="19"/>
  </w:num>
  <w:num w:numId="37" w16cid:durableId="599801125">
    <w:abstractNumId w:val="2"/>
  </w:num>
  <w:num w:numId="38" w16cid:durableId="1883977684">
    <w:abstractNumId w:val="32"/>
  </w:num>
  <w:num w:numId="39" w16cid:durableId="281884751">
    <w:abstractNumId w:val="18"/>
  </w:num>
  <w:num w:numId="40" w16cid:durableId="249045546">
    <w:abstractNumId w:val="36"/>
  </w:num>
  <w:num w:numId="41" w16cid:durableId="768350941">
    <w:abstractNumId w:val="31"/>
  </w:num>
  <w:num w:numId="42" w16cid:durableId="1918589984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07D"/>
    <w:rsid w:val="0000356B"/>
    <w:rsid w:val="00007C2D"/>
    <w:rsid w:val="00015036"/>
    <w:rsid w:val="00027EF8"/>
    <w:rsid w:val="0003155B"/>
    <w:rsid w:val="00036C40"/>
    <w:rsid w:val="00051C00"/>
    <w:rsid w:val="00072064"/>
    <w:rsid w:val="00081A02"/>
    <w:rsid w:val="000A55FF"/>
    <w:rsid w:val="000A6FE1"/>
    <w:rsid w:val="000B0716"/>
    <w:rsid w:val="000B0924"/>
    <w:rsid w:val="000B0E43"/>
    <w:rsid w:val="000B16BA"/>
    <w:rsid w:val="000B462E"/>
    <w:rsid w:val="000C657A"/>
    <w:rsid w:val="000C6A83"/>
    <w:rsid w:val="000D01F5"/>
    <w:rsid w:val="000D2A28"/>
    <w:rsid w:val="000D3A17"/>
    <w:rsid w:val="000D5AAE"/>
    <w:rsid w:val="000E45BC"/>
    <w:rsid w:val="000F0CB7"/>
    <w:rsid w:val="000F784F"/>
    <w:rsid w:val="000F791A"/>
    <w:rsid w:val="001040C4"/>
    <w:rsid w:val="00105470"/>
    <w:rsid w:val="00106699"/>
    <w:rsid w:val="00123260"/>
    <w:rsid w:val="00125AAC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C7B52"/>
    <w:rsid w:val="001E5E27"/>
    <w:rsid w:val="001E5FE5"/>
    <w:rsid w:val="001E7572"/>
    <w:rsid w:val="001F1C49"/>
    <w:rsid w:val="00204627"/>
    <w:rsid w:val="002050A9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911"/>
    <w:rsid w:val="00373DB7"/>
    <w:rsid w:val="0037461A"/>
    <w:rsid w:val="0038657D"/>
    <w:rsid w:val="003D1F72"/>
    <w:rsid w:val="003D619A"/>
    <w:rsid w:val="003E1221"/>
    <w:rsid w:val="003E2545"/>
    <w:rsid w:val="003E7943"/>
    <w:rsid w:val="003F5633"/>
    <w:rsid w:val="00410CB9"/>
    <w:rsid w:val="00414995"/>
    <w:rsid w:val="00423FC6"/>
    <w:rsid w:val="00472E57"/>
    <w:rsid w:val="0048740B"/>
    <w:rsid w:val="00496B12"/>
    <w:rsid w:val="004A6E1B"/>
    <w:rsid w:val="004C1942"/>
    <w:rsid w:val="004C37B7"/>
    <w:rsid w:val="004C73AD"/>
    <w:rsid w:val="004D25D8"/>
    <w:rsid w:val="004E622A"/>
    <w:rsid w:val="00501E69"/>
    <w:rsid w:val="005026E8"/>
    <w:rsid w:val="00504DDC"/>
    <w:rsid w:val="00521DF4"/>
    <w:rsid w:val="00523ECA"/>
    <w:rsid w:val="00530427"/>
    <w:rsid w:val="005355D6"/>
    <w:rsid w:val="00535F21"/>
    <w:rsid w:val="00540B21"/>
    <w:rsid w:val="005513C1"/>
    <w:rsid w:val="00564C1F"/>
    <w:rsid w:val="00567F21"/>
    <w:rsid w:val="005814EA"/>
    <w:rsid w:val="005816F7"/>
    <w:rsid w:val="00590AEA"/>
    <w:rsid w:val="005B73B7"/>
    <w:rsid w:val="005C205E"/>
    <w:rsid w:val="005C2917"/>
    <w:rsid w:val="00601536"/>
    <w:rsid w:val="00631BA2"/>
    <w:rsid w:val="00650BD8"/>
    <w:rsid w:val="00657E97"/>
    <w:rsid w:val="00677872"/>
    <w:rsid w:val="00684712"/>
    <w:rsid w:val="00695201"/>
    <w:rsid w:val="006B757D"/>
    <w:rsid w:val="006D3A14"/>
    <w:rsid w:val="006D62BF"/>
    <w:rsid w:val="006E626E"/>
    <w:rsid w:val="006E79F0"/>
    <w:rsid w:val="007032EF"/>
    <w:rsid w:val="007064FF"/>
    <w:rsid w:val="00711256"/>
    <w:rsid w:val="00715D0F"/>
    <w:rsid w:val="007339CB"/>
    <w:rsid w:val="0074127C"/>
    <w:rsid w:val="007441B0"/>
    <w:rsid w:val="00755F8F"/>
    <w:rsid w:val="007607D6"/>
    <w:rsid w:val="00760C74"/>
    <w:rsid w:val="0078418F"/>
    <w:rsid w:val="00790112"/>
    <w:rsid w:val="007B1601"/>
    <w:rsid w:val="007B5ECC"/>
    <w:rsid w:val="007D564E"/>
    <w:rsid w:val="007E3A80"/>
    <w:rsid w:val="008006A7"/>
    <w:rsid w:val="00806CE6"/>
    <w:rsid w:val="008160ED"/>
    <w:rsid w:val="008367C3"/>
    <w:rsid w:val="008513FD"/>
    <w:rsid w:val="00851DBD"/>
    <w:rsid w:val="00892042"/>
    <w:rsid w:val="00896530"/>
    <w:rsid w:val="008B0B05"/>
    <w:rsid w:val="008C0A20"/>
    <w:rsid w:val="008C1B1A"/>
    <w:rsid w:val="008D1947"/>
    <w:rsid w:val="008D6AE7"/>
    <w:rsid w:val="008F2FA5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A7CBE"/>
    <w:rsid w:val="009B4B3E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57F6F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2B5B"/>
    <w:rsid w:val="00B23EDE"/>
    <w:rsid w:val="00B2697A"/>
    <w:rsid w:val="00B26CC2"/>
    <w:rsid w:val="00B468D3"/>
    <w:rsid w:val="00B5426E"/>
    <w:rsid w:val="00B56221"/>
    <w:rsid w:val="00B75197"/>
    <w:rsid w:val="00B852AF"/>
    <w:rsid w:val="00B90982"/>
    <w:rsid w:val="00B92B26"/>
    <w:rsid w:val="00B96E1D"/>
    <w:rsid w:val="00BA3469"/>
    <w:rsid w:val="00BB0D7B"/>
    <w:rsid w:val="00BB64E4"/>
    <w:rsid w:val="00BC034C"/>
    <w:rsid w:val="00BC3F75"/>
    <w:rsid w:val="00BC58B2"/>
    <w:rsid w:val="00BD08C6"/>
    <w:rsid w:val="00BE0C9A"/>
    <w:rsid w:val="00BE1D7F"/>
    <w:rsid w:val="00BE5F7F"/>
    <w:rsid w:val="00BF075A"/>
    <w:rsid w:val="00BF458C"/>
    <w:rsid w:val="00C0273B"/>
    <w:rsid w:val="00C04033"/>
    <w:rsid w:val="00C22A9D"/>
    <w:rsid w:val="00C2553B"/>
    <w:rsid w:val="00C50416"/>
    <w:rsid w:val="00C53D15"/>
    <w:rsid w:val="00C54183"/>
    <w:rsid w:val="00C90D2F"/>
    <w:rsid w:val="00CC5E78"/>
    <w:rsid w:val="00CD094B"/>
    <w:rsid w:val="00CE401F"/>
    <w:rsid w:val="00CE6B73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DF41C0"/>
    <w:rsid w:val="00E271B7"/>
    <w:rsid w:val="00E42DBA"/>
    <w:rsid w:val="00E46779"/>
    <w:rsid w:val="00E67F71"/>
    <w:rsid w:val="00E75FB4"/>
    <w:rsid w:val="00E82749"/>
    <w:rsid w:val="00E922C9"/>
    <w:rsid w:val="00EA38AD"/>
    <w:rsid w:val="00EA3B4A"/>
    <w:rsid w:val="00EA5DF8"/>
    <w:rsid w:val="00EB171B"/>
    <w:rsid w:val="00EB1BDD"/>
    <w:rsid w:val="00EB68EB"/>
    <w:rsid w:val="00EC2AF7"/>
    <w:rsid w:val="00EC6528"/>
    <w:rsid w:val="00ED5FF4"/>
    <w:rsid w:val="00ED6167"/>
    <w:rsid w:val="00F21CA1"/>
    <w:rsid w:val="00F26A3B"/>
    <w:rsid w:val="00F45212"/>
    <w:rsid w:val="00F550AF"/>
    <w:rsid w:val="00F81458"/>
    <w:rsid w:val="00F97C9C"/>
    <w:rsid w:val="00FA25E9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A0C3F-01D6-9A40-A03F-12A7EC4C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1484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35</cp:revision>
  <cp:lastPrinted>2019-06-07T07:35:00Z</cp:lastPrinted>
  <dcterms:created xsi:type="dcterms:W3CDTF">2019-06-07T07:35:00Z</dcterms:created>
  <dcterms:modified xsi:type="dcterms:W3CDTF">2022-08-13T03:06:00Z</dcterms:modified>
</cp:coreProperties>
</file>